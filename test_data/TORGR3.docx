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F0" w:rsidRPr="00701524" w:rsidRDefault="00C240E5" w:rsidP="00E968F0">
      <w:pPr>
        <w:pStyle w:val="APA-PL14ptcentr"/>
        <w:rPr>
          <w:b/>
        </w:rPr>
      </w:pPr>
      <w:bookmarkStart w:id="0" w:name="_Toc178764523"/>
      <w:bookmarkStart w:id="1" w:name="_Toc178765888"/>
      <w:bookmarkStart w:id="2" w:name="_Toc178930526"/>
      <w:bookmarkStart w:id="3" w:name="_Toc178931394"/>
      <w:bookmarkStart w:id="4" w:name="_Toc178932471"/>
      <w:bookmarkStart w:id="5" w:name="_Toc178938114"/>
      <w:bookmarkStart w:id="6" w:name="_Ref178941055"/>
      <w:bookmarkStart w:id="7" w:name="_Ref179866413"/>
      <w:bookmarkStart w:id="8" w:name="_Toc183508650"/>
      <w:r w:rsidRPr="00C240E5">
        <w:rPr>
          <w:b/>
        </w:rPr>
        <w:t>Zespół budynków usługowo - biurowych "ALCHEMIA III"</w:t>
      </w:r>
    </w:p>
    <w:p w:rsidR="001B35FF" w:rsidRPr="00BA0F4E" w:rsidRDefault="00C240E5" w:rsidP="00E968F0">
      <w:pPr>
        <w:pStyle w:val="APA-PL14ptcentr"/>
      </w:pPr>
      <w:r w:rsidRPr="00C240E5">
        <w:t>Al. Grunwaldzka, Gdańsk</w:t>
      </w:r>
    </w:p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8"/>
        <w:gridCol w:w="1101"/>
      </w:tblGrid>
      <w:tr w:rsidR="006C3B60" w:rsidRPr="00BA0F4E" w:rsidTr="008A3E4D">
        <w:tc>
          <w:tcPr>
            <w:tcW w:w="98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C3B60" w:rsidRPr="0033326A" w:rsidRDefault="009E70D2" w:rsidP="001D5B9C">
            <w:pPr>
              <w:pStyle w:val="APA-PL8ptleft"/>
            </w:pPr>
            <w:r w:rsidRPr="0033326A">
              <w:t>PRZEZNACZENIE</w:t>
            </w:r>
            <w:r w:rsidR="006C3B60" w:rsidRPr="0033326A">
              <w:t>:</w:t>
            </w:r>
          </w:p>
        </w:tc>
      </w:tr>
      <w:tr w:rsidR="006C3B60" w:rsidRPr="00BA0F4E" w:rsidTr="008A3E4D">
        <w:tc>
          <w:tcPr>
            <w:tcW w:w="980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C3B60" w:rsidRPr="00BA0F4E" w:rsidRDefault="006C3B60" w:rsidP="00265893">
            <w:pPr>
              <w:pStyle w:val="APA-PL14ptcentr"/>
            </w:pPr>
            <w:r w:rsidRPr="00BA0F4E">
              <w:t>Archite</w:t>
            </w:r>
            <w:r w:rsidR="009E70D2" w:rsidRPr="00BA0F4E">
              <w:t xml:space="preserve">ktura – Projekt </w:t>
            </w:r>
            <w:r w:rsidR="00265893">
              <w:t>Wykonawczy</w:t>
            </w:r>
          </w:p>
        </w:tc>
      </w:tr>
      <w:tr w:rsidR="0064605B" w:rsidRPr="00BA0F4E" w:rsidTr="008A3E4D">
        <w:tc>
          <w:tcPr>
            <w:tcW w:w="980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05B" w:rsidRPr="0033326A" w:rsidRDefault="009E70D2" w:rsidP="001D5B9C">
            <w:pPr>
              <w:pStyle w:val="APA-PL8ptleft"/>
            </w:pPr>
            <w:r w:rsidRPr="0033326A">
              <w:t>FAZA INWESTYCJI</w:t>
            </w:r>
            <w:r w:rsidR="0064605B" w:rsidRPr="0033326A">
              <w:t>:</w:t>
            </w:r>
          </w:p>
        </w:tc>
      </w:tr>
      <w:tr w:rsidR="0064605B" w:rsidRPr="00BA0F4E" w:rsidTr="008A3E4D">
        <w:tc>
          <w:tcPr>
            <w:tcW w:w="980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4605B" w:rsidRPr="00BA0F4E" w:rsidRDefault="00C240E5" w:rsidP="009E70D2">
            <w:pPr>
              <w:pStyle w:val="APA-PL14ptcentr"/>
            </w:pPr>
            <w:r>
              <w:t>3</w:t>
            </w:r>
          </w:p>
        </w:tc>
      </w:tr>
      <w:tr w:rsidR="006C3B60" w:rsidRPr="00BA0F4E" w:rsidTr="008A3E4D">
        <w:tc>
          <w:tcPr>
            <w:tcW w:w="98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C3B60" w:rsidRPr="0033326A" w:rsidRDefault="009E70D2" w:rsidP="001D5B9C">
            <w:pPr>
              <w:pStyle w:val="APA-PL8ptleft"/>
            </w:pPr>
            <w:r w:rsidRPr="0033326A">
              <w:t>TEMAT</w:t>
            </w:r>
            <w:r w:rsidR="006C3B60" w:rsidRPr="0033326A">
              <w:t>:</w:t>
            </w:r>
          </w:p>
        </w:tc>
      </w:tr>
      <w:tr w:rsidR="006C3B60" w:rsidRPr="00BA0F4E" w:rsidTr="008A3E4D">
        <w:tc>
          <w:tcPr>
            <w:tcW w:w="980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C3B60" w:rsidRPr="00A00EA9" w:rsidRDefault="00954477" w:rsidP="000420A5">
            <w:pPr>
              <w:pStyle w:val="N1PLAa"/>
            </w:pPr>
            <w:bookmarkStart w:id="9" w:name="_Ref295206688"/>
            <w:bookmarkStart w:id="10" w:name="_Toc306719167"/>
            <w:bookmarkStart w:id="11" w:name="_Toc357762621"/>
            <w:bookmarkStart w:id="12" w:name="_Toc438553793"/>
            <w:r w:rsidRPr="000420A5">
              <w:t xml:space="preserve">Rozdział A. Załącznik </w:t>
            </w:r>
            <w:r w:rsidR="00E914C3" w:rsidRPr="000420A5">
              <w:t>a</w:t>
            </w:r>
            <w:r w:rsidRPr="000420A5">
              <w:t>.</w:t>
            </w:r>
            <w:r w:rsidRPr="00A00EA9">
              <w:t xml:space="preserve"> - </w:t>
            </w:r>
            <w:r w:rsidR="00C22392" w:rsidRPr="00A00EA9">
              <w:t>Oznaczenia i symbole używane na rysunkach i w specyfikacji</w:t>
            </w:r>
            <w:bookmarkEnd w:id="9"/>
            <w:bookmarkEnd w:id="10"/>
            <w:bookmarkEnd w:id="11"/>
            <w:r w:rsidR="00E908C4">
              <w:t>.</w:t>
            </w:r>
            <w:bookmarkEnd w:id="12"/>
          </w:p>
          <w:p w:rsidR="006C3B60" w:rsidRPr="00BA0F4E" w:rsidRDefault="006C3B60" w:rsidP="004370C1"/>
        </w:tc>
      </w:tr>
      <w:tr w:rsidR="006C3B60" w:rsidRPr="00BA0F4E" w:rsidTr="008A3E4D">
        <w:tc>
          <w:tcPr>
            <w:tcW w:w="98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C3B60" w:rsidRPr="0033326A" w:rsidRDefault="006C3B60" w:rsidP="0033326A">
            <w:r w:rsidRPr="001D5B9C">
              <w:rPr>
                <w:rStyle w:val="APA-PL8ptleftZnak"/>
              </w:rPr>
              <w:t xml:space="preserve">SYMBOL </w:t>
            </w:r>
            <w:r w:rsidR="009E70D2" w:rsidRPr="001D5B9C">
              <w:rPr>
                <w:rStyle w:val="APA-PL8ptleftZnak"/>
              </w:rPr>
              <w:t>DOKUMENTU</w:t>
            </w:r>
            <w:r w:rsidRPr="001D5B9C">
              <w:rPr>
                <w:rStyle w:val="APA-PL8ptleftZnak"/>
              </w:rPr>
              <w:t>:</w:t>
            </w:r>
          </w:p>
        </w:tc>
      </w:tr>
      <w:tr w:rsidR="006C3B60" w:rsidRPr="00E968F0" w:rsidTr="008A3E4D">
        <w:tc>
          <w:tcPr>
            <w:tcW w:w="980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C3B60" w:rsidRPr="00C240E5" w:rsidRDefault="00C240E5" w:rsidP="0056106F">
            <w:pPr>
              <w:pStyle w:val="APA-PL16ptcentr"/>
              <w:rPr>
                <w:b w:val="0"/>
              </w:rPr>
            </w:pPr>
            <w:r w:rsidRPr="00C240E5">
              <w:rPr>
                <w:b w:val="0"/>
              </w:rPr>
              <w:t>TOR-GR3</w:t>
            </w:r>
            <w:r w:rsidR="001B35FF" w:rsidRPr="00C240E5">
              <w:rPr>
                <w:b w:val="0"/>
              </w:rPr>
              <w:t>-</w:t>
            </w:r>
            <w:r w:rsidR="008E0770" w:rsidRPr="00C240E5">
              <w:rPr>
                <w:b w:val="0"/>
              </w:rPr>
              <w:t>P</w:t>
            </w:r>
            <w:r w:rsidR="00265893">
              <w:rPr>
                <w:b w:val="0"/>
              </w:rPr>
              <w:t>W</w:t>
            </w:r>
            <w:r w:rsidR="006C3B60" w:rsidRPr="00C240E5">
              <w:rPr>
                <w:b w:val="0"/>
              </w:rPr>
              <w:t>-</w:t>
            </w:r>
            <w:r w:rsidR="006C3B60" w:rsidRPr="00C240E5">
              <w:rPr>
                <w:rStyle w:val="APA-PL16ptframecentrZnak"/>
                <w:b/>
              </w:rPr>
              <w:t>SPC-</w:t>
            </w:r>
            <w:bookmarkStart w:id="13" w:name="ChapterNo"/>
            <w:r w:rsidR="006C3B60" w:rsidRPr="00C240E5">
              <w:rPr>
                <w:rStyle w:val="APA-PL16ptframecentrZnak"/>
                <w:b/>
              </w:rPr>
              <w:t>A</w:t>
            </w:r>
            <w:bookmarkEnd w:id="13"/>
            <w:r w:rsidR="005613C6" w:rsidRPr="00C240E5">
              <w:rPr>
                <w:rStyle w:val="APA-PL16ptframecentrZnak"/>
                <w:b/>
              </w:rPr>
              <w:t>.</w:t>
            </w:r>
            <w:r w:rsidR="0056106F">
              <w:rPr>
                <w:rStyle w:val="APA-PL16ptframecentrZnak"/>
                <w:b/>
              </w:rPr>
              <w:t>a</w:t>
            </w:r>
          </w:p>
        </w:tc>
      </w:tr>
      <w:tr w:rsidR="006C3B60" w:rsidRPr="00BA0F4E" w:rsidTr="008A3E4D">
        <w:tc>
          <w:tcPr>
            <w:tcW w:w="98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3B60" w:rsidRPr="0033326A" w:rsidRDefault="006C3B60" w:rsidP="001D5B9C">
            <w:pPr>
              <w:pStyle w:val="APA-PL8ptleft"/>
            </w:pPr>
            <w:r w:rsidRPr="0033326A">
              <w:t>RE</w:t>
            </w:r>
            <w:r w:rsidR="009E70D2" w:rsidRPr="0033326A">
              <w:t>W</w:t>
            </w:r>
            <w:r w:rsidRPr="0033326A">
              <w:t>I</w:t>
            </w:r>
            <w:r w:rsidR="009E70D2" w:rsidRPr="0033326A">
              <w:t>ZJA</w:t>
            </w:r>
            <w:r w:rsidRPr="0033326A">
              <w:t xml:space="preserve"> / DAT</w:t>
            </w:r>
            <w:r w:rsidR="009E70D2" w:rsidRPr="0033326A">
              <w:t>A</w:t>
            </w:r>
            <w:r w:rsidRPr="0033326A">
              <w:t>:</w:t>
            </w:r>
          </w:p>
        </w:tc>
      </w:tr>
      <w:tr w:rsidR="006C3B60" w:rsidRPr="00BA0F4E" w:rsidTr="008A3E4D">
        <w:tc>
          <w:tcPr>
            <w:tcW w:w="980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3B60" w:rsidRPr="007F64F3" w:rsidRDefault="00BB3799" w:rsidP="00CC42EA">
            <w:pPr>
              <w:pStyle w:val="APA-PL16ptcentr"/>
              <w:tabs>
                <w:tab w:val="center" w:pos="4746"/>
                <w:tab w:val="left" w:pos="6587"/>
              </w:tabs>
              <w:jc w:val="left"/>
              <w:rPr>
                <w:b w:val="0"/>
              </w:rPr>
            </w:pPr>
            <w:r>
              <w:rPr>
                <w:b w:val="0"/>
                <w:color w:val="C0C0C0"/>
              </w:rPr>
              <w:tab/>
            </w:r>
            <w:r w:rsidR="005C321F" w:rsidRPr="00B16D14">
              <w:rPr>
                <w:b w:val="0"/>
                <w:color w:val="C0C0C0"/>
              </w:rPr>
              <w:t>-</w:t>
            </w:r>
            <w:r w:rsidR="00CC42EA">
              <w:rPr>
                <w:b w:val="0"/>
              </w:rPr>
              <w:t>0</w:t>
            </w:r>
            <w:r w:rsidR="00265893">
              <w:rPr>
                <w:b w:val="0"/>
              </w:rPr>
              <w:t>0</w:t>
            </w:r>
            <w:r w:rsidR="005C321F" w:rsidRPr="00B16D14">
              <w:rPr>
                <w:b w:val="0"/>
                <w:color w:val="C0C0C0"/>
              </w:rPr>
              <w:t>-</w:t>
            </w:r>
            <w:r w:rsidR="006C3B60" w:rsidRPr="007F64F3">
              <w:rPr>
                <w:b w:val="0"/>
              </w:rPr>
              <w:t xml:space="preserve"> / </w:t>
            </w:r>
            <w:r w:rsidR="005C321F" w:rsidRPr="00B16D14">
              <w:rPr>
                <w:b w:val="0"/>
                <w:color w:val="C0C0C0"/>
              </w:rPr>
              <w:t>-</w:t>
            </w:r>
            <w:r w:rsidR="00CC42EA">
              <w:rPr>
                <w:b w:val="0"/>
              </w:rPr>
              <w:t>2</w:t>
            </w:r>
            <w:r w:rsidR="00265893">
              <w:rPr>
                <w:b w:val="0"/>
              </w:rPr>
              <w:t>9</w:t>
            </w:r>
            <w:r w:rsidR="00CC42EA">
              <w:rPr>
                <w:b w:val="0"/>
              </w:rPr>
              <w:t>.</w:t>
            </w:r>
            <w:r w:rsidR="00265893">
              <w:rPr>
                <w:b w:val="0"/>
              </w:rPr>
              <w:t>0</w:t>
            </w:r>
            <w:r w:rsidR="00CC42EA">
              <w:rPr>
                <w:b w:val="0"/>
              </w:rPr>
              <w:t>2.201</w:t>
            </w:r>
            <w:r w:rsidR="00265893">
              <w:rPr>
                <w:b w:val="0"/>
              </w:rPr>
              <w:t>6</w:t>
            </w:r>
            <w:r w:rsidR="005C321F" w:rsidRPr="00B16D14">
              <w:rPr>
                <w:b w:val="0"/>
                <w:color w:val="C0C0C0"/>
              </w:rPr>
              <w:t>-</w:t>
            </w:r>
            <w:r>
              <w:rPr>
                <w:b w:val="0"/>
                <w:color w:val="C0C0C0"/>
              </w:rPr>
              <w:tab/>
            </w:r>
          </w:p>
        </w:tc>
      </w:tr>
      <w:tr w:rsidR="0064605B" w:rsidRPr="00A00EA9" w:rsidTr="008A3E4D">
        <w:tc>
          <w:tcPr>
            <w:tcW w:w="870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64605B" w:rsidRPr="007F64F3" w:rsidRDefault="0064605B" w:rsidP="009D21C3">
            <w:pPr>
              <w:pStyle w:val="APA-PL16ptcentr"/>
              <w:rPr>
                <w:b w:val="0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</w:tcPr>
          <w:p w:rsidR="0064605B" w:rsidRPr="007F64F3" w:rsidRDefault="0064605B" w:rsidP="009D21C3">
            <w:pPr>
              <w:pStyle w:val="APA-PL16ptcentr"/>
              <w:rPr>
                <w:b w:val="0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tr w:rsidR="00274256" w:rsidRPr="00A00EA9" w:rsidTr="008A3E4D">
        <w:tc>
          <w:tcPr>
            <w:tcW w:w="87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256" w:rsidRPr="0033326A" w:rsidRDefault="00F060F5" w:rsidP="001D5B9C">
            <w:pPr>
              <w:pStyle w:val="APA-PL8ptleft"/>
            </w:pPr>
            <w:r w:rsidRPr="0033326A">
              <w:t>DOTYCZY</w:t>
            </w:r>
            <w:r w:rsidR="006D6A62" w:rsidRPr="0033326A">
              <w:t>:</w:t>
            </w:r>
          </w:p>
        </w:tc>
        <w:tc>
          <w:tcPr>
            <w:tcW w:w="11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74256" w:rsidRPr="0033326A" w:rsidRDefault="00F060F5" w:rsidP="001D5B9C">
            <w:pPr>
              <w:pStyle w:val="APA-PL8ptleft"/>
            </w:pPr>
            <w:r w:rsidRPr="0033326A">
              <w:t>Punkt</w:t>
            </w:r>
            <w:r w:rsidR="003F3D0B" w:rsidRPr="0033326A">
              <w:t xml:space="preserve"> / </w:t>
            </w:r>
            <w:r w:rsidRPr="0033326A">
              <w:t>str</w:t>
            </w:r>
            <w:r w:rsidR="009F1BF4" w:rsidRPr="0033326A">
              <w:t>.</w:t>
            </w:r>
          </w:p>
        </w:tc>
      </w:tr>
      <w:tr w:rsidR="003F3D0B" w:rsidRPr="00A00EA9" w:rsidTr="008A3E4D">
        <w:tc>
          <w:tcPr>
            <w:tcW w:w="8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D0B" w:rsidRPr="00BA0F4E" w:rsidRDefault="00E908C4" w:rsidP="009F1BF4">
            <w:pPr>
              <w:pStyle w:val="APA-PL14pt"/>
            </w:pPr>
            <w:r>
              <w:t>Oznaczenia ścian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670C4" w:rsidRDefault="00DD6A11" w:rsidP="00F060F5">
            <w:pPr>
              <w:pStyle w:val="APA-PL10ptcentr"/>
            </w:pPr>
            <w:r w:rsidRPr="00BA0F4E">
              <w:t xml:space="preserve">§ </w:t>
            </w:r>
            <w:r w:rsidR="008F1168">
              <w:t>(A</w:t>
            </w:r>
            <w:r w:rsidR="00F03C97">
              <w:t>a</w:t>
            </w:r>
            <w:r w:rsidR="008F1168">
              <w:t>) 2</w:t>
            </w:r>
          </w:p>
          <w:p w:rsidR="003F3D0B" w:rsidRPr="00BA0F4E" w:rsidRDefault="003F3D0B" w:rsidP="00F060F5">
            <w:pPr>
              <w:pStyle w:val="APA-PL10ptcentr"/>
            </w:pPr>
          </w:p>
        </w:tc>
      </w:tr>
      <w:tr w:rsidR="003F3D0B" w:rsidRPr="00A00EA9" w:rsidTr="008A3E4D">
        <w:tc>
          <w:tcPr>
            <w:tcW w:w="8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D0B" w:rsidRPr="00BA0F4E" w:rsidRDefault="00E908C4" w:rsidP="009F1BF4">
            <w:pPr>
              <w:pStyle w:val="APA-PL14pt"/>
            </w:pPr>
            <w:r w:rsidRPr="00262332">
              <w:t xml:space="preserve">Oznaczenia </w:t>
            </w:r>
            <w:proofErr w:type="spellStart"/>
            <w:r w:rsidRPr="00262332">
              <w:t>wykończeń</w:t>
            </w:r>
            <w:proofErr w:type="spellEnd"/>
            <w:r w:rsidRPr="00262332">
              <w:t xml:space="preserve"> ścian wewnętrznych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06EE6" w:rsidRDefault="00DD6A11" w:rsidP="00F060F5">
            <w:pPr>
              <w:pStyle w:val="APA-PL10ptcentr"/>
            </w:pPr>
            <w:r w:rsidRPr="00BA0F4E">
              <w:t xml:space="preserve">§ </w:t>
            </w:r>
            <w:r w:rsidR="008F1168">
              <w:t>(A</w:t>
            </w:r>
            <w:r w:rsidR="00F03C97">
              <w:t>a</w:t>
            </w:r>
            <w:r w:rsidR="008F1168">
              <w:t>) 3</w:t>
            </w:r>
          </w:p>
          <w:p w:rsidR="003F3D0B" w:rsidRPr="00BA0F4E" w:rsidRDefault="003F3D0B" w:rsidP="00F060F5">
            <w:pPr>
              <w:pStyle w:val="APA-PL10ptcentr"/>
            </w:pPr>
          </w:p>
        </w:tc>
      </w:tr>
      <w:tr w:rsidR="003F3D0B" w:rsidRPr="00A00EA9" w:rsidTr="008A3E4D">
        <w:tc>
          <w:tcPr>
            <w:tcW w:w="8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D0B" w:rsidRPr="00BA0F4E" w:rsidRDefault="00E908C4" w:rsidP="009F1BF4">
            <w:pPr>
              <w:pStyle w:val="APA-PL14pt"/>
            </w:pPr>
            <w:r w:rsidRPr="004E4700">
              <w:t>Oznaczenia posadzek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06EE6" w:rsidRDefault="00DD6A11" w:rsidP="00F060F5">
            <w:pPr>
              <w:pStyle w:val="APA-PL10ptcentr"/>
            </w:pPr>
            <w:r w:rsidRPr="00BA0F4E">
              <w:t xml:space="preserve">§ </w:t>
            </w:r>
            <w:r w:rsidR="008F1168">
              <w:t>(A</w:t>
            </w:r>
            <w:r w:rsidR="00F03C97">
              <w:t>a</w:t>
            </w:r>
            <w:r w:rsidR="008F1168">
              <w:t>) 4</w:t>
            </w:r>
          </w:p>
          <w:p w:rsidR="003F3D0B" w:rsidRPr="00BA0F4E" w:rsidRDefault="003F3D0B" w:rsidP="00F060F5">
            <w:pPr>
              <w:pStyle w:val="APA-PL10ptcentr"/>
            </w:pPr>
          </w:p>
        </w:tc>
      </w:tr>
      <w:tr w:rsidR="003F3D0B" w:rsidRPr="00A00EA9" w:rsidTr="008A3E4D">
        <w:tc>
          <w:tcPr>
            <w:tcW w:w="8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D0B" w:rsidRPr="00BA0F4E" w:rsidRDefault="00E908C4" w:rsidP="009F1BF4">
            <w:pPr>
              <w:pStyle w:val="APA-PL14pt"/>
            </w:pPr>
            <w:r w:rsidRPr="00732DC2">
              <w:t>Oznaczenia</w:t>
            </w:r>
            <w:r>
              <w:t xml:space="preserve"> sufitów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06EE6" w:rsidRDefault="00DD6A11" w:rsidP="00F060F5">
            <w:pPr>
              <w:pStyle w:val="APA-PL10ptcentr"/>
            </w:pPr>
            <w:r w:rsidRPr="00BA0F4E">
              <w:t xml:space="preserve">§ </w:t>
            </w:r>
            <w:r w:rsidR="008F1168">
              <w:t>(A</w:t>
            </w:r>
            <w:r w:rsidR="00F03C97">
              <w:t>a</w:t>
            </w:r>
            <w:r w:rsidR="008F1168">
              <w:t>) 5</w:t>
            </w:r>
          </w:p>
          <w:p w:rsidR="003F3D0B" w:rsidRPr="00BA0F4E" w:rsidRDefault="003F3D0B" w:rsidP="00F060F5">
            <w:pPr>
              <w:pStyle w:val="APA-PL10ptcentr"/>
            </w:pPr>
          </w:p>
        </w:tc>
      </w:tr>
      <w:tr w:rsidR="003F3D0B" w:rsidRPr="00A00EA9" w:rsidTr="008A3E4D">
        <w:tc>
          <w:tcPr>
            <w:tcW w:w="8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D0B" w:rsidRPr="00BA0F4E" w:rsidRDefault="00E908C4" w:rsidP="009F1BF4">
            <w:pPr>
              <w:pStyle w:val="APA-PL14pt"/>
            </w:pPr>
            <w:r>
              <w:t>Dachy, tarasy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06EE6" w:rsidRDefault="00DD6A11" w:rsidP="00F060F5">
            <w:pPr>
              <w:pStyle w:val="APA-PL10ptcentr"/>
            </w:pPr>
            <w:r w:rsidRPr="00BA0F4E">
              <w:t xml:space="preserve">§ </w:t>
            </w:r>
            <w:r w:rsidR="008F1168">
              <w:t>(A</w:t>
            </w:r>
            <w:r w:rsidR="00F03C97">
              <w:t>a</w:t>
            </w:r>
            <w:r w:rsidR="008F1168">
              <w:t>) 6</w:t>
            </w:r>
          </w:p>
          <w:p w:rsidR="003F3D0B" w:rsidRPr="00BA0F4E" w:rsidRDefault="003F3D0B" w:rsidP="00F060F5">
            <w:pPr>
              <w:pStyle w:val="APA-PL10ptcentr"/>
            </w:pPr>
          </w:p>
        </w:tc>
      </w:tr>
      <w:tr w:rsidR="003F3D0B" w:rsidRPr="00A00EA9" w:rsidTr="008A3E4D">
        <w:tc>
          <w:tcPr>
            <w:tcW w:w="8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D0B" w:rsidRPr="00BA0F4E" w:rsidRDefault="00E908C4" w:rsidP="009F1BF4">
            <w:pPr>
              <w:pStyle w:val="APA-PL14pt"/>
            </w:pPr>
            <w:r>
              <w:t>Oznaczenia drzwi, bram, krat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06EE6" w:rsidRDefault="00DD6A11" w:rsidP="00F060F5">
            <w:pPr>
              <w:pStyle w:val="APA-PL10ptcentr"/>
            </w:pPr>
            <w:r w:rsidRPr="00BA0F4E">
              <w:t xml:space="preserve">§ </w:t>
            </w:r>
            <w:r w:rsidR="008F1168">
              <w:t>(A</w:t>
            </w:r>
            <w:r w:rsidR="00F03C97">
              <w:t>a</w:t>
            </w:r>
            <w:r w:rsidR="008F1168">
              <w:t>) 7</w:t>
            </w:r>
          </w:p>
          <w:p w:rsidR="003F3D0B" w:rsidRPr="00BA0F4E" w:rsidRDefault="003F3D0B" w:rsidP="00F060F5">
            <w:pPr>
              <w:pStyle w:val="APA-PL10ptcentr"/>
            </w:pPr>
          </w:p>
        </w:tc>
      </w:tr>
      <w:tr w:rsidR="0064605B" w:rsidRPr="00A00EA9" w:rsidTr="008A3E4D">
        <w:trPr>
          <w:trHeight w:val="1593"/>
        </w:trPr>
        <w:tc>
          <w:tcPr>
            <w:tcW w:w="8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4605B" w:rsidRPr="00BA0F4E" w:rsidRDefault="0064605B" w:rsidP="009F1BF4">
            <w:pPr>
              <w:pStyle w:val="APA-PL12pt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4605B" w:rsidRPr="00BA0F4E" w:rsidRDefault="0064605B" w:rsidP="003E03CA">
            <w:pPr>
              <w:pStyle w:val="APA-PL10ptcentr"/>
            </w:pPr>
          </w:p>
        </w:tc>
      </w:tr>
    </w:tbl>
    <w:p w:rsidR="00C95077" w:rsidRPr="00BA0F4E" w:rsidRDefault="00C95077" w:rsidP="000420F6">
      <w:pPr>
        <w:keepNext/>
      </w:pPr>
    </w:p>
    <w:tbl>
      <w:tblPr>
        <w:tblW w:w="10259" w:type="dxa"/>
        <w:tblInd w:w="8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6"/>
        <w:gridCol w:w="1488"/>
        <w:gridCol w:w="5364"/>
        <w:gridCol w:w="1471"/>
      </w:tblGrid>
      <w:tr w:rsidR="00AB3A4E" w:rsidRPr="00E06DD3" w:rsidTr="00892F24">
        <w:tc>
          <w:tcPr>
            <w:tcW w:w="1936" w:type="dxa"/>
            <w:tcBorders>
              <w:top w:val="nil"/>
              <w:bottom w:val="double" w:sz="4" w:space="0" w:color="auto"/>
            </w:tcBorders>
          </w:tcPr>
          <w:p w:rsidR="00AB3A4E" w:rsidRPr="00256D88" w:rsidRDefault="00AB3A4E" w:rsidP="00AB3A4E">
            <w:pPr>
              <w:pageBreakBefore/>
              <w:rPr>
                <w:b/>
              </w:rPr>
            </w:pPr>
            <w:r w:rsidRPr="00256D88">
              <w:rPr>
                <w:b/>
              </w:rPr>
              <w:t>REWIZJA</w:t>
            </w:r>
          </w:p>
        </w:tc>
        <w:tc>
          <w:tcPr>
            <w:tcW w:w="1488" w:type="dxa"/>
            <w:tcBorders>
              <w:top w:val="nil"/>
              <w:bottom w:val="double" w:sz="4" w:space="0" w:color="auto"/>
            </w:tcBorders>
          </w:tcPr>
          <w:p w:rsidR="00AB3A4E" w:rsidRPr="00030037" w:rsidRDefault="00AB3A4E" w:rsidP="00340294">
            <w:pPr>
              <w:jc w:val="center"/>
            </w:pPr>
            <w:r w:rsidRPr="00030037">
              <w:t>§</w:t>
            </w:r>
          </w:p>
        </w:tc>
        <w:tc>
          <w:tcPr>
            <w:tcW w:w="5364" w:type="dxa"/>
            <w:tcBorders>
              <w:top w:val="nil"/>
              <w:bottom w:val="double" w:sz="4" w:space="0" w:color="auto"/>
            </w:tcBorders>
          </w:tcPr>
          <w:p w:rsidR="00AB3A4E" w:rsidRPr="00030037" w:rsidRDefault="00AB3A4E" w:rsidP="00AB3A4E">
            <w:r w:rsidRPr="00030037">
              <w:t>Dotyczy:</w:t>
            </w:r>
          </w:p>
        </w:tc>
        <w:tc>
          <w:tcPr>
            <w:tcW w:w="1471" w:type="dxa"/>
            <w:tcBorders>
              <w:top w:val="nil"/>
              <w:bottom w:val="double" w:sz="4" w:space="0" w:color="auto"/>
            </w:tcBorders>
          </w:tcPr>
          <w:p w:rsidR="00AB3A4E" w:rsidRPr="00FC782B" w:rsidRDefault="00AB3A4E" w:rsidP="00AB3A4E">
            <w:pPr>
              <w:pStyle w:val="APA-PL10ptcentr"/>
            </w:pPr>
            <w:r w:rsidRPr="00FC782B">
              <w:t>DAT</w:t>
            </w:r>
            <w:r>
              <w:t>A</w:t>
            </w:r>
          </w:p>
        </w:tc>
      </w:tr>
      <w:tr w:rsidR="00AB3A4E" w:rsidRPr="00223F3E" w:rsidTr="00892F24">
        <w:tc>
          <w:tcPr>
            <w:tcW w:w="1936" w:type="dxa"/>
            <w:tcBorders>
              <w:top w:val="double" w:sz="4" w:space="0" w:color="auto"/>
              <w:bottom w:val="double" w:sz="4" w:space="0" w:color="999999"/>
            </w:tcBorders>
            <w:vAlign w:val="center"/>
          </w:tcPr>
          <w:p w:rsidR="00AB3A4E" w:rsidRPr="00030037" w:rsidRDefault="00AB3A4E" w:rsidP="00AB3A4E">
            <w:r w:rsidRPr="00030037">
              <w:t>0</w:t>
            </w:r>
            <w:r>
              <w:t>0</w:t>
            </w:r>
          </w:p>
        </w:tc>
        <w:tc>
          <w:tcPr>
            <w:tcW w:w="1488" w:type="dxa"/>
            <w:tcBorders>
              <w:top w:val="double" w:sz="4" w:space="0" w:color="auto"/>
              <w:bottom w:val="double" w:sz="4" w:space="0" w:color="999999"/>
            </w:tcBorders>
            <w:vAlign w:val="center"/>
          </w:tcPr>
          <w:p w:rsidR="00AB3A4E" w:rsidRPr="00030037" w:rsidRDefault="00AB3A4E" w:rsidP="00AB3A4E">
            <w:pPr>
              <w:pStyle w:val="refcen"/>
            </w:pPr>
            <w:r w:rsidRPr="00620DC1">
              <w:rPr>
                <w:lang w:val="pl-PL"/>
              </w:rPr>
              <w:t>wszystkie</w:t>
            </w:r>
          </w:p>
        </w:tc>
        <w:tc>
          <w:tcPr>
            <w:tcW w:w="5364" w:type="dxa"/>
            <w:tcBorders>
              <w:top w:val="double" w:sz="4" w:space="0" w:color="auto"/>
              <w:bottom w:val="double" w:sz="4" w:space="0" w:color="999999"/>
            </w:tcBorders>
            <w:vAlign w:val="center"/>
          </w:tcPr>
          <w:p w:rsidR="00AB3A4E" w:rsidRPr="00FC782B" w:rsidRDefault="00AB3A4E" w:rsidP="00AB3A4E">
            <w:pPr>
              <w:pStyle w:val="ref"/>
            </w:pPr>
            <w:proofErr w:type="spellStart"/>
            <w:r>
              <w:t>Wydanie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</w:p>
        </w:tc>
        <w:tc>
          <w:tcPr>
            <w:tcW w:w="1471" w:type="dxa"/>
            <w:tcBorders>
              <w:top w:val="double" w:sz="4" w:space="0" w:color="auto"/>
              <w:bottom w:val="double" w:sz="4" w:space="0" w:color="999999"/>
            </w:tcBorders>
            <w:vAlign w:val="center"/>
          </w:tcPr>
          <w:p w:rsidR="00AB3A4E" w:rsidRPr="00FC782B" w:rsidRDefault="00265893" w:rsidP="00F811A7">
            <w:pPr>
              <w:pStyle w:val="refcen"/>
              <w:rPr>
                <w:lang w:val="pl-PL"/>
              </w:rPr>
            </w:pPr>
            <w:r>
              <w:rPr>
                <w:lang w:val="pl-PL"/>
              </w:rPr>
              <w:t>29</w:t>
            </w:r>
            <w:r w:rsidR="00AB3A4E">
              <w:rPr>
                <w:lang w:val="pl-PL"/>
              </w:rPr>
              <w:t>.</w:t>
            </w:r>
            <w:r w:rsidR="00F811A7">
              <w:rPr>
                <w:lang w:val="pl-PL"/>
              </w:rPr>
              <w:t>0</w:t>
            </w:r>
            <w:r>
              <w:rPr>
                <w:lang w:val="pl-PL"/>
              </w:rPr>
              <w:t>2</w:t>
            </w:r>
            <w:r w:rsidR="00AB3A4E">
              <w:rPr>
                <w:lang w:val="pl-PL"/>
              </w:rPr>
              <w:t>.201</w:t>
            </w:r>
            <w:r>
              <w:rPr>
                <w:lang w:val="pl-PL"/>
              </w:rPr>
              <w:t>6</w:t>
            </w:r>
          </w:p>
        </w:tc>
      </w:tr>
      <w:tr w:rsidR="00340294" w:rsidRPr="00223F3E" w:rsidTr="00892F24">
        <w:tc>
          <w:tcPr>
            <w:tcW w:w="1936" w:type="dxa"/>
            <w:tcBorders>
              <w:top w:val="nil"/>
              <w:bottom w:val="nil"/>
            </w:tcBorders>
            <w:vAlign w:val="center"/>
          </w:tcPr>
          <w:p w:rsidR="00340294" w:rsidRPr="00030037" w:rsidRDefault="00340294" w:rsidP="00AB3A4E"/>
        </w:tc>
        <w:tc>
          <w:tcPr>
            <w:tcW w:w="1488" w:type="dxa"/>
            <w:tcBorders>
              <w:top w:val="nil"/>
              <w:bottom w:val="nil"/>
            </w:tcBorders>
            <w:vAlign w:val="center"/>
          </w:tcPr>
          <w:p w:rsidR="00340294" w:rsidRPr="00340294" w:rsidRDefault="00340294" w:rsidP="00AB3A4E">
            <w:pPr>
              <w:pStyle w:val="refcen"/>
              <w:rPr>
                <w:lang w:val="pl-PL"/>
              </w:rPr>
            </w:pPr>
          </w:p>
        </w:tc>
        <w:tc>
          <w:tcPr>
            <w:tcW w:w="5364" w:type="dxa"/>
            <w:tcBorders>
              <w:top w:val="nil"/>
              <w:bottom w:val="nil"/>
            </w:tcBorders>
            <w:vAlign w:val="center"/>
          </w:tcPr>
          <w:p w:rsidR="00340294" w:rsidRPr="00421A0D" w:rsidRDefault="00340294" w:rsidP="00AB3A4E">
            <w:pPr>
              <w:pStyle w:val="ref"/>
              <w:rPr>
                <w:lang w:val="pl-PL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  <w:vAlign w:val="center"/>
          </w:tcPr>
          <w:p w:rsidR="00340294" w:rsidRDefault="00340294" w:rsidP="00AB3A4E">
            <w:pPr>
              <w:pStyle w:val="refcen"/>
              <w:rPr>
                <w:lang w:val="pl-PL"/>
              </w:rPr>
            </w:pPr>
          </w:p>
        </w:tc>
      </w:tr>
      <w:tr w:rsidR="006C0AC3" w:rsidRPr="00223F3E" w:rsidTr="00892F24">
        <w:trPr>
          <w:trHeight w:val="12173"/>
        </w:trPr>
        <w:tc>
          <w:tcPr>
            <w:tcW w:w="1936" w:type="dxa"/>
            <w:tcBorders>
              <w:top w:val="nil"/>
              <w:bottom w:val="nil"/>
            </w:tcBorders>
            <w:vAlign w:val="center"/>
          </w:tcPr>
          <w:p w:rsidR="006C0AC3" w:rsidRPr="00030037" w:rsidRDefault="006C0AC3" w:rsidP="00AB3A4E"/>
        </w:tc>
        <w:tc>
          <w:tcPr>
            <w:tcW w:w="1488" w:type="dxa"/>
            <w:tcBorders>
              <w:top w:val="nil"/>
              <w:bottom w:val="nil"/>
            </w:tcBorders>
            <w:vAlign w:val="center"/>
          </w:tcPr>
          <w:p w:rsidR="006C0AC3" w:rsidRPr="00340294" w:rsidRDefault="006C0AC3" w:rsidP="00AB3A4E">
            <w:pPr>
              <w:pStyle w:val="refcen"/>
              <w:rPr>
                <w:lang w:val="pl-PL"/>
              </w:rPr>
            </w:pPr>
          </w:p>
        </w:tc>
        <w:tc>
          <w:tcPr>
            <w:tcW w:w="5364" w:type="dxa"/>
            <w:tcBorders>
              <w:top w:val="nil"/>
              <w:bottom w:val="nil"/>
            </w:tcBorders>
            <w:vAlign w:val="center"/>
          </w:tcPr>
          <w:p w:rsidR="006C0AC3" w:rsidRPr="00421A0D" w:rsidRDefault="006C0AC3" w:rsidP="00AB3A4E">
            <w:pPr>
              <w:pStyle w:val="ref"/>
              <w:rPr>
                <w:lang w:val="pl-PL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  <w:vAlign w:val="center"/>
          </w:tcPr>
          <w:p w:rsidR="006C0AC3" w:rsidRDefault="006C0AC3" w:rsidP="00AB3A4E">
            <w:pPr>
              <w:pStyle w:val="refcen"/>
              <w:rPr>
                <w:lang w:val="pl-PL"/>
              </w:rPr>
            </w:pPr>
          </w:p>
        </w:tc>
      </w:tr>
      <w:tr w:rsidR="006C0AC3" w:rsidRPr="00BA0F4E" w:rsidTr="00892F24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78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C0AC3" w:rsidRPr="00BA0F4E" w:rsidRDefault="006C0AC3" w:rsidP="0056106F">
            <w:pPr>
              <w:pStyle w:val="N2PLAa"/>
            </w:pPr>
            <w:bookmarkStart w:id="14" w:name="_Toc183508662"/>
            <w:bookmarkStart w:id="15" w:name="_Toc295127743"/>
            <w:bookmarkStart w:id="16" w:name="_Toc303852344"/>
            <w:bookmarkStart w:id="17" w:name="_Toc306719168"/>
            <w:bookmarkStart w:id="18" w:name="_Toc357762622"/>
            <w:bookmarkStart w:id="19" w:name="_Toc438553794"/>
            <w:r>
              <w:lastRenderedPageBreak/>
              <w:t>Spis treści</w:t>
            </w:r>
            <w:r w:rsidRPr="00BA0F4E">
              <w:t>:</w:t>
            </w:r>
            <w:bookmarkEnd w:id="14"/>
            <w:bookmarkEnd w:id="15"/>
            <w:bookmarkEnd w:id="16"/>
            <w:bookmarkEnd w:id="17"/>
            <w:bookmarkEnd w:id="18"/>
            <w:bookmarkEnd w:id="19"/>
          </w:p>
        </w:tc>
        <w:tc>
          <w:tcPr>
            <w:tcW w:w="14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C0AC3" w:rsidRPr="00BA0F4E" w:rsidRDefault="006C0AC3" w:rsidP="00D65419">
            <w:pPr>
              <w:pStyle w:val="refright"/>
            </w:pPr>
            <w:r>
              <w:t>Strona</w:t>
            </w:r>
            <w:r w:rsidRPr="00BA0F4E">
              <w:t>:</w:t>
            </w:r>
          </w:p>
        </w:tc>
      </w:tr>
      <w:tr w:rsidR="006C0AC3" w:rsidRPr="00BA0F4E" w:rsidTr="00892F24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788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C0AC3" w:rsidRPr="00BA0F4E" w:rsidRDefault="006C0AC3" w:rsidP="00406A01"/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0AC3" w:rsidRPr="00BA0F4E" w:rsidRDefault="006C0AC3" w:rsidP="00D65419">
            <w:pPr>
              <w:pStyle w:val="refright"/>
            </w:pPr>
          </w:p>
        </w:tc>
      </w:tr>
      <w:tr w:rsidR="006C0AC3" w:rsidRPr="00BA0F4E" w:rsidTr="00892F24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259" w:type="dxa"/>
            <w:gridSpan w:val="4"/>
          </w:tcPr>
          <w:p w:rsidR="005864D3" w:rsidRDefault="005804F1">
            <w:pPr>
              <w:pStyle w:val="Spistreci1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fldChar w:fldCharType="begin"/>
            </w:r>
            <w:r w:rsidR="00ED4224">
              <w:instrText xml:space="preserve"> TOC \h \z \t "N 1 PL Aa;1;N 2 PL Aa;2;N 3 PL Aa;3;N 4 PL Aa;4;N 1 PL Aa + Podkreślenie;1" </w:instrText>
            </w:r>
            <w:r>
              <w:fldChar w:fldCharType="separate"/>
            </w:r>
            <w:hyperlink w:anchor="_Toc438553793" w:history="1">
              <w:r w:rsidR="005864D3" w:rsidRPr="00E4500D">
                <w:rPr>
                  <w:rStyle w:val="Hipercze"/>
                </w:rPr>
                <w:t>Rozdział A. Załącznik a. - Oznaczenia i symbole używane na rysunkach i w specyfikacji.</w:t>
              </w:r>
              <w:r w:rsidR="005864D3">
                <w:rPr>
                  <w:webHidden/>
                </w:rPr>
                <w:tab/>
              </w:r>
              <w:r w:rsidR="005864D3">
                <w:rPr>
                  <w:webHidden/>
                </w:rPr>
                <w:fldChar w:fldCharType="begin"/>
              </w:r>
              <w:r w:rsidR="005864D3">
                <w:rPr>
                  <w:webHidden/>
                </w:rPr>
                <w:instrText xml:space="preserve"> PAGEREF _Toc438553793 \h </w:instrText>
              </w:r>
              <w:r w:rsidR="005864D3">
                <w:rPr>
                  <w:webHidden/>
                </w:rPr>
              </w:r>
              <w:r w:rsidR="005864D3">
                <w:rPr>
                  <w:webHidden/>
                </w:rPr>
                <w:fldChar w:fldCharType="separate"/>
              </w:r>
              <w:r w:rsidR="00E437C5">
                <w:rPr>
                  <w:webHidden/>
                </w:rPr>
                <w:t>1</w:t>
              </w:r>
              <w:r w:rsidR="005864D3">
                <w:rPr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2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794" w:history="1">
              <w:r w:rsidR="005864D3" w:rsidRPr="00E4500D">
                <w:rPr>
                  <w:rStyle w:val="Hipercze"/>
                  <w:noProof/>
                </w:rPr>
                <w:t>(Aa) 1.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Spis treści: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_Toc438553794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3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2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795" w:history="1">
              <w:r w:rsidR="005864D3" w:rsidRPr="00E4500D">
                <w:rPr>
                  <w:rStyle w:val="Hipercze"/>
                  <w:noProof/>
                </w:rPr>
                <w:t>(Aa) 2.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Oznaczenia ścian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_Toc438553795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5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796" w:history="1">
              <w:r w:rsidR="005864D3" w:rsidRPr="00E4500D">
                <w:rPr>
                  <w:rStyle w:val="Hipercze"/>
                  <w:noProof/>
                </w:rPr>
                <w:t>(Aa) 2.1.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Elementy żelbetowe – poza zakresem niniejszego opracowania.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_Toc438553796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5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797" w:history="1">
              <w:r w:rsidR="005864D3" w:rsidRPr="00E4500D">
                <w:rPr>
                  <w:rStyle w:val="Hipercze"/>
                  <w:noProof/>
                </w:rPr>
                <w:t>(Aa) 2.2.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Ściany murowane.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_Toc438553797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5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798" w:history="1">
              <w:r w:rsidR="005864D3" w:rsidRPr="00E4500D">
                <w:rPr>
                  <w:rStyle w:val="Hipercze"/>
                  <w:noProof/>
                </w:rPr>
                <w:t>(Aa) 2.2.a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Ściany murowane z silikatów.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_Toc438553798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5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799" w:history="1">
              <w:r w:rsidR="005864D3" w:rsidRPr="00E4500D">
                <w:rPr>
                  <w:rStyle w:val="Hipercze"/>
                  <w:noProof/>
                </w:rPr>
                <w:t>(Aa) 2.2.b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Ściany murowane z bloczków z autoklawizowanego betonu komórkowego.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_Toc438553799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6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00" w:history="1">
              <w:r w:rsidR="005864D3" w:rsidRPr="00E4500D">
                <w:rPr>
                  <w:rStyle w:val="Hipercze"/>
                  <w:noProof/>
                </w:rPr>
                <w:t>(Aa) 2.3.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Lekkie ścianki systemowe.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_Toc438553800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6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01" w:history="1">
              <w:r w:rsidR="005864D3" w:rsidRPr="00E4500D">
                <w:rPr>
                  <w:rStyle w:val="Hipercze"/>
                  <w:noProof/>
                </w:rPr>
                <w:t>(Aa) 2.3.a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Standardowe lekkie ścianki pomieszczeń suchych.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_Toc438553801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6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02" w:history="1">
              <w:r w:rsidR="005864D3" w:rsidRPr="00E4500D">
                <w:rPr>
                  <w:rStyle w:val="Hipercze"/>
                  <w:noProof/>
                </w:rPr>
                <w:t>(Aa) 2.3.b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Ścianki lekkie pomieszczeń mokrych.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_Toc438553802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6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03" w:history="1">
              <w:r w:rsidR="005864D3" w:rsidRPr="00E4500D">
                <w:rPr>
                  <w:rStyle w:val="Hipercze"/>
                  <w:noProof/>
                </w:rPr>
                <w:t>(Aa) 2.3.c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Ścianki instalacyjne pomieszczeń mokrych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_Toc438553803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7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04" w:history="1">
              <w:r w:rsidR="005864D3" w:rsidRPr="00E4500D">
                <w:rPr>
                  <w:rStyle w:val="Hipercze"/>
                  <w:noProof/>
                </w:rPr>
                <w:t>(Aa) 2.4.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Inne.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_Toc438553804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7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05" w:history="1">
              <w:r w:rsidR="005864D3" w:rsidRPr="00E4500D">
                <w:rPr>
                  <w:rStyle w:val="Hipercze"/>
                  <w:noProof/>
                </w:rPr>
                <w:t>(Aa) 2.5.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Oznaczenia wymaganej odporności ogniowej wykończonej przegrody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_Toc438553805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7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2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06" w:history="1">
              <w:r w:rsidR="005864D3" w:rsidRPr="00E4500D">
                <w:rPr>
                  <w:rStyle w:val="Hipercze"/>
                  <w:noProof/>
                </w:rPr>
                <w:t>(Aa) 3.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Oznaczenia wykończeń ścian wewnętrznych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_Toc438553806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8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07" w:history="1">
              <w:r w:rsidR="005864D3" w:rsidRPr="00E4500D">
                <w:rPr>
                  <w:rStyle w:val="Hipercze"/>
                  <w:noProof/>
                </w:rPr>
                <w:t>(Aa) 3.1.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Warstwy podkładowe wykończenia.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_Toc438553807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8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08" w:history="1">
              <w:r w:rsidR="005864D3" w:rsidRPr="00E4500D">
                <w:rPr>
                  <w:rStyle w:val="Hipercze"/>
                  <w:noProof/>
                </w:rPr>
                <w:t>(Aa) 3.1.a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Podkłady tynkowe.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_Toc438553808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8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09" w:history="1">
              <w:r w:rsidR="005864D3" w:rsidRPr="00E4500D">
                <w:rPr>
                  <w:rStyle w:val="Hipercze"/>
                  <w:noProof/>
                </w:rPr>
                <w:t>(Aa) 3.1.b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Okładziny i obudowy wykonane ze zwykłych płyt gipsowo- kartonowych (nie impregnowanych) do pomieszczeń suchych.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_Toc438553809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8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10" w:history="1">
              <w:r w:rsidR="005864D3" w:rsidRPr="00E4500D">
                <w:rPr>
                  <w:rStyle w:val="Hipercze"/>
                  <w:noProof/>
                </w:rPr>
                <w:t>(Aa) 3.1.c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Okładziny i obudowy (przedścianki) z płyt gipsowo – kartonowych impregnowanych – wodoodpornych „AH2” (GKBI)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_Toc438553810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9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11" w:history="1">
              <w:r w:rsidR="005864D3" w:rsidRPr="00E4500D">
                <w:rPr>
                  <w:rStyle w:val="Hipercze"/>
                  <w:noProof/>
                </w:rPr>
                <w:t>(Aa) 3.2.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Typy ostatecznej warstwy wykończeniowej.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_Toc438553811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9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12" w:history="1">
              <w:r w:rsidR="005864D3" w:rsidRPr="00E4500D">
                <w:rPr>
                  <w:rStyle w:val="Hipercze"/>
                  <w:noProof/>
                </w:rPr>
                <w:t>(Aa) 3.2.a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Bezspoinowe Systemy Ociepleń na wełnie mineralnej.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_Toc438553812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9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13" w:history="1">
              <w:r w:rsidR="005864D3" w:rsidRPr="00E4500D">
                <w:rPr>
                  <w:rStyle w:val="Hipercze"/>
                  <w:noProof/>
                </w:rPr>
                <w:t>(Aa) 3.2.b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Okładziny z płytek ceramicznych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_Toc438553813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9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14" w:history="1">
              <w:r w:rsidR="005864D3" w:rsidRPr="00E4500D">
                <w:rPr>
                  <w:rStyle w:val="Hipercze"/>
                  <w:noProof/>
                </w:rPr>
                <w:t>(Aa) 3.2.c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Okładziny z płyt kamiennych.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_Toc438553814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10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15" w:history="1">
              <w:r w:rsidR="005864D3" w:rsidRPr="00E4500D">
                <w:rPr>
                  <w:rStyle w:val="Hipercze"/>
                  <w:noProof/>
                </w:rPr>
                <w:t>(Aa) 3.2.d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Prace malarskie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_Toc438553815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10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16" w:history="1">
              <w:r w:rsidR="005864D3" w:rsidRPr="00E4500D">
                <w:rPr>
                  <w:rStyle w:val="Hipercze"/>
                  <w:noProof/>
                </w:rPr>
                <w:t>(Aa) 3.2.e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Standardy wykończeń powierzchni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_Toc438553816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10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17" w:history="1">
              <w:r w:rsidR="005864D3" w:rsidRPr="00E4500D">
                <w:rPr>
                  <w:rStyle w:val="Hipercze"/>
                  <w:noProof/>
                </w:rPr>
                <w:t>(Aa) 3.3.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Inne elementy wykończeniowe ścian.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_Toc438553817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10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18" w:history="1">
              <w:r w:rsidR="005864D3" w:rsidRPr="00E4500D">
                <w:rPr>
                  <w:rStyle w:val="Hipercze"/>
                  <w:noProof/>
                </w:rPr>
                <w:t>(Aa) 3.3.a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Wykończenia specjalne.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_Toc438553818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10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19" w:history="1">
              <w:r w:rsidR="005864D3" w:rsidRPr="00E4500D">
                <w:rPr>
                  <w:rStyle w:val="Hipercze"/>
                  <w:noProof/>
                </w:rPr>
                <w:t>(Aa) 3.3.b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Elementy wykończeniowe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_Toc438553819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10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2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20" w:history="1">
              <w:r w:rsidR="005864D3" w:rsidRPr="00E4500D">
                <w:rPr>
                  <w:rStyle w:val="Hipercze"/>
                  <w:noProof/>
                </w:rPr>
                <w:t>(Aa) 4.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Oznaczenia posadzek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_Toc438553820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11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21" w:history="1">
              <w:r w:rsidR="005864D3" w:rsidRPr="00E4500D">
                <w:rPr>
                  <w:rStyle w:val="Hipercze"/>
                  <w:noProof/>
                </w:rPr>
                <w:t>(Aa) 4.1.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Symbole podkładów podposadzkowych.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_Toc438553821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11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22" w:history="1">
              <w:r w:rsidR="005864D3" w:rsidRPr="00E4500D">
                <w:rPr>
                  <w:rStyle w:val="Hipercze"/>
                  <w:noProof/>
                </w:rPr>
                <w:t>(Aa) 4.1.a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Podkłady zespolone z płytą.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_Toc438553822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11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23" w:history="1">
              <w:r w:rsidR="005864D3" w:rsidRPr="00E4500D">
                <w:rPr>
                  <w:rStyle w:val="Hipercze"/>
                  <w:noProof/>
                </w:rPr>
                <w:t>(Aa) 4.1.b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Wylewki pływające.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_Toc438553823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11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24" w:history="1">
              <w:r w:rsidR="005864D3" w:rsidRPr="00E4500D">
                <w:rPr>
                  <w:rStyle w:val="Hipercze"/>
                  <w:noProof/>
                </w:rPr>
                <w:t>(Aa) 4.1.c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Wylewki inne.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_Toc438553824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15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25" w:history="1">
              <w:r w:rsidR="005864D3" w:rsidRPr="00E4500D">
                <w:rPr>
                  <w:rStyle w:val="Hipercze"/>
                  <w:noProof/>
                </w:rPr>
                <w:t>(Aa) 4.1.d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Podłogi podniesione.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_Toc438553825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15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26" w:history="1">
              <w:r w:rsidR="005864D3" w:rsidRPr="00E4500D">
                <w:rPr>
                  <w:rStyle w:val="Hipercze"/>
                  <w:noProof/>
                </w:rPr>
                <w:t>(Aa) 4.2.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Symbole warstw wykończeniowych.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_Toc438553826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16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27" w:history="1">
              <w:r w:rsidR="005864D3" w:rsidRPr="00E4500D">
                <w:rPr>
                  <w:rStyle w:val="Hipercze"/>
                  <w:noProof/>
                </w:rPr>
                <w:t>(Aa) 4.2.a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Posadzki żywiczne.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_Toc438553827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16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28" w:history="1">
              <w:r w:rsidR="005864D3" w:rsidRPr="00E4500D">
                <w:rPr>
                  <w:rStyle w:val="Hipercze"/>
                  <w:noProof/>
                </w:rPr>
                <w:t>(Aa) 4.2.b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Inne rozwiązania żywiczne.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_Toc438553828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17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29" w:history="1">
              <w:r w:rsidR="005864D3" w:rsidRPr="00E4500D">
                <w:rPr>
                  <w:rStyle w:val="Hipercze"/>
                  <w:noProof/>
                </w:rPr>
                <w:t>(Aa) 4.2.c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Wykładziny.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_Toc438553829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17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30" w:history="1">
              <w:r w:rsidR="005864D3" w:rsidRPr="00E4500D">
                <w:rPr>
                  <w:rStyle w:val="Hipercze"/>
                  <w:noProof/>
                </w:rPr>
                <w:t>(Aa) 4.2.d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Okładziny z płytek.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_Toc438553830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17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31" w:history="1">
              <w:r w:rsidR="005864D3" w:rsidRPr="00E4500D">
                <w:rPr>
                  <w:rStyle w:val="Hipercze"/>
                  <w:noProof/>
                </w:rPr>
                <w:t>(Aa) 4.3.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Cokoły.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_Toc438553831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18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32" w:history="1">
              <w:r w:rsidR="005864D3" w:rsidRPr="00E4500D">
                <w:rPr>
                  <w:rStyle w:val="Hipercze"/>
                  <w:noProof/>
                </w:rPr>
                <w:t>(Aa) 4.4.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Inne elementy posadzkowe.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_Toc438553832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18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2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33" w:history="1">
              <w:r w:rsidR="005864D3" w:rsidRPr="00E4500D">
                <w:rPr>
                  <w:rStyle w:val="Hipercze"/>
                  <w:noProof/>
                </w:rPr>
                <w:t>(Aa) 5.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Oznaczenia sufitów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_Toc438553833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19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34" w:history="1">
              <w:r w:rsidR="005864D3" w:rsidRPr="00E4500D">
                <w:rPr>
                  <w:rStyle w:val="Hipercze"/>
                  <w:noProof/>
                </w:rPr>
                <w:t>(Aa) 5.1.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Prace tynkarskie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_Toc438553834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19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35" w:history="1">
              <w:r w:rsidR="005864D3" w:rsidRPr="00E4500D">
                <w:rPr>
                  <w:rStyle w:val="Hipercze"/>
                  <w:noProof/>
                </w:rPr>
                <w:t>(Aa) 5.2.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Niedemontowalne sufity podwieszone z płyt gipsowo - kartonowych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_Toc438553835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19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36" w:history="1">
              <w:r w:rsidR="005864D3" w:rsidRPr="00E4500D">
                <w:rPr>
                  <w:rStyle w:val="Hipercze"/>
                  <w:noProof/>
                </w:rPr>
                <w:t>(Aa) 5.3.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Ostateczna warstwa wykończeniowa sufitów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_Toc438553836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19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37" w:history="1">
              <w:r w:rsidR="005864D3" w:rsidRPr="00E4500D">
                <w:rPr>
                  <w:rStyle w:val="Hipercze"/>
                  <w:noProof/>
                </w:rPr>
                <w:t>(Aa) 5.3.a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Sufity modularne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_Toc438553837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19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38" w:history="1">
              <w:r w:rsidR="005864D3" w:rsidRPr="00E4500D">
                <w:rPr>
                  <w:rStyle w:val="Hipercze"/>
                  <w:noProof/>
                </w:rPr>
                <w:t>(Aa) 5.3.b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Systemy ocieplenia sufitów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_Toc438553838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20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39" w:history="1">
              <w:r w:rsidR="005864D3" w:rsidRPr="00E4500D">
                <w:rPr>
                  <w:rStyle w:val="Hipercze"/>
                  <w:noProof/>
                </w:rPr>
                <w:t>(Aa) 5.3.c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Prace malarskie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_Toc438553839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20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40" w:history="1">
              <w:r w:rsidR="005864D3" w:rsidRPr="00E4500D">
                <w:rPr>
                  <w:rStyle w:val="Hipercze"/>
                  <w:noProof/>
                </w:rPr>
                <w:t>(Aa) 5.3.d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Określenie standardu wykończenia powierzchni (jeżeli dotyczy) – np. gładzie, malowanie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_Toc438553840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20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41" w:history="1">
              <w:r w:rsidR="005864D3" w:rsidRPr="00E4500D">
                <w:rPr>
                  <w:rStyle w:val="Hipercze"/>
                  <w:noProof/>
                </w:rPr>
                <w:t>(Aa) 5.3.e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Sufity w zakresie najemcy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_Toc438553841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20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2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42" w:history="1">
              <w:r w:rsidR="005864D3" w:rsidRPr="00E4500D">
                <w:rPr>
                  <w:rStyle w:val="Hipercze"/>
                  <w:noProof/>
                </w:rPr>
                <w:t>(Aa) 6.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Dachy, tarasy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_Toc438553842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21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43" w:history="1">
              <w:r w:rsidR="005864D3" w:rsidRPr="00E4500D">
                <w:rPr>
                  <w:rStyle w:val="Hipercze"/>
                  <w:noProof/>
                </w:rPr>
                <w:t>(Aa) 6.1.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Rozwiązania dachów: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_Toc438553843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21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44" w:history="1">
              <w:r w:rsidR="005864D3" w:rsidRPr="00E4500D">
                <w:rPr>
                  <w:rStyle w:val="Hipercze"/>
                  <w:noProof/>
                </w:rPr>
                <w:t>(Aa) 6.1.a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│RT│R1│-│- Dach typowy.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_Toc438553844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21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45" w:history="1">
              <w:r w:rsidR="005864D3" w:rsidRPr="00E4500D">
                <w:rPr>
                  <w:rStyle w:val="Hipercze"/>
                  <w:noProof/>
                </w:rPr>
                <w:t>(Aa) 6.1.b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│RT│IR 2│…│- Dachy odwrócone z warstwą balastową żwirową.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_Toc438553845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22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46" w:history="1">
              <w:r w:rsidR="005864D3" w:rsidRPr="00E4500D">
                <w:rPr>
                  <w:rStyle w:val="Hipercze"/>
                  <w:noProof/>
                </w:rPr>
                <w:t>(Aa) 6.1.c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│RT│IR3│…│- Dachy odwrócone płaskie z warstwą balastową z zielenią ekstensywną.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_Toc438553846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23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47" w:history="1">
              <w:r w:rsidR="005864D3" w:rsidRPr="00E4500D">
                <w:rPr>
                  <w:rStyle w:val="Hipercze"/>
                  <w:noProof/>
                </w:rPr>
                <w:t>(Aa) 6.2.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Rozwiązania tarasów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_Toc438553847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24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48" w:history="1">
              <w:r w:rsidR="005864D3" w:rsidRPr="00E4500D">
                <w:rPr>
                  <w:rStyle w:val="Hipercze"/>
                  <w:noProof/>
                </w:rPr>
                <w:t>(Aa) 6.2.a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│RT│T1│…│- Taras – pod obciążenia samochodami dostawczymi.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_Toc438553848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24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49" w:history="1">
              <w:r w:rsidR="005864D3" w:rsidRPr="00E4500D">
                <w:rPr>
                  <w:rStyle w:val="Hipercze"/>
                  <w:noProof/>
                </w:rPr>
                <w:t>(Aa) 6.2.b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│RT│T2│…│- Taras – ciągi piesze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_Toc438553849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25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50" w:history="1">
              <w:r w:rsidR="005864D3" w:rsidRPr="00E4500D">
                <w:rPr>
                  <w:rStyle w:val="Hipercze"/>
                  <w:noProof/>
                </w:rPr>
                <w:t>(Aa) 6.2.c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│RT│T3│…│- Taras – powierzchnie zielone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_Toc438553850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26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51" w:history="1">
              <w:r w:rsidR="005864D3" w:rsidRPr="00E4500D">
                <w:rPr>
                  <w:rStyle w:val="Hipercze"/>
                  <w:noProof/>
                </w:rPr>
                <w:t>(Aa) 6.3.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Izolacje ścian podziemnych i płyty fundamentowej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_Toc438553851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27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52" w:history="1">
              <w:r w:rsidR="005864D3" w:rsidRPr="00E4500D">
                <w:rPr>
                  <w:rStyle w:val="Hipercze"/>
                  <w:noProof/>
                </w:rPr>
                <w:t>(Aa) 6.3.a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│U│WI│T,E│- Izolacje pionowe z termoizolacją obwodową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_Toc438553852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27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4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53" w:history="1">
              <w:r w:rsidR="005864D3" w:rsidRPr="00E4500D">
                <w:rPr>
                  <w:rStyle w:val="Hipercze"/>
                  <w:noProof/>
                </w:rPr>
                <w:t>(Aa) 6.3.b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│U│FSI│-│- Izolacja pod płytą denną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_Toc438553853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27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2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54" w:history="1">
              <w:r w:rsidR="005864D3" w:rsidRPr="00E4500D">
                <w:rPr>
                  <w:rStyle w:val="Hipercze"/>
                  <w:noProof/>
                </w:rPr>
                <w:t>(Aa) 7.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Oznaczenia drzwi, bram, krat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_Toc438553854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28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5864D3" w:rsidRDefault="00265893">
            <w:pPr>
              <w:pStyle w:val="Spistreci3"/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8553855" w:history="1">
              <w:r w:rsidR="005864D3" w:rsidRPr="00E4500D">
                <w:rPr>
                  <w:rStyle w:val="Hipercze"/>
                  <w:noProof/>
                </w:rPr>
                <w:t>(Aa) 7.1.</w:t>
              </w:r>
              <w:r w:rsidR="005864D3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  <w:tab/>
              </w:r>
              <w:r w:rsidR="005864D3" w:rsidRPr="00E4500D">
                <w:rPr>
                  <w:rStyle w:val="Hipercze"/>
                  <w:noProof/>
                </w:rPr>
                <w:t>Symbole okuć i wyposażenia drzwi</w:t>
              </w:r>
              <w:r w:rsidR="005864D3">
                <w:rPr>
                  <w:noProof/>
                  <w:webHidden/>
                </w:rPr>
                <w:tab/>
              </w:r>
              <w:r w:rsidR="005864D3">
                <w:rPr>
                  <w:noProof/>
                  <w:webHidden/>
                </w:rPr>
                <w:fldChar w:fldCharType="begin"/>
              </w:r>
              <w:r w:rsidR="005864D3">
                <w:rPr>
                  <w:noProof/>
                  <w:webHidden/>
                </w:rPr>
                <w:instrText xml:space="preserve"> PAGEREF _Toc438553855 \h </w:instrText>
              </w:r>
              <w:r w:rsidR="005864D3">
                <w:rPr>
                  <w:noProof/>
                  <w:webHidden/>
                </w:rPr>
              </w:r>
              <w:r w:rsidR="005864D3">
                <w:rPr>
                  <w:noProof/>
                  <w:webHidden/>
                </w:rPr>
                <w:fldChar w:fldCharType="separate"/>
              </w:r>
              <w:r w:rsidR="00E437C5">
                <w:rPr>
                  <w:noProof/>
                  <w:webHidden/>
                </w:rPr>
                <w:t>29</w:t>
              </w:r>
              <w:r w:rsidR="005864D3">
                <w:rPr>
                  <w:noProof/>
                  <w:webHidden/>
                </w:rPr>
                <w:fldChar w:fldCharType="end"/>
              </w:r>
            </w:hyperlink>
          </w:p>
          <w:p w:rsidR="006C0AC3" w:rsidRPr="00BA0F4E" w:rsidRDefault="005804F1" w:rsidP="00406A01">
            <w:r>
              <w:fldChar w:fldCharType="end"/>
            </w:r>
          </w:p>
        </w:tc>
      </w:tr>
      <w:tr w:rsidR="006C0AC3" w:rsidRPr="00BA0F4E" w:rsidTr="00892F24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788" w:type="dxa"/>
            <w:gridSpan w:val="3"/>
            <w:tcBorders>
              <w:right w:val="single" w:sz="4" w:space="0" w:color="auto"/>
            </w:tcBorders>
          </w:tcPr>
          <w:p w:rsidR="006C0AC3" w:rsidRPr="00BA0F4E" w:rsidRDefault="006C0AC3" w:rsidP="00406A01"/>
        </w:tc>
        <w:tc>
          <w:tcPr>
            <w:tcW w:w="1471" w:type="dxa"/>
            <w:tcBorders>
              <w:left w:val="single" w:sz="4" w:space="0" w:color="auto"/>
            </w:tcBorders>
            <w:vAlign w:val="center"/>
          </w:tcPr>
          <w:p w:rsidR="006C0AC3" w:rsidRPr="00BA0F4E" w:rsidRDefault="006C0AC3" w:rsidP="00D65419">
            <w:pPr>
              <w:pStyle w:val="refright"/>
            </w:pPr>
          </w:p>
        </w:tc>
      </w:tr>
      <w:tr w:rsidR="006C0AC3" w:rsidRPr="00BA0F4E" w:rsidTr="00892F2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008"/>
        </w:trPr>
        <w:tc>
          <w:tcPr>
            <w:tcW w:w="8788" w:type="dxa"/>
            <w:gridSpan w:val="3"/>
            <w:tcBorders>
              <w:right w:val="single" w:sz="4" w:space="0" w:color="auto"/>
            </w:tcBorders>
          </w:tcPr>
          <w:p w:rsidR="006C0AC3" w:rsidRPr="00BA0F4E" w:rsidRDefault="006C0AC3" w:rsidP="00406A01"/>
        </w:tc>
        <w:tc>
          <w:tcPr>
            <w:tcW w:w="1471" w:type="dxa"/>
            <w:tcBorders>
              <w:left w:val="single" w:sz="4" w:space="0" w:color="auto"/>
            </w:tcBorders>
            <w:vAlign w:val="center"/>
          </w:tcPr>
          <w:p w:rsidR="006C0AC3" w:rsidRPr="00BA0F4E" w:rsidRDefault="006C0AC3" w:rsidP="00D65419">
            <w:pPr>
              <w:pStyle w:val="refright"/>
            </w:pPr>
          </w:p>
        </w:tc>
      </w:tr>
    </w:tbl>
    <w:p w:rsidR="008A7117" w:rsidRDefault="008A7117" w:rsidP="00F81357">
      <w:pPr>
        <w:pStyle w:val="APA-PL5ptleft"/>
      </w:pPr>
    </w:p>
    <w:tbl>
      <w:tblPr>
        <w:tblW w:w="9801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296"/>
        <w:gridCol w:w="1134"/>
        <w:gridCol w:w="6"/>
        <w:gridCol w:w="616"/>
        <w:gridCol w:w="20"/>
        <w:gridCol w:w="14"/>
        <w:gridCol w:w="567"/>
        <w:gridCol w:w="7"/>
        <w:gridCol w:w="8"/>
        <w:gridCol w:w="40"/>
        <w:gridCol w:w="4480"/>
        <w:gridCol w:w="103"/>
        <w:gridCol w:w="1418"/>
        <w:gridCol w:w="1092"/>
      </w:tblGrid>
      <w:tr w:rsidR="00450381" w:rsidRPr="00BA0F4E" w:rsidTr="00D27733">
        <w:tc>
          <w:tcPr>
            <w:tcW w:w="8709" w:type="dxa"/>
            <w:gridSpan w:val="13"/>
            <w:tcBorders>
              <w:bottom w:val="single" w:sz="4" w:space="0" w:color="auto"/>
              <w:right w:val="single" w:sz="4" w:space="0" w:color="auto"/>
            </w:tcBorders>
          </w:tcPr>
          <w:p w:rsidR="00450381" w:rsidRPr="00BA0F4E" w:rsidRDefault="00450381" w:rsidP="0056106F">
            <w:pPr>
              <w:pStyle w:val="N2PLAa"/>
            </w:pPr>
            <w:bookmarkStart w:id="20" w:name="_Toc301966301"/>
            <w:bookmarkStart w:id="21" w:name="_Toc303790453"/>
            <w:bookmarkStart w:id="22" w:name="_Ref309026027"/>
            <w:bookmarkStart w:id="23" w:name="_Ref309026165"/>
            <w:bookmarkStart w:id="24" w:name="_Ref309026220"/>
            <w:bookmarkStart w:id="25" w:name="_Ref324430953"/>
            <w:bookmarkStart w:id="26" w:name="_Ref324430982"/>
            <w:bookmarkStart w:id="27" w:name="_Toc357762623"/>
            <w:bookmarkStart w:id="28" w:name="_Ref367442772"/>
            <w:bookmarkStart w:id="29" w:name="_Ref367442777"/>
            <w:bookmarkStart w:id="30" w:name="_Ref367442779"/>
            <w:bookmarkStart w:id="31" w:name="_Ref370916902"/>
            <w:bookmarkStart w:id="32" w:name="_Ref370916906"/>
            <w:bookmarkStart w:id="33" w:name="_Toc438553795"/>
            <w:r>
              <w:t>Oznaczenia ścian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0381" w:rsidRPr="00BA0F4E" w:rsidRDefault="00450381" w:rsidP="00CB3C1D">
            <w:pPr>
              <w:pStyle w:val="refright"/>
            </w:pPr>
            <w:r>
              <w:t>Referencje</w:t>
            </w:r>
            <w:r w:rsidRPr="00BA0F4E">
              <w:t>:</w:t>
            </w:r>
          </w:p>
        </w:tc>
      </w:tr>
      <w:tr w:rsidR="00E7305B" w:rsidRPr="00BA0F4E" w:rsidTr="00D27733">
        <w:tc>
          <w:tcPr>
            <w:tcW w:w="8709" w:type="dxa"/>
            <w:gridSpan w:val="13"/>
            <w:tcBorders>
              <w:top w:val="single" w:sz="4" w:space="0" w:color="auto"/>
              <w:right w:val="single" w:sz="4" w:space="0" w:color="auto"/>
            </w:tcBorders>
          </w:tcPr>
          <w:p w:rsidR="00E7305B" w:rsidRPr="00BA0F4E" w:rsidRDefault="00E7305B" w:rsidP="00CB3C1D">
            <w:pPr>
              <w:keepNext/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305B" w:rsidRPr="00BA0F4E" w:rsidRDefault="00E7305B" w:rsidP="00CB3C1D">
            <w:pPr>
              <w:pStyle w:val="refright"/>
            </w:pPr>
          </w:p>
        </w:tc>
      </w:tr>
      <w:tr w:rsidR="006708D4" w:rsidRPr="00BA0F4E" w:rsidTr="005864D3">
        <w:trPr>
          <w:trHeight w:val="31"/>
        </w:trPr>
        <w:tc>
          <w:tcPr>
            <w:tcW w:w="296" w:type="dxa"/>
            <w:vAlign w:val="center"/>
          </w:tcPr>
          <w:p w:rsidR="00E7305B" w:rsidRPr="0040440B" w:rsidRDefault="00421A0D" w:rsidP="004B149F">
            <w:pPr>
              <w:pStyle w:val="APA-PL8ptcentrbol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38735</wp:posOffset>
                      </wp:positionV>
                      <wp:extent cx="1333500" cy="0"/>
                      <wp:effectExtent l="8255" t="10795" r="10795" b="8255"/>
                      <wp:wrapNone/>
                      <wp:docPr id="59" name="Lin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405B2" id="Line 303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9pt,3.05pt" to="114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VzFQIAACsEAAAOAAAAZHJzL2Uyb0RvYy54bWysU8GO2jAQvVfqP1i+QxIC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43815</wp:posOffset>
                      </wp:positionV>
                      <wp:extent cx="3175" cy="302895"/>
                      <wp:effectExtent l="52070" t="6350" r="59055" b="24130"/>
                      <wp:wrapNone/>
                      <wp:docPr id="58" name="Lin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" cy="3028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5E489" id="Line 299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pt,3.45pt" to="9.8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40" w:type="dxa"/>
            <w:gridSpan w:val="2"/>
            <w:vAlign w:val="center"/>
          </w:tcPr>
          <w:p w:rsidR="00E7305B" w:rsidRPr="00203F80" w:rsidRDefault="00E7305B" w:rsidP="004B149F">
            <w:pPr>
              <w:pStyle w:val="APA-PL8ptcentr"/>
            </w:pPr>
          </w:p>
        </w:tc>
        <w:tc>
          <w:tcPr>
            <w:tcW w:w="636" w:type="dxa"/>
            <w:gridSpan w:val="2"/>
            <w:vAlign w:val="center"/>
          </w:tcPr>
          <w:p w:rsidR="00E7305B" w:rsidRPr="004B149F" w:rsidRDefault="00E7305B" w:rsidP="004B149F">
            <w:pPr>
              <w:pStyle w:val="APA-PL8ptright"/>
            </w:pPr>
          </w:p>
        </w:tc>
        <w:tc>
          <w:tcPr>
            <w:tcW w:w="596" w:type="dxa"/>
            <w:gridSpan w:val="4"/>
            <w:vAlign w:val="center"/>
          </w:tcPr>
          <w:p w:rsidR="00E7305B" w:rsidRPr="004B149F" w:rsidRDefault="00E7305B" w:rsidP="004B149F">
            <w:pPr>
              <w:pStyle w:val="APA-PL8ptleft"/>
            </w:pPr>
          </w:p>
        </w:tc>
        <w:tc>
          <w:tcPr>
            <w:tcW w:w="6041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:rsidR="00E7305B" w:rsidRPr="0033326A" w:rsidRDefault="00E7305B" w:rsidP="004B149F">
            <w:pPr>
              <w:pStyle w:val="APA-PL8ptleft"/>
            </w:pPr>
            <w:r w:rsidRPr="0033326A">
              <w:t>Symbol tytułowy - określający przeznaczenie całego oznaczenia: „W” - ściany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305B" w:rsidRPr="00BA0F4E" w:rsidRDefault="00E7305B" w:rsidP="00FD391B">
            <w:pPr>
              <w:pStyle w:val="refright"/>
            </w:pPr>
          </w:p>
        </w:tc>
      </w:tr>
      <w:tr w:rsidR="006708D4" w:rsidRPr="00BA0F4E" w:rsidTr="005864D3">
        <w:trPr>
          <w:trHeight w:val="31"/>
        </w:trPr>
        <w:tc>
          <w:tcPr>
            <w:tcW w:w="296" w:type="dxa"/>
            <w:vAlign w:val="center"/>
          </w:tcPr>
          <w:p w:rsidR="00E7305B" w:rsidRPr="00203F80" w:rsidRDefault="00E7305B" w:rsidP="004B149F">
            <w:pPr>
              <w:pStyle w:val="APA-PL8ptcentrbold"/>
            </w:pPr>
          </w:p>
        </w:tc>
        <w:tc>
          <w:tcPr>
            <w:tcW w:w="1140" w:type="dxa"/>
            <w:gridSpan w:val="2"/>
            <w:vAlign w:val="center"/>
          </w:tcPr>
          <w:p w:rsidR="00E7305B" w:rsidRPr="0040440B" w:rsidRDefault="00421A0D" w:rsidP="004B149F">
            <w:pPr>
              <w:pStyle w:val="APA-PL8ptcent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63500</wp:posOffset>
                      </wp:positionV>
                      <wp:extent cx="889000" cy="0"/>
                      <wp:effectExtent l="13335" t="9525" r="12065" b="9525"/>
                      <wp:wrapNone/>
                      <wp:docPr id="57" name="Line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21769" id="Line 302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5pt" to="9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O0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62865</wp:posOffset>
                      </wp:positionV>
                      <wp:extent cx="0" cy="172720"/>
                      <wp:effectExtent l="61595" t="8890" r="52705" b="18415"/>
                      <wp:wrapNone/>
                      <wp:docPr id="56" name="Line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2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4E4EC0" id="Line 300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05pt,4.95pt" to="24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36" w:type="dxa"/>
            <w:gridSpan w:val="2"/>
            <w:vAlign w:val="center"/>
          </w:tcPr>
          <w:p w:rsidR="00E7305B" w:rsidRPr="004B149F" w:rsidRDefault="00E7305B" w:rsidP="004B149F">
            <w:pPr>
              <w:pStyle w:val="APA-PL8ptright"/>
            </w:pPr>
          </w:p>
        </w:tc>
        <w:tc>
          <w:tcPr>
            <w:tcW w:w="596" w:type="dxa"/>
            <w:gridSpan w:val="4"/>
            <w:vAlign w:val="center"/>
          </w:tcPr>
          <w:p w:rsidR="00E7305B" w:rsidRPr="004B149F" w:rsidRDefault="00E7305B" w:rsidP="004B149F">
            <w:pPr>
              <w:pStyle w:val="APA-PL8ptleft"/>
            </w:pPr>
          </w:p>
        </w:tc>
        <w:tc>
          <w:tcPr>
            <w:tcW w:w="6041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:rsidR="00E7305B" w:rsidRPr="0033326A" w:rsidRDefault="00E7305B" w:rsidP="004B149F">
            <w:pPr>
              <w:pStyle w:val="APA-PL8ptleft"/>
            </w:pPr>
            <w:r w:rsidRPr="0033326A">
              <w:t>Oznaczenie materiału ściany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305B" w:rsidRPr="00BA0F4E" w:rsidRDefault="00E7305B" w:rsidP="00FD391B">
            <w:pPr>
              <w:pStyle w:val="refright"/>
            </w:pPr>
          </w:p>
        </w:tc>
      </w:tr>
      <w:tr w:rsidR="006708D4" w:rsidRPr="00BA0F4E" w:rsidTr="005864D3">
        <w:trPr>
          <w:trHeight w:val="31"/>
        </w:trPr>
        <w:tc>
          <w:tcPr>
            <w:tcW w:w="296" w:type="dxa"/>
            <w:tcBorders>
              <w:bottom w:val="single" w:sz="12" w:space="0" w:color="auto"/>
            </w:tcBorders>
            <w:vAlign w:val="center"/>
          </w:tcPr>
          <w:p w:rsidR="00E7305B" w:rsidRPr="00203F80" w:rsidRDefault="00E7305B" w:rsidP="004B149F">
            <w:pPr>
              <w:pStyle w:val="APA-PL8ptcentrbold"/>
            </w:pPr>
          </w:p>
        </w:tc>
        <w:tc>
          <w:tcPr>
            <w:tcW w:w="1140" w:type="dxa"/>
            <w:gridSpan w:val="2"/>
            <w:tcBorders>
              <w:bottom w:val="single" w:sz="12" w:space="0" w:color="auto"/>
            </w:tcBorders>
            <w:vAlign w:val="center"/>
          </w:tcPr>
          <w:p w:rsidR="00E7305B" w:rsidRPr="00203F80" w:rsidRDefault="00E7305B" w:rsidP="004B149F">
            <w:pPr>
              <w:pStyle w:val="APA-PL8ptcentr"/>
            </w:pPr>
          </w:p>
        </w:tc>
        <w:tc>
          <w:tcPr>
            <w:tcW w:w="636" w:type="dxa"/>
            <w:gridSpan w:val="2"/>
            <w:tcBorders>
              <w:bottom w:val="single" w:sz="12" w:space="0" w:color="auto"/>
            </w:tcBorders>
            <w:vAlign w:val="center"/>
          </w:tcPr>
          <w:p w:rsidR="00E7305B" w:rsidRPr="004B149F" w:rsidRDefault="00421A0D" w:rsidP="004B149F">
            <w:pPr>
              <w:pStyle w:val="APA-PL8p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31115</wp:posOffset>
                      </wp:positionV>
                      <wp:extent cx="0" cy="86360"/>
                      <wp:effectExtent l="57785" t="7620" r="56515" b="20320"/>
                      <wp:wrapNone/>
                      <wp:docPr id="55" name="Lin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6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EC0AD" id="Line 30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2.45pt" to="20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96" w:type="dxa"/>
            <w:gridSpan w:val="4"/>
            <w:tcBorders>
              <w:bottom w:val="single" w:sz="12" w:space="0" w:color="auto"/>
            </w:tcBorders>
            <w:vAlign w:val="center"/>
          </w:tcPr>
          <w:p w:rsidR="00E7305B" w:rsidRPr="004B149F" w:rsidRDefault="00421A0D" w:rsidP="004B149F">
            <w:pPr>
              <w:pStyle w:val="APA-PL8pt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29845</wp:posOffset>
                      </wp:positionV>
                      <wp:extent cx="238760" cy="635"/>
                      <wp:effectExtent l="9525" t="6350" r="8890" b="12065"/>
                      <wp:wrapNone/>
                      <wp:docPr id="54" name="Lin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76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6B4198" id="Line 304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2.35pt" to="13.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AKFgIAACwEAAAOAAAAZHJzL2Uyb0RvYy54bWysU8GO2jAQvVfqP1i+QxIILESEVUWgF9pF&#10;2u0HGNshVh3bsg0BVf33jk1AS3upqubgjO2ZN2/mjR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"/>
                  </w:pict>
                </mc:Fallback>
              </mc:AlternateContent>
            </w:r>
          </w:p>
        </w:tc>
        <w:tc>
          <w:tcPr>
            <w:tcW w:w="6041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:rsidR="00E7305B" w:rsidRPr="0033326A" w:rsidRDefault="00E7305B" w:rsidP="004B149F">
            <w:pPr>
              <w:pStyle w:val="APA-PL8ptleft"/>
            </w:pPr>
            <w:r w:rsidRPr="0033326A">
              <w:t>Oznaczenie wymaganej odporności ogniowej ściany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305B" w:rsidRPr="00BA0F4E" w:rsidRDefault="00E7305B" w:rsidP="00FD391B">
            <w:pPr>
              <w:pStyle w:val="refright"/>
            </w:pPr>
          </w:p>
        </w:tc>
      </w:tr>
      <w:tr w:rsidR="006708D4" w:rsidRPr="00BA0F4E" w:rsidTr="005864D3">
        <w:trPr>
          <w:trHeight w:val="31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7305B" w:rsidRPr="00203F80" w:rsidRDefault="00E7305B" w:rsidP="004B149F">
            <w:pPr>
              <w:pStyle w:val="APA-PL8ptcentrbold"/>
            </w:pPr>
            <w:r>
              <w:t>W</w:t>
            </w:r>
          </w:p>
        </w:tc>
        <w:tc>
          <w:tcPr>
            <w:tcW w:w="114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7305B" w:rsidRPr="0013533B" w:rsidRDefault="0013533B" w:rsidP="004B149F">
            <w:pPr>
              <w:pStyle w:val="APA-PL8ptcentr"/>
            </w:pPr>
            <w:r>
              <w:t>2</w:t>
            </w:r>
            <w:r w:rsidR="00E7305B" w:rsidRPr="0013533B">
              <w:t>G 10</w:t>
            </w:r>
          </w:p>
        </w:tc>
        <w:tc>
          <w:tcPr>
            <w:tcW w:w="63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7305B" w:rsidRPr="004B149F" w:rsidRDefault="00E7305B" w:rsidP="004B149F">
            <w:pPr>
              <w:pStyle w:val="APA-PL8ptright"/>
            </w:pPr>
            <w:r w:rsidRPr="004B149F">
              <w:t>EI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7305B" w:rsidRPr="004B149F" w:rsidRDefault="00E7305B" w:rsidP="004B149F">
            <w:pPr>
              <w:pStyle w:val="APA-PL8ptleft"/>
            </w:pPr>
            <w:r w:rsidRPr="004B149F">
              <w:t>30</w:t>
            </w:r>
          </w:p>
        </w:tc>
        <w:tc>
          <w:tcPr>
            <w:tcW w:w="6041" w:type="dxa"/>
            <w:gridSpan w:val="4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E7305B" w:rsidRPr="00203F80" w:rsidRDefault="00E7305B" w:rsidP="004B149F">
            <w:pPr>
              <w:pStyle w:val="APA-PL8ptleft"/>
            </w:pPr>
            <w:r w:rsidRPr="0033326A">
              <w:t>Zestaw symboli oznaczenia ścianek wewnętrznych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305B" w:rsidRPr="00BA0F4E" w:rsidRDefault="00E7305B" w:rsidP="00FD391B">
            <w:pPr>
              <w:pStyle w:val="refright"/>
            </w:pPr>
          </w:p>
        </w:tc>
      </w:tr>
      <w:tr w:rsidR="006708D4" w:rsidRPr="00BA0F4E" w:rsidTr="005864D3">
        <w:trPr>
          <w:trHeight w:val="31"/>
        </w:trPr>
        <w:tc>
          <w:tcPr>
            <w:tcW w:w="29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7305B" w:rsidRPr="00203F80" w:rsidRDefault="00E7305B" w:rsidP="004B149F">
            <w:pPr>
              <w:pStyle w:val="APA-PL8ptcentrbold"/>
            </w:pPr>
          </w:p>
        </w:tc>
        <w:tc>
          <w:tcPr>
            <w:tcW w:w="1140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7305B" w:rsidRPr="00203F80" w:rsidRDefault="00E7305B" w:rsidP="004B149F">
            <w:pPr>
              <w:pStyle w:val="APA-PL8ptcentr"/>
            </w:pPr>
          </w:p>
        </w:tc>
        <w:tc>
          <w:tcPr>
            <w:tcW w:w="636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7305B" w:rsidRPr="004B149F" w:rsidRDefault="00E7305B" w:rsidP="004B149F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7305B" w:rsidRPr="004B149F" w:rsidRDefault="00E7305B" w:rsidP="004B149F">
            <w:pPr>
              <w:pStyle w:val="APA-PL8ptleft"/>
            </w:pPr>
          </w:p>
        </w:tc>
        <w:tc>
          <w:tcPr>
            <w:tcW w:w="6041" w:type="dxa"/>
            <w:gridSpan w:val="4"/>
            <w:tcBorders>
              <w:top w:val="nil"/>
              <w:left w:val="nil"/>
            </w:tcBorders>
            <w:vAlign w:val="center"/>
          </w:tcPr>
          <w:p w:rsidR="00E7305B" w:rsidRPr="00203F80" w:rsidRDefault="00E7305B" w:rsidP="004B149F">
            <w:pPr>
              <w:pStyle w:val="APA-PL8ptlef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305B" w:rsidRPr="00BA0F4E" w:rsidRDefault="00E7305B" w:rsidP="00FD391B">
            <w:pPr>
              <w:pStyle w:val="refright"/>
            </w:pPr>
          </w:p>
        </w:tc>
      </w:tr>
      <w:tr w:rsidR="0013533B" w:rsidRPr="00BA0F4E" w:rsidTr="00D27733">
        <w:trPr>
          <w:trHeight w:val="227"/>
        </w:trPr>
        <w:tc>
          <w:tcPr>
            <w:tcW w:w="8709" w:type="dxa"/>
            <w:gridSpan w:val="1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533B" w:rsidRPr="00203F80" w:rsidRDefault="0013533B" w:rsidP="0056106F">
            <w:pPr>
              <w:pStyle w:val="N3PLAa"/>
            </w:pPr>
            <w:bookmarkStart w:id="34" w:name="_Toc438553796"/>
            <w:r w:rsidRPr="00203F80">
              <w:t>Elementy żelbetowe – poza zakresem niniejszego opracowania</w:t>
            </w:r>
            <w:r w:rsidR="008A25E4">
              <w:t>.</w:t>
            </w:r>
            <w:bookmarkEnd w:id="34"/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533B" w:rsidRPr="00BA0F4E" w:rsidRDefault="0013533B" w:rsidP="00FD391B">
            <w:pPr>
              <w:pStyle w:val="refrigh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single" w:sz="4" w:space="0" w:color="auto"/>
            </w:tcBorders>
            <w:vAlign w:val="center"/>
          </w:tcPr>
          <w:p w:rsidR="00555ADD" w:rsidRPr="005A47CA" w:rsidRDefault="00555ADD" w:rsidP="008A3E4D">
            <w:pPr>
              <w:pStyle w:val="APA-PL8ptcentrbold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55ADD" w:rsidRPr="005A47CA" w:rsidRDefault="00555ADD" w:rsidP="008A3E4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5ADD" w:rsidRPr="005A47CA" w:rsidRDefault="00555ADD" w:rsidP="008A3E4D">
            <w:pPr>
              <w:pStyle w:val="APA-PL8ptright"/>
            </w:pPr>
          </w:p>
        </w:tc>
        <w:tc>
          <w:tcPr>
            <w:tcW w:w="636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5ADD" w:rsidRPr="005A47CA" w:rsidRDefault="00555ADD" w:rsidP="008A3E4D">
            <w:pPr>
              <w:pStyle w:val="APA-PL8ptleft"/>
            </w:pPr>
          </w:p>
        </w:tc>
        <w:tc>
          <w:tcPr>
            <w:tcW w:w="4583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55ADD" w:rsidRPr="005A47CA" w:rsidRDefault="00555ADD" w:rsidP="008A3E4D">
            <w:pPr>
              <w:pStyle w:val="APA-PL8ptleft"/>
            </w:pP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ADD" w:rsidRPr="005A47CA" w:rsidRDefault="00555ADD" w:rsidP="00C43985">
            <w:pPr>
              <w:pStyle w:val="refright"/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55ADD" w:rsidRPr="00BA0F4E" w:rsidRDefault="00555ADD" w:rsidP="00876865">
            <w:pPr>
              <w:pStyle w:val="APA-PL8ptlef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A3E4D">
            <w:pPr>
              <w:pStyle w:val="APA-PL8ptcentrbold"/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8227D" w:rsidRPr="00BA0F4E" w:rsidRDefault="0088227D" w:rsidP="008A3E4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8227D" w:rsidRPr="004B149F" w:rsidRDefault="0088227D" w:rsidP="008A3E4D">
            <w:pPr>
              <w:pStyle w:val="APA-PL8ptright"/>
            </w:pPr>
          </w:p>
        </w:tc>
        <w:tc>
          <w:tcPr>
            <w:tcW w:w="636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A3E4D">
            <w:pPr>
              <w:pStyle w:val="APA-PL8ptleft"/>
            </w:pPr>
          </w:p>
        </w:tc>
        <w:tc>
          <w:tcPr>
            <w:tcW w:w="458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2A2A21" w:rsidRDefault="0088227D" w:rsidP="008A3E4D">
            <w:pPr>
              <w:pStyle w:val="APA-PL8ptleft"/>
            </w:pPr>
            <w:r w:rsidRPr="00C42010">
              <w:t>Grubość</w:t>
            </w:r>
            <w:r w:rsidRPr="00203F80">
              <w:t xml:space="preserve"> </w:t>
            </w:r>
            <w:r>
              <w:t xml:space="preserve">jak pokazano na rysunku. </w:t>
            </w:r>
            <w:r w:rsidRPr="00203F80">
              <w:t xml:space="preserve">Ściany lub elementy </w:t>
            </w:r>
            <w:r w:rsidRPr="00C42010">
              <w:t>żelbetowe</w:t>
            </w:r>
            <w:r w:rsidRPr="00203F80">
              <w:t xml:space="preserve"> z betonu </w:t>
            </w:r>
            <w:r w:rsidRPr="00C42010">
              <w:t>wodoodpornego</w:t>
            </w:r>
            <w:r w:rsidRPr="00203F80">
              <w:t xml:space="preserve"> przeznaczone do wykonania ścian podziemnych, płyty dennej, czy zbiornika. Uwaga – oznaczenie inf</w:t>
            </w:r>
            <w:r>
              <w:t>ormacyjne – wszystkie parametry</w:t>
            </w:r>
            <w:r w:rsidRPr="00203F80">
              <w:t>, zbrojenie, etc. wg. projektu konstrukcji.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227D" w:rsidRPr="004B149F" w:rsidRDefault="0088227D" w:rsidP="00C43985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8227D" w:rsidRPr="00BA0F4E" w:rsidRDefault="0088227D" w:rsidP="0088227D">
            <w:pPr>
              <w:pStyle w:val="refright"/>
            </w:pPr>
            <w:r>
              <w:t>§ C.3.3</w:t>
            </w: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8227D" w:rsidRPr="00BA0F4E" w:rsidRDefault="0088227D" w:rsidP="008A3E4D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9A054F" w:rsidRDefault="0088227D" w:rsidP="008A3E4D">
            <w:pPr>
              <w:pStyle w:val="APA-PL8ptcentr"/>
            </w:pPr>
            <w:r w:rsidRPr="009A054F">
              <w:t>WC</w:t>
            </w: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8227D" w:rsidRPr="004B149F" w:rsidRDefault="0088227D" w:rsidP="008A3E4D">
            <w:pPr>
              <w:pStyle w:val="APA-PL8ptright"/>
            </w:pPr>
            <w:r w:rsidRPr="004B149F">
              <w:t>R</w:t>
            </w:r>
          </w:p>
          <w:p w:rsidR="0088227D" w:rsidRPr="004B149F" w:rsidRDefault="0088227D" w:rsidP="008A3E4D">
            <w:pPr>
              <w:pStyle w:val="APA-PL8ptright"/>
            </w:pPr>
            <w:r w:rsidRPr="004B149F">
              <w:t>EI</w:t>
            </w:r>
          </w:p>
        </w:tc>
        <w:tc>
          <w:tcPr>
            <w:tcW w:w="636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8227D" w:rsidRPr="004B149F" w:rsidRDefault="0088227D" w:rsidP="008A3E4D">
            <w:pPr>
              <w:pStyle w:val="APA-PL8ptleft"/>
            </w:pPr>
            <w:r>
              <w:t>12</w:t>
            </w:r>
            <w:r w:rsidRPr="004B149F">
              <w:t>0</w:t>
            </w:r>
          </w:p>
          <w:p w:rsidR="0088227D" w:rsidRPr="004B149F" w:rsidRDefault="0088227D" w:rsidP="008A3E4D">
            <w:pPr>
              <w:pStyle w:val="APA-PL8ptleft"/>
            </w:pPr>
            <w:r w:rsidRPr="004B149F">
              <w:t>różne</w:t>
            </w:r>
          </w:p>
        </w:tc>
        <w:tc>
          <w:tcPr>
            <w:tcW w:w="458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203F80" w:rsidRDefault="0088227D" w:rsidP="008A3E4D">
            <w:pPr>
              <w:pStyle w:val="APA-PL8ptleft"/>
            </w:pPr>
            <w:r w:rsidRPr="00203F80">
              <w:t>Odporność ogniowa wg oznacze</w:t>
            </w:r>
            <w:r>
              <w:t>nia</w:t>
            </w:r>
            <w:r w:rsidRPr="00203F80">
              <w:t xml:space="preserve"> na rysunku</w:t>
            </w:r>
            <w:r>
              <w:t xml:space="preserve"> (ostatni symbol)</w:t>
            </w:r>
            <w:r w:rsidRPr="00203F80">
              <w:t xml:space="preserve"> i wymagań podanych w specyfikacji.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203F80" w:rsidRDefault="0088227D" w:rsidP="00C43985">
            <w:pPr>
              <w:pStyle w:val="refright"/>
            </w:pPr>
            <w:r>
              <w:t>Wg rysunków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8227D" w:rsidRPr="00BA0F4E" w:rsidRDefault="0088227D" w:rsidP="0088227D">
            <w:pPr>
              <w:pStyle w:val="refrigh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vAlign w:val="center"/>
          </w:tcPr>
          <w:p w:rsidR="00AA3103" w:rsidRPr="00BA0F4E" w:rsidRDefault="00AA3103" w:rsidP="008A3E4D">
            <w:pPr>
              <w:pStyle w:val="APA-PL8ptcentrbold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A3103" w:rsidRPr="00BA0F4E" w:rsidRDefault="00AA3103" w:rsidP="008A3E4D">
            <w:pPr>
              <w:pStyle w:val="APA-PL8ptcentr"/>
            </w:pPr>
          </w:p>
        </w:tc>
        <w:tc>
          <w:tcPr>
            <w:tcW w:w="642" w:type="dxa"/>
            <w:gridSpan w:val="3"/>
            <w:shd w:val="clear" w:color="auto" w:fill="auto"/>
            <w:vAlign w:val="center"/>
          </w:tcPr>
          <w:p w:rsidR="00AA3103" w:rsidRPr="004B149F" w:rsidRDefault="00AA3103" w:rsidP="008A3E4D">
            <w:pPr>
              <w:pStyle w:val="APA-PL8ptright"/>
            </w:pPr>
          </w:p>
        </w:tc>
        <w:tc>
          <w:tcPr>
            <w:tcW w:w="636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3103" w:rsidRPr="004B149F" w:rsidRDefault="00AA3103" w:rsidP="008A3E4D">
            <w:pPr>
              <w:pStyle w:val="APA-PL8ptleft"/>
            </w:pPr>
          </w:p>
        </w:tc>
        <w:tc>
          <w:tcPr>
            <w:tcW w:w="45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103" w:rsidRPr="002A2A21" w:rsidRDefault="002A48EF" w:rsidP="007865E4">
            <w:pPr>
              <w:pStyle w:val="APA-PL8ptleft"/>
            </w:pPr>
            <w:r>
              <w:t>UWAGA Niezależnie od różnych wymaganych wartości sz</w:t>
            </w:r>
            <w:r w:rsidRPr="0033326A">
              <w:t>czelność (E) i izolacyjnoś</w:t>
            </w:r>
            <w:r>
              <w:t>ci</w:t>
            </w:r>
            <w:r w:rsidRPr="0033326A">
              <w:t xml:space="preserve"> (I) ogniow</w:t>
            </w:r>
            <w:r>
              <w:t xml:space="preserve">ej, wszystkie elementy głównej konstrukcji budynku muszą mieć nośność ogniową </w:t>
            </w:r>
            <w:r w:rsidR="007865E4">
              <w:t>(R)</w:t>
            </w:r>
            <w:r>
              <w:t xml:space="preserve"> 120min.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103" w:rsidRPr="002A2A21" w:rsidRDefault="00AA3103" w:rsidP="00C43985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A3103" w:rsidRPr="00BA0F4E" w:rsidRDefault="00AA3103" w:rsidP="00876865">
            <w:pPr>
              <w:pStyle w:val="APA-PL8ptleft"/>
            </w:pPr>
          </w:p>
        </w:tc>
      </w:tr>
      <w:tr w:rsidR="006708D4" w:rsidRPr="00BA0F4E" w:rsidTr="005864D3">
        <w:trPr>
          <w:trHeight w:val="23"/>
        </w:trPr>
        <w:tc>
          <w:tcPr>
            <w:tcW w:w="296" w:type="dxa"/>
            <w:tcBorders>
              <w:left w:val="nil"/>
              <w:right w:val="nil"/>
            </w:tcBorders>
            <w:vAlign w:val="center"/>
          </w:tcPr>
          <w:p w:rsidR="00C43653" w:rsidRPr="001D5B9C" w:rsidRDefault="00C43653" w:rsidP="00876865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C43653" w:rsidRPr="00BA0F4E" w:rsidRDefault="00C43653" w:rsidP="00876865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left w:val="nil"/>
              <w:right w:val="nil"/>
            </w:tcBorders>
            <w:vAlign w:val="center"/>
          </w:tcPr>
          <w:p w:rsidR="00C43653" w:rsidRPr="00BA0F4E" w:rsidRDefault="00C43653" w:rsidP="00876865">
            <w:pPr>
              <w:pStyle w:val="APA-PL8ptright"/>
            </w:pPr>
          </w:p>
        </w:tc>
        <w:tc>
          <w:tcPr>
            <w:tcW w:w="636" w:type="dxa"/>
            <w:gridSpan w:val="5"/>
            <w:tcBorders>
              <w:left w:val="nil"/>
              <w:right w:val="nil"/>
            </w:tcBorders>
            <w:vAlign w:val="center"/>
          </w:tcPr>
          <w:p w:rsidR="00C43653" w:rsidRPr="00BA0F4E" w:rsidRDefault="00C43653" w:rsidP="00876865">
            <w:pPr>
              <w:pStyle w:val="APA-PL8ptleft"/>
            </w:pPr>
          </w:p>
        </w:tc>
        <w:tc>
          <w:tcPr>
            <w:tcW w:w="4583" w:type="dxa"/>
            <w:gridSpan w:val="2"/>
            <w:tcBorders>
              <w:left w:val="nil"/>
            </w:tcBorders>
            <w:vAlign w:val="center"/>
          </w:tcPr>
          <w:p w:rsidR="00C43653" w:rsidRPr="00BA0F4E" w:rsidRDefault="00C43653" w:rsidP="00876865">
            <w:pPr>
              <w:pStyle w:val="APA-PL8ptleft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C43653" w:rsidRPr="00BA0F4E" w:rsidRDefault="00C43653" w:rsidP="00C43985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43653" w:rsidRPr="001D5B9C" w:rsidRDefault="00C43653" w:rsidP="00876865">
            <w:pPr>
              <w:pStyle w:val="refrigh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vAlign w:val="center"/>
          </w:tcPr>
          <w:p w:rsidR="00C43653" w:rsidRPr="00BA0F4E" w:rsidRDefault="00C43653" w:rsidP="008A3E4D">
            <w:pPr>
              <w:pStyle w:val="APA-PL8ptcentrbold"/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3653" w:rsidRPr="00BA0F4E" w:rsidRDefault="00C43653" w:rsidP="008A3E4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3653" w:rsidRPr="004B149F" w:rsidRDefault="00C43653" w:rsidP="008A3E4D">
            <w:pPr>
              <w:pStyle w:val="APA-PL8ptright"/>
            </w:pPr>
          </w:p>
        </w:tc>
        <w:tc>
          <w:tcPr>
            <w:tcW w:w="636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43653" w:rsidRPr="004B149F" w:rsidRDefault="00C43653" w:rsidP="008A3E4D">
            <w:pPr>
              <w:pStyle w:val="APA-PL8ptleft"/>
            </w:pPr>
          </w:p>
        </w:tc>
        <w:tc>
          <w:tcPr>
            <w:tcW w:w="458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653" w:rsidRPr="002A2A21" w:rsidRDefault="00C43653" w:rsidP="008A3E4D">
            <w:pPr>
              <w:pStyle w:val="APA-PL8ptleft"/>
            </w:pPr>
            <w:r w:rsidRPr="00C42010">
              <w:t>Grubość</w:t>
            </w:r>
            <w:r w:rsidRPr="00203F80">
              <w:t xml:space="preserve"> </w:t>
            </w:r>
            <w:r>
              <w:t xml:space="preserve">jak pokazano na rysunku. </w:t>
            </w:r>
            <w:r w:rsidRPr="009E7486">
              <w:t xml:space="preserve">Ściany lub elementy </w:t>
            </w:r>
            <w:r w:rsidRPr="00C42010">
              <w:t>żelbetowe</w:t>
            </w:r>
            <w:r w:rsidRPr="009E7486">
              <w:t xml:space="preserve"> głównej konstrukcji budynku. Uwaga – oznaczenie informacyjne – wszystkie parametry /grubość, zbrojenie, etc. wg Projektu Konstrukcji.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3653" w:rsidRPr="004B149F" w:rsidRDefault="00C43653" w:rsidP="00C43985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43653" w:rsidRDefault="0088227D" w:rsidP="00C43653">
            <w:pPr>
              <w:pStyle w:val="refright"/>
            </w:pPr>
            <w:r>
              <w:t>§ C.3.4</w:t>
            </w: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43653" w:rsidRPr="00BA0F4E" w:rsidRDefault="00C43653" w:rsidP="008A3E4D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653" w:rsidRPr="009A054F" w:rsidRDefault="00C43653" w:rsidP="008A3E4D">
            <w:pPr>
              <w:pStyle w:val="APA-PL8ptcentr"/>
            </w:pPr>
            <w:r w:rsidRPr="009A054F">
              <w:t>C</w:t>
            </w: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3653" w:rsidRPr="004B149F" w:rsidRDefault="00C43653" w:rsidP="008A3E4D">
            <w:pPr>
              <w:pStyle w:val="APA-PL8ptright"/>
            </w:pPr>
            <w:r w:rsidRPr="004B149F">
              <w:t>R</w:t>
            </w:r>
          </w:p>
          <w:p w:rsidR="00C43653" w:rsidRPr="004B149F" w:rsidRDefault="00C43653" w:rsidP="008A3E4D">
            <w:pPr>
              <w:pStyle w:val="APA-PL8ptright"/>
            </w:pPr>
            <w:r w:rsidRPr="004B149F">
              <w:t>EI</w:t>
            </w:r>
          </w:p>
        </w:tc>
        <w:tc>
          <w:tcPr>
            <w:tcW w:w="636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3653" w:rsidRPr="004B149F" w:rsidRDefault="009504AE" w:rsidP="008A3E4D">
            <w:pPr>
              <w:pStyle w:val="APA-PL8ptleft"/>
            </w:pPr>
            <w:r>
              <w:t>12</w:t>
            </w:r>
            <w:r w:rsidR="00C43653" w:rsidRPr="004B149F">
              <w:t>0</w:t>
            </w:r>
          </w:p>
          <w:p w:rsidR="00C43653" w:rsidRPr="004B149F" w:rsidRDefault="00C43653" w:rsidP="008A3E4D">
            <w:pPr>
              <w:pStyle w:val="APA-PL8ptleft"/>
            </w:pPr>
            <w:r w:rsidRPr="004B149F">
              <w:t>różne</w:t>
            </w:r>
          </w:p>
        </w:tc>
        <w:tc>
          <w:tcPr>
            <w:tcW w:w="458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653" w:rsidRPr="00203F80" w:rsidRDefault="00C43653" w:rsidP="008A3E4D">
            <w:pPr>
              <w:pStyle w:val="APA-PL8ptleft"/>
            </w:pPr>
            <w:r w:rsidRPr="00203F80">
              <w:t>Odporność ogniowa wg oznacze</w:t>
            </w:r>
            <w:r>
              <w:t>nia</w:t>
            </w:r>
            <w:r w:rsidRPr="00203F80">
              <w:t xml:space="preserve"> na rysunku</w:t>
            </w:r>
            <w:r>
              <w:t xml:space="preserve"> (ostatni symbol)</w:t>
            </w:r>
            <w:r w:rsidRPr="00203F80">
              <w:t xml:space="preserve"> i wymagań podanych w specyfikacji.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653" w:rsidRPr="00203F80" w:rsidRDefault="00C43653" w:rsidP="00C43985">
            <w:pPr>
              <w:pStyle w:val="refright"/>
            </w:pPr>
            <w:r>
              <w:t>Wg rysunków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43653" w:rsidRPr="00BA0F4E" w:rsidRDefault="00C43653" w:rsidP="00876865">
            <w:pPr>
              <w:pStyle w:val="APA-PL8ptlef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555ADD" w:rsidRPr="005A47CA" w:rsidRDefault="00555ADD" w:rsidP="008A3E4D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555ADD" w:rsidRPr="005A47CA" w:rsidRDefault="00555ADD" w:rsidP="008A3E4D">
            <w:pPr>
              <w:pStyle w:val="APA-PL8ptcentr"/>
            </w:pPr>
          </w:p>
        </w:tc>
        <w:tc>
          <w:tcPr>
            <w:tcW w:w="642" w:type="dxa"/>
            <w:gridSpan w:val="3"/>
            <w:shd w:val="clear" w:color="auto" w:fill="auto"/>
            <w:vAlign w:val="center"/>
          </w:tcPr>
          <w:p w:rsidR="00555ADD" w:rsidRPr="005A47CA" w:rsidRDefault="00555ADD" w:rsidP="008A3E4D">
            <w:pPr>
              <w:pStyle w:val="APA-PL8ptright"/>
            </w:pPr>
          </w:p>
        </w:tc>
        <w:tc>
          <w:tcPr>
            <w:tcW w:w="636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5ADD" w:rsidRPr="005A47CA" w:rsidRDefault="00555ADD" w:rsidP="008A3E4D">
            <w:pPr>
              <w:pStyle w:val="APA-PL8ptleft"/>
            </w:pPr>
          </w:p>
        </w:tc>
        <w:tc>
          <w:tcPr>
            <w:tcW w:w="45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ADD" w:rsidRPr="005A47CA" w:rsidRDefault="002B08CC" w:rsidP="002A48EF">
            <w:pPr>
              <w:pStyle w:val="APA-PL8ptleft"/>
            </w:pPr>
            <w:r>
              <w:t xml:space="preserve">UWAGA Niezależnie od różnych </w:t>
            </w:r>
            <w:r w:rsidR="002A48EF">
              <w:t xml:space="preserve">wymaganych </w:t>
            </w:r>
            <w:r>
              <w:t xml:space="preserve">wartości </w:t>
            </w:r>
            <w:r w:rsidR="002A48EF">
              <w:t>sz</w:t>
            </w:r>
            <w:r w:rsidR="002A48EF" w:rsidRPr="0033326A">
              <w:t>czelność (E) i izolacyjnoś</w:t>
            </w:r>
            <w:r w:rsidR="002A48EF">
              <w:t>ci</w:t>
            </w:r>
            <w:r w:rsidR="002A48EF" w:rsidRPr="0033326A">
              <w:t xml:space="preserve"> (I) ogniow</w:t>
            </w:r>
            <w:r w:rsidR="002A48EF">
              <w:t xml:space="preserve">ej, wszystkie elementy głównej konstrukcji budynku muszą mieć nośność ogniową </w:t>
            </w:r>
            <w:r w:rsidR="007865E4">
              <w:t>(R)</w:t>
            </w:r>
            <w:r w:rsidR="002A48EF">
              <w:t xml:space="preserve"> 120min.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ADD" w:rsidRPr="005A47CA" w:rsidRDefault="00555ADD" w:rsidP="00C43985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5ADD" w:rsidRPr="00BA0F4E" w:rsidRDefault="00555ADD" w:rsidP="00876865">
            <w:pPr>
              <w:pStyle w:val="APA-PL8ptlef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vAlign w:val="center"/>
          </w:tcPr>
          <w:p w:rsidR="009D481B" w:rsidRPr="00BA0F4E" w:rsidRDefault="009D481B" w:rsidP="00876865">
            <w:pPr>
              <w:pStyle w:val="APA-PL8ptcentrbold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D481B" w:rsidRPr="00BA0F4E" w:rsidRDefault="009D481B" w:rsidP="00876865">
            <w:pPr>
              <w:pStyle w:val="APA-PL8ptcentr"/>
            </w:pPr>
          </w:p>
        </w:tc>
        <w:tc>
          <w:tcPr>
            <w:tcW w:w="642" w:type="dxa"/>
            <w:gridSpan w:val="3"/>
            <w:shd w:val="clear" w:color="auto" w:fill="auto"/>
            <w:vAlign w:val="center"/>
          </w:tcPr>
          <w:p w:rsidR="009D481B" w:rsidRDefault="009D481B" w:rsidP="00876865">
            <w:pPr>
              <w:pStyle w:val="APA-PL8ptright"/>
            </w:pPr>
          </w:p>
        </w:tc>
        <w:tc>
          <w:tcPr>
            <w:tcW w:w="636" w:type="dxa"/>
            <w:gridSpan w:val="5"/>
            <w:shd w:val="clear" w:color="auto" w:fill="auto"/>
            <w:vAlign w:val="center"/>
          </w:tcPr>
          <w:p w:rsidR="009D481B" w:rsidRPr="002A2A21" w:rsidRDefault="009D481B" w:rsidP="00876865">
            <w:pPr>
              <w:pStyle w:val="APA-PL8ptleft"/>
            </w:pPr>
          </w:p>
        </w:tc>
        <w:tc>
          <w:tcPr>
            <w:tcW w:w="4583" w:type="dxa"/>
            <w:gridSpan w:val="2"/>
            <w:shd w:val="clear" w:color="auto" w:fill="auto"/>
            <w:vAlign w:val="center"/>
          </w:tcPr>
          <w:p w:rsidR="009D481B" w:rsidRPr="004B149F" w:rsidRDefault="009D481B" w:rsidP="00876865">
            <w:pPr>
              <w:pStyle w:val="APA-PL8ptleft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D481B" w:rsidRPr="004B149F" w:rsidRDefault="009D481B" w:rsidP="00C43985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481B" w:rsidRPr="00BA0F4E" w:rsidRDefault="009D481B" w:rsidP="00876865">
            <w:pPr>
              <w:pStyle w:val="APA-PL8ptleft"/>
            </w:pPr>
          </w:p>
        </w:tc>
      </w:tr>
      <w:tr w:rsidR="0013533B" w:rsidRPr="00BA0F4E" w:rsidTr="00D27733">
        <w:trPr>
          <w:trHeight w:val="20"/>
        </w:trPr>
        <w:tc>
          <w:tcPr>
            <w:tcW w:w="8709" w:type="dxa"/>
            <w:gridSpan w:val="1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3533B" w:rsidRPr="0040440B" w:rsidRDefault="0013533B" w:rsidP="0056106F">
            <w:pPr>
              <w:pStyle w:val="N3PLAa"/>
            </w:pPr>
            <w:bookmarkStart w:id="35" w:name="_Toc438553797"/>
            <w:r w:rsidRPr="0040440B">
              <w:t>Ściany murowane</w:t>
            </w:r>
            <w:r w:rsidR="008A25E4">
              <w:t>.</w:t>
            </w:r>
            <w:bookmarkEnd w:id="35"/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533B" w:rsidRPr="00BA0F4E" w:rsidRDefault="0013533B" w:rsidP="00FD391B">
            <w:pPr>
              <w:pStyle w:val="refright"/>
            </w:pPr>
          </w:p>
        </w:tc>
      </w:tr>
      <w:tr w:rsidR="0013533B" w:rsidRPr="00BA0F4E" w:rsidTr="00D27733">
        <w:trPr>
          <w:trHeight w:val="20"/>
        </w:trPr>
        <w:tc>
          <w:tcPr>
            <w:tcW w:w="8709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33B" w:rsidRPr="00504F26" w:rsidRDefault="0013533B" w:rsidP="0056106F">
            <w:pPr>
              <w:pStyle w:val="N4PLAa"/>
            </w:pPr>
            <w:bookmarkStart w:id="36" w:name="_Toc438553798"/>
            <w:r w:rsidRPr="00504F26">
              <w:t>Ściany murowane z silikatów</w:t>
            </w:r>
            <w:r w:rsidR="008A25E4">
              <w:t>.</w:t>
            </w:r>
            <w:bookmarkEnd w:id="36"/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533B" w:rsidRPr="00504F26" w:rsidRDefault="0013533B" w:rsidP="00FD391B">
            <w:pPr>
              <w:pStyle w:val="refrigh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tcBorders>
              <w:top w:val="single" w:sz="4" w:space="0" w:color="auto"/>
            </w:tcBorders>
            <w:vAlign w:val="center"/>
          </w:tcPr>
          <w:p w:rsidR="0088227D" w:rsidRPr="005A47CA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88227D" w:rsidRPr="005A47CA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227D" w:rsidRPr="005A47CA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227D" w:rsidRPr="005A47CA" w:rsidRDefault="0088227D" w:rsidP="0088227D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88227D" w:rsidRPr="005A47CA" w:rsidRDefault="0088227D" w:rsidP="0088227D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A47CA" w:rsidRDefault="0088227D" w:rsidP="0088227D">
            <w:pPr>
              <w:pStyle w:val="refright"/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8227D" w:rsidRPr="00BA0F4E" w:rsidRDefault="0088227D" w:rsidP="0088227D">
            <w:pPr>
              <w:pStyle w:val="refright"/>
            </w:pPr>
          </w:p>
        </w:tc>
      </w:tr>
      <w:tr w:rsidR="0088227D" w:rsidRPr="00BA0F4E" w:rsidTr="005864D3">
        <w:trPr>
          <w:trHeight w:val="227"/>
        </w:trPr>
        <w:tc>
          <w:tcPr>
            <w:tcW w:w="29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8227D" w:rsidRPr="005A47CA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8227D" w:rsidRPr="005A47CA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8227D" w:rsidRPr="005A47CA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8227D" w:rsidRPr="005A47CA" w:rsidRDefault="0088227D" w:rsidP="0088227D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7D" w:rsidRPr="004B149F" w:rsidRDefault="0088227D">
            <w:pPr>
              <w:pStyle w:val="APA-PL8ptleft"/>
            </w:pPr>
            <w:r w:rsidRPr="004B149F">
              <w:t>1</w:t>
            </w:r>
            <w:r>
              <w:t>5</w:t>
            </w:r>
            <w:r w:rsidRPr="004B149F">
              <w:t xml:space="preserve">,0cm - Ścianka z bloczków silikatowych, drążonych, standardowych, klasy 15 (15MPa). Ściana na spoinę </w:t>
            </w:r>
            <w:r>
              <w:t>klejową</w:t>
            </w:r>
            <w:r w:rsidRPr="004B149F">
              <w:t xml:space="preserve">. Zbrojenie typu kratowego np. HABE Masa powierzchniowa ok. </w:t>
            </w:r>
            <w:r w:rsidR="005864D3">
              <w:t>225</w:t>
            </w:r>
            <w:r w:rsidR="004843A8">
              <w:t>g/m</w:t>
            </w:r>
            <w:r w:rsidRPr="008318FF">
              <w:rPr>
                <w:vertAlign w:val="superscript"/>
              </w:rPr>
              <w:t>2</w:t>
            </w:r>
            <w:r w:rsidRPr="004B149F">
              <w:t xml:space="preserve"> (dla samych bloczków).</w:t>
            </w:r>
            <w:r>
              <w:t xml:space="preserve"> </w:t>
            </w:r>
            <w:proofErr w:type="spellStart"/>
            <w:r>
              <w:t>Rw</w:t>
            </w:r>
            <w:proofErr w:type="spellEnd"/>
            <w:r>
              <w:t xml:space="preserve"> 50dB, R</w:t>
            </w:r>
            <w:r w:rsidRPr="009504AE">
              <w:rPr>
                <w:vertAlign w:val="subscript"/>
              </w:rPr>
              <w:t>A1</w:t>
            </w:r>
            <w:r>
              <w:t xml:space="preserve"> 47dB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27D" w:rsidRPr="004B149F" w:rsidRDefault="0088227D" w:rsidP="0088227D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8227D" w:rsidRPr="00BA0F4E" w:rsidRDefault="0088227D" w:rsidP="0088227D">
            <w:pPr>
              <w:pStyle w:val="refright"/>
            </w:pPr>
            <w:r w:rsidRPr="00504F26">
              <w:t xml:space="preserve">§ </w:t>
            </w:r>
            <w:r>
              <w:t>C.4.1.b.1)</w:t>
            </w:r>
            <w:r w:rsidRPr="00BA0F4E">
              <w:t xml:space="preserve"> </w:t>
            </w: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8227D" w:rsidRPr="00BA0F4E" w:rsidRDefault="0088227D" w:rsidP="0088227D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070D6" w:rsidRDefault="0088227D" w:rsidP="0088227D">
            <w:pPr>
              <w:pStyle w:val="APA-PL8ptcentr"/>
            </w:pPr>
            <w:r w:rsidRPr="004070D6">
              <w:t xml:space="preserve">SB </w:t>
            </w:r>
            <w:r>
              <w:t>15</w:t>
            </w: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4070D6">
              <w:t>-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>Bezklasowa.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  <w:r>
              <w:t>Wg rysunków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8227D" w:rsidRPr="00504F26" w:rsidRDefault="0088227D" w:rsidP="0088227D">
            <w:pPr>
              <w:pStyle w:val="refrigh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  <w:r w:rsidRPr="00504F26">
              <w:t>EI</w:t>
            </w:r>
          </w:p>
        </w:tc>
        <w:tc>
          <w:tcPr>
            <w:tcW w:w="596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504F26">
              <w:t>30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>Jw. ale o wymaganej odporności ogniowej EI 30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  <w:r>
              <w:t>Zamknięcia szachtów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refrigh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  <w:r>
              <w:t>R</w:t>
            </w:r>
            <w:r w:rsidRPr="00504F26">
              <w:t>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504F26">
              <w:t>60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 xml:space="preserve">Jw. ale o wymaganej odporności ogniowej </w:t>
            </w:r>
            <w:r>
              <w:t>R</w:t>
            </w:r>
            <w:r w:rsidRPr="004B149F">
              <w:t>EI 60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  <w:r>
              <w:t>(REI 120)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refrigh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  <w:r>
              <w:t>R</w:t>
            </w:r>
            <w:r w:rsidRPr="00504F26">
              <w:t>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504F26">
              <w:t>120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 xml:space="preserve">Jw. ale o wymaganej odporności ogniowej </w:t>
            </w:r>
            <w:r>
              <w:t>R</w:t>
            </w:r>
            <w:r w:rsidRPr="004B149F">
              <w:t>EI 120</w:t>
            </w:r>
            <w:r>
              <w:t xml:space="preserve"> (oddz. stref)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refrigh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227D" w:rsidRPr="00BA0F4E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shd w:val="clear" w:color="auto" w:fill="auto"/>
            <w:vAlign w:val="center"/>
          </w:tcPr>
          <w:p w:rsidR="0088227D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shd w:val="clear" w:color="auto" w:fill="auto"/>
            <w:vAlign w:val="center"/>
          </w:tcPr>
          <w:p w:rsidR="0088227D" w:rsidRPr="002A2A21" w:rsidRDefault="0088227D" w:rsidP="0088227D">
            <w:pPr>
              <w:pStyle w:val="APA-PL8ptleft"/>
            </w:pPr>
          </w:p>
        </w:tc>
        <w:tc>
          <w:tcPr>
            <w:tcW w:w="4520" w:type="dxa"/>
            <w:gridSpan w:val="2"/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BA0F4E" w:rsidRDefault="0088227D" w:rsidP="0088227D">
            <w:pPr>
              <w:pStyle w:val="refright"/>
            </w:pPr>
          </w:p>
        </w:tc>
      </w:tr>
      <w:tr w:rsidR="0088227D" w:rsidRPr="00BA0F4E" w:rsidTr="005864D3">
        <w:trPr>
          <w:trHeight w:val="227"/>
        </w:trPr>
        <w:tc>
          <w:tcPr>
            <w:tcW w:w="29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8227D" w:rsidRPr="005A47CA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8227D" w:rsidRPr="005A47CA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8227D" w:rsidRPr="005A47CA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8227D" w:rsidRPr="005A47CA" w:rsidRDefault="0088227D" w:rsidP="0088227D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>18,0cm - Ścianka z bloczków silikatowych, drążonych, standardowych, klasy 15 (15MPa). Masa powierzchniowa ok. 250</w:t>
            </w:r>
            <w:r w:rsidR="004843A8">
              <w:t>g/m</w:t>
            </w:r>
            <w:r w:rsidRPr="008318FF">
              <w:rPr>
                <w:vertAlign w:val="superscript"/>
              </w:rPr>
              <w:t>2</w:t>
            </w:r>
            <w:r w:rsidRPr="004B149F">
              <w:t xml:space="preserve"> (dla samych bloczków). Ściana na spoinę tradycyjną. Zbrojenie typu kratowego np. HABE; usztywnienia pionowe słupki żelbetowe 18x24cm co 3-3.5m; wieniec żelbetowy (h x s) 25x18cm. </w:t>
            </w:r>
            <w:proofErr w:type="spellStart"/>
            <w:r>
              <w:t>Rw</w:t>
            </w:r>
            <w:proofErr w:type="spellEnd"/>
            <w:r>
              <w:t xml:space="preserve"> 52-53dB; R</w:t>
            </w:r>
            <w:r w:rsidRPr="009504AE">
              <w:rPr>
                <w:vertAlign w:val="subscript"/>
              </w:rPr>
              <w:t>A1</w:t>
            </w:r>
            <w:r>
              <w:t xml:space="preserve"> 49-50dB; (</w:t>
            </w:r>
            <w:proofErr w:type="spellStart"/>
            <w:r>
              <w:t>Przewid</w:t>
            </w:r>
            <w:proofErr w:type="spellEnd"/>
            <w:r>
              <w:t>. R'</w:t>
            </w:r>
            <w:r w:rsidRPr="009504AE">
              <w:rPr>
                <w:vertAlign w:val="subscript"/>
              </w:rPr>
              <w:t>A1</w:t>
            </w:r>
            <w:r>
              <w:t xml:space="preserve"> w </w:t>
            </w:r>
            <w:proofErr w:type="spellStart"/>
            <w:r>
              <w:t>zab</w:t>
            </w:r>
            <w:proofErr w:type="spellEnd"/>
            <w:r>
              <w:t>. ciężkiej 45-47dB- do weryfikacji)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27D" w:rsidRPr="004B149F" w:rsidRDefault="0088227D" w:rsidP="0088227D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8227D" w:rsidRPr="00BA0F4E" w:rsidRDefault="0088227D" w:rsidP="0088227D">
            <w:pPr>
              <w:pStyle w:val="refright"/>
            </w:pPr>
            <w:r w:rsidRPr="00504F26">
              <w:t xml:space="preserve">§ </w:t>
            </w:r>
            <w:r>
              <w:t>C.4.1.b.2)</w:t>
            </w: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8227D" w:rsidRPr="00BA0F4E" w:rsidRDefault="0088227D" w:rsidP="0088227D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070D6" w:rsidRDefault="0088227D" w:rsidP="0088227D">
            <w:pPr>
              <w:pStyle w:val="APA-PL8ptcentr"/>
            </w:pPr>
            <w:r w:rsidRPr="004070D6">
              <w:t>SB 18</w:t>
            </w: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4070D6">
              <w:t>-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>Bezklasowa.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  <w:r>
              <w:t>Wg rysunków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8227D" w:rsidRPr="00504F26" w:rsidRDefault="0088227D" w:rsidP="0088227D">
            <w:pPr>
              <w:pStyle w:val="refrigh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  <w:r w:rsidRPr="00504F26">
              <w:t>EI</w:t>
            </w:r>
          </w:p>
        </w:tc>
        <w:tc>
          <w:tcPr>
            <w:tcW w:w="596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504F26">
              <w:t>30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>Jw. ale o wymaganej odporności ogniowej EI 30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refrigh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  <w:r>
              <w:t>R</w:t>
            </w:r>
            <w:r w:rsidRPr="00504F26">
              <w:t>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504F26">
              <w:t>60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 xml:space="preserve">Jw. ale o wymaganej odporności ogniowej </w:t>
            </w:r>
            <w:r>
              <w:t>R</w:t>
            </w:r>
            <w:r w:rsidRPr="004B149F">
              <w:t>EI 60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refrigh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  <w:r>
              <w:t>R</w:t>
            </w:r>
            <w:r w:rsidRPr="00504F26">
              <w:t>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504F26">
              <w:t>120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 xml:space="preserve">Jw. ale o wymaganej odporności ogniowej </w:t>
            </w:r>
            <w:r>
              <w:t>R</w:t>
            </w:r>
            <w:r w:rsidRPr="004B149F">
              <w:t>EI 120</w:t>
            </w:r>
            <w:r>
              <w:t xml:space="preserve"> (oddz. stref)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refrigh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227D" w:rsidRPr="00BA0F4E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shd w:val="clear" w:color="auto" w:fill="auto"/>
            <w:vAlign w:val="center"/>
          </w:tcPr>
          <w:p w:rsidR="0088227D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shd w:val="clear" w:color="auto" w:fill="auto"/>
            <w:vAlign w:val="center"/>
          </w:tcPr>
          <w:p w:rsidR="0088227D" w:rsidRPr="002A2A21" w:rsidRDefault="0088227D" w:rsidP="0088227D">
            <w:pPr>
              <w:pStyle w:val="APA-PL8ptleft"/>
            </w:pPr>
          </w:p>
        </w:tc>
        <w:tc>
          <w:tcPr>
            <w:tcW w:w="4520" w:type="dxa"/>
            <w:gridSpan w:val="2"/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BA0F4E" w:rsidRDefault="0088227D" w:rsidP="0088227D">
            <w:pPr>
              <w:pStyle w:val="refrigh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tcBorders>
              <w:bottom w:val="single" w:sz="12" w:space="0" w:color="auto"/>
            </w:tcBorders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8227D" w:rsidRPr="00BA0F4E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8227D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2A2A21" w:rsidRDefault="0088227D" w:rsidP="0088227D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>18,0cm - Bloczki silikatowe akustyczne, klasy 20 (20MPa). Masa powierzchniowa ok. 363-392</w:t>
            </w:r>
            <w:r w:rsidR="004843A8">
              <w:t>g/m</w:t>
            </w:r>
            <w:r w:rsidRPr="008318FF">
              <w:rPr>
                <w:vertAlign w:val="superscript"/>
              </w:rPr>
              <w:t>2</w:t>
            </w:r>
            <w:r w:rsidRPr="004B149F">
              <w:t xml:space="preserve"> (dla samych bloczków). Ściana na spoinę tradycyjną. Zbrojenie typu kratowego np. HABE; usztywnienia pionowe słupki żelbetowe 18x24cm co 3-3.5m; wieniec żelbetowy (h x s) 25x18cm.</w:t>
            </w:r>
            <w:r>
              <w:t xml:space="preserve"> </w:t>
            </w:r>
            <w:proofErr w:type="spellStart"/>
            <w:r>
              <w:t>Rw</w:t>
            </w:r>
            <w:proofErr w:type="spellEnd"/>
            <w:r>
              <w:t xml:space="preserve"> 58dB; R</w:t>
            </w:r>
            <w:r w:rsidRPr="009504AE">
              <w:rPr>
                <w:vertAlign w:val="subscript"/>
              </w:rPr>
              <w:t>A1</w:t>
            </w:r>
            <w:r>
              <w:t xml:space="preserve"> 57dB; (</w:t>
            </w:r>
            <w:proofErr w:type="spellStart"/>
            <w:r>
              <w:t>Przewid</w:t>
            </w:r>
            <w:proofErr w:type="spellEnd"/>
            <w:r>
              <w:t>. R'</w:t>
            </w:r>
            <w:r w:rsidRPr="009504AE">
              <w:rPr>
                <w:vertAlign w:val="subscript"/>
              </w:rPr>
              <w:t>A1</w:t>
            </w:r>
            <w:r>
              <w:t xml:space="preserve"> w </w:t>
            </w:r>
            <w:proofErr w:type="spellStart"/>
            <w:r>
              <w:t>zab</w:t>
            </w:r>
            <w:proofErr w:type="spellEnd"/>
            <w:r>
              <w:t>. ciężkiej 51-53dB- do weryfikacji)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227D" w:rsidRPr="004B149F" w:rsidRDefault="0088227D" w:rsidP="0088227D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8227D" w:rsidRPr="00BA0F4E" w:rsidRDefault="0088227D" w:rsidP="0088227D">
            <w:pPr>
              <w:pStyle w:val="refright"/>
            </w:pPr>
            <w:r w:rsidRPr="00504F26">
              <w:t xml:space="preserve">§ </w:t>
            </w:r>
            <w:r>
              <w:t>C.4.1.b.3)</w:t>
            </w: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8227D" w:rsidRPr="00BA0F4E" w:rsidRDefault="0088227D" w:rsidP="0088227D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9A054F" w:rsidRDefault="0088227D" w:rsidP="0088227D">
            <w:pPr>
              <w:pStyle w:val="APA-PL8ptcentr"/>
            </w:pPr>
            <w:r w:rsidRPr="009A054F">
              <w:t>SB 18A</w:t>
            </w: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9A054F">
              <w:t>-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>Ścianka bezklasowa.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  <w:r>
              <w:t>Wg rysunków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8227D" w:rsidRPr="00504F26" w:rsidRDefault="0088227D" w:rsidP="0088227D">
            <w:pPr>
              <w:pStyle w:val="refrigh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</w:tcBorders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  <w:r w:rsidRPr="00504F26">
              <w:t>EI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504F26">
              <w:t>30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>Jw. ale o wymaganej odporności ogniowej EI 30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  <w:r>
              <w:t>Stand. oddzielenia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  <w:r>
              <w:t>R</w:t>
            </w:r>
            <w:r w:rsidRPr="00504F26">
              <w:t>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504F26">
              <w:t>60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 xml:space="preserve">Jw. ale o wymaganej odporności ogniowej </w:t>
            </w:r>
            <w:r>
              <w:t>R</w:t>
            </w:r>
            <w:r w:rsidRPr="004B149F">
              <w:t>EI 60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  <w:r>
              <w:t>najemców i toalet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  <w:r>
              <w:t>R</w:t>
            </w:r>
            <w:r w:rsidRPr="00504F26">
              <w:t>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504F26">
              <w:t>120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 xml:space="preserve">Jw. ale o wymaganej odporności ogniowej </w:t>
            </w:r>
            <w:r>
              <w:t>R</w:t>
            </w:r>
            <w:r w:rsidRPr="004B149F">
              <w:t>EI 120</w:t>
            </w:r>
            <w:r>
              <w:t xml:space="preserve"> (oddz. stref)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  <w:r>
              <w:t>od lobby i biur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227D" w:rsidRPr="00BA0F4E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shd w:val="clear" w:color="auto" w:fill="auto"/>
            <w:vAlign w:val="center"/>
          </w:tcPr>
          <w:p w:rsidR="0088227D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shd w:val="clear" w:color="auto" w:fill="auto"/>
            <w:vAlign w:val="center"/>
          </w:tcPr>
          <w:p w:rsidR="0088227D" w:rsidRPr="002A2A21" w:rsidRDefault="0088227D" w:rsidP="0088227D">
            <w:pPr>
              <w:pStyle w:val="APA-PL8ptleft"/>
            </w:pPr>
          </w:p>
        </w:tc>
        <w:tc>
          <w:tcPr>
            <w:tcW w:w="4520" w:type="dxa"/>
            <w:gridSpan w:val="2"/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BA0F4E" w:rsidRDefault="0088227D" w:rsidP="0088227D">
            <w:pPr>
              <w:pStyle w:val="APA-PL8ptleft"/>
            </w:pPr>
          </w:p>
        </w:tc>
      </w:tr>
      <w:tr w:rsidR="0088227D" w:rsidRPr="00BA0F4E" w:rsidTr="005864D3">
        <w:trPr>
          <w:trHeight w:val="799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227D" w:rsidRPr="00BA0F4E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shd w:val="clear" w:color="auto" w:fill="auto"/>
            <w:vAlign w:val="center"/>
          </w:tcPr>
          <w:p w:rsidR="0088227D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shd w:val="clear" w:color="auto" w:fill="auto"/>
            <w:vAlign w:val="center"/>
          </w:tcPr>
          <w:p w:rsidR="0088227D" w:rsidRPr="002A2A21" w:rsidRDefault="0088227D" w:rsidP="0088227D">
            <w:pPr>
              <w:pStyle w:val="APA-PL8ptleft"/>
            </w:pPr>
          </w:p>
        </w:tc>
        <w:tc>
          <w:tcPr>
            <w:tcW w:w="4520" w:type="dxa"/>
            <w:gridSpan w:val="2"/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BA0F4E" w:rsidRDefault="0088227D" w:rsidP="0088227D">
            <w:pPr>
              <w:pStyle w:val="APA-PL8ptleft"/>
            </w:pPr>
          </w:p>
        </w:tc>
        <w:bookmarkStart w:id="37" w:name="_GoBack"/>
        <w:bookmarkEnd w:id="37"/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  <w:pageBreakBefore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227D" w:rsidRPr="00BA0F4E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shd w:val="clear" w:color="auto" w:fill="auto"/>
            <w:vAlign w:val="center"/>
          </w:tcPr>
          <w:p w:rsidR="0088227D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shd w:val="clear" w:color="auto" w:fill="auto"/>
            <w:vAlign w:val="center"/>
          </w:tcPr>
          <w:p w:rsidR="0088227D" w:rsidRPr="002A2A21" w:rsidRDefault="0088227D" w:rsidP="0088227D">
            <w:pPr>
              <w:pStyle w:val="APA-PL8ptleft"/>
            </w:pPr>
          </w:p>
        </w:tc>
        <w:tc>
          <w:tcPr>
            <w:tcW w:w="4520" w:type="dxa"/>
            <w:gridSpan w:val="2"/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BA0F4E" w:rsidRDefault="0088227D" w:rsidP="0088227D">
            <w:pPr>
              <w:pStyle w:val="APA-PL8ptleft"/>
            </w:pPr>
          </w:p>
        </w:tc>
      </w:tr>
      <w:tr w:rsidR="0088227D" w:rsidRPr="00BA0F4E" w:rsidTr="005864D3">
        <w:trPr>
          <w:trHeight w:val="227"/>
        </w:trPr>
        <w:tc>
          <w:tcPr>
            <w:tcW w:w="29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8227D" w:rsidRPr="005A47CA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8227D" w:rsidRPr="005A47CA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8227D" w:rsidRPr="005A47CA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8227D" w:rsidRPr="005A47CA" w:rsidRDefault="0088227D" w:rsidP="0088227D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27D" w:rsidRPr="004B149F" w:rsidRDefault="0088227D" w:rsidP="0088227D">
            <w:pPr>
              <w:pStyle w:val="APA-PL8ptleft"/>
            </w:pPr>
            <w:r>
              <w:t>24</w:t>
            </w:r>
            <w:r w:rsidRPr="004B149F">
              <w:t xml:space="preserve">,0cm - Ścianka z bloczków silikatowych, drążonych, standardowych, klasy 15 (15MPa). Masa powierzchniowa ok. </w:t>
            </w:r>
            <w:r>
              <w:t>30</w:t>
            </w:r>
            <w:r w:rsidRPr="004B149F">
              <w:t>0</w:t>
            </w:r>
            <w:r w:rsidR="004843A8">
              <w:t>g/m</w:t>
            </w:r>
            <w:r w:rsidRPr="008318FF">
              <w:rPr>
                <w:vertAlign w:val="superscript"/>
              </w:rPr>
              <w:t>2</w:t>
            </w:r>
            <w:r w:rsidRPr="004B149F">
              <w:t xml:space="preserve"> (dla samych bloczków). Ściana na spoinę tradycyjną. Zbrojenie typu kratowego np. HABE; usztywnienia pionowe słu</w:t>
            </w:r>
            <w:r>
              <w:t>pki żelbetowe 24x24cm co 3-3.5m</w:t>
            </w:r>
            <w:r w:rsidRPr="004B149F">
              <w:t xml:space="preserve">. </w:t>
            </w:r>
            <w:r>
              <w:t>M</w:t>
            </w:r>
            <w:r w:rsidRPr="004B149F">
              <w:t xml:space="preserve">urowana na warstwie fundamentowej z bloczków betonowych </w:t>
            </w:r>
            <w:r>
              <w:t>gr. 20cm</w:t>
            </w:r>
            <w:r w:rsidRPr="004B149F">
              <w:t>.</w:t>
            </w:r>
            <w:r>
              <w:t xml:space="preserve"> </w:t>
            </w:r>
            <w:proofErr w:type="spellStart"/>
            <w:r>
              <w:t>Rw</w:t>
            </w:r>
            <w:proofErr w:type="spellEnd"/>
            <w:r>
              <w:t xml:space="preserve"> 55-56dB; R</w:t>
            </w:r>
            <w:r w:rsidRPr="009504AE">
              <w:rPr>
                <w:vertAlign w:val="subscript"/>
              </w:rPr>
              <w:t>A1</w:t>
            </w:r>
            <w:r>
              <w:t xml:space="preserve"> 51-52dB; (</w:t>
            </w:r>
            <w:proofErr w:type="spellStart"/>
            <w:r>
              <w:t>Przewid</w:t>
            </w:r>
            <w:proofErr w:type="spellEnd"/>
            <w:r>
              <w:t>. R'</w:t>
            </w:r>
            <w:r w:rsidRPr="009504AE">
              <w:rPr>
                <w:vertAlign w:val="subscript"/>
              </w:rPr>
              <w:t>A1</w:t>
            </w:r>
            <w:r>
              <w:t xml:space="preserve"> w </w:t>
            </w:r>
            <w:proofErr w:type="spellStart"/>
            <w:r>
              <w:t>zab</w:t>
            </w:r>
            <w:proofErr w:type="spellEnd"/>
            <w:r>
              <w:t>. ciężkiej 47-49dB - do weryfikacji)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27D" w:rsidRPr="004B149F" w:rsidRDefault="0088227D" w:rsidP="0088227D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8227D" w:rsidRPr="00BA0F4E" w:rsidRDefault="0088227D" w:rsidP="0088227D">
            <w:pPr>
              <w:pStyle w:val="refright"/>
            </w:pPr>
            <w:r w:rsidRPr="00504F26">
              <w:t xml:space="preserve">§ </w:t>
            </w:r>
            <w:r>
              <w:t>C.4.1.b.4)</w:t>
            </w:r>
            <w:r w:rsidRPr="00BA0F4E">
              <w:t xml:space="preserve"> </w:t>
            </w: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8227D" w:rsidRPr="00BA0F4E" w:rsidRDefault="0088227D" w:rsidP="0088227D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070D6" w:rsidRDefault="0088227D" w:rsidP="0088227D">
            <w:pPr>
              <w:pStyle w:val="APA-PL8ptcentr"/>
            </w:pPr>
            <w:r w:rsidRPr="004070D6">
              <w:t xml:space="preserve">SB </w:t>
            </w:r>
            <w:r>
              <w:t>24</w:t>
            </w: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4070D6">
              <w:t>-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>Bezklasowa.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  <w:r>
              <w:t>Wg rysunków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8227D" w:rsidRPr="00504F26" w:rsidRDefault="0088227D" w:rsidP="0088227D">
            <w:pPr>
              <w:pStyle w:val="refrigh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  <w:r w:rsidRPr="00504F26">
              <w:t>EI</w:t>
            </w:r>
          </w:p>
        </w:tc>
        <w:tc>
          <w:tcPr>
            <w:tcW w:w="596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504F26">
              <w:t>30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>Jw. ale o wymaganej odporności ogniowej EI 30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  <w:r>
              <w:t xml:space="preserve">Kondygnacje 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  <w:r>
              <w:t>R</w:t>
            </w:r>
            <w:r w:rsidRPr="00504F26">
              <w:t>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504F26">
              <w:t>60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 xml:space="preserve">Jw. ale o wymaganej odporności ogniowej </w:t>
            </w:r>
            <w:r>
              <w:t>R</w:t>
            </w:r>
            <w:r w:rsidRPr="004B149F">
              <w:t>EI 60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  <w:r>
              <w:t>podziemne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</w:p>
        </w:tc>
      </w:tr>
      <w:tr w:rsidR="0088227D" w:rsidRPr="00BA0F4E" w:rsidTr="005864D3">
        <w:trPr>
          <w:trHeight w:val="20"/>
        </w:trPr>
        <w:tc>
          <w:tcPr>
            <w:tcW w:w="296" w:type="dxa"/>
            <w:vAlign w:val="center"/>
          </w:tcPr>
          <w:p w:rsidR="0088227D" w:rsidRPr="00BA0F4E" w:rsidRDefault="0088227D" w:rsidP="0088227D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right"/>
            </w:pPr>
            <w:r>
              <w:t>R</w:t>
            </w:r>
            <w:r w:rsidRPr="00504F26">
              <w:t>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  <w:r w:rsidRPr="00504F26">
              <w:t>120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APA-PL8ptleft"/>
            </w:pPr>
            <w:r w:rsidRPr="004B149F">
              <w:t xml:space="preserve">Jw. ale o wymaganej odporności ogniowej </w:t>
            </w:r>
            <w:r>
              <w:t>R</w:t>
            </w:r>
            <w:r w:rsidRPr="004B149F">
              <w:t>EI 120</w:t>
            </w:r>
            <w:r>
              <w:t xml:space="preserve"> (oddz. stref)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7D" w:rsidRPr="004B149F" w:rsidRDefault="0088227D" w:rsidP="0088227D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7D" w:rsidRPr="00504F26" w:rsidRDefault="0088227D" w:rsidP="0088227D">
            <w:pPr>
              <w:pStyle w:val="APA-PL8ptlef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vAlign w:val="center"/>
          </w:tcPr>
          <w:p w:rsidR="00555ADD" w:rsidRPr="00BA0F4E" w:rsidRDefault="00555ADD" w:rsidP="00236890">
            <w:pPr>
              <w:pStyle w:val="APA-PL8ptcentrbold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5ADD" w:rsidRPr="00BA0F4E" w:rsidRDefault="00555ADD" w:rsidP="00236890">
            <w:pPr>
              <w:pStyle w:val="APA-PL8ptcentr"/>
            </w:pPr>
          </w:p>
        </w:tc>
        <w:tc>
          <w:tcPr>
            <w:tcW w:w="642" w:type="dxa"/>
            <w:gridSpan w:val="3"/>
            <w:shd w:val="clear" w:color="auto" w:fill="auto"/>
            <w:vAlign w:val="center"/>
          </w:tcPr>
          <w:p w:rsidR="00555ADD" w:rsidRDefault="00555ADD" w:rsidP="00236890">
            <w:pPr>
              <w:pStyle w:val="APA-PL8ptright"/>
            </w:pPr>
          </w:p>
        </w:tc>
        <w:tc>
          <w:tcPr>
            <w:tcW w:w="581" w:type="dxa"/>
            <w:gridSpan w:val="2"/>
            <w:shd w:val="clear" w:color="auto" w:fill="auto"/>
            <w:vAlign w:val="center"/>
          </w:tcPr>
          <w:p w:rsidR="00555ADD" w:rsidRPr="002A2A21" w:rsidRDefault="00555ADD" w:rsidP="00236890">
            <w:pPr>
              <w:pStyle w:val="APA-PL8ptleft"/>
            </w:pPr>
          </w:p>
        </w:tc>
        <w:tc>
          <w:tcPr>
            <w:tcW w:w="4535" w:type="dxa"/>
            <w:gridSpan w:val="4"/>
            <w:shd w:val="clear" w:color="auto" w:fill="auto"/>
            <w:vAlign w:val="center"/>
          </w:tcPr>
          <w:p w:rsidR="00555ADD" w:rsidRPr="004B149F" w:rsidRDefault="00555ADD" w:rsidP="00236890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5ADD" w:rsidRPr="004B149F" w:rsidRDefault="00555ADD" w:rsidP="00C43985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5ADD" w:rsidRPr="00BA0F4E" w:rsidRDefault="00555ADD" w:rsidP="00876865">
            <w:pPr>
              <w:pStyle w:val="APA-PL8ptleft"/>
            </w:pPr>
          </w:p>
        </w:tc>
      </w:tr>
      <w:tr w:rsidR="005864D3" w:rsidRPr="00BA0F4E" w:rsidTr="00D27733">
        <w:trPr>
          <w:trHeight w:val="20"/>
        </w:trPr>
        <w:tc>
          <w:tcPr>
            <w:tcW w:w="8709" w:type="dxa"/>
            <w:gridSpan w:val="1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864D3" w:rsidRDefault="005864D3" w:rsidP="005864D3">
            <w:pPr>
              <w:pStyle w:val="N4PLAa"/>
            </w:pPr>
            <w:bookmarkStart w:id="38" w:name="_Ref437532383"/>
            <w:bookmarkStart w:id="39" w:name="_Toc438482655"/>
            <w:bookmarkStart w:id="40" w:name="_Toc438553799"/>
            <w:r w:rsidRPr="005864D3">
              <w:t>Ściany murowane z bloczków z autoklawizowanego betonu komórkowego.</w:t>
            </w:r>
            <w:bookmarkEnd w:id="38"/>
            <w:bookmarkEnd w:id="39"/>
            <w:bookmarkEnd w:id="40"/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4D3" w:rsidRPr="00BA0F4E" w:rsidRDefault="005864D3" w:rsidP="00FD391B">
            <w:pPr>
              <w:pStyle w:val="refright"/>
            </w:pPr>
          </w:p>
        </w:tc>
      </w:tr>
      <w:tr w:rsidR="005864D3" w:rsidRPr="00BA0F4E" w:rsidTr="00421A0D">
        <w:trPr>
          <w:trHeight w:val="20"/>
        </w:trPr>
        <w:tc>
          <w:tcPr>
            <w:tcW w:w="296" w:type="dxa"/>
            <w:tcBorders>
              <w:top w:val="single" w:sz="4" w:space="0" w:color="auto"/>
            </w:tcBorders>
            <w:vAlign w:val="center"/>
          </w:tcPr>
          <w:p w:rsidR="005864D3" w:rsidRPr="005A47CA" w:rsidRDefault="005864D3" w:rsidP="00E437C5">
            <w:pPr>
              <w:pStyle w:val="APA-PL8ptcentrbold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864D3" w:rsidRPr="005A47CA" w:rsidRDefault="005864D3" w:rsidP="00E437C5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64D3" w:rsidRPr="005A47CA" w:rsidRDefault="005864D3" w:rsidP="00E437C5">
            <w:pPr>
              <w:pStyle w:val="APA-PL8ptright"/>
            </w:pPr>
          </w:p>
        </w:tc>
        <w:tc>
          <w:tcPr>
            <w:tcW w:w="58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64D3" w:rsidRPr="005A47CA" w:rsidRDefault="005864D3" w:rsidP="00E437C5">
            <w:pPr>
              <w:pStyle w:val="APA-PL8ptleft"/>
            </w:pPr>
          </w:p>
        </w:tc>
        <w:tc>
          <w:tcPr>
            <w:tcW w:w="452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864D3" w:rsidRPr="005A47CA" w:rsidRDefault="005864D3" w:rsidP="00E437C5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4D3" w:rsidRPr="005A47CA" w:rsidRDefault="005864D3" w:rsidP="00E437C5">
            <w:pPr>
              <w:pStyle w:val="refright"/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864D3" w:rsidRPr="00BA0F4E" w:rsidRDefault="005864D3" w:rsidP="00E437C5">
            <w:pPr>
              <w:pStyle w:val="refright"/>
            </w:pPr>
          </w:p>
        </w:tc>
      </w:tr>
      <w:tr w:rsidR="005864D3" w:rsidRPr="00BA0F4E" w:rsidTr="00421A0D">
        <w:trPr>
          <w:trHeight w:val="227"/>
        </w:trPr>
        <w:tc>
          <w:tcPr>
            <w:tcW w:w="29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864D3" w:rsidRPr="005A47CA" w:rsidRDefault="005864D3" w:rsidP="00E437C5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864D3" w:rsidRPr="005A47CA" w:rsidRDefault="005864D3" w:rsidP="00E437C5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864D3" w:rsidRPr="005A47CA" w:rsidRDefault="005864D3" w:rsidP="00E437C5">
            <w:pPr>
              <w:pStyle w:val="APA-PL8ptright"/>
            </w:pPr>
          </w:p>
        </w:tc>
        <w:tc>
          <w:tcPr>
            <w:tcW w:w="588" w:type="dxa"/>
            <w:gridSpan w:val="3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5864D3" w:rsidRPr="005A47CA" w:rsidRDefault="005864D3" w:rsidP="00E437C5">
            <w:pPr>
              <w:pStyle w:val="APA-PL8ptleft"/>
            </w:pPr>
          </w:p>
        </w:tc>
        <w:tc>
          <w:tcPr>
            <w:tcW w:w="452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4D3" w:rsidRDefault="005864D3" w:rsidP="00E437C5">
            <w:pPr>
              <w:pStyle w:val="APA-PL8ptleft"/>
            </w:pPr>
            <w:r>
              <w:t>20</w:t>
            </w:r>
            <w:r w:rsidRPr="004B149F">
              <w:t xml:space="preserve">,0cm - Ścianka z bloczków </w:t>
            </w:r>
            <w:r>
              <w:t>z autoklawizowanego betonu komórkowego PP5-0,60</w:t>
            </w:r>
            <w:r w:rsidRPr="004B149F">
              <w:t xml:space="preserve">, klasy 5 (5MPa). Ściana na spoinę </w:t>
            </w:r>
            <w:r>
              <w:t>tradycyjną</w:t>
            </w:r>
            <w:r w:rsidRPr="004B149F">
              <w:t>. Zbrojenie typu kratowego np. HABE</w:t>
            </w:r>
            <w:r>
              <w:t xml:space="preserve">, </w:t>
            </w:r>
            <w:proofErr w:type="spellStart"/>
            <w:r>
              <w:t>uszt</w:t>
            </w:r>
            <w:proofErr w:type="spellEnd"/>
            <w:r>
              <w:t xml:space="preserve">. pionowe słupkami. </w:t>
            </w:r>
            <w:r w:rsidRPr="004B149F">
              <w:t xml:space="preserve">Masa powierzchniowa ok. </w:t>
            </w:r>
            <w:r>
              <w:t>14</w:t>
            </w:r>
            <w:r w:rsidRPr="004B149F">
              <w:t>0</w:t>
            </w:r>
            <w:r w:rsidR="004843A8">
              <w:t>g/m</w:t>
            </w:r>
            <w:r w:rsidRPr="008318FF">
              <w:rPr>
                <w:vertAlign w:val="superscript"/>
              </w:rPr>
              <w:t>2</w:t>
            </w:r>
            <w:r w:rsidRPr="004B149F">
              <w:t xml:space="preserve"> (dla samych bloczków).</w:t>
            </w:r>
            <w:r>
              <w:t xml:space="preserve"> R</w:t>
            </w:r>
            <w:r w:rsidRPr="009504AE">
              <w:rPr>
                <w:vertAlign w:val="subscript"/>
              </w:rPr>
              <w:t>A1</w:t>
            </w:r>
            <w:r w:rsidRPr="00AD7B9B">
              <w:rPr>
                <w:vertAlign w:val="subscript"/>
              </w:rPr>
              <w:t>R</w:t>
            </w:r>
            <w:r>
              <w:t xml:space="preserve"> 44dB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64D3" w:rsidRPr="004B149F" w:rsidRDefault="005864D3" w:rsidP="00E437C5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864D3" w:rsidRDefault="005864D3" w:rsidP="00E437C5">
            <w:pPr>
              <w:pStyle w:val="refright"/>
            </w:pPr>
            <w:r w:rsidRPr="00504F26">
              <w:t xml:space="preserve">§ </w:t>
            </w:r>
            <w:r>
              <w:rPr>
                <w:rFonts w:hint="eastAsia"/>
                <w:cs/>
              </w:rPr>
              <w:t>‎</w:t>
            </w:r>
            <w:r>
              <w:t xml:space="preserve">C.4.2.b.1) </w:t>
            </w:r>
          </w:p>
        </w:tc>
      </w:tr>
      <w:tr w:rsidR="005864D3" w:rsidRPr="00BA0F4E" w:rsidTr="00421A0D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864D3" w:rsidRPr="00BA0F4E" w:rsidRDefault="005864D3" w:rsidP="00E437C5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4D3" w:rsidRDefault="005864D3" w:rsidP="00E437C5">
            <w:pPr>
              <w:pStyle w:val="APA-PL8ptcentr"/>
            </w:pPr>
            <w:r>
              <w:t>A</w:t>
            </w:r>
            <w:r w:rsidRPr="004070D6">
              <w:t xml:space="preserve">B </w:t>
            </w:r>
            <w:r>
              <w:t>20</w:t>
            </w: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APA-PL8ptright"/>
            </w:pPr>
          </w:p>
        </w:tc>
        <w:tc>
          <w:tcPr>
            <w:tcW w:w="58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APA-PL8ptleft"/>
            </w:pPr>
            <w:r w:rsidRPr="004070D6">
              <w:t>-</w:t>
            </w:r>
          </w:p>
        </w:tc>
        <w:tc>
          <w:tcPr>
            <w:tcW w:w="45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4D3" w:rsidRPr="004B149F" w:rsidRDefault="005864D3" w:rsidP="00E437C5">
            <w:pPr>
              <w:pStyle w:val="APA-PL8ptleft"/>
            </w:pPr>
            <w:r w:rsidRPr="004B149F">
              <w:t>Bezklasowa.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4D3" w:rsidRPr="004B149F" w:rsidRDefault="005864D3" w:rsidP="00E437C5">
            <w:pPr>
              <w:pStyle w:val="refright"/>
            </w:pPr>
            <w:r>
              <w:t>Wg rysunków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864D3" w:rsidRDefault="005864D3" w:rsidP="00E437C5">
            <w:pPr>
              <w:pStyle w:val="refright"/>
            </w:pPr>
          </w:p>
        </w:tc>
      </w:tr>
      <w:tr w:rsidR="005864D3" w:rsidRPr="00BA0F4E" w:rsidTr="00421A0D">
        <w:trPr>
          <w:trHeight w:val="20"/>
        </w:trPr>
        <w:tc>
          <w:tcPr>
            <w:tcW w:w="296" w:type="dxa"/>
            <w:vAlign w:val="center"/>
          </w:tcPr>
          <w:p w:rsidR="005864D3" w:rsidRPr="00BA0F4E" w:rsidRDefault="005864D3" w:rsidP="00E437C5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APA-PL8ptright"/>
            </w:pPr>
            <w:r w:rsidRPr="00504F26">
              <w:t>EI</w:t>
            </w:r>
          </w:p>
        </w:tc>
        <w:tc>
          <w:tcPr>
            <w:tcW w:w="58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APA-PL8ptleft"/>
            </w:pPr>
            <w:r w:rsidRPr="00504F26">
              <w:t>30</w:t>
            </w:r>
          </w:p>
        </w:tc>
        <w:tc>
          <w:tcPr>
            <w:tcW w:w="4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4D3" w:rsidRPr="004B149F" w:rsidRDefault="005864D3" w:rsidP="00E437C5">
            <w:pPr>
              <w:pStyle w:val="APA-PL8ptleft"/>
            </w:pPr>
            <w:r w:rsidRPr="004B149F">
              <w:t>Jw. ale o wymaganej odporności ogniowej EI 30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4D3" w:rsidRPr="004B149F" w:rsidRDefault="005864D3" w:rsidP="00E437C5">
            <w:pPr>
              <w:pStyle w:val="refright"/>
            </w:pPr>
            <w:r>
              <w:t>Komunikacja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refright"/>
            </w:pPr>
          </w:p>
        </w:tc>
      </w:tr>
      <w:tr w:rsidR="005864D3" w:rsidRPr="00BA0F4E" w:rsidTr="00421A0D">
        <w:trPr>
          <w:trHeight w:val="20"/>
        </w:trPr>
        <w:tc>
          <w:tcPr>
            <w:tcW w:w="296" w:type="dxa"/>
            <w:vAlign w:val="center"/>
          </w:tcPr>
          <w:p w:rsidR="005864D3" w:rsidRPr="00BA0F4E" w:rsidRDefault="005864D3" w:rsidP="00E437C5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APA-PL8ptright"/>
            </w:pPr>
            <w:r>
              <w:t>R</w:t>
            </w:r>
            <w:r w:rsidRPr="00504F26">
              <w:t>EI</w:t>
            </w:r>
          </w:p>
        </w:tc>
        <w:tc>
          <w:tcPr>
            <w:tcW w:w="58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APA-PL8ptleft"/>
            </w:pPr>
            <w:r w:rsidRPr="00504F26">
              <w:t>60</w:t>
            </w:r>
          </w:p>
        </w:tc>
        <w:tc>
          <w:tcPr>
            <w:tcW w:w="4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4D3" w:rsidRPr="004B149F" w:rsidRDefault="005864D3" w:rsidP="00E437C5">
            <w:pPr>
              <w:pStyle w:val="APA-PL8ptleft"/>
            </w:pPr>
            <w:r w:rsidRPr="004B149F">
              <w:t xml:space="preserve">Jw. ale o wymaganej odporności ogniowej </w:t>
            </w:r>
            <w:r>
              <w:t>R</w:t>
            </w:r>
            <w:r w:rsidRPr="004B149F">
              <w:t>EI 60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4D3" w:rsidRPr="004B149F" w:rsidRDefault="005864D3" w:rsidP="00E437C5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refright"/>
            </w:pPr>
          </w:p>
        </w:tc>
      </w:tr>
      <w:tr w:rsidR="005864D3" w:rsidRPr="00BA0F4E" w:rsidTr="00421A0D">
        <w:trPr>
          <w:trHeight w:val="20"/>
        </w:trPr>
        <w:tc>
          <w:tcPr>
            <w:tcW w:w="296" w:type="dxa"/>
            <w:vAlign w:val="center"/>
          </w:tcPr>
          <w:p w:rsidR="005864D3" w:rsidRPr="00BA0F4E" w:rsidRDefault="005864D3" w:rsidP="00E437C5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APA-PL8ptright"/>
            </w:pPr>
            <w:r>
              <w:t>R</w:t>
            </w:r>
            <w:r w:rsidRPr="00504F26">
              <w:t>EI</w:t>
            </w:r>
          </w:p>
        </w:tc>
        <w:tc>
          <w:tcPr>
            <w:tcW w:w="588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APA-PL8ptleft"/>
            </w:pPr>
            <w:r w:rsidRPr="00504F26">
              <w:t>120</w:t>
            </w:r>
          </w:p>
        </w:tc>
        <w:tc>
          <w:tcPr>
            <w:tcW w:w="45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4D3" w:rsidRPr="004B149F" w:rsidRDefault="005864D3" w:rsidP="00E437C5">
            <w:pPr>
              <w:pStyle w:val="APA-PL8ptleft"/>
            </w:pPr>
            <w:r w:rsidRPr="004B149F">
              <w:t xml:space="preserve">Jw. ale o wymaganej odporności ogniowej </w:t>
            </w:r>
            <w:r>
              <w:t>R</w:t>
            </w:r>
            <w:r w:rsidRPr="004B149F">
              <w:t>EI 120</w:t>
            </w:r>
            <w:r>
              <w:t xml:space="preserve"> (oddz. stref)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4D3" w:rsidRPr="004B149F" w:rsidRDefault="005864D3" w:rsidP="00E437C5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64D3" w:rsidRPr="00504F26" w:rsidRDefault="005864D3" w:rsidP="00E437C5">
            <w:pPr>
              <w:pStyle w:val="refright"/>
            </w:pPr>
          </w:p>
        </w:tc>
      </w:tr>
      <w:tr w:rsidR="005864D3" w:rsidRPr="00BA0F4E" w:rsidTr="00421A0D">
        <w:trPr>
          <w:trHeight w:val="20"/>
        </w:trPr>
        <w:tc>
          <w:tcPr>
            <w:tcW w:w="296" w:type="dxa"/>
            <w:vAlign w:val="center"/>
          </w:tcPr>
          <w:p w:rsidR="005864D3" w:rsidRPr="00BA0F4E" w:rsidRDefault="005864D3" w:rsidP="00E437C5">
            <w:pPr>
              <w:pStyle w:val="APA-PL8ptcentrbold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864D3" w:rsidRPr="00BA0F4E" w:rsidRDefault="005864D3" w:rsidP="00E437C5">
            <w:pPr>
              <w:pStyle w:val="APA-PL8ptcentr"/>
            </w:pPr>
          </w:p>
        </w:tc>
        <w:tc>
          <w:tcPr>
            <w:tcW w:w="642" w:type="dxa"/>
            <w:gridSpan w:val="3"/>
            <w:shd w:val="clear" w:color="auto" w:fill="auto"/>
            <w:vAlign w:val="center"/>
          </w:tcPr>
          <w:p w:rsidR="005864D3" w:rsidRDefault="005864D3" w:rsidP="00E437C5">
            <w:pPr>
              <w:pStyle w:val="APA-PL8ptright"/>
            </w:pPr>
          </w:p>
        </w:tc>
        <w:tc>
          <w:tcPr>
            <w:tcW w:w="588" w:type="dxa"/>
            <w:gridSpan w:val="3"/>
            <w:shd w:val="clear" w:color="auto" w:fill="auto"/>
            <w:vAlign w:val="center"/>
          </w:tcPr>
          <w:p w:rsidR="005864D3" w:rsidRPr="002A2A21" w:rsidRDefault="005864D3" w:rsidP="00E437C5">
            <w:pPr>
              <w:pStyle w:val="APA-PL8ptleft"/>
            </w:pP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5864D3" w:rsidRPr="004B149F" w:rsidRDefault="005864D3" w:rsidP="00E437C5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4D3" w:rsidRPr="004B149F" w:rsidRDefault="005864D3" w:rsidP="00E437C5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64D3" w:rsidRPr="00BA0F4E" w:rsidRDefault="005864D3" w:rsidP="00E437C5">
            <w:pPr>
              <w:pStyle w:val="refright"/>
            </w:pPr>
          </w:p>
        </w:tc>
      </w:tr>
      <w:tr w:rsidR="00555ADD" w:rsidRPr="00BA0F4E" w:rsidTr="00D27733">
        <w:trPr>
          <w:trHeight w:val="20"/>
        </w:trPr>
        <w:tc>
          <w:tcPr>
            <w:tcW w:w="8709" w:type="dxa"/>
            <w:gridSpan w:val="1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ADD" w:rsidRPr="00203F80" w:rsidRDefault="00555ADD" w:rsidP="0056106F">
            <w:pPr>
              <w:pStyle w:val="N3PLAa"/>
            </w:pPr>
            <w:bookmarkStart w:id="41" w:name="_Toc438553800"/>
            <w:r>
              <w:t>Lekkie ścianki systemowe.</w:t>
            </w:r>
            <w:bookmarkEnd w:id="41"/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5ADD" w:rsidRPr="00BA0F4E" w:rsidRDefault="00555ADD" w:rsidP="00FD391B">
            <w:pPr>
              <w:pStyle w:val="refright"/>
            </w:pPr>
          </w:p>
        </w:tc>
      </w:tr>
      <w:tr w:rsidR="00555ADD" w:rsidRPr="00BA0F4E" w:rsidTr="00D27733">
        <w:trPr>
          <w:trHeight w:val="20"/>
        </w:trPr>
        <w:tc>
          <w:tcPr>
            <w:tcW w:w="8709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DD" w:rsidRPr="00203F80" w:rsidRDefault="00555ADD" w:rsidP="0056106F">
            <w:pPr>
              <w:pStyle w:val="N4PLAa"/>
            </w:pPr>
            <w:bookmarkStart w:id="42" w:name="_Toc438553801"/>
            <w:r>
              <w:t>Standardowe lekkie ścianki pomieszczeń suchych.</w:t>
            </w:r>
            <w:bookmarkEnd w:id="42"/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5ADD" w:rsidRPr="00BA0F4E" w:rsidRDefault="00555ADD" w:rsidP="00FD391B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D27733" w:rsidRPr="005A47CA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D27733" w:rsidRPr="005A47CA" w:rsidRDefault="00D27733" w:rsidP="00E914C3">
            <w:pPr>
              <w:pStyle w:val="APA-PL8ptcentr"/>
            </w:pPr>
          </w:p>
        </w:tc>
        <w:tc>
          <w:tcPr>
            <w:tcW w:w="642" w:type="dxa"/>
            <w:gridSpan w:val="3"/>
            <w:shd w:val="clear" w:color="auto" w:fill="auto"/>
            <w:vAlign w:val="center"/>
          </w:tcPr>
          <w:p w:rsidR="00D27733" w:rsidRPr="005A47CA" w:rsidRDefault="00D27733" w:rsidP="00E914C3">
            <w:pPr>
              <w:pStyle w:val="APA-PL8ptright"/>
            </w:pPr>
          </w:p>
        </w:tc>
        <w:tc>
          <w:tcPr>
            <w:tcW w:w="596" w:type="dxa"/>
            <w:gridSpan w:val="4"/>
            <w:shd w:val="clear" w:color="auto" w:fill="auto"/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Pr="005A47CA" w:rsidRDefault="00D27733" w:rsidP="00E914C3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bottom w:val="single" w:sz="12" w:space="0" w:color="auto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27733" w:rsidRDefault="00D27733" w:rsidP="00E914C3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A2A21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A2A21" w:rsidRDefault="00D27733" w:rsidP="00E914C3">
            <w:pPr>
              <w:pStyle w:val="APA-PL8ptleft"/>
            </w:pPr>
            <w:r>
              <w:t>10</w:t>
            </w:r>
            <w:r w:rsidRPr="0040440B">
              <w:t>,0cm - ścianka systemowa z podwójną (</w:t>
            </w:r>
            <w:r w:rsidRPr="002D55FE">
              <w:t>2</w:t>
            </w:r>
            <w:r w:rsidRPr="0040440B">
              <w:t xml:space="preserve">x) A (GKB) lub (2x) płytą F (GKF), lub (2x) DF z obu stron, na profilach </w:t>
            </w:r>
            <w:r>
              <w:t>5</w:t>
            </w:r>
            <w:r w:rsidRPr="004679C7">
              <w:t>cm</w:t>
            </w:r>
            <w:r w:rsidRPr="0040440B">
              <w:t xml:space="preserve">. </w:t>
            </w:r>
            <w:proofErr w:type="spellStart"/>
            <w:r w:rsidRPr="0040440B">
              <w:t>Rw</w:t>
            </w:r>
            <w:proofErr w:type="spellEnd"/>
            <w:r w:rsidRPr="0040440B">
              <w:t xml:space="preserve"> 5</w:t>
            </w:r>
            <w:r>
              <w:t>0</w:t>
            </w:r>
            <w:r w:rsidRPr="0040440B">
              <w:t>-5</w:t>
            </w:r>
            <w:r>
              <w:t>7</w:t>
            </w:r>
            <w:r w:rsidRPr="0040440B">
              <w:t>dB.</w:t>
            </w:r>
            <w:r>
              <w:t>(Szacowane R'</w:t>
            </w:r>
            <w:r w:rsidRPr="00AB7670">
              <w:rPr>
                <w:vertAlign w:val="subscript"/>
              </w:rPr>
              <w:t>A1</w:t>
            </w:r>
            <w:r>
              <w:t xml:space="preserve"> - patrz opis ściany)</w:t>
            </w:r>
            <w:r w:rsidRPr="0040440B">
              <w:t xml:space="preserve"> </w:t>
            </w:r>
            <w:proofErr w:type="spellStart"/>
            <w:r>
              <w:t>H</w:t>
            </w:r>
            <w:r w:rsidRPr="009B66A9">
              <w:rPr>
                <w:vertAlign w:val="subscript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4,5m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733" w:rsidRPr="004B149F" w:rsidRDefault="00D27733" w:rsidP="00E914C3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27733" w:rsidRPr="00BA0F4E" w:rsidRDefault="00D27733" w:rsidP="00E914C3">
            <w:pPr>
              <w:pStyle w:val="refright"/>
            </w:pPr>
            <w:r>
              <w:t xml:space="preserve">§ C.5.2.a.1) </w:t>
            </w: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70D6" w:rsidRDefault="00D27733" w:rsidP="00E914C3">
            <w:pPr>
              <w:pStyle w:val="APA-PL8ptcentr"/>
            </w:pPr>
            <w:r w:rsidRPr="004070D6">
              <w:t xml:space="preserve">2G </w:t>
            </w:r>
            <w:r>
              <w:t>5</w:t>
            </w: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-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440B" w:rsidRDefault="00D27733" w:rsidP="00E914C3">
            <w:pPr>
              <w:pStyle w:val="APA-PL8ptleft"/>
            </w:pPr>
            <w:r w:rsidRPr="001049BF">
              <w:t>Ścianka bezklasowa.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440B" w:rsidRDefault="00D27733" w:rsidP="00E914C3">
            <w:pPr>
              <w:pStyle w:val="refright"/>
            </w:pPr>
            <w:r>
              <w:t xml:space="preserve">ściana standardowa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EI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30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EI 30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r>
              <w:t xml:space="preserve">biurowa o </w:t>
            </w:r>
            <w:proofErr w:type="spellStart"/>
            <w:r>
              <w:t>izol</w:t>
            </w:r>
            <w:proofErr w:type="spellEnd"/>
            <w:r>
              <w:t>. R'</w:t>
            </w:r>
            <w:r w:rsidRPr="00AB7670">
              <w:rPr>
                <w:vertAlign w:val="subscript"/>
              </w:rPr>
              <w:t>A1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C906C1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(R)EI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60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(R)EI 60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r>
              <w:sym w:font="Symbol" w:char="F07E"/>
            </w:r>
            <w:r>
              <w:t>35dB (warunki patrz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C906C1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(R)EI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120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(R)EI 120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r>
              <w:t>opis ściany)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C906C1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hRule="exact" w:val="227"/>
        </w:trPr>
        <w:tc>
          <w:tcPr>
            <w:tcW w:w="296" w:type="dxa"/>
            <w:tcBorders>
              <w:left w:val="nil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D27733" w:rsidRPr="005A47CA" w:rsidRDefault="00D27733" w:rsidP="00E914C3"/>
        </w:tc>
        <w:tc>
          <w:tcPr>
            <w:tcW w:w="642" w:type="dxa"/>
            <w:gridSpan w:val="3"/>
            <w:tcBorders>
              <w:left w:val="nil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left w:val="nil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left w:val="nil"/>
            </w:tcBorders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vAlign w:val="center"/>
          </w:tcPr>
          <w:p w:rsidR="00D27733" w:rsidRPr="005A47CA" w:rsidRDefault="00D27733" w:rsidP="00E914C3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C906C1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27"/>
        </w:trPr>
        <w:tc>
          <w:tcPr>
            <w:tcW w:w="29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733" w:rsidRPr="005A47CA" w:rsidRDefault="00D27733" w:rsidP="00E914C3">
            <w:pPr>
              <w:pStyle w:val="APA-PL8ptleft"/>
            </w:pPr>
            <w:r>
              <w:t>12</w:t>
            </w:r>
            <w:r w:rsidRPr="002D55FE">
              <w:t>,5cm</w:t>
            </w:r>
            <w:r w:rsidRPr="0040440B">
              <w:t xml:space="preserve"> - wodoodporna ścianka systemowa z podwójną (</w:t>
            </w:r>
            <w:r w:rsidRPr="002D55FE">
              <w:t>2</w:t>
            </w:r>
            <w:r w:rsidRPr="0040440B">
              <w:t xml:space="preserve">x) </w:t>
            </w:r>
            <w:r w:rsidRPr="00D47526">
              <w:t>płytą A (GKB), lub (2x) F (GKF), lub (2x) DF z obu stron</w:t>
            </w:r>
            <w:r>
              <w:t>,</w:t>
            </w:r>
            <w:r w:rsidRPr="0040440B">
              <w:t xml:space="preserve"> na profilach (</w:t>
            </w:r>
            <w:r>
              <w:t>1</w:t>
            </w:r>
            <w:r w:rsidRPr="0040440B">
              <w:t xml:space="preserve">x) </w:t>
            </w:r>
            <w:r w:rsidRPr="004679C7">
              <w:t>7,5cm</w:t>
            </w:r>
            <w:r w:rsidRPr="0040440B">
              <w:t xml:space="preserve">. </w:t>
            </w:r>
            <w:proofErr w:type="spellStart"/>
            <w:r w:rsidRPr="0040440B">
              <w:t>Rw</w:t>
            </w:r>
            <w:proofErr w:type="spellEnd"/>
            <w:r w:rsidRPr="0040440B">
              <w:t xml:space="preserve"> </w:t>
            </w:r>
            <w:r>
              <w:t>51-58</w:t>
            </w:r>
            <w:r w:rsidRPr="0040440B">
              <w:t>dB.</w:t>
            </w:r>
            <w:r>
              <w:t xml:space="preserve"> (Szacowane R'</w:t>
            </w:r>
            <w:r w:rsidRPr="00AB7670">
              <w:rPr>
                <w:vertAlign w:val="subscript"/>
              </w:rPr>
              <w:t>A1</w:t>
            </w:r>
            <w:r>
              <w:t xml:space="preserve"> - patrz opis ściany) </w:t>
            </w:r>
            <w:proofErr w:type="spellStart"/>
            <w:r>
              <w:t>H</w:t>
            </w:r>
            <w:r w:rsidRPr="009B66A9">
              <w:rPr>
                <w:vertAlign w:val="subscript"/>
              </w:rPr>
              <w:t>max</w:t>
            </w:r>
            <w:proofErr w:type="spellEnd"/>
            <w:r>
              <w:t xml:space="preserve"> 5,5m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7733" w:rsidRPr="004B149F" w:rsidRDefault="00D27733" w:rsidP="00E914C3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27733" w:rsidRPr="00C906C1" w:rsidRDefault="00D27733" w:rsidP="00E914C3">
            <w:pPr>
              <w:pStyle w:val="refright"/>
            </w:pPr>
            <w:r w:rsidRPr="00C906C1">
              <w:t xml:space="preserve">§ </w:t>
            </w:r>
            <w:r>
              <w:t>C.5.2.a.2)</w:t>
            </w: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8A25E4" w:rsidRDefault="00D27733" w:rsidP="00E914C3">
            <w:pPr>
              <w:pStyle w:val="APA-PL8ptcentr"/>
            </w:pPr>
            <w:r w:rsidRPr="008A25E4">
              <w:t>2</w:t>
            </w:r>
            <w:r>
              <w:t>G</w:t>
            </w:r>
            <w:r w:rsidRPr="008A25E4">
              <w:t xml:space="preserve"> 7,5</w:t>
            </w: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EI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27733" w:rsidRPr="00190286" w:rsidRDefault="00D27733" w:rsidP="00E914C3">
            <w:pPr>
              <w:pStyle w:val="APA-PL8ptleft"/>
            </w:pPr>
            <w:r w:rsidRPr="00190286">
              <w:t>-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440B" w:rsidRDefault="00D27733" w:rsidP="00E914C3">
            <w:pPr>
              <w:pStyle w:val="APA-PL8ptleft"/>
            </w:pPr>
            <w:r>
              <w:t>Ściana b</w:t>
            </w:r>
            <w:r w:rsidRPr="0040440B">
              <w:t>ezklasowa.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440B" w:rsidRDefault="00D27733" w:rsidP="00E914C3">
            <w:pPr>
              <w:pStyle w:val="refright"/>
            </w:pPr>
            <w:r>
              <w:t>ściana biurowa koryt.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bottom w:val="nil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EI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30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EI 30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proofErr w:type="spellStart"/>
            <w:r>
              <w:t>wewn</w:t>
            </w:r>
            <w:proofErr w:type="spellEnd"/>
            <w:r>
              <w:t xml:space="preserve">. o </w:t>
            </w:r>
            <w:proofErr w:type="spellStart"/>
            <w:r>
              <w:t>izol</w:t>
            </w:r>
            <w:proofErr w:type="spellEnd"/>
            <w:r>
              <w:t>. R'</w:t>
            </w:r>
            <w:r w:rsidRPr="00AB7670">
              <w:rPr>
                <w:vertAlign w:val="subscript"/>
              </w:rPr>
              <w:t>A1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(R)EI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60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(R)EI 60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r>
              <w:sym w:font="Symbol" w:char="F07E"/>
            </w:r>
            <w:r>
              <w:t>40dB (warunki patrz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(R)EI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120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(R)EI 120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r>
              <w:t>opis ściany)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hRule="exact" w:val="227"/>
        </w:trPr>
        <w:tc>
          <w:tcPr>
            <w:tcW w:w="296" w:type="dxa"/>
            <w:tcBorders>
              <w:left w:val="nil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D27733" w:rsidRPr="005A47CA" w:rsidRDefault="00D27733" w:rsidP="00E914C3"/>
        </w:tc>
        <w:tc>
          <w:tcPr>
            <w:tcW w:w="642" w:type="dxa"/>
            <w:gridSpan w:val="3"/>
            <w:tcBorders>
              <w:left w:val="nil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left w:val="nil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left w:val="nil"/>
            </w:tcBorders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vAlign w:val="center"/>
          </w:tcPr>
          <w:p w:rsidR="00D27733" w:rsidRPr="005A47CA" w:rsidRDefault="00D27733" w:rsidP="00E914C3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27"/>
        </w:trPr>
        <w:tc>
          <w:tcPr>
            <w:tcW w:w="29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/>
        </w:tc>
        <w:tc>
          <w:tcPr>
            <w:tcW w:w="642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733" w:rsidRPr="003D014F" w:rsidRDefault="00D27733" w:rsidP="00E914C3">
            <w:pPr>
              <w:pStyle w:val="APA-PL8ptleft"/>
            </w:pPr>
            <w:r w:rsidRPr="002D55FE">
              <w:t>20,5cm</w:t>
            </w:r>
            <w:r w:rsidRPr="00D47526">
              <w:t>: akustyczna ścianka systemowa z podwójną (</w:t>
            </w:r>
            <w:r w:rsidRPr="002D55FE">
              <w:t>2</w:t>
            </w:r>
            <w:r w:rsidRPr="00D47526">
              <w:t xml:space="preserve">x) płytą A (GKB), lub (2x) F (GKF), lub (2x) DF z obu stron, na podwójnych profilach (2x) </w:t>
            </w:r>
            <w:r w:rsidRPr="004679C7">
              <w:t>7,5cm</w:t>
            </w:r>
            <w:r>
              <w:t xml:space="preserve"> w układzie ПП (w rzędzie)</w:t>
            </w:r>
            <w:r w:rsidRPr="00D47526">
              <w:t xml:space="preserve">. </w:t>
            </w:r>
            <w:proofErr w:type="spellStart"/>
            <w:r w:rsidRPr="00D47526">
              <w:t>Rw</w:t>
            </w:r>
            <w:proofErr w:type="spellEnd"/>
            <w:r w:rsidRPr="00D47526">
              <w:t xml:space="preserve"> 64dB</w:t>
            </w:r>
            <w:r>
              <w:t xml:space="preserve"> (Szacowane R'</w:t>
            </w:r>
            <w:r w:rsidRPr="00AB7670">
              <w:rPr>
                <w:vertAlign w:val="subscript"/>
              </w:rPr>
              <w:t>A1</w:t>
            </w:r>
            <w:r>
              <w:t xml:space="preserve"> - patrz opis ściany)</w:t>
            </w:r>
            <w:r w:rsidRPr="00D47526">
              <w:t>.</w:t>
            </w:r>
            <w:r>
              <w:t xml:space="preserve"> </w:t>
            </w:r>
            <w:proofErr w:type="spellStart"/>
            <w:r>
              <w:t>H</w:t>
            </w:r>
            <w:r w:rsidRPr="009B66A9">
              <w:rPr>
                <w:vertAlign w:val="subscript"/>
              </w:rPr>
              <w:t>max</w:t>
            </w:r>
            <w:proofErr w:type="spellEnd"/>
            <w:r>
              <w:t xml:space="preserve"> 6,0m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7733" w:rsidRPr="004B149F" w:rsidRDefault="00D27733" w:rsidP="00E914C3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27733" w:rsidRPr="00BA0F4E" w:rsidRDefault="00D27733" w:rsidP="00E914C3">
            <w:pPr>
              <w:pStyle w:val="refright"/>
            </w:pPr>
            <w:r>
              <w:t>§ C.5.2.a.3)</w:t>
            </w: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70D6" w:rsidRDefault="00D27733" w:rsidP="00E914C3">
            <w:pPr>
              <w:pStyle w:val="APA-PL8ptcentr"/>
            </w:pPr>
            <w:r w:rsidRPr="004070D6">
              <w:t>2G 2x7,5</w:t>
            </w: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-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440B" w:rsidRDefault="00D27733" w:rsidP="00E914C3">
            <w:pPr>
              <w:pStyle w:val="APA-PL8ptleft"/>
            </w:pPr>
            <w:r w:rsidRPr="001049BF">
              <w:t>Ścianka bezklasowa.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440B" w:rsidRDefault="00D27733" w:rsidP="00E914C3">
            <w:pPr>
              <w:pStyle w:val="refright"/>
            </w:pPr>
            <w:r>
              <w:t xml:space="preserve">ściana biurowa </w:t>
            </w:r>
            <w:proofErr w:type="spellStart"/>
            <w:r>
              <w:t>gab</w:t>
            </w:r>
            <w:proofErr w:type="spellEnd"/>
            <w:r>
              <w:t>. i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EI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30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EI 30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proofErr w:type="spellStart"/>
            <w:r>
              <w:t>konf</w:t>
            </w:r>
            <w:proofErr w:type="spellEnd"/>
            <w:r>
              <w:t xml:space="preserve">. o </w:t>
            </w:r>
            <w:proofErr w:type="spellStart"/>
            <w:r>
              <w:t>izol</w:t>
            </w:r>
            <w:proofErr w:type="spellEnd"/>
            <w:r>
              <w:t>. R'</w:t>
            </w:r>
            <w:r w:rsidRPr="00AB7670">
              <w:rPr>
                <w:vertAlign w:val="subscript"/>
              </w:rPr>
              <w:t>A1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(R)EI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60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(R)EI 60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r>
              <w:sym w:font="Symbol" w:char="F07E"/>
            </w:r>
            <w:r>
              <w:t>45dB (warunki patrz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(R)EI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120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(R)EI 120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r>
              <w:t>opis ściany)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vAlign w:val="center"/>
          </w:tcPr>
          <w:p w:rsidR="007865E4" w:rsidRPr="00BA0F4E" w:rsidRDefault="007865E4" w:rsidP="008A3E4D">
            <w:pPr>
              <w:pStyle w:val="APA-PL8ptcentrbold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65E4" w:rsidRPr="00BA0F4E" w:rsidRDefault="007865E4" w:rsidP="008A3E4D">
            <w:pPr>
              <w:pStyle w:val="APA-PL8ptcentr"/>
            </w:pPr>
          </w:p>
        </w:tc>
        <w:tc>
          <w:tcPr>
            <w:tcW w:w="642" w:type="dxa"/>
            <w:gridSpan w:val="3"/>
            <w:shd w:val="clear" w:color="auto" w:fill="auto"/>
            <w:vAlign w:val="center"/>
          </w:tcPr>
          <w:p w:rsidR="007865E4" w:rsidRDefault="007865E4" w:rsidP="008A3E4D">
            <w:pPr>
              <w:pStyle w:val="APA-PL8ptright"/>
            </w:pPr>
          </w:p>
        </w:tc>
        <w:tc>
          <w:tcPr>
            <w:tcW w:w="596" w:type="dxa"/>
            <w:gridSpan w:val="4"/>
            <w:shd w:val="clear" w:color="auto" w:fill="auto"/>
            <w:vAlign w:val="center"/>
          </w:tcPr>
          <w:p w:rsidR="007865E4" w:rsidRDefault="007865E4" w:rsidP="008A3E4D">
            <w:pPr>
              <w:pStyle w:val="APA-PL8ptleft"/>
            </w:pPr>
          </w:p>
        </w:tc>
        <w:tc>
          <w:tcPr>
            <w:tcW w:w="4520" w:type="dxa"/>
            <w:gridSpan w:val="2"/>
            <w:shd w:val="clear" w:color="auto" w:fill="auto"/>
            <w:vAlign w:val="center"/>
          </w:tcPr>
          <w:p w:rsidR="007865E4" w:rsidRDefault="007865E4" w:rsidP="008A3E4D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865E4" w:rsidRDefault="007865E4" w:rsidP="008A3E4D">
            <w:pPr>
              <w:pStyle w:val="APA-PL8ptlef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5E4" w:rsidRPr="00BA0F4E" w:rsidRDefault="007865E4" w:rsidP="00876865">
            <w:pPr>
              <w:pStyle w:val="APA-PL8ptleft"/>
            </w:pPr>
          </w:p>
        </w:tc>
      </w:tr>
      <w:tr w:rsidR="007865E4" w:rsidRPr="00BA0F4E" w:rsidTr="00D27733">
        <w:trPr>
          <w:trHeight w:val="20"/>
        </w:trPr>
        <w:tc>
          <w:tcPr>
            <w:tcW w:w="8709" w:type="dxa"/>
            <w:gridSpan w:val="1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5E4" w:rsidRPr="00203F80" w:rsidRDefault="007865E4" w:rsidP="0056106F">
            <w:pPr>
              <w:pStyle w:val="N4PLAa"/>
            </w:pPr>
            <w:bookmarkStart w:id="43" w:name="_Toc438553802"/>
            <w:r>
              <w:t>Ścianki lekkie pomieszczeń mokrych.</w:t>
            </w:r>
            <w:bookmarkEnd w:id="43"/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65E4" w:rsidRPr="00BA0F4E" w:rsidRDefault="007865E4" w:rsidP="00FD391B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4" w:space="0" w:color="auto"/>
            </w:tcBorders>
            <w:vAlign w:val="center"/>
          </w:tcPr>
          <w:p w:rsidR="00D27733" w:rsidRPr="005A47CA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D27733" w:rsidRPr="005A47CA" w:rsidRDefault="00D27733" w:rsidP="00E914C3">
            <w:pPr>
              <w:pStyle w:val="APA-PL8ptcentr"/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27733" w:rsidRPr="005A47CA" w:rsidRDefault="00D27733" w:rsidP="00E914C3">
            <w:pPr>
              <w:pStyle w:val="APA-PL8ptright"/>
            </w:pPr>
          </w:p>
        </w:tc>
        <w:tc>
          <w:tcPr>
            <w:tcW w:w="58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5A47CA" w:rsidRDefault="00D27733" w:rsidP="00E914C3">
            <w:pPr>
              <w:pStyle w:val="refright"/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left"/>
            </w:pPr>
          </w:p>
        </w:tc>
      </w:tr>
      <w:tr w:rsidR="00D27733" w:rsidRPr="00BA0F4E" w:rsidTr="005864D3">
        <w:trPr>
          <w:trHeight w:val="227"/>
        </w:trPr>
        <w:tc>
          <w:tcPr>
            <w:tcW w:w="29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centr"/>
            </w:pPr>
          </w:p>
        </w:tc>
        <w:tc>
          <w:tcPr>
            <w:tcW w:w="656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right"/>
            </w:pPr>
          </w:p>
        </w:tc>
        <w:tc>
          <w:tcPr>
            <w:tcW w:w="582" w:type="dxa"/>
            <w:gridSpan w:val="3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733" w:rsidRPr="005A47CA" w:rsidRDefault="00D27733" w:rsidP="00E914C3">
            <w:pPr>
              <w:pStyle w:val="APA-PL8ptleft"/>
            </w:pPr>
            <w:r>
              <w:t>12</w:t>
            </w:r>
            <w:r w:rsidRPr="002D55FE">
              <w:t>,5cm</w:t>
            </w:r>
            <w:r w:rsidRPr="0040440B">
              <w:t xml:space="preserve"> - wodoodporna ścianka systemowa z podwójną (</w:t>
            </w:r>
            <w:r w:rsidRPr="002D55FE">
              <w:t>2</w:t>
            </w:r>
            <w:r w:rsidRPr="0040440B">
              <w:t>x) płytą H2 lub FH2 (GKFI), lub DFH2 z obu stron na profilach (</w:t>
            </w:r>
            <w:r>
              <w:t>1</w:t>
            </w:r>
            <w:r w:rsidRPr="0040440B">
              <w:t xml:space="preserve">x) </w:t>
            </w:r>
            <w:r w:rsidRPr="004679C7">
              <w:t>5cm</w:t>
            </w:r>
            <w:r w:rsidRPr="0040440B">
              <w:t xml:space="preserve">. </w:t>
            </w:r>
            <w:proofErr w:type="spellStart"/>
            <w:r w:rsidRPr="0040440B">
              <w:t>Rw</w:t>
            </w:r>
            <w:proofErr w:type="spellEnd"/>
            <w:r w:rsidRPr="0040440B">
              <w:t xml:space="preserve"> 5</w:t>
            </w:r>
            <w:r>
              <w:t>2</w:t>
            </w:r>
            <w:r w:rsidRPr="0040440B">
              <w:t>-5</w:t>
            </w:r>
            <w:r>
              <w:t>5</w:t>
            </w:r>
            <w:r w:rsidRPr="0040440B">
              <w:t>dB.</w:t>
            </w:r>
            <w:r>
              <w:t>(Szacowane R'</w:t>
            </w:r>
            <w:r w:rsidRPr="00AB7670">
              <w:rPr>
                <w:vertAlign w:val="subscript"/>
              </w:rPr>
              <w:t>A1</w:t>
            </w:r>
            <w:r>
              <w:t xml:space="preserve"> - patrz opis ściany)</w:t>
            </w:r>
            <w:r w:rsidRPr="0040440B">
              <w:t xml:space="preserve"> </w:t>
            </w:r>
            <w:proofErr w:type="spellStart"/>
            <w:r>
              <w:t>H</w:t>
            </w:r>
            <w:r w:rsidRPr="009B66A9">
              <w:rPr>
                <w:vertAlign w:val="subscript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4,5m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7733" w:rsidRPr="004B149F" w:rsidRDefault="00D27733" w:rsidP="00E914C3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27733" w:rsidRPr="00BA0F4E" w:rsidRDefault="00D27733" w:rsidP="00E914C3">
            <w:pPr>
              <w:pStyle w:val="refright"/>
            </w:pPr>
            <w:r>
              <w:t>§ C.5.2.b.1)</w:t>
            </w:r>
            <w:r w:rsidRPr="00BA0F4E">
              <w:t xml:space="preserve"> </w:t>
            </w: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8A25E4" w:rsidRDefault="00D27733" w:rsidP="00E914C3">
            <w:pPr>
              <w:pStyle w:val="APA-PL8ptcentr"/>
            </w:pPr>
            <w:r w:rsidRPr="008A25E4">
              <w:t>2W 5</w:t>
            </w:r>
          </w:p>
        </w:tc>
        <w:tc>
          <w:tcPr>
            <w:tcW w:w="65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EI</w:t>
            </w:r>
          </w:p>
        </w:tc>
        <w:tc>
          <w:tcPr>
            <w:tcW w:w="58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27733" w:rsidRPr="00190286" w:rsidRDefault="00D27733" w:rsidP="00E914C3">
            <w:pPr>
              <w:pStyle w:val="APA-PL8ptleft"/>
            </w:pPr>
            <w:r w:rsidRPr="00190286">
              <w:t>-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440B" w:rsidRDefault="00D27733" w:rsidP="00E914C3">
            <w:pPr>
              <w:pStyle w:val="APA-PL8ptleft"/>
            </w:pPr>
            <w:r>
              <w:t>Ściana b</w:t>
            </w:r>
            <w:r w:rsidRPr="0040440B">
              <w:t>ezklasowa.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440B" w:rsidRDefault="00D27733" w:rsidP="00E914C3">
            <w:pPr>
              <w:pStyle w:val="refright"/>
            </w:pPr>
            <w:r>
              <w:t>ściana standardowa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bottom w:val="nil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56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EI</w:t>
            </w:r>
          </w:p>
        </w:tc>
        <w:tc>
          <w:tcPr>
            <w:tcW w:w="58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30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EI 30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r>
              <w:t>Między pom. mokrymi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nil"/>
              <w:bottom w:val="nil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(R)EI</w:t>
            </w:r>
          </w:p>
        </w:tc>
        <w:tc>
          <w:tcPr>
            <w:tcW w:w="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60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(R)EI 60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r>
              <w:t>R'</w:t>
            </w:r>
            <w:r w:rsidRPr="00AB7670">
              <w:rPr>
                <w:vertAlign w:val="subscript"/>
              </w:rPr>
              <w:t>A1</w:t>
            </w:r>
            <w:r>
              <w:rPr>
                <w:vertAlign w:val="subscript"/>
              </w:rPr>
              <w:t xml:space="preserve"> </w:t>
            </w:r>
            <w:r>
              <w:sym w:font="Symbol" w:char="F07E"/>
            </w:r>
            <w:r>
              <w:t xml:space="preserve">35dB (warunki 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(R)EI</w:t>
            </w:r>
          </w:p>
        </w:tc>
        <w:tc>
          <w:tcPr>
            <w:tcW w:w="58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120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(R)EI 120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r>
              <w:t>patrz opis ściany)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56" w:type="dxa"/>
            <w:gridSpan w:val="4"/>
            <w:shd w:val="clear" w:color="auto" w:fill="auto"/>
            <w:vAlign w:val="center"/>
          </w:tcPr>
          <w:p w:rsidR="00D27733" w:rsidRDefault="00D27733" w:rsidP="00E914C3">
            <w:pPr>
              <w:pStyle w:val="APA-PL8ptright"/>
            </w:pP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:rsidR="00D27733" w:rsidRPr="002A2A21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shd w:val="clear" w:color="auto" w:fill="auto"/>
            <w:vAlign w:val="center"/>
          </w:tcPr>
          <w:p w:rsidR="00D27733" w:rsidRPr="002A2A21" w:rsidRDefault="00D27733" w:rsidP="00E914C3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Pr="002A2A21" w:rsidRDefault="00D27733" w:rsidP="00E914C3">
            <w:pPr>
              <w:pStyle w:val="APA-PL8ptlef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5864D3" w:rsidRPr="00BA0F4E" w:rsidTr="005864D3">
        <w:trPr>
          <w:trHeight w:val="813"/>
        </w:trPr>
        <w:tc>
          <w:tcPr>
            <w:tcW w:w="296" w:type="dxa"/>
            <w:vAlign w:val="center"/>
          </w:tcPr>
          <w:p w:rsidR="005864D3" w:rsidRPr="00BA0F4E" w:rsidRDefault="005864D3" w:rsidP="00E437C5">
            <w:pPr>
              <w:pStyle w:val="APA-PL8ptcentrbold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864D3" w:rsidRPr="00BA0F4E" w:rsidRDefault="005864D3" w:rsidP="00E437C5">
            <w:pPr>
              <w:pStyle w:val="APA-PL8ptcentr"/>
            </w:pPr>
          </w:p>
        </w:tc>
        <w:tc>
          <w:tcPr>
            <w:tcW w:w="656" w:type="dxa"/>
            <w:gridSpan w:val="4"/>
            <w:shd w:val="clear" w:color="auto" w:fill="auto"/>
            <w:vAlign w:val="center"/>
          </w:tcPr>
          <w:p w:rsidR="005864D3" w:rsidRDefault="005864D3" w:rsidP="00E437C5">
            <w:pPr>
              <w:pStyle w:val="APA-PL8ptright"/>
            </w:pP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:rsidR="005864D3" w:rsidRDefault="005864D3" w:rsidP="00E437C5">
            <w:pPr>
              <w:pStyle w:val="APA-PL8ptleft"/>
            </w:pPr>
          </w:p>
        </w:tc>
        <w:tc>
          <w:tcPr>
            <w:tcW w:w="4520" w:type="dxa"/>
            <w:gridSpan w:val="2"/>
            <w:shd w:val="clear" w:color="auto" w:fill="auto"/>
            <w:vAlign w:val="center"/>
          </w:tcPr>
          <w:p w:rsidR="005864D3" w:rsidRDefault="005864D3" w:rsidP="00E437C5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4D3" w:rsidRDefault="005864D3" w:rsidP="00E437C5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64D3" w:rsidRPr="00BA0F4E" w:rsidRDefault="005864D3" w:rsidP="00E437C5">
            <w:pPr>
              <w:pStyle w:val="refright"/>
            </w:pPr>
          </w:p>
        </w:tc>
      </w:tr>
      <w:tr w:rsidR="005864D3" w:rsidRPr="00BA0F4E" w:rsidTr="005864D3">
        <w:trPr>
          <w:trHeight w:val="20"/>
        </w:trPr>
        <w:tc>
          <w:tcPr>
            <w:tcW w:w="296" w:type="dxa"/>
            <w:vAlign w:val="center"/>
          </w:tcPr>
          <w:p w:rsidR="005864D3" w:rsidRPr="00BA0F4E" w:rsidRDefault="005864D3" w:rsidP="005864D3">
            <w:pPr>
              <w:pStyle w:val="APA-PL8ptcentrbold"/>
              <w:pageBreakBefore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864D3" w:rsidRPr="00BA0F4E" w:rsidRDefault="005864D3" w:rsidP="00E437C5">
            <w:pPr>
              <w:pStyle w:val="APA-PL8ptcentr"/>
            </w:pPr>
          </w:p>
        </w:tc>
        <w:tc>
          <w:tcPr>
            <w:tcW w:w="656" w:type="dxa"/>
            <w:gridSpan w:val="4"/>
            <w:shd w:val="clear" w:color="auto" w:fill="auto"/>
            <w:vAlign w:val="center"/>
          </w:tcPr>
          <w:p w:rsidR="005864D3" w:rsidRDefault="005864D3" w:rsidP="00E437C5">
            <w:pPr>
              <w:pStyle w:val="APA-PL8ptright"/>
            </w:pP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:rsidR="005864D3" w:rsidRDefault="005864D3" w:rsidP="00E437C5">
            <w:pPr>
              <w:pStyle w:val="APA-PL8ptleft"/>
            </w:pPr>
          </w:p>
        </w:tc>
        <w:tc>
          <w:tcPr>
            <w:tcW w:w="4520" w:type="dxa"/>
            <w:gridSpan w:val="2"/>
            <w:shd w:val="clear" w:color="auto" w:fill="auto"/>
            <w:vAlign w:val="center"/>
          </w:tcPr>
          <w:p w:rsidR="005864D3" w:rsidRDefault="005864D3" w:rsidP="00E437C5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4D3" w:rsidRDefault="005864D3" w:rsidP="00E437C5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64D3" w:rsidRPr="00BA0F4E" w:rsidRDefault="005864D3" w:rsidP="00E437C5">
            <w:pPr>
              <w:pStyle w:val="refright"/>
            </w:pPr>
          </w:p>
        </w:tc>
      </w:tr>
      <w:tr w:rsidR="00D27733" w:rsidRPr="00BA0F4E" w:rsidTr="005864D3">
        <w:trPr>
          <w:trHeight w:val="227"/>
        </w:trPr>
        <w:tc>
          <w:tcPr>
            <w:tcW w:w="29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/>
        </w:tc>
        <w:tc>
          <w:tcPr>
            <w:tcW w:w="656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right"/>
            </w:pPr>
          </w:p>
        </w:tc>
        <w:tc>
          <w:tcPr>
            <w:tcW w:w="582" w:type="dxa"/>
            <w:gridSpan w:val="3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733" w:rsidRPr="003D014F" w:rsidRDefault="00D27733" w:rsidP="00E914C3">
            <w:pPr>
              <w:pStyle w:val="APA-PL8ptleft"/>
            </w:pPr>
            <w:r w:rsidRPr="002D55FE">
              <w:t>20,5cm</w:t>
            </w:r>
            <w:r w:rsidRPr="00D47526">
              <w:t>: akustyczna ścianka systemowa z podwójną (</w:t>
            </w:r>
            <w:r w:rsidRPr="002D55FE">
              <w:t>2</w:t>
            </w:r>
            <w:r w:rsidRPr="00D47526">
              <w:t xml:space="preserve">x) </w:t>
            </w:r>
            <w:r w:rsidRPr="0040440B">
              <w:t>płytą H2 lub FH2 (GKFI), lub DFH2</w:t>
            </w:r>
            <w:r>
              <w:t xml:space="preserve"> </w:t>
            </w:r>
            <w:r w:rsidRPr="00D47526">
              <w:t xml:space="preserve">z obu stron, na podwójnych profilach (2x) </w:t>
            </w:r>
            <w:r w:rsidRPr="004679C7">
              <w:t>7,5cm</w:t>
            </w:r>
            <w:r>
              <w:t xml:space="preserve"> w układzie ПП (w rzędzie)</w:t>
            </w:r>
            <w:r w:rsidRPr="00D47526">
              <w:t xml:space="preserve">. </w:t>
            </w:r>
            <w:proofErr w:type="spellStart"/>
            <w:r w:rsidRPr="00D47526">
              <w:t>Rw</w:t>
            </w:r>
            <w:proofErr w:type="spellEnd"/>
            <w:r w:rsidRPr="00D47526">
              <w:t xml:space="preserve"> 64dB</w:t>
            </w:r>
            <w:r>
              <w:t xml:space="preserve"> (Szacowane R'</w:t>
            </w:r>
            <w:r w:rsidRPr="00AB7670">
              <w:rPr>
                <w:vertAlign w:val="subscript"/>
              </w:rPr>
              <w:t>A1</w:t>
            </w:r>
            <w:r>
              <w:t xml:space="preserve"> - patrz opis ściany)</w:t>
            </w:r>
            <w:r w:rsidRPr="00D47526">
              <w:t>.</w:t>
            </w:r>
            <w:r>
              <w:t xml:space="preserve"> </w:t>
            </w:r>
            <w:proofErr w:type="spellStart"/>
            <w:r>
              <w:t>H</w:t>
            </w:r>
            <w:r w:rsidRPr="009B66A9">
              <w:rPr>
                <w:vertAlign w:val="subscript"/>
              </w:rPr>
              <w:t>max</w:t>
            </w:r>
            <w:proofErr w:type="spellEnd"/>
            <w:r>
              <w:t xml:space="preserve"> 6,0m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7733" w:rsidRPr="004B149F" w:rsidRDefault="00D27733" w:rsidP="00E914C3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27733" w:rsidRPr="00BA0F4E" w:rsidRDefault="00D27733" w:rsidP="00E914C3">
            <w:pPr>
              <w:pStyle w:val="refright"/>
            </w:pPr>
            <w:r>
              <w:t>§ C.5.2.b.2)</w:t>
            </w:r>
            <w:r w:rsidRPr="00BA0F4E">
              <w:t xml:space="preserve"> </w:t>
            </w: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70D6" w:rsidRDefault="00D27733" w:rsidP="00E914C3">
            <w:pPr>
              <w:pStyle w:val="APA-PL8ptcentr"/>
            </w:pPr>
            <w:r w:rsidRPr="004070D6">
              <w:t>2</w:t>
            </w:r>
            <w:r>
              <w:t>W</w:t>
            </w:r>
            <w:r w:rsidRPr="004070D6">
              <w:t xml:space="preserve"> 2x7,5</w:t>
            </w:r>
          </w:p>
        </w:tc>
        <w:tc>
          <w:tcPr>
            <w:tcW w:w="65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-</w:t>
            </w:r>
          </w:p>
        </w:tc>
        <w:tc>
          <w:tcPr>
            <w:tcW w:w="582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440B" w:rsidRDefault="00D27733" w:rsidP="00E914C3">
            <w:pPr>
              <w:pStyle w:val="APA-PL8ptleft"/>
            </w:pPr>
            <w:r w:rsidRPr="001049BF">
              <w:t>Ścianka bezklasowa.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440B" w:rsidRDefault="00D27733" w:rsidP="00E914C3">
            <w:pPr>
              <w:pStyle w:val="refright"/>
            </w:pPr>
            <w:r>
              <w:t xml:space="preserve">ściana biurowa </w:t>
            </w:r>
            <w:proofErr w:type="spellStart"/>
            <w:r>
              <w:t>gab</w:t>
            </w:r>
            <w:proofErr w:type="spellEnd"/>
            <w:r>
              <w:t>. i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56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EI</w:t>
            </w:r>
          </w:p>
        </w:tc>
        <w:tc>
          <w:tcPr>
            <w:tcW w:w="582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30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EI 30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proofErr w:type="spellStart"/>
            <w:r>
              <w:t>konf</w:t>
            </w:r>
            <w:proofErr w:type="spellEnd"/>
            <w:r>
              <w:t xml:space="preserve">. o </w:t>
            </w:r>
            <w:proofErr w:type="spellStart"/>
            <w:r>
              <w:t>izol</w:t>
            </w:r>
            <w:proofErr w:type="spellEnd"/>
            <w:r>
              <w:t>. R'</w:t>
            </w:r>
            <w:r w:rsidRPr="00AB7670">
              <w:rPr>
                <w:vertAlign w:val="subscript"/>
              </w:rPr>
              <w:t>A1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(R)EI</w:t>
            </w:r>
          </w:p>
        </w:tc>
        <w:tc>
          <w:tcPr>
            <w:tcW w:w="58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60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(R)EI 60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r>
              <w:sym w:font="Symbol" w:char="F07E"/>
            </w:r>
            <w:r>
              <w:t>45dB (warunki patrz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(R)EI</w:t>
            </w:r>
          </w:p>
        </w:tc>
        <w:tc>
          <w:tcPr>
            <w:tcW w:w="582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120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(R)EI 120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r>
              <w:t>opis ściany)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56" w:type="dxa"/>
            <w:gridSpan w:val="4"/>
            <w:shd w:val="clear" w:color="auto" w:fill="auto"/>
            <w:vAlign w:val="center"/>
          </w:tcPr>
          <w:p w:rsidR="00D27733" w:rsidRDefault="00D27733" w:rsidP="00E914C3">
            <w:pPr>
              <w:pStyle w:val="APA-PL8ptright"/>
            </w:pP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:rsidR="00D27733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shd w:val="clear" w:color="auto" w:fill="auto"/>
            <w:vAlign w:val="center"/>
          </w:tcPr>
          <w:p w:rsidR="00D27733" w:rsidRDefault="00D27733" w:rsidP="00E914C3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Default="00D27733" w:rsidP="00E914C3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refright"/>
            </w:pPr>
          </w:p>
        </w:tc>
      </w:tr>
      <w:tr w:rsidR="004B4CC0" w:rsidRPr="00BA0F4E" w:rsidTr="00D27733">
        <w:trPr>
          <w:trHeight w:val="20"/>
        </w:trPr>
        <w:tc>
          <w:tcPr>
            <w:tcW w:w="8709" w:type="dxa"/>
            <w:gridSpan w:val="1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CC0" w:rsidRPr="00203F80" w:rsidRDefault="004B4CC0" w:rsidP="005864D3">
            <w:pPr>
              <w:pStyle w:val="N4PLAa"/>
              <w:ind w:left="1321" w:hanging="1321"/>
            </w:pPr>
            <w:bookmarkStart w:id="44" w:name="_Toc438553803"/>
            <w:r>
              <w:t>Ścianki instalacyjne pomieszczeń mokrych</w:t>
            </w:r>
            <w:bookmarkEnd w:id="44"/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CC0" w:rsidRPr="00BA0F4E" w:rsidRDefault="004B4CC0" w:rsidP="00FD391B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4" w:space="0" w:color="auto"/>
            </w:tcBorders>
            <w:vAlign w:val="center"/>
          </w:tcPr>
          <w:p w:rsidR="00D27733" w:rsidRPr="005A47CA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D27733" w:rsidRPr="005A47CA" w:rsidRDefault="00D27733" w:rsidP="00E914C3">
            <w:pPr>
              <w:pStyle w:val="APA-PL8ptcentr"/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27733" w:rsidRPr="005A47CA" w:rsidRDefault="00D27733" w:rsidP="00E914C3">
            <w:pPr>
              <w:pStyle w:val="APA-PL8ptright"/>
            </w:pPr>
          </w:p>
        </w:tc>
        <w:tc>
          <w:tcPr>
            <w:tcW w:w="616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5A47CA" w:rsidRDefault="00D27733" w:rsidP="00E914C3">
            <w:pPr>
              <w:pStyle w:val="refright"/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left"/>
            </w:pPr>
          </w:p>
        </w:tc>
      </w:tr>
      <w:tr w:rsidR="00D27733" w:rsidRPr="00BA0F4E" w:rsidTr="005864D3">
        <w:trPr>
          <w:trHeight w:val="227"/>
        </w:trPr>
        <w:tc>
          <w:tcPr>
            <w:tcW w:w="29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centr"/>
            </w:pPr>
          </w:p>
        </w:tc>
        <w:tc>
          <w:tcPr>
            <w:tcW w:w="622" w:type="dxa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E914C3">
            <w:pPr>
              <w:pStyle w:val="APA-PL8ptright"/>
            </w:pPr>
          </w:p>
        </w:tc>
        <w:tc>
          <w:tcPr>
            <w:tcW w:w="616" w:type="dxa"/>
            <w:gridSpan w:val="5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D27733" w:rsidRPr="005A47CA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733" w:rsidRPr="005A47CA" w:rsidRDefault="00D27733" w:rsidP="00E914C3">
            <w:pPr>
              <w:pStyle w:val="APA-PL8ptleft"/>
            </w:pPr>
            <w:r>
              <w:t>15</w:t>
            </w:r>
            <w:r w:rsidRPr="002D55FE">
              <w:t>,5÷70cm</w:t>
            </w:r>
            <w:r w:rsidRPr="0040440B">
              <w:t xml:space="preserve"> - różne grubości (wg rysunków) - Ścianki instalacyjne wodoodporne z podwójną (</w:t>
            </w:r>
            <w:r w:rsidRPr="002D55FE">
              <w:t>2</w:t>
            </w:r>
            <w:r w:rsidRPr="0040440B">
              <w:t xml:space="preserve">x) płytą H2 (GKBI), lub (2x) FH2 (GKFI) lub (2x) DFH2 z obu stron na podwójnej (2x) konstrukcji z profili </w:t>
            </w:r>
            <w:r w:rsidRPr="004679C7">
              <w:t>5cm</w:t>
            </w:r>
            <w:r w:rsidRPr="0040440B">
              <w:t xml:space="preserve"> (rozsunięcie + stężenie), z pustką na prowadzenie instalacji wypełnienie 2x5cm. </w:t>
            </w:r>
            <w:proofErr w:type="spellStart"/>
            <w:r w:rsidRPr="0040440B">
              <w:t>Rw</w:t>
            </w:r>
            <w:proofErr w:type="spellEnd"/>
            <w:r w:rsidRPr="0040440B">
              <w:t xml:space="preserve"> 5</w:t>
            </w:r>
            <w:r>
              <w:t>4</w:t>
            </w:r>
            <w:r w:rsidRPr="0040440B">
              <w:t>-</w:t>
            </w:r>
            <w:r>
              <w:t>60</w:t>
            </w:r>
            <w:r w:rsidRPr="0040440B">
              <w:t xml:space="preserve">dB. </w:t>
            </w:r>
            <w:r>
              <w:t>(Szacowane R'</w:t>
            </w:r>
            <w:r w:rsidRPr="00AB7670">
              <w:rPr>
                <w:vertAlign w:val="subscript"/>
              </w:rPr>
              <w:t>A1</w:t>
            </w:r>
            <w:r>
              <w:t xml:space="preserve"> - patrz opis ściany) </w:t>
            </w:r>
            <w:proofErr w:type="spellStart"/>
            <w:r>
              <w:t>H</w:t>
            </w:r>
            <w:r w:rsidRPr="009B66A9">
              <w:rPr>
                <w:vertAlign w:val="subscript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4,5m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7733" w:rsidRPr="004B149F" w:rsidRDefault="00D27733" w:rsidP="00E914C3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27733" w:rsidRPr="00BA0F4E" w:rsidRDefault="00D27733" w:rsidP="00E914C3">
            <w:pPr>
              <w:pStyle w:val="refright"/>
            </w:pPr>
            <w:r>
              <w:t>§ C.5.2.c.1)</w:t>
            </w: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8A25E4" w:rsidRDefault="00D27733" w:rsidP="00E914C3">
            <w:pPr>
              <w:pStyle w:val="APA-PL8ptcentr"/>
            </w:pPr>
            <w:r w:rsidRPr="008A25E4">
              <w:t>2Wi 2x5</w:t>
            </w: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</w:p>
        </w:tc>
        <w:tc>
          <w:tcPr>
            <w:tcW w:w="616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-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440B" w:rsidRDefault="00D27733" w:rsidP="00E914C3">
            <w:pPr>
              <w:pStyle w:val="APA-PL8ptleft"/>
            </w:pPr>
            <w:r>
              <w:t>Ściana b</w:t>
            </w:r>
            <w:r w:rsidRPr="0040440B">
              <w:t>ezklasowa.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40440B" w:rsidRDefault="00D27733" w:rsidP="00E914C3">
            <w:pPr>
              <w:pStyle w:val="refright"/>
            </w:pPr>
            <w:r>
              <w:t>Ścianki instalacyjne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bottom w:val="nil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EI</w:t>
            </w:r>
          </w:p>
        </w:tc>
        <w:tc>
          <w:tcPr>
            <w:tcW w:w="616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30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EI 30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  <w:r>
              <w:t>pom. mokre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lef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nil"/>
              <w:bottom w:val="nil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right"/>
            </w:pPr>
            <w:r>
              <w:t>(R)EI</w:t>
            </w:r>
          </w:p>
        </w:tc>
        <w:tc>
          <w:tcPr>
            <w:tcW w:w="616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60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APA-PL8ptleft"/>
            </w:pPr>
            <w:r>
              <w:t>Jw. ale o wymaganej odporności ogniowej (R)EI 60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03F80" w:rsidRDefault="00D27733" w:rsidP="00E914C3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lef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22" w:type="dxa"/>
            <w:gridSpan w:val="2"/>
            <w:shd w:val="clear" w:color="auto" w:fill="auto"/>
            <w:vAlign w:val="center"/>
          </w:tcPr>
          <w:p w:rsidR="00D27733" w:rsidRDefault="00D27733" w:rsidP="00E914C3">
            <w:pPr>
              <w:pStyle w:val="APA-PL8ptright"/>
            </w:pPr>
          </w:p>
        </w:tc>
        <w:tc>
          <w:tcPr>
            <w:tcW w:w="616" w:type="dxa"/>
            <w:gridSpan w:val="5"/>
            <w:shd w:val="clear" w:color="auto" w:fill="auto"/>
            <w:vAlign w:val="center"/>
          </w:tcPr>
          <w:p w:rsidR="00D27733" w:rsidRDefault="00D27733" w:rsidP="00E914C3">
            <w:pPr>
              <w:pStyle w:val="APA-PL8ptleft"/>
            </w:pPr>
          </w:p>
        </w:tc>
        <w:tc>
          <w:tcPr>
            <w:tcW w:w="4520" w:type="dxa"/>
            <w:gridSpan w:val="2"/>
            <w:shd w:val="clear" w:color="auto" w:fill="auto"/>
            <w:vAlign w:val="center"/>
          </w:tcPr>
          <w:p w:rsidR="00D27733" w:rsidRDefault="00D27733" w:rsidP="00E914C3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7733" w:rsidRDefault="00D27733" w:rsidP="00E914C3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left"/>
            </w:pPr>
          </w:p>
        </w:tc>
      </w:tr>
      <w:tr w:rsidR="00F82811" w:rsidRPr="00BA0F4E" w:rsidTr="00D27733">
        <w:trPr>
          <w:trHeight w:val="20"/>
        </w:trPr>
        <w:tc>
          <w:tcPr>
            <w:tcW w:w="8709" w:type="dxa"/>
            <w:gridSpan w:val="1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811" w:rsidRPr="00203F80" w:rsidRDefault="00F82811" w:rsidP="0056106F">
            <w:pPr>
              <w:pStyle w:val="N3PLAa"/>
            </w:pPr>
            <w:bookmarkStart w:id="45" w:name="_Toc438553804"/>
            <w:r>
              <w:t>Inne.</w:t>
            </w:r>
            <w:bookmarkEnd w:id="45"/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82811" w:rsidRPr="00BA0F4E" w:rsidRDefault="00F82811" w:rsidP="00FD391B">
            <w:pPr>
              <w:pStyle w:val="refright"/>
            </w:pPr>
          </w:p>
        </w:tc>
      </w:tr>
      <w:tr w:rsidR="006708D4" w:rsidRPr="00BA0F4E" w:rsidTr="005864D3">
        <w:trPr>
          <w:trHeight w:hRule="exact" w:val="227"/>
        </w:trPr>
        <w:tc>
          <w:tcPr>
            <w:tcW w:w="2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82811" w:rsidRPr="005A47CA" w:rsidRDefault="00F82811" w:rsidP="008A3E4D">
            <w:pPr>
              <w:pStyle w:val="APA-PL8ptcentrbold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82811" w:rsidRPr="005A47CA" w:rsidRDefault="00F82811" w:rsidP="008A3E4D">
            <w:pPr>
              <w:pStyle w:val="APA-PL8ptcentr"/>
            </w:pPr>
          </w:p>
        </w:tc>
        <w:tc>
          <w:tcPr>
            <w:tcW w:w="656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82811" w:rsidRPr="005A47CA" w:rsidRDefault="00F82811" w:rsidP="008A3E4D">
            <w:pPr>
              <w:pStyle w:val="APA-PL8ptright"/>
            </w:pPr>
          </w:p>
        </w:tc>
        <w:tc>
          <w:tcPr>
            <w:tcW w:w="58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82811" w:rsidRPr="005A47CA" w:rsidRDefault="00F82811" w:rsidP="008A3E4D">
            <w:pPr>
              <w:pStyle w:val="APA-PL8ptleft"/>
            </w:pPr>
          </w:p>
        </w:tc>
        <w:tc>
          <w:tcPr>
            <w:tcW w:w="6041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82811" w:rsidRPr="002D55FE" w:rsidRDefault="00F82811" w:rsidP="008A3E4D">
            <w:pPr>
              <w:pStyle w:val="APA-PL8ptlef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2811" w:rsidRPr="00BA0F4E" w:rsidRDefault="00F82811" w:rsidP="008A3E4D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27733" w:rsidRPr="00BA0F4E" w:rsidRDefault="00D27733" w:rsidP="008A3E4D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AC2EF6" w:rsidRDefault="00D27733" w:rsidP="008A3E4D">
            <w:pPr>
              <w:pStyle w:val="APA-PL8ptcentr"/>
            </w:pPr>
            <w:r w:rsidRPr="00AC2EF6">
              <w:t>T</w:t>
            </w:r>
          </w:p>
        </w:tc>
        <w:tc>
          <w:tcPr>
            <w:tcW w:w="65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27733" w:rsidRPr="00BA0F4E" w:rsidRDefault="00D27733" w:rsidP="008A3E4D">
            <w:pPr>
              <w:pStyle w:val="APA-PL8ptright"/>
            </w:pPr>
            <w:r>
              <w:t>-</w:t>
            </w:r>
          </w:p>
        </w:tc>
        <w:tc>
          <w:tcPr>
            <w:tcW w:w="58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27733" w:rsidRPr="00203F80" w:rsidRDefault="00D27733" w:rsidP="008A3E4D">
            <w:pPr>
              <w:pStyle w:val="APA-PL8ptleft"/>
            </w:pPr>
          </w:p>
        </w:tc>
        <w:tc>
          <w:tcPr>
            <w:tcW w:w="6041" w:type="dxa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D55FE" w:rsidRDefault="00D27733" w:rsidP="008A3E4D">
            <w:pPr>
              <w:pStyle w:val="APA-PL8ptleft"/>
            </w:pPr>
            <w:r w:rsidRPr="002D55FE">
              <w:t>Systemowe ścianki wydzielające kabiny toalet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27733" w:rsidRPr="00BA0F4E" w:rsidRDefault="00D27733" w:rsidP="00E914C3">
            <w:pPr>
              <w:pStyle w:val="refright"/>
            </w:pPr>
            <w:r>
              <w:t>§ C.6.2</w:t>
            </w:r>
          </w:p>
        </w:tc>
      </w:tr>
      <w:tr w:rsidR="00D27733" w:rsidRPr="00BA0F4E" w:rsidTr="005864D3">
        <w:trPr>
          <w:trHeight w:hRule="exact" w:val="227"/>
        </w:trPr>
        <w:tc>
          <w:tcPr>
            <w:tcW w:w="2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8A3E4D">
            <w:pPr>
              <w:pStyle w:val="APA-PL8ptcentrbold"/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AC2EF6" w:rsidRDefault="00D27733" w:rsidP="008A3E4D">
            <w:pPr>
              <w:pStyle w:val="APA-PL8ptcentr"/>
              <w:rPr>
                <w:b/>
              </w:rPr>
            </w:pPr>
          </w:p>
        </w:tc>
        <w:tc>
          <w:tcPr>
            <w:tcW w:w="65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8A3E4D">
            <w:pPr>
              <w:pStyle w:val="APA-PL8ptright"/>
            </w:pPr>
          </w:p>
        </w:tc>
        <w:tc>
          <w:tcPr>
            <w:tcW w:w="58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8A3E4D">
            <w:pPr>
              <w:pStyle w:val="APA-PL8ptleft"/>
            </w:pPr>
          </w:p>
        </w:tc>
        <w:tc>
          <w:tcPr>
            <w:tcW w:w="604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D27733" w:rsidRPr="002D55FE" w:rsidRDefault="00D27733" w:rsidP="008A3E4D">
            <w:pPr>
              <w:pStyle w:val="APA-PL8ptlef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</w:tcPr>
          <w:p w:rsidR="00D27733" w:rsidRPr="00BA0F4E" w:rsidRDefault="00D27733" w:rsidP="00E914C3">
            <w:pPr>
              <w:pStyle w:val="refrigh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27733" w:rsidRPr="00BA0F4E" w:rsidRDefault="00D27733" w:rsidP="008A3E4D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AC2EF6" w:rsidRDefault="00D27733" w:rsidP="008A3E4D">
            <w:pPr>
              <w:pStyle w:val="APA-PL8ptcentr"/>
            </w:pPr>
            <w:r w:rsidRPr="00AC2EF6">
              <w:t>S</w:t>
            </w:r>
          </w:p>
        </w:tc>
        <w:tc>
          <w:tcPr>
            <w:tcW w:w="65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27733" w:rsidRPr="00BA0F4E" w:rsidRDefault="00D27733" w:rsidP="008A3E4D">
            <w:pPr>
              <w:pStyle w:val="APA-PL8ptright"/>
            </w:pPr>
            <w:r>
              <w:t>-</w:t>
            </w:r>
          </w:p>
        </w:tc>
        <w:tc>
          <w:tcPr>
            <w:tcW w:w="58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27733" w:rsidRPr="00203F80" w:rsidRDefault="00D27733" w:rsidP="008A3E4D">
            <w:pPr>
              <w:pStyle w:val="APA-PL8ptleft"/>
            </w:pPr>
          </w:p>
        </w:tc>
        <w:tc>
          <w:tcPr>
            <w:tcW w:w="6041" w:type="dxa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Pr="002D55FE" w:rsidRDefault="00D27733" w:rsidP="008A3E4D">
            <w:pPr>
              <w:pStyle w:val="APA-PL8ptleft"/>
            </w:pPr>
            <w:r w:rsidRPr="002D55FE">
              <w:t>Systemowe ścianki wydzielające kabiny natrysków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27733" w:rsidRPr="00BA0F4E" w:rsidRDefault="00D27733" w:rsidP="00E914C3">
            <w:pPr>
              <w:pStyle w:val="refright"/>
            </w:pPr>
            <w:r>
              <w:t>§ C.6.2</w:t>
            </w:r>
          </w:p>
        </w:tc>
      </w:tr>
      <w:tr w:rsidR="00D27733" w:rsidRPr="00BA0F4E" w:rsidTr="005864D3">
        <w:trPr>
          <w:trHeight w:hRule="exact" w:val="227"/>
        </w:trPr>
        <w:tc>
          <w:tcPr>
            <w:tcW w:w="2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8A3E4D">
            <w:pPr>
              <w:pStyle w:val="APA-PL8ptcentrbold"/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AC2EF6" w:rsidRDefault="00D27733" w:rsidP="008A3E4D">
            <w:pPr>
              <w:pStyle w:val="APA-PL8ptcentr"/>
              <w:rPr>
                <w:b/>
              </w:rPr>
            </w:pPr>
          </w:p>
        </w:tc>
        <w:tc>
          <w:tcPr>
            <w:tcW w:w="65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8A3E4D">
            <w:pPr>
              <w:pStyle w:val="APA-PL8ptright"/>
            </w:pPr>
          </w:p>
        </w:tc>
        <w:tc>
          <w:tcPr>
            <w:tcW w:w="58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27733" w:rsidRPr="005A47CA" w:rsidRDefault="00D27733" w:rsidP="008A3E4D">
            <w:pPr>
              <w:pStyle w:val="APA-PL8ptleft"/>
            </w:pPr>
          </w:p>
        </w:tc>
        <w:tc>
          <w:tcPr>
            <w:tcW w:w="6041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27733" w:rsidRPr="002D55FE" w:rsidRDefault="00D27733" w:rsidP="008A3E4D">
            <w:pPr>
              <w:pStyle w:val="APA-PL8ptleft"/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27733" w:rsidRPr="00BA0F4E" w:rsidRDefault="00D27733" w:rsidP="00E914C3">
            <w:pPr>
              <w:pStyle w:val="refrigh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82811" w:rsidRPr="00BA0F4E" w:rsidRDefault="00F82811" w:rsidP="008A3E4D">
            <w:pPr>
              <w:pStyle w:val="APA-PL8ptcentrbold"/>
            </w:pPr>
            <w: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811" w:rsidRPr="00AC2EF6" w:rsidRDefault="00F82811" w:rsidP="008A3E4D">
            <w:pPr>
              <w:pStyle w:val="APA-PL8ptcentr"/>
            </w:pPr>
            <w:r w:rsidRPr="00AC2EF6">
              <w:t>N</w:t>
            </w:r>
          </w:p>
        </w:tc>
        <w:tc>
          <w:tcPr>
            <w:tcW w:w="65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82811" w:rsidRPr="00BA0F4E" w:rsidRDefault="00F82811" w:rsidP="008A3E4D">
            <w:pPr>
              <w:pStyle w:val="APA-PL8ptright"/>
            </w:pPr>
            <w:r>
              <w:t>-</w:t>
            </w:r>
          </w:p>
        </w:tc>
        <w:tc>
          <w:tcPr>
            <w:tcW w:w="58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2811" w:rsidRPr="00203F80" w:rsidRDefault="00F82811" w:rsidP="008A3E4D">
            <w:pPr>
              <w:pStyle w:val="APA-PL8ptleft"/>
            </w:pPr>
          </w:p>
        </w:tc>
        <w:tc>
          <w:tcPr>
            <w:tcW w:w="6041" w:type="dxa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811" w:rsidRPr="002D55FE" w:rsidRDefault="00F82811" w:rsidP="008A3E4D">
            <w:pPr>
              <w:pStyle w:val="APA-PL8ptleft"/>
            </w:pPr>
            <w:r w:rsidRPr="002D55FE">
              <w:t>Ażurowe ściany wykonane z profili stalowych zamkniętych i siatki stalowej wypełniającej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82811" w:rsidRPr="00BA0F4E" w:rsidRDefault="00D27733" w:rsidP="00A85098">
            <w:pPr>
              <w:pStyle w:val="refright"/>
            </w:pPr>
            <w:r>
              <w:t>§ C.6.3</w:t>
            </w:r>
            <w:r w:rsidR="00F82811">
              <w:t xml:space="preserve"> </w:t>
            </w: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F82811" w:rsidRPr="005A47CA" w:rsidRDefault="00F82811" w:rsidP="008A3E4D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F82811" w:rsidRPr="005A47CA" w:rsidRDefault="00F82811" w:rsidP="008A3E4D">
            <w:pPr>
              <w:pStyle w:val="APA-PL8ptcentr"/>
            </w:pPr>
          </w:p>
        </w:tc>
        <w:tc>
          <w:tcPr>
            <w:tcW w:w="656" w:type="dxa"/>
            <w:gridSpan w:val="4"/>
            <w:shd w:val="clear" w:color="auto" w:fill="auto"/>
            <w:vAlign w:val="center"/>
          </w:tcPr>
          <w:p w:rsidR="00F82811" w:rsidRPr="005A47CA" w:rsidRDefault="00F82811" w:rsidP="008A3E4D">
            <w:pPr>
              <w:pStyle w:val="APA-PL8ptright"/>
            </w:pP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:rsidR="00F82811" w:rsidRPr="005A47CA" w:rsidRDefault="00F82811" w:rsidP="008A3E4D">
            <w:pPr>
              <w:pStyle w:val="APA-PL8ptleft"/>
            </w:pPr>
          </w:p>
        </w:tc>
        <w:tc>
          <w:tcPr>
            <w:tcW w:w="604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82811" w:rsidRPr="005A47CA" w:rsidRDefault="00F82811" w:rsidP="008A3E4D">
            <w:pPr>
              <w:pStyle w:val="APA-PL8ptlef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2811" w:rsidRPr="00BA0F4E" w:rsidRDefault="00F82811" w:rsidP="008A3E4D">
            <w:pPr>
              <w:pStyle w:val="refrigh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F82811" w:rsidRPr="005A47CA" w:rsidRDefault="00F82811" w:rsidP="008A3E4D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F82811" w:rsidRPr="005A47CA" w:rsidRDefault="00F82811" w:rsidP="008A3E4D">
            <w:pPr>
              <w:pStyle w:val="APA-PL8ptcentr"/>
            </w:pPr>
          </w:p>
        </w:tc>
        <w:tc>
          <w:tcPr>
            <w:tcW w:w="656" w:type="dxa"/>
            <w:gridSpan w:val="4"/>
            <w:shd w:val="clear" w:color="auto" w:fill="auto"/>
            <w:vAlign w:val="center"/>
          </w:tcPr>
          <w:p w:rsidR="00F82811" w:rsidRPr="005A47CA" w:rsidRDefault="00F82811" w:rsidP="008A3E4D">
            <w:pPr>
              <w:pStyle w:val="APA-PL8ptright"/>
            </w:pP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:rsidR="00F82811" w:rsidRPr="005A47CA" w:rsidRDefault="00F82811" w:rsidP="008A3E4D">
            <w:pPr>
              <w:pStyle w:val="APA-PL8ptleft"/>
            </w:pPr>
          </w:p>
        </w:tc>
        <w:tc>
          <w:tcPr>
            <w:tcW w:w="604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82811" w:rsidRPr="005A47CA" w:rsidRDefault="00F82811" w:rsidP="008A3E4D">
            <w:pPr>
              <w:pStyle w:val="APA-PL8ptlef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2811" w:rsidRPr="00BA0F4E" w:rsidRDefault="00F82811" w:rsidP="008A3E4D">
            <w:pPr>
              <w:pStyle w:val="refright"/>
            </w:pPr>
          </w:p>
        </w:tc>
      </w:tr>
      <w:tr w:rsidR="00F82811" w:rsidRPr="00BA0F4E" w:rsidTr="00D27733">
        <w:trPr>
          <w:trHeight w:val="20"/>
        </w:trPr>
        <w:tc>
          <w:tcPr>
            <w:tcW w:w="8709" w:type="dxa"/>
            <w:gridSpan w:val="1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2811" w:rsidRPr="00BA0F4E" w:rsidRDefault="00F82811" w:rsidP="0056106F">
            <w:pPr>
              <w:pStyle w:val="N3PLAa"/>
            </w:pPr>
            <w:bookmarkStart w:id="46" w:name="_Toc315442349"/>
            <w:bookmarkStart w:id="47" w:name="_Toc315776918"/>
            <w:bookmarkStart w:id="48" w:name="_Toc343590517"/>
            <w:bookmarkStart w:id="49" w:name="_Toc438553805"/>
            <w:r w:rsidRPr="000A6BDE">
              <w:t>Oznaczenia wymaganej odporności ogniowej wykończonej przegrody</w:t>
            </w:r>
            <w:bookmarkEnd w:id="46"/>
            <w:bookmarkEnd w:id="47"/>
            <w:bookmarkEnd w:id="48"/>
            <w:bookmarkEnd w:id="49"/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82811" w:rsidRPr="00BA0F4E" w:rsidRDefault="00F82811" w:rsidP="001B35FF">
            <w:pPr>
              <w:pStyle w:val="refright"/>
              <w:pageBreakBefore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single" w:sz="4" w:space="0" w:color="auto"/>
            </w:tcBorders>
            <w:vAlign w:val="center"/>
          </w:tcPr>
          <w:p w:rsidR="00F82811" w:rsidRPr="005A47CA" w:rsidRDefault="00F82811" w:rsidP="002D55FE">
            <w:pPr>
              <w:pStyle w:val="APA-PL8ptcentrbold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F82811" w:rsidRPr="005A47CA" w:rsidRDefault="00F82811" w:rsidP="002D55FE">
            <w:pPr>
              <w:pStyle w:val="APA-PL8ptcentr"/>
            </w:pPr>
          </w:p>
        </w:tc>
        <w:tc>
          <w:tcPr>
            <w:tcW w:w="1223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82811" w:rsidRPr="005A47CA" w:rsidRDefault="00F82811" w:rsidP="002D55FE">
            <w:pPr>
              <w:pStyle w:val="APA-PL8ptcentr"/>
            </w:pPr>
          </w:p>
        </w:tc>
        <w:tc>
          <w:tcPr>
            <w:tcW w:w="6056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82811" w:rsidRPr="005A47CA" w:rsidRDefault="00F82811" w:rsidP="002D55FE">
            <w:pPr>
              <w:pStyle w:val="APA-PL8ptleft"/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82811" w:rsidRPr="00BA0F4E" w:rsidRDefault="00F82811" w:rsidP="001B35FF">
            <w:pPr>
              <w:pStyle w:val="refrigh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F82811" w:rsidRPr="00BA0F4E" w:rsidRDefault="00F82811" w:rsidP="002D55FE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F82811" w:rsidRPr="00BA0F4E" w:rsidRDefault="00F82811" w:rsidP="002D55FE">
            <w:pPr>
              <w:pStyle w:val="APA-PL8ptcentr"/>
            </w:pPr>
          </w:p>
        </w:tc>
        <w:tc>
          <w:tcPr>
            <w:tcW w:w="1223" w:type="dxa"/>
            <w:gridSpan w:val="5"/>
            <w:shd w:val="clear" w:color="auto" w:fill="auto"/>
            <w:vAlign w:val="center"/>
          </w:tcPr>
          <w:p w:rsidR="00F82811" w:rsidRPr="00BA0F4E" w:rsidRDefault="00F82811" w:rsidP="002D55FE">
            <w:pPr>
              <w:pStyle w:val="APA-PL8ptcentr"/>
            </w:pPr>
          </w:p>
        </w:tc>
        <w:tc>
          <w:tcPr>
            <w:tcW w:w="6056" w:type="dxa"/>
            <w:gridSpan w:val="6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37038" w:rsidRDefault="00837038" w:rsidP="00837038">
            <w:pPr>
              <w:pStyle w:val="APA-PL8ptleft"/>
            </w:pPr>
            <w:r>
              <w:t>UWAGA: Dla ścian - oznaczenia odporności ogniowej elementów, występujące na rysunkach są oznaczeniami wymaganej odporności ogniowej dla takich elementów jak: ściany zewnętrzne i ściany wewnętrzne, a nie dotyczą wymagań dla głównej konstrukcji nośnej budynku (§ 216.1. WT)</w:t>
            </w:r>
          </w:p>
          <w:p w:rsidR="00F82811" w:rsidRPr="0033326A" w:rsidRDefault="00837038" w:rsidP="00837038">
            <w:pPr>
              <w:pStyle w:val="APA-PL8ptleft"/>
            </w:pPr>
            <w:r>
              <w:t>Odporność ogniowa wymagana dla głównej konstrukcji nośnej - według operatu przeciwpożarowego oraz Projektu konstrukcji: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2811" w:rsidRPr="00BA0F4E" w:rsidRDefault="00F82811" w:rsidP="001B35FF">
            <w:pPr>
              <w:pStyle w:val="refright"/>
            </w:pPr>
          </w:p>
        </w:tc>
      </w:tr>
      <w:tr w:rsidR="00837038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837038" w:rsidRPr="005A47CA" w:rsidRDefault="00837038" w:rsidP="002D55FE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837038" w:rsidRPr="005A47CA" w:rsidRDefault="00837038" w:rsidP="002D55FE">
            <w:pPr>
              <w:pStyle w:val="APA-PL8ptcentr"/>
            </w:pPr>
          </w:p>
        </w:tc>
        <w:tc>
          <w:tcPr>
            <w:tcW w:w="1223" w:type="dxa"/>
            <w:gridSpan w:val="5"/>
            <w:shd w:val="clear" w:color="auto" w:fill="auto"/>
            <w:vAlign w:val="center"/>
          </w:tcPr>
          <w:p w:rsidR="00837038" w:rsidRPr="005A47CA" w:rsidRDefault="00837038" w:rsidP="002D55FE">
            <w:pPr>
              <w:pStyle w:val="APA-PL8ptcentr"/>
            </w:pPr>
          </w:p>
        </w:tc>
        <w:tc>
          <w:tcPr>
            <w:tcW w:w="6056" w:type="dxa"/>
            <w:gridSpan w:val="6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37038" w:rsidRPr="005A47CA" w:rsidRDefault="00837038" w:rsidP="002D55FE">
            <w:pPr>
              <w:pStyle w:val="APA-PL8ptleft"/>
            </w:pPr>
            <w:r>
              <w:t>- elementy głównej konstrukcji nośnej budynku R 120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7038" w:rsidRPr="00BA0F4E" w:rsidRDefault="00837038" w:rsidP="001B35FF">
            <w:pPr>
              <w:pStyle w:val="refright"/>
            </w:pPr>
          </w:p>
        </w:tc>
      </w:tr>
      <w:tr w:rsidR="00837038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837038" w:rsidRPr="005A47CA" w:rsidRDefault="00837038" w:rsidP="002D55FE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837038" w:rsidRPr="005A47CA" w:rsidRDefault="00837038" w:rsidP="002D55FE">
            <w:pPr>
              <w:pStyle w:val="APA-PL8ptcentr"/>
            </w:pPr>
          </w:p>
        </w:tc>
        <w:tc>
          <w:tcPr>
            <w:tcW w:w="1223" w:type="dxa"/>
            <w:gridSpan w:val="5"/>
            <w:shd w:val="clear" w:color="auto" w:fill="auto"/>
            <w:vAlign w:val="center"/>
          </w:tcPr>
          <w:p w:rsidR="00837038" w:rsidRPr="005A47CA" w:rsidRDefault="00837038" w:rsidP="002D55FE">
            <w:pPr>
              <w:pStyle w:val="APA-PL8ptcentr"/>
            </w:pPr>
          </w:p>
        </w:tc>
        <w:tc>
          <w:tcPr>
            <w:tcW w:w="6056" w:type="dxa"/>
            <w:gridSpan w:val="6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37038" w:rsidRPr="005A47CA" w:rsidRDefault="00837038" w:rsidP="002D55FE">
            <w:pPr>
              <w:pStyle w:val="APA-PL8ptleft"/>
            </w:pPr>
            <w:r>
              <w:t xml:space="preserve">UWAGA: Dla ścian - oznaczenia odporności ogniowej elementów, występujące na rysunkach uwzględniają wymaganą klasę odporności ogniowej dla </w:t>
            </w:r>
            <w:proofErr w:type="spellStart"/>
            <w:r>
              <w:t>oddzieleń</w:t>
            </w:r>
            <w:proofErr w:type="spellEnd"/>
            <w:r>
              <w:t xml:space="preserve"> przeciwpożarowych.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7038" w:rsidRPr="00BA0F4E" w:rsidRDefault="00837038" w:rsidP="001B35FF">
            <w:pPr>
              <w:pStyle w:val="refrigh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F82811" w:rsidRPr="005A47CA" w:rsidRDefault="00F82811" w:rsidP="002D55FE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F82811" w:rsidRPr="005A47CA" w:rsidRDefault="00F82811" w:rsidP="002D55FE">
            <w:pPr>
              <w:pStyle w:val="APA-PL8ptcentr"/>
            </w:pPr>
          </w:p>
        </w:tc>
        <w:tc>
          <w:tcPr>
            <w:tcW w:w="1223" w:type="dxa"/>
            <w:gridSpan w:val="5"/>
            <w:shd w:val="clear" w:color="auto" w:fill="auto"/>
            <w:vAlign w:val="center"/>
          </w:tcPr>
          <w:p w:rsidR="00F82811" w:rsidRPr="005A47CA" w:rsidRDefault="00F82811" w:rsidP="002D55FE">
            <w:pPr>
              <w:pStyle w:val="APA-PL8ptcentr"/>
            </w:pPr>
          </w:p>
        </w:tc>
        <w:tc>
          <w:tcPr>
            <w:tcW w:w="6056" w:type="dxa"/>
            <w:gridSpan w:val="6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82811" w:rsidRPr="005A47CA" w:rsidRDefault="00837038" w:rsidP="002D55FE">
            <w:pPr>
              <w:pStyle w:val="APA-PL8ptleft"/>
            </w:pPr>
            <w:r w:rsidRPr="0033326A">
              <w:t>Oznaczenia ścian podają wymaganą minimalną odporność ogniową przegrody w danej lokalizacji i dotyczą również klasy zabezpieczenia wszystkich przerw, dylatacji, przebić, przejść instalacji i styków z innymi przegrodami.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2811" w:rsidRPr="00BA0F4E" w:rsidRDefault="00F82811" w:rsidP="001B35FF">
            <w:pPr>
              <w:pStyle w:val="refrigh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F82811" w:rsidRPr="00BA0F4E" w:rsidRDefault="00F82811" w:rsidP="002D55FE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F82811" w:rsidRPr="00BA0F4E" w:rsidRDefault="00F82811" w:rsidP="002D55FE">
            <w:pPr>
              <w:pStyle w:val="APA-PL8ptcentr"/>
            </w:pPr>
          </w:p>
        </w:tc>
        <w:tc>
          <w:tcPr>
            <w:tcW w:w="1223" w:type="dxa"/>
            <w:gridSpan w:val="5"/>
            <w:shd w:val="clear" w:color="auto" w:fill="auto"/>
            <w:vAlign w:val="center"/>
          </w:tcPr>
          <w:p w:rsidR="00F82811" w:rsidRPr="00BA0F4E" w:rsidRDefault="00421A0D" w:rsidP="002D55FE">
            <w:pPr>
              <w:pStyle w:val="APA-PL8ptcent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77470</wp:posOffset>
                      </wp:positionV>
                      <wp:extent cx="190500" cy="0"/>
                      <wp:effectExtent l="7620" t="11430" r="11430" b="7620"/>
                      <wp:wrapNone/>
                      <wp:docPr id="53" name="Line 4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F2638A" id="Line 429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pt,6.1pt" to="39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XGwIAADQ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76835</wp:posOffset>
                      </wp:positionV>
                      <wp:extent cx="0" cy="172720"/>
                      <wp:effectExtent l="60325" t="10795" r="53975" b="16510"/>
                      <wp:wrapNone/>
                      <wp:docPr id="52" name="Line 4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2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5E387" id="Line 428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pt,6.05pt" to="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+9KgIAAEwEAAAOAAAAZHJzL2Uyb0RvYy54bWysVE2P2jAQvVfqf7B8h3w0s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056" w:type="dxa"/>
            <w:gridSpan w:val="6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82811" w:rsidRPr="0033326A" w:rsidRDefault="00F82811" w:rsidP="002D55FE">
            <w:pPr>
              <w:pStyle w:val="APA-PL8ptleft"/>
            </w:pPr>
            <w:r w:rsidRPr="0033326A">
              <w:t>Oznaczenie odporności ogniowej ściany wg PN-EN 13501-2:2007+A1:2009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2811" w:rsidRPr="00BA0F4E" w:rsidRDefault="00F82811" w:rsidP="001B35FF">
            <w:pPr>
              <w:pStyle w:val="refright"/>
            </w:pPr>
          </w:p>
        </w:tc>
      </w:tr>
      <w:tr w:rsidR="00837038" w:rsidRPr="00BA0F4E" w:rsidTr="005864D3">
        <w:trPr>
          <w:trHeight w:val="20"/>
        </w:trPr>
        <w:tc>
          <w:tcPr>
            <w:tcW w:w="296" w:type="dxa"/>
            <w:tcBorders>
              <w:bottom w:val="single" w:sz="4" w:space="0" w:color="auto"/>
            </w:tcBorders>
            <w:vAlign w:val="center"/>
          </w:tcPr>
          <w:p w:rsidR="00837038" w:rsidRPr="00BA0F4E" w:rsidRDefault="00837038" w:rsidP="002D55FE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837038" w:rsidRPr="00BA0F4E" w:rsidRDefault="00837038" w:rsidP="002D55FE">
            <w:pPr>
              <w:pStyle w:val="APA-PL8ptcentr"/>
            </w:pPr>
          </w:p>
        </w:tc>
        <w:tc>
          <w:tcPr>
            <w:tcW w:w="122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37038" w:rsidRPr="00BA0F4E" w:rsidRDefault="00837038" w:rsidP="002D55FE">
            <w:pPr>
              <w:pStyle w:val="APA-PL8ptcentr"/>
            </w:pPr>
          </w:p>
        </w:tc>
        <w:tc>
          <w:tcPr>
            <w:tcW w:w="453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837038" w:rsidRPr="00BA0F4E" w:rsidRDefault="00837038" w:rsidP="002D55FE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37038" w:rsidRPr="00BA0F4E" w:rsidRDefault="00837038" w:rsidP="002D55FE">
            <w:pPr>
              <w:pStyle w:val="APA-PL8ptlef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7038" w:rsidRPr="00BA0F4E" w:rsidRDefault="00837038" w:rsidP="007E4859">
            <w:pPr>
              <w:pStyle w:val="APA-PL8ptleft"/>
            </w:pPr>
          </w:p>
        </w:tc>
      </w:tr>
      <w:tr w:rsidR="00837038" w:rsidRPr="00BA0F4E" w:rsidTr="005864D3">
        <w:trPr>
          <w:trHeight w:val="20"/>
        </w:trPr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038" w:rsidRPr="0033326A" w:rsidRDefault="00837038" w:rsidP="002D55FE">
            <w:pPr>
              <w:pStyle w:val="APA-PL8ptcentrbold"/>
            </w:pPr>
            <w:r w:rsidRPr="0033326A">
              <w:t>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7038" w:rsidRPr="00BA0F4E" w:rsidRDefault="00837038" w:rsidP="00F87322">
            <w:pPr>
              <w:pStyle w:val="APA-PL8ptcentr"/>
            </w:pPr>
            <w:r>
              <w:t>SB 18</w:t>
            </w:r>
          </w:p>
        </w:tc>
        <w:tc>
          <w:tcPr>
            <w:tcW w:w="122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7038" w:rsidRPr="00BA0F4E" w:rsidRDefault="00837038" w:rsidP="002D55FE">
            <w:pPr>
              <w:pStyle w:val="APA-PL8ptcentr"/>
            </w:pPr>
            <w:r>
              <w:t>EI 60</w:t>
            </w:r>
          </w:p>
        </w:tc>
        <w:tc>
          <w:tcPr>
            <w:tcW w:w="4535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7038" w:rsidRPr="00BA0F4E" w:rsidRDefault="00837038" w:rsidP="002D55FE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37038" w:rsidRPr="00BA0F4E" w:rsidRDefault="00837038" w:rsidP="002D55FE">
            <w:pPr>
              <w:pStyle w:val="APA-PL8ptlef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7038" w:rsidRPr="00BA0F4E" w:rsidRDefault="00837038" w:rsidP="007E4859">
            <w:pPr>
              <w:pStyle w:val="APA-PL8ptleft"/>
            </w:pPr>
          </w:p>
        </w:tc>
      </w:tr>
      <w:tr w:rsidR="00837038" w:rsidRPr="00BA0F4E" w:rsidTr="005864D3">
        <w:trPr>
          <w:trHeight w:val="20"/>
        </w:trPr>
        <w:tc>
          <w:tcPr>
            <w:tcW w:w="296" w:type="dxa"/>
            <w:tcBorders>
              <w:top w:val="single" w:sz="4" w:space="0" w:color="auto"/>
              <w:bottom w:val="nil"/>
            </w:tcBorders>
            <w:vAlign w:val="center"/>
          </w:tcPr>
          <w:p w:rsidR="00837038" w:rsidRPr="005A47CA" w:rsidRDefault="00837038" w:rsidP="002D55FE">
            <w:pPr>
              <w:pStyle w:val="APA-PL8ptcentrbold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837038" w:rsidRPr="005A47CA" w:rsidRDefault="00837038" w:rsidP="002D55FE">
            <w:pPr>
              <w:pStyle w:val="APA-PL8ptcentr"/>
            </w:pPr>
          </w:p>
        </w:tc>
        <w:tc>
          <w:tcPr>
            <w:tcW w:w="1223" w:type="dxa"/>
            <w:gridSpan w:val="5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37038" w:rsidRPr="005A47CA" w:rsidRDefault="00837038" w:rsidP="002D55FE">
            <w:pPr>
              <w:pStyle w:val="APA-PL8ptcentr"/>
            </w:pPr>
          </w:p>
        </w:tc>
        <w:tc>
          <w:tcPr>
            <w:tcW w:w="453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837038" w:rsidRPr="005A47CA" w:rsidRDefault="00837038" w:rsidP="002D55FE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37038" w:rsidRPr="005A47CA" w:rsidRDefault="00837038" w:rsidP="002D55FE">
            <w:pPr>
              <w:pStyle w:val="APA-PL8ptlef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7038" w:rsidRPr="00BA0F4E" w:rsidRDefault="00837038" w:rsidP="007E4859">
            <w:pPr>
              <w:pStyle w:val="APA-PL8ptlef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6708D4" w:rsidRPr="00BA0F4E" w:rsidRDefault="006708D4" w:rsidP="007E4859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6708D4" w:rsidRPr="00BA0F4E" w:rsidRDefault="006708D4" w:rsidP="007E4859">
            <w:pPr>
              <w:pStyle w:val="APA-PL8ptcentr"/>
            </w:pPr>
          </w:p>
        </w:tc>
        <w:tc>
          <w:tcPr>
            <w:tcW w:w="122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708D4" w:rsidRPr="00BA0F4E" w:rsidRDefault="006708D4" w:rsidP="007E4859">
            <w:pPr>
              <w:pStyle w:val="APA-PL8ptcentr"/>
            </w:pPr>
            <w:r>
              <w:t>Symbol</w:t>
            </w:r>
          </w:p>
        </w:tc>
        <w:tc>
          <w:tcPr>
            <w:tcW w:w="4535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708D4" w:rsidRPr="0033326A" w:rsidRDefault="006708D4" w:rsidP="007E4859">
            <w:pPr>
              <w:pStyle w:val="APA-PL8ptleft"/>
            </w:pPr>
            <w:r w:rsidRPr="0033326A">
              <w:t>Występujące w projekcie odporności ścian:</w:t>
            </w:r>
          </w:p>
        </w:tc>
        <w:tc>
          <w:tcPr>
            <w:tcW w:w="152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708D4" w:rsidRPr="0033326A" w:rsidRDefault="00837038" w:rsidP="00C43985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6708D4" w:rsidRPr="00BA0F4E" w:rsidRDefault="006708D4" w:rsidP="007E4859">
            <w:pPr>
              <w:pStyle w:val="APA-PL8ptlef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6708D4" w:rsidRPr="00BA0F4E" w:rsidRDefault="006708D4" w:rsidP="007E4859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6708D4" w:rsidRPr="00BA0F4E" w:rsidRDefault="006708D4" w:rsidP="007E4859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708D4" w:rsidRPr="00BA0F4E" w:rsidRDefault="006708D4" w:rsidP="006708D4">
            <w:pPr>
              <w:pStyle w:val="APA-PL8ptdoprawej"/>
            </w:pPr>
            <w:r>
              <w:t>-</w:t>
            </w:r>
          </w:p>
          <w:p w:rsidR="006708D4" w:rsidRPr="00BA0F4E" w:rsidRDefault="006708D4" w:rsidP="006708D4">
            <w:pPr>
              <w:pStyle w:val="APA-PL8ptdoprawej"/>
            </w:pPr>
          </w:p>
          <w:p w:rsidR="006708D4" w:rsidRPr="00BA0F4E" w:rsidRDefault="006708D4" w:rsidP="006708D4">
            <w:pPr>
              <w:pStyle w:val="APA-PL8ptdoprawej"/>
            </w:pPr>
          </w:p>
        </w:tc>
        <w:tc>
          <w:tcPr>
            <w:tcW w:w="581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08D4" w:rsidRPr="006708D4" w:rsidRDefault="006708D4" w:rsidP="006708D4">
            <w:pPr>
              <w:pStyle w:val="APA-PL8ptcentr"/>
              <w:jc w:val="left"/>
              <w:rPr>
                <w:rStyle w:val="APA-PL8ptdolewej"/>
              </w:rPr>
            </w:pPr>
          </w:p>
        </w:tc>
        <w:tc>
          <w:tcPr>
            <w:tcW w:w="453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D4" w:rsidRPr="0033326A" w:rsidRDefault="006708D4" w:rsidP="007E4859">
            <w:pPr>
              <w:pStyle w:val="APA-PL8ptleft"/>
            </w:pPr>
            <w:r w:rsidRPr="0033326A">
              <w:t>Brak wymaganej odporności ogniowej</w:t>
            </w:r>
          </w:p>
        </w:tc>
        <w:tc>
          <w:tcPr>
            <w:tcW w:w="152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D4" w:rsidRPr="0033326A" w:rsidRDefault="006708D4" w:rsidP="00C43985">
            <w:pPr>
              <w:pStyle w:val="refright"/>
            </w:pPr>
            <w:r>
              <w:t>Inne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tr2bl w:val="single" w:sz="4" w:space="0" w:color="808080"/>
            </w:tcBorders>
            <w:shd w:val="clear" w:color="auto" w:fill="auto"/>
            <w:vAlign w:val="center"/>
          </w:tcPr>
          <w:p w:rsidR="006708D4" w:rsidRPr="00BA0F4E" w:rsidRDefault="006708D4" w:rsidP="007E4859">
            <w:pPr>
              <w:pStyle w:val="APA-PL8ptlef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6708D4" w:rsidRPr="00BA0F4E" w:rsidRDefault="006708D4" w:rsidP="007E4859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6708D4" w:rsidRPr="00BA0F4E" w:rsidRDefault="006708D4" w:rsidP="007E4859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708D4" w:rsidRPr="00BA0F4E" w:rsidRDefault="006708D4" w:rsidP="006708D4">
            <w:pPr>
              <w:pStyle w:val="APA-PL8ptdoprawej"/>
            </w:pPr>
            <w:r>
              <w:t>EI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08D4" w:rsidRPr="006708D4" w:rsidRDefault="006708D4" w:rsidP="006708D4">
            <w:pPr>
              <w:pStyle w:val="APA-PL8ptcentr"/>
              <w:jc w:val="left"/>
              <w:rPr>
                <w:rStyle w:val="APA-PL8ptdolewej"/>
              </w:rPr>
            </w:pPr>
            <w:r w:rsidRPr="006708D4">
              <w:rPr>
                <w:rStyle w:val="APA-PL8ptdolewej"/>
              </w:rPr>
              <w:t>30</w:t>
            </w:r>
          </w:p>
        </w:tc>
        <w:tc>
          <w:tcPr>
            <w:tcW w:w="453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D4" w:rsidRPr="0033326A" w:rsidRDefault="006708D4" w:rsidP="007E4859">
            <w:pPr>
              <w:pStyle w:val="APA-PL8ptleft"/>
            </w:pPr>
            <w:r w:rsidRPr="0033326A">
              <w:t>Szczelność (E) i izolacyjność (I) ogniowa 30 minut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D4" w:rsidRPr="0033326A" w:rsidRDefault="006708D4" w:rsidP="00C43985">
            <w:pPr>
              <w:pStyle w:val="refright"/>
            </w:pPr>
            <w:r>
              <w:t>Ściany wewnętrzne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808080"/>
            </w:tcBorders>
            <w:shd w:val="clear" w:color="auto" w:fill="auto"/>
            <w:vAlign w:val="center"/>
          </w:tcPr>
          <w:p w:rsidR="006708D4" w:rsidRPr="00BA0F4E" w:rsidRDefault="006708D4" w:rsidP="007E4859">
            <w:pPr>
              <w:pStyle w:val="APA-PL8ptlef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6708D4" w:rsidRPr="00BA0F4E" w:rsidRDefault="006708D4" w:rsidP="007E4859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6708D4" w:rsidRPr="00BA0F4E" w:rsidRDefault="006708D4" w:rsidP="007E4859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708D4" w:rsidRPr="00BA0F4E" w:rsidRDefault="006708D4" w:rsidP="006708D4">
            <w:pPr>
              <w:pStyle w:val="APA-PL8ptdoprawej"/>
            </w:pPr>
            <w:r>
              <w:t>EI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08D4" w:rsidRPr="006708D4" w:rsidRDefault="006708D4" w:rsidP="006708D4">
            <w:pPr>
              <w:pStyle w:val="APA-PL8ptcentr"/>
              <w:jc w:val="left"/>
              <w:rPr>
                <w:rStyle w:val="APA-PL8ptdolewej"/>
              </w:rPr>
            </w:pPr>
            <w:r w:rsidRPr="006708D4">
              <w:rPr>
                <w:rStyle w:val="APA-PL8ptdolewej"/>
              </w:rPr>
              <w:t>60</w:t>
            </w:r>
          </w:p>
        </w:tc>
        <w:tc>
          <w:tcPr>
            <w:tcW w:w="453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D4" w:rsidRPr="0033326A" w:rsidRDefault="006708D4" w:rsidP="007E4859">
            <w:pPr>
              <w:pStyle w:val="APA-PL8ptleft"/>
            </w:pPr>
            <w:r w:rsidRPr="0033326A">
              <w:t>Szczelność (E) i izolacyjność (I) ogniowa 60 minut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D4" w:rsidRPr="0033326A" w:rsidRDefault="006708D4" w:rsidP="00C43985">
            <w:pPr>
              <w:pStyle w:val="refright"/>
            </w:pPr>
            <w:r>
              <w:t xml:space="preserve">Pasy elewacji - </w:t>
            </w:r>
            <w:proofErr w:type="spellStart"/>
            <w:r>
              <w:t>międzykondygn</w:t>
            </w:r>
            <w:proofErr w:type="spellEnd"/>
            <w:r>
              <w:t>.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808080"/>
            </w:tcBorders>
            <w:shd w:val="clear" w:color="auto" w:fill="auto"/>
            <w:vAlign w:val="center"/>
          </w:tcPr>
          <w:p w:rsidR="006708D4" w:rsidRPr="00BA0F4E" w:rsidRDefault="006708D4" w:rsidP="007E4859">
            <w:pPr>
              <w:pStyle w:val="APA-PL8ptlef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6708D4" w:rsidRPr="00BA0F4E" w:rsidRDefault="006708D4" w:rsidP="007E4859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6708D4" w:rsidRPr="00BA0F4E" w:rsidRDefault="006708D4" w:rsidP="007E4859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708D4" w:rsidRDefault="006708D4" w:rsidP="006708D4">
            <w:pPr>
              <w:pStyle w:val="APA-PL8ptdoprawej"/>
            </w:pPr>
            <w:r>
              <w:t>REI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08D4" w:rsidRPr="006708D4" w:rsidRDefault="006708D4" w:rsidP="006708D4">
            <w:pPr>
              <w:pStyle w:val="APA-PL8ptcentr"/>
              <w:jc w:val="left"/>
              <w:rPr>
                <w:rStyle w:val="APA-PL8ptdolewej"/>
              </w:rPr>
            </w:pPr>
            <w:r w:rsidRPr="006708D4">
              <w:rPr>
                <w:rStyle w:val="APA-PL8ptdolewej"/>
              </w:rPr>
              <w:t>60</w:t>
            </w:r>
          </w:p>
        </w:tc>
        <w:tc>
          <w:tcPr>
            <w:tcW w:w="453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D4" w:rsidRPr="0033326A" w:rsidRDefault="006708D4" w:rsidP="007E4859">
            <w:pPr>
              <w:pStyle w:val="APA-PL8ptleft"/>
            </w:pPr>
            <w:r>
              <w:t>Nośność (R), s</w:t>
            </w:r>
            <w:r w:rsidRPr="0033326A">
              <w:t>zczelność (E) i izolacyjność (I) ogniowa 60 minut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D4" w:rsidRPr="0033326A" w:rsidRDefault="006708D4" w:rsidP="00C43985">
            <w:pPr>
              <w:pStyle w:val="refright"/>
            </w:pPr>
            <w:r>
              <w:t xml:space="preserve">Ściany klatki schodowej, </w:t>
            </w:r>
            <w:proofErr w:type="spellStart"/>
            <w:r>
              <w:t>przedsinki</w:t>
            </w:r>
            <w:proofErr w:type="spellEnd"/>
            <w:r>
              <w:t xml:space="preserve"> p-</w:t>
            </w:r>
            <w:proofErr w:type="spellStart"/>
            <w:r>
              <w:t>poż</w:t>
            </w:r>
            <w:proofErr w:type="spellEnd"/>
            <w:r>
              <w:t>, masz. klimatyzacji i wentylacji bytowej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808080"/>
            </w:tcBorders>
            <w:shd w:val="clear" w:color="auto" w:fill="auto"/>
            <w:vAlign w:val="center"/>
          </w:tcPr>
          <w:p w:rsidR="006708D4" w:rsidRPr="00BA0F4E" w:rsidRDefault="006708D4" w:rsidP="007E4859">
            <w:pPr>
              <w:pStyle w:val="APA-PL8ptleft"/>
            </w:pPr>
          </w:p>
        </w:tc>
      </w:tr>
      <w:tr w:rsidR="00D27733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D27733" w:rsidRPr="00BA0F4E" w:rsidRDefault="00D27733" w:rsidP="00E914C3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27733" w:rsidRDefault="00D27733" w:rsidP="00E914C3">
            <w:pPr>
              <w:pStyle w:val="APA-PL8ptdoprawej"/>
            </w:pPr>
            <w:r>
              <w:t>R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27733" w:rsidRPr="006708D4" w:rsidRDefault="00D27733" w:rsidP="00E914C3">
            <w:pPr>
              <w:pStyle w:val="APA-PL8ptcentr"/>
              <w:jc w:val="left"/>
              <w:rPr>
                <w:rStyle w:val="APA-PL8ptdolewej"/>
              </w:rPr>
            </w:pPr>
            <w:r>
              <w:rPr>
                <w:rStyle w:val="APA-PL8ptdolewej"/>
              </w:rPr>
              <w:t>120</w:t>
            </w:r>
          </w:p>
        </w:tc>
        <w:tc>
          <w:tcPr>
            <w:tcW w:w="453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Default="00D27733" w:rsidP="00E914C3">
            <w:pPr>
              <w:pStyle w:val="APA-PL8ptleft"/>
            </w:pPr>
            <w:r>
              <w:t xml:space="preserve">Nośność (R) </w:t>
            </w:r>
            <w:r w:rsidRPr="0033326A">
              <w:t>ogniowa 120 minut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733" w:rsidRDefault="00D27733" w:rsidP="00E914C3">
            <w:pPr>
              <w:pStyle w:val="refright"/>
            </w:pPr>
            <w:r>
              <w:t>Konstrukcja gł. budynku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808080"/>
            </w:tcBorders>
            <w:shd w:val="clear" w:color="auto" w:fill="auto"/>
            <w:vAlign w:val="center"/>
          </w:tcPr>
          <w:p w:rsidR="00D27733" w:rsidRPr="00BA0F4E" w:rsidRDefault="00D27733" w:rsidP="00E914C3">
            <w:pPr>
              <w:pStyle w:val="APA-PL8ptlef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6708D4" w:rsidRPr="00BA0F4E" w:rsidRDefault="006708D4" w:rsidP="007E4859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6708D4" w:rsidRPr="00BA0F4E" w:rsidRDefault="006708D4" w:rsidP="007E4859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708D4" w:rsidRPr="00BA0F4E" w:rsidRDefault="006708D4" w:rsidP="006708D4">
            <w:pPr>
              <w:pStyle w:val="APA-PL8ptdoprawej"/>
            </w:pPr>
            <w:r>
              <w:t xml:space="preserve">REI 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08D4" w:rsidRPr="006708D4" w:rsidRDefault="006708D4" w:rsidP="006708D4">
            <w:pPr>
              <w:pStyle w:val="APA-PL8ptcentr"/>
              <w:jc w:val="left"/>
              <w:rPr>
                <w:rStyle w:val="APA-PL8ptdolewej"/>
              </w:rPr>
            </w:pPr>
            <w:r w:rsidRPr="006708D4">
              <w:rPr>
                <w:rStyle w:val="APA-PL8ptdolewej"/>
              </w:rPr>
              <w:t>120</w:t>
            </w:r>
          </w:p>
        </w:tc>
        <w:tc>
          <w:tcPr>
            <w:tcW w:w="453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D4" w:rsidRPr="0033326A" w:rsidRDefault="006708D4" w:rsidP="007E4859">
            <w:pPr>
              <w:pStyle w:val="APA-PL8ptleft"/>
            </w:pPr>
            <w:r>
              <w:t>Nośność (R), s</w:t>
            </w:r>
            <w:r w:rsidRPr="0033326A">
              <w:t>zczelność (E) i izolacyjność (I) ogniowa 120 minut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D4" w:rsidRPr="0033326A" w:rsidRDefault="006708D4" w:rsidP="00C43985">
            <w:pPr>
              <w:pStyle w:val="refright"/>
            </w:pPr>
            <w:r>
              <w:t>Oddzielenia p-</w:t>
            </w:r>
            <w:proofErr w:type="spellStart"/>
            <w:r>
              <w:t>poż</w:t>
            </w:r>
            <w:proofErr w:type="spellEnd"/>
            <w:r>
              <w:t xml:space="preserve">, TRAFO, rozdzielnie, </w:t>
            </w:r>
            <w:proofErr w:type="spellStart"/>
            <w:r>
              <w:t>tech</w:t>
            </w:r>
            <w:proofErr w:type="spellEnd"/>
            <w:r>
              <w:t>. do celów p-</w:t>
            </w:r>
            <w:proofErr w:type="spellStart"/>
            <w:r>
              <w:t>poż</w:t>
            </w:r>
            <w:proofErr w:type="spellEnd"/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808080"/>
            </w:tcBorders>
            <w:shd w:val="clear" w:color="auto" w:fill="auto"/>
            <w:vAlign w:val="center"/>
          </w:tcPr>
          <w:p w:rsidR="006708D4" w:rsidRPr="00BA0F4E" w:rsidRDefault="006708D4" w:rsidP="007E4859">
            <w:pPr>
              <w:pStyle w:val="APA-PL8ptleft"/>
            </w:pPr>
          </w:p>
        </w:tc>
      </w:tr>
      <w:tr w:rsidR="006708D4" w:rsidRPr="00BA0F4E" w:rsidTr="005864D3">
        <w:trPr>
          <w:trHeight w:val="20"/>
        </w:trPr>
        <w:tc>
          <w:tcPr>
            <w:tcW w:w="296" w:type="dxa"/>
            <w:tcBorders>
              <w:top w:val="nil"/>
            </w:tcBorders>
            <w:vAlign w:val="center"/>
          </w:tcPr>
          <w:p w:rsidR="006708D4" w:rsidRPr="005A47CA" w:rsidRDefault="006708D4" w:rsidP="007E4859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6708D4" w:rsidRPr="005A47CA" w:rsidRDefault="006708D4" w:rsidP="007E4859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08D4" w:rsidRPr="005A47CA" w:rsidRDefault="006708D4" w:rsidP="007E4859">
            <w:pPr>
              <w:pStyle w:val="APA-PL8ptcentr"/>
            </w:pPr>
          </w:p>
        </w:tc>
        <w:tc>
          <w:tcPr>
            <w:tcW w:w="58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08D4" w:rsidRPr="005A47CA" w:rsidRDefault="006708D4" w:rsidP="007E4859">
            <w:pPr>
              <w:pStyle w:val="APA-PL8ptcentr"/>
            </w:pPr>
          </w:p>
        </w:tc>
        <w:tc>
          <w:tcPr>
            <w:tcW w:w="45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708D4" w:rsidRPr="005A47CA" w:rsidRDefault="006708D4" w:rsidP="007E4859">
            <w:pPr>
              <w:pStyle w:val="APA-PL8ptcentr"/>
            </w:pPr>
          </w:p>
        </w:tc>
        <w:tc>
          <w:tcPr>
            <w:tcW w:w="152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D4" w:rsidRPr="005A47CA" w:rsidRDefault="006708D4" w:rsidP="007E4859">
            <w:pPr>
              <w:pStyle w:val="APA-PL8ptcentr"/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708D4" w:rsidRPr="00BA0F4E" w:rsidRDefault="006708D4" w:rsidP="007E4859">
            <w:pPr>
              <w:pStyle w:val="APA-PL8ptcentr"/>
            </w:pPr>
          </w:p>
        </w:tc>
      </w:tr>
      <w:tr w:rsidR="006708D4" w:rsidRPr="00BA0F4E" w:rsidTr="005864D3">
        <w:trPr>
          <w:trHeight w:hRule="exact" w:val="249"/>
        </w:trPr>
        <w:tc>
          <w:tcPr>
            <w:tcW w:w="296" w:type="dxa"/>
            <w:tcBorders>
              <w:left w:val="nil"/>
              <w:right w:val="nil"/>
            </w:tcBorders>
            <w:vAlign w:val="center"/>
          </w:tcPr>
          <w:p w:rsidR="006708D4" w:rsidRPr="005A47CA" w:rsidRDefault="006708D4" w:rsidP="002D55FE">
            <w:pPr>
              <w:pStyle w:val="APA-PL8ptcentrbold"/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6708D4" w:rsidRPr="005A47CA" w:rsidRDefault="006708D4" w:rsidP="002D55FE">
            <w:pPr>
              <w:pStyle w:val="APA-PL8ptcentr"/>
            </w:pPr>
          </w:p>
        </w:tc>
        <w:tc>
          <w:tcPr>
            <w:tcW w:w="642" w:type="dxa"/>
            <w:gridSpan w:val="3"/>
            <w:tcBorders>
              <w:left w:val="nil"/>
              <w:right w:val="nil"/>
            </w:tcBorders>
            <w:vAlign w:val="center"/>
          </w:tcPr>
          <w:p w:rsidR="006708D4" w:rsidRPr="005A47CA" w:rsidRDefault="006708D4" w:rsidP="002D55FE">
            <w:pPr>
              <w:pStyle w:val="APA-PL8ptcentr"/>
            </w:pPr>
          </w:p>
        </w:tc>
        <w:tc>
          <w:tcPr>
            <w:tcW w:w="581" w:type="dxa"/>
            <w:gridSpan w:val="2"/>
            <w:tcBorders>
              <w:left w:val="nil"/>
            </w:tcBorders>
            <w:vAlign w:val="center"/>
          </w:tcPr>
          <w:p w:rsidR="006708D4" w:rsidRPr="005A47CA" w:rsidRDefault="006708D4" w:rsidP="002D55FE">
            <w:pPr>
              <w:pStyle w:val="APA-PL8ptcentr"/>
            </w:pPr>
          </w:p>
        </w:tc>
        <w:tc>
          <w:tcPr>
            <w:tcW w:w="4535" w:type="dxa"/>
            <w:gridSpan w:val="4"/>
            <w:shd w:val="clear" w:color="auto" w:fill="auto"/>
            <w:vAlign w:val="center"/>
          </w:tcPr>
          <w:p w:rsidR="006708D4" w:rsidRPr="005A47CA" w:rsidRDefault="006708D4" w:rsidP="002D55FE">
            <w:pPr>
              <w:pStyle w:val="APA-PL8ptleft"/>
            </w:pPr>
          </w:p>
        </w:tc>
        <w:tc>
          <w:tcPr>
            <w:tcW w:w="15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708D4" w:rsidRPr="005A47CA" w:rsidRDefault="006708D4" w:rsidP="002D55FE">
            <w:pPr>
              <w:pStyle w:val="APA-PL8ptlef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708D4" w:rsidRPr="00BA0F4E" w:rsidRDefault="006708D4" w:rsidP="007E4859">
            <w:pPr>
              <w:pStyle w:val="APA-PL8ptleft"/>
            </w:pPr>
          </w:p>
        </w:tc>
      </w:tr>
    </w:tbl>
    <w:p w:rsidR="008A7117" w:rsidRDefault="008A7117" w:rsidP="00F81357">
      <w:pPr>
        <w:pStyle w:val="APA-PL5ptleft"/>
      </w:pPr>
    </w:p>
    <w:tbl>
      <w:tblPr>
        <w:tblW w:w="9805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286"/>
        <w:gridCol w:w="64"/>
        <w:gridCol w:w="15"/>
        <w:gridCol w:w="1058"/>
        <w:gridCol w:w="78"/>
        <w:gridCol w:w="644"/>
        <w:gridCol w:w="80"/>
        <w:gridCol w:w="75"/>
        <w:gridCol w:w="14"/>
        <w:gridCol w:w="331"/>
        <w:gridCol w:w="33"/>
        <w:gridCol w:w="4618"/>
        <w:gridCol w:w="13"/>
        <w:gridCol w:w="121"/>
        <w:gridCol w:w="1265"/>
        <w:gridCol w:w="1110"/>
      </w:tblGrid>
      <w:tr w:rsidR="0096483A" w:rsidRPr="00BA0F4E" w:rsidTr="00417E9B">
        <w:tc>
          <w:tcPr>
            <w:tcW w:w="8695" w:type="dxa"/>
            <w:gridSpan w:val="15"/>
            <w:tcBorders>
              <w:right w:val="single" w:sz="4" w:space="0" w:color="auto"/>
            </w:tcBorders>
          </w:tcPr>
          <w:p w:rsidR="0096483A" w:rsidRPr="00262332" w:rsidRDefault="0096483A" w:rsidP="0056106F">
            <w:pPr>
              <w:pStyle w:val="N2PLAa"/>
            </w:pPr>
            <w:bookmarkStart w:id="50" w:name="_Toc308632236"/>
            <w:bookmarkStart w:id="51" w:name="_Ref309026035"/>
            <w:bookmarkStart w:id="52" w:name="_Ref309026173"/>
            <w:bookmarkStart w:id="53" w:name="_Ref309026226"/>
            <w:bookmarkStart w:id="54" w:name="_Ref324430945"/>
            <w:bookmarkStart w:id="55" w:name="_Ref324430989"/>
            <w:bookmarkStart w:id="56" w:name="_Toc357762624"/>
            <w:bookmarkStart w:id="57" w:name="_Ref367442812"/>
            <w:bookmarkStart w:id="58" w:name="_Ref367442818"/>
            <w:bookmarkStart w:id="59" w:name="_Ref367442821"/>
            <w:bookmarkStart w:id="60" w:name="_Ref370916927"/>
            <w:bookmarkStart w:id="61" w:name="_Ref370916931"/>
            <w:bookmarkStart w:id="62" w:name="_Ref372556611"/>
            <w:bookmarkStart w:id="63" w:name="_Toc438553806"/>
            <w:r w:rsidRPr="00262332">
              <w:lastRenderedPageBreak/>
              <w:t xml:space="preserve">Oznaczenia </w:t>
            </w:r>
            <w:proofErr w:type="spellStart"/>
            <w:r w:rsidRPr="00262332">
              <w:t>wykończeń</w:t>
            </w:r>
            <w:proofErr w:type="spellEnd"/>
            <w:r w:rsidRPr="00262332">
              <w:t xml:space="preserve"> ścian wewnętrznych</w:t>
            </w:r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</w:p>
        </w:tc>
        <w:tc>
          <w:tcPr>
            <w:tcW w:w="1110" w:type="dxa"/>
            <w:tcBorders>
              <w:left w:val="single" w:sz="4" w:space="0" w:color="auto"/>
            </w:tcBorders>
            <w:vAlign w:val="center"/>
          </w:tcPr>
          <w:p w:rsidR="0096483A" w:rsidRPr="00BA0F4E" w:rsidRDefault="0096483A" w:rsidP="00C56186">
            <w:pPr>
              <w:pStyle w:val="refright"/>
            </w:pPr>
            <w:r>
              <w:t>Odniesienia:</w:t>
            </w:r>
          </w:p>
        </w:tc>
      </w:tr>
      <w:tr w:rsidR="00F61825" w:rsidRPr="00BA0F4E" w:rsidTr="00417E9B">
        <w:trPr>
          <w:trHeight w:val="20"/>
        </w:trPr>
        <w:tc>
          <w:tcPr>
            <w:tcW w:w="286" w:type="dxa"/>
            <w:tcBorders>
              <w:top w:val="single" w:sz="4" w:space="0" w:color="auto"/>
            </w:tcBorders>
            <w:vAlign w:val="center"/>
          </w:tcPr>
          <w:p w:rsidR="00F61825" w:rsidRPr="00FA7567" w:rsidRDefault="00F61825" w:rsidP="002D55FE">
            <w:pPr>
              <w:pStyle w:val="APA-PL8ptcentrbold"/>
            </w:pPr>
          </w:p>
        </w:tc>
        <w:tc>
          <w:tcPr>
            <w:tcW w:w="113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centr"/>
            </w:pPr>
          </w:p>
        </w:tc>
        <w:tc>
          <w:tcPr>
            <w:tcW w:w="1255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left"/>
            </w:pPr>
          </w:p>
        </w:tc>
        <w:tc>
          <w:tcPr>
            <w:tcW w:w="601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left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61825" w:rsidRPr="00BA0F4E" w:rsidRDefault="00F61825" w:rsidP="00AC2EF6">
            <w:pPr>
              <w:pStyle w:val="refright"/>
            </w:pPr>
          </w:p>
        </w:tc>
      </w:tr>
      <w:tr w:rsidR="00F61825" w:rsidRPr="00BA0F4E" w:rsidTr="00417E9B">
        <w:trPr>
          <w:trHeight w:val="20"/>
        </w:trPr>
        <w:tc>
          <w:tcPr>
            <w:tcW w:w="286" w:type="dxa"/>
            <w:vAlign w:val="center"/>
          </w:tcPr>
          <w:p w:rsidR="00F61825" w:rsidRPr="00FA7567" w:rsidRDefault="00421A0D" w:rsidP="002D55FE">
            <w:pPr>
              <w:pStyle w:val="APA-PL8ptcentrbol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130810</wp:posOffset>
                      </wp:positionV>
                      <wp:extent cx="1391285" cy="635"/>
                      <wp:effectExtent l="12065" t="6985" r="6350" b="11430"/>
                      <wp:wrapNone/>
                      <wp:docPr id="51" name="Line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9128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7F73C" id="Line 308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45pt,10.3pt" to="11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134620</wp:posOffset>
                      </wp:positionV>
                      <wp:extent cx="1905" cy="568325"/>
                      <wp:effectExtent l="59690" t="10795" r="52705" b="20955"/>
                      <wp:wrapNone/>
                      <wp:docPr id="50" name="Line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" cy="5683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FC8C5" id="Line 305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45pt,10.6pt" to="9.6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37" w:type="dxa"/>
            <w:gridSpan w:val="3"/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centr"/>
            </w:pPr>
          </w:p>
        </w:tc>
        <w:tc>
          <w:tcPr>
            <w:tcW w:w="1255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left"/>
            </w:pPr>
          </w:p>
        </w:tc>
        <w:tc>
          <w:tcPr>
            <w:tcW w:w="601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left"/>
            </w:pPr>
            <w:r w:rsidRPr="00FA7567">
              <w:t>Symbol tytułowy - określający przeznaczenie całego oznaczenia: „F” – wykończenia ścian wewnętrznych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1825" w:rsidRPr="00BA0F4E" w:rsidRDefault="00F61825" w:rsidP="00AC2EF6">
            <w:pPr>
              <w:pStyle w:val="refright"/>
            </w:pPr>
          </w:p>
        </w:tc>
      </w:tr>
      <w:tr w:rsidR="00F61825" w:rsidRPr="00BA0F4E" w:rsidTr="00417E9B">
        <w:trPr>
          <w:trHeight w:val="20"/>
        </w:trPr>
        <w:tc>
          <w:tcPr>
            <w:tcW w:w="286" w:type="dxa"/>
            <w:vAlign w:val="center"/>
          </w:tcPr>
          <w:p w:rsidR="00F61825" w:rsidRPr="00FA7567" w:rsidRDefault="00F61825" w:rsidP="002D55FE">
            <w:pPr>
              <w:pStyle w:val="APA-PL8ptcentrbold"/>
            </w:pPr>
          </w:p>
        </w:tc>
        <w:tc>
          <w:tcPr>
            <w:tcW w:w="1137" w:type="dxa"/>
            <w:gridSpan w:val="3"/>
            <w:shd w:val="clear" w:color="auto" w:fill="auto"/>
            <w:vAlign w:val="center"/>
          </w:tcPr>
          <w:p w:rsidR="00F61825" w:rsidRPr="00FA7567" w:rsidRDefault="00421A0D" w:rsidP="002D55FE">
            <w:pPr>
              <w:pStyle w:val="APA-PL8ptcent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81915</wp:posOffset>
                      </wp:positionV>
                      <wp:extent cx="3810" cy="389890"/>
                      <wp:effectExtent l="55245" t="10160" r="55245" b="19050"/>
                      <wp:wrapNone/>
                      <wp:docPr id="49" name="Line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" cy="3898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48FBF5" id="Line 306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5pt,6.45pt" to="19.8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81915</wp:posOffset>
                      </wp:positionV>
                      <wp:extent cx="1016000" cy="0"/>
                      <wp:effectExtent l="9525" t="10160" r="12700" b="8890"/>
                      <wp:wrapNone/>
                      <wp:docPr id="48" name="Line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B4DE8" id="Line 30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pt,6.45pt" to="99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di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"/>
                  </w:pict>
                </mc:Fallback>
              </mc:AlternateContent>
            </w:r>
          </w:p>
        </w:tc>
        <w:tc>
          <w:tcPr>
            <w:tcW w:w="1255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left"/>
            </w:pPr>
          </w:p>
        </w:tc>
        <w:tc>
          <w:tcPr>
            <w:tcW w:w="601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left"/>
            </w:pPr>
            <w:r w:rsidRPr="00FA7567">
              <w:t xml:space="preserve">Oznaczenie </w:t>
            </w:r>
            <w:r w:rsidR="00020970">
              <w:t>podkładowej</w:t>
            </w:r>
            <w:r w:rsidRPr="00FA7567">
              <w:t xml:space="preserve"> warstwy wykończeniowej (tynk, obudowa)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1825" w:rsidRPr="00BA0F4E" w:rsidRDefault="00F61825" w:rsidP="00AC2EF6">
            <w:pPr>
              <w:pStyle w:val="refright"/>
            </w:pPr>
          </w:p>
        </w:tc>
      </w:tr>
      <w:tr w:rsidR="00F61825" w:rsidRPr="00BA0F4E" w:rsidTr="00417E9B">
        <w:trPr>
          <w:trHeight w:val="20"/>
        </w:trPr>
        <w:tc>
          <w:tcPr>
            <w:tcW w:w="286" w:type="dxa"/>
            <w:vAlign w:val="center"/>
          </w:tcPr>
          <w:p w:rsidR="00F61825" w:rsidRPr="00FA7567" w:rsidRDefault="00F61825" w:rsidP="002D55FE">
            <w:pPr>
              <w:pStyle w:val="APA-PL8ptcentrbold"/>
            </w:pPr>
          </w:p>
        </w:tc>
        <w:tc>
          <w:tcPr>
            <w:tcW w:w="1137" w:type="dxa"/>
            <w:gridSpan w:val="3"/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centr"/>
            </w:pPr>
          </w:p>
        </w:tc>
        <w:tc>
          <w:tcPr>
            <w:tcW w:w="1255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:rsidR="00F61825" w:rsidRPr="00FA7567" w:rsidRDefault="00421A0D" w:rsidP="002D55FE">
            <w:pPr>
              <w:pStyle w:val="APA-PL8pt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33655</wp:posOffset>
                      </wp:positionV>
                      <wp:extent cx="508000" cy="0"/>
                      <wp:effectExtent l="5080" t="11430" r="10795" b="7620"/>
                      <wp:wrapNone/>
                      <wp:docPr id="47" name="Line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7942E9" id="Line 31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2.65pt" to="44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LeFQIAACo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38100</wp:posOffset>
                      </wp:positionV>
                      <wp:extent cx="635" cy="325120"/>
                      <wp:effectExtent l="53340" t="6350" r="60325" b="20955"/>
                      <wp:wrapNone/>
                      <wp:docPr id="46" name="Line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" cy="325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47DB5" id="Line 307" o:spid="_x0000_s1026" style="position:absolute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5pt,3pt" to="4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01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left"/>
            </w:pPr>
            <w:r w:rsidRPr="00FA7567">
              <w:t>Oznaczenie ostatecznej warstwy wykończeniowej (okładzina, malowanie)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1825" w:rsidRPr="00BA0F4E" w:rsidRDefault="00F61825" w:rsidP="00AC2EF6">
            <w:pPr>
              <w:pStyle w:val="refright"/>
            </w:pPr>
          </w:p>
        </w:tc>
      </w:tr>
      <w:tr w:rsidR="00F61825" w:rsidRPr="00BA0F4E" w:rsidTr="00417E9B">
        <w:trPr>
          <w:trHeight w:val="20"/>
        </w:trPr>
        <w:tc>
          <w:tcPr>
            <w:tcW w:w="286" w:type="dxa"/>
            <w:tcBorders>
              <w:bottom w:val="single" w:sz="4" w:space="0" w:color="auto"/>
            </w:tcBorders>
            <w:vAlign w:val="center"/>
          </w:tcPr>
          <w:p w:rsidR="00F61825" w:rsidRPr="00FA7567" w:rsidRDefault="00F61825" w:rsidP="002D55FE">
            <w:pPr>
              <w:pStyle w:val="APA-PL8ptcentrbold"/>
            </w:pPr>
          </w:p>
        </w:tc>
        <w:tc>
          <w:tcPr>
            <w:tcW w:w="113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centr"/>
            </w:pPr>
          </w:p>
        </w:tc>
        <w:tc>
          <w:tcPr>
            <w:tcW w:w="1255" w:type="dxa"/>
            <w:gridSpan w:val="7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61825" w:rsidRPr="00FA7567" w:rsidRDefault="00421A0D" w:rsidP="002D55FE">
            <w:pPr>
              <w:pStyle w:val="APA-PL8pt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66675</wp:posOffset>
                      </wp:positionV>
                      <wp:extent cx="635" cy="165735"/>
                      <wp:effectExtent l="60325" t="8890" r="53340" b="15875"/>
                      <wp:wrapNone/>
                      <wp:docPr id="45" name="Line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657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C81EE" id="Line 31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5pt,5.25pt" to="34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hoKgIAAE4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63500</wp:posOffset>
                      </wp:positionV>
                      <wp:extent cx="136525" cy="635"/>
                      <wp:effectExtent l="13970" t="5715" r="11430" b="12700"/>
                      <wp:wrapNone/>
                      <wp:docPr id="44" name="Line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52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DA29E" id="Line 312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5pt,5pt" to="45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"/>
                  </w:pict>
                </mc:Fallback>
              </mc:AlternateContent>
            </w:r>
          </w:p>
        </w:tc>
        <w:tc>
          <w:tcPr>
            <w:tcW w:w="601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left"/>
            </w:pPr>
            <w:r w:rsidRPr="00FA7567">
              <w:t>Oznaczenie typu, koloru i standardu wykończenia ostatecznego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1825" w:rsidRPr="00BA0F4E" w:rsidRDefault="00F61825" w:rsidP="00AC2EF6">
            <w:pPr>
              <w:pStyle w:val="refright"/>
            </w:pPr>
          </w:p>
        </w:tc>
      </w:tr>
      <w:tr w:rsidR="00F61825" w:rsidRPr="00BA0F4E" w:rsidTr="00417E9B">
        <w:trPr>
          <w:trHeight w:val="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61825" w:rsidRPr="0033326A" w:rsidRDefault="00F61825" w:rsidP="002D55FE">
            <w:pPr>
              <w:pStyle w:val="APA-PL8ptcentrbold"/>
            </w:pPr>
            <w:r w:rsidRPr="0033326A">
              <w:t>W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825" w:rsidRPr="00D80A50" w:rsidRDefault="00837038" w:rsidP="002D55FE">
            <w:pPr>
              <w:pStyle w:val="APA-PL8ptcentr"/>
              <w:rPr>
                <w:color w:val="808080"/>
              </w:rPr>
            </w:pPr>
            <w:r>
              <w:rPr>
                <w:color w:val="808080"/>
              </w:rPr>
              <w:t>SB 18</w:t>
            </w:r>
          </w:p>
        </w:tc>
        <w:tc>
          <w:tcPr>
            <w:tcW w:w="1255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825" w:rsidRPr="00D80A50" w:rsidRDefault="00F61825" w:rsidP="00577547">
            <w:pPr>
              <w:pStyle w:val="APA-PL8ptcentr"/>
            </w:pPr>
            <w:r w:rsidRPr="00D80A50">
              <w:t>EI 60</w:t>
            </w:r>
          </w:p>
        </w:tc>
        <w:tc>
          <w:tcPr>
            <w:tcW w:w="601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left"/>
            </w:pPr>
            <w:r>
              <w:rPr>
                <w:rFonts w:cs="Arial"/>
              </w:rPr>
              <w:t>←</w:t>
            </w:r>
            <w:r w:rsidRPr="00FA7567">
              <w:t xml:space="preserve">Zestaw symboli oznaczenia ścianek wewnętrznych 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1825" w:rsidRPr="00BA0F4E" w:rsidRDefault="00F61825" w:rsidP="00AC2EF6">
            <w:pPr>
              <w:pStyle w:val="refright"/>
            </w:pPr>
          </w:p>
        </w:tc>
      </w:tr>
      <w:tr w:rsidR="00F61825" w:rsidRPr="00BA0F4E" w:rsidTr="00417E9B">
        <w:trPr>
          <w:trHeight w:val="20"/>
        </w:trPr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61825" w:rsidRPr="0033326A" w:rsidRDefault="00F61825" w:rsidP="002D55FE">
            <w:pPr>
              <w:pStyle w:val="APA-PL8ptcentrbold"/>
            </w:pPr>
            <w:r w:rsidRPr="0033326A">
              <w:t>F</w:t>
            </w:r>
          </w:p>
        </w:tc>
        <w:tc>
          <w:tcPr>
            <w:tcW w:w="113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825" w:rsidRPr="00D80A50" w:rsidRDefault="00F61825" w:rsidP="002D55FE">
            <w:pPr>
              <w:pStyle w:val="APA-PL8ptcentr"/>
            </w:pPr>
            <w:r>
              <w:t>PC</w:t>
            </w:r>
          </w:p>
        </w:tc>
        <w:tc>
          <w:tcPr>
            <w:tcW w:w="80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61825" w:rsidRPr="00650BAC" w:rsidRDefault="00F61825" w:rsidP="002D55FE">
            <w:pPr>
              <w:pStyle w:val="APA-PL8ptright"/>
            </w:pPr>
            <w:r w:rsidRPr="00650BAC">
              <w:t xml:space="preserve">D      </w:t>
            </w:r>
          </w:p>
        </w:tc>
        <w:tc>
          <w:tcPr>
            <w:tcW w:w="453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61825" w:rsidRPr="0033326A" w:rsidRDefault="00F61825" w:rsidP="002D55FE">
            <w:pPr>
              <w:pStyle w:val="APA-PL8ptleft"/>
            </w:pPr>
            <w:r w:rsidRPr="0033326A">
              <w:t>w/n</w:t>
            </w:r>
          </w:p>
        </w:tc>
        <w:tc>
          <w:tcPr>
            <w:tcW w:w="6017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825" w:rsidRPr="00FA7567" w:rsidRDefault="00F61825" w:rsidP="002D55FE">
            <w:pPr>
              <w:pStyle w:val="APA-PL8ptleft"/>
            </w:pPr>
            <w:r>
              <w:rPr>
                <w:rFonts w:cs="Arial"/>
              </w:rPr>
              <w:t>←</w:t>
            </w:r>
            <w:r w:rsidRPr="00FA7567">
              <w:t>Zestaw symboli oznaczenia wykończenia ścianek wewnętrznych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1825" w:rsidRPr="00BA0F4E" w:rsidRDefault="00F61825" w:rsidP="00AC2EF6">
            <w:pPr>
              <w:pStyle w:val="refright"/>
            </w:pPr>
          </w:p>
        </w:tc>
      </w:tr>
      <w:tr w:rsidR="00F61825" w:rsidRPr="00BA0F4E" w:rsidTr="00417E9B">
        <w:trPr>
          <w:trHeight w:val="31"/>
        </w:trPr>
        <w:tc>
          <w:tcPr>
            <w:tcW w:w="28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61825" w:rsidRPr="00BA0F4E" w:rsidRDefault="00F61825" w:rsidP="002D55FE">
            <w:pPr>
              <w:pStyle w:val="APA-PL8ptcentrbold"/>
            </w:pPr>
          </w:p>
        </w:tc>
        <w:tc>
          <w:tcPr>
            <w:tcW w:w="1137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61825" w:rsidRPr="00BA0F4E" w:rsidRDefault="00F61825" w:rsidP="002D55FE">
            <w:pPr>
              <w:pStyle w:val="APA-PL8ptcentr"/>
            </w:pPr>
          </w:p>
        </w:tc>
        <w:tc>
          <w:tcPr>
            <w:tcW w:w="802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61825" w:rsidRPr="00BA0F4E" w:rsidRDefault="00F61825" w:rsidP="002D55FE">
            <w:pPr>
              <w:pStyle w:val="APA-PL8ptright"/>
            </w:pPr>
          </w:p>
        </w:tc>
        <w:tc>
          <w:tcPr>
            <w:tcW w:w="453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61825" w:rsidRPr="00020970" w:rsidRDefault="00F61825" w:rsidP="002D55FE">
            <w:pPr>
              <w:pStyle w:val="APA-PL8ptleft"/>
            </w:pPr>
          </w:p>
        </w:tc>
        <w:tc>
          <w:tcPr>
            <w:tcW w:w="6017" w:type="dxa"/>
            <w:gridSpan w:val="4"/>
            <w:tcBorders>
              <w:top w:val="nil"/>
              <w:left w:val="nil"/>
            </w:tcBorders>
            <w:vAlign w:val="center"/>
          </w:tcPr>
          <w:p w:rsidR="00F61825" w:rsidRPr="00BA0F4E" w:rsidRDefault="00F61825" w:rsidP="002D55FE">
            <w:pPr>
              <w:pStyle w:val="APA-PL8ptlef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1825" w:rsidRPr="00BA0F4E" w:rsidRDefault="00F61825" w:rsidP="00AC2EF6">
            <w:pPr>
              <w:pStyle w:val="refright"/>
            </w:pPr>
          </w:p>
        </w:tc>
      </w:tr>
      <w:tr w:rsidR="00AC2EF6" w:rsidRPr="00BA0F4E" w:rsidTr="00417E9B">
        <w:trPr>
          <w:trHeight w:val="20"/>
        </w:trPr>
        <w:tc>
          <w:tcPr>
            <w:tcW w:w="8695" w:type="dxa"/>
            <w:gridSpan w:val="15"/>
            <w:tcBorders>
              <w:right w:val="single" w:sz="4" w:space="0" w:color="auto"/>
            </w:tcBorders>
            <w:vAlign w:val="center"/>
          </w:tcPr>
          <w:p w:rsidR="00AC2EF6" w:rsidRPr="00BA0F4E" w:rsidRDefault="00AC2EF6" w:rsidP="0056106F">
            <w:pPr>
              <w:pStyle w:val="N3PLAa"/>
            </w:pPr>
            <w:bookmarkStart w:id="64" w:name="_Toc438553807"/>
            <w:r>
              <w:t>Warstwy podkładowe wykończenia.</w:t>
            </w:r>
            <w:bookmarkEnd w:id="64"/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C2EF6" w:rsidRDefault="00AC2EF6" w:rsidP="00AC2EF6">
            <w:pPr>
              <w:pStyle w:val="refright"/>
            </w:pPr>
          </w:p>
        </w:tc>
      </w:tr>
      <w:tr w:rsidR="000549F9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549F9" w:rsidRPr="00AC2EF6" w:rsidRDefault="000549F9" w:rsidP="000549F9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020970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49F9" w:rsidRPr="002D55FE" w:rsidRDefault="000549F9" w:rsidP="000549F9">
            <w:pPr>
              <w:pStyle w:val="APA-PL8ptleft"/>
            </w:pPr>
          </w:p>
        </w:tc>
        <w:tc>
          <w:tcPr>
            <w:tcW w:w="126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2D55FE" w:rsidRDefault="000549F9" w:rsidP="000549F9">
            <w:pPr>
              <w:pStyle w:val="APA-PL8ptleft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549F9" w:rsidRDefault="000549F9" w:rsidP="000549F9">
            <w:pPr>
              <w:pStyle w:val="APA-PL8ptleft"/>
            </w:pPr>
          </w:p>
        </w:tc>
      </w:tr>
      <w:tr w:rsidR="000549F9" w:rsidRPr="00BA0F4E" w:rsidTr="00417E9B">
        <w:trPr>
          <w:trHeight w:val="227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549F9" w:rsidRPr="00AC2EF6" w:rsidRDefault="000549F9" w:rsidP="000549F9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AC2EF6" w:rsidRDefault="000549F9" w:rsidP="000549F9">
            <w:pPr>
              <w:pStyle w:val="APA-PL8ptcentr"/>
            </w:pPr>
            <w:r w:rsidRPr="00AC2EF6">
              <w:t>X</w:t>
            </w:r>
          </w:p>
        </w:tc>
        <w:tc>
          <w:tcPr>
            <w:tcW w:w="813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650BAC" w:rsidRDefault="000549F9" w:rsidP="000549F9">
            <w:pPr>
              <w:pStyle w:val="APA-PL8ptright"/>
            </w:pPr>
            <w:r w:rsidRPr="00650BAC">
              <w:t>…</w:t>
            </w:r>
          </w:p>
        </w:tc>
        <w:tc>
          <w:tcPr>
            <w:tcW w:w="3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F9" w:rsidRPr="00020970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2D55FE" w:rsidRDefault="000549F9" w:rsidP="000549F9">
            <w:pPr>
              <w:pStyle w:val="APA-PL8ptleft"/>
            </w:pPr>
            <w:r w:rsidRPr="002D55FE">
              <w:t>Przygotowanie powierzchni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FC58DA" w:rsidRDefault="000549F9" w:rsidP="000549F9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49F9" w:rsidRPr="00807DDB" w:rsidRDefault="000549F9" w:rsidP="000549F9">
            <w:pPr>
              <w:pStyle w:val="refright"/>
            </w:pPr>
            <w:r w:rsidRPr="007D55CF">
              <w:t>§</w:t>
            </w:r>
            <w:r>
              <w:t xml:space="preserve"> D.3.1</w:t>
            </w: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Default="000549F9" w:rsidP="000549F9">
            <w:pPr>
              <w:pStyle w:val="APA-PL8ptleft"/>
            </w:pPr>
            <w:r>
              <w:t>Zestawienie działań przygotowania powierzchni pod dalsze wykończenie oraz standardy powierzchni nie planowanych do dalszego wykończenia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  <w:r>
              <w:t>Pod każde wykończenie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0549F9" w:rsidRDefault="000549F9" w:rsidP="000549F9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27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549F9" w:rsidRPr="00AC2EF6" w:rsidRDefault="000549F9" w:rsidP="000549F9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AC2EF6" w:rsidRDefault="000549F9" w:rsidP="000549F9">
            <w:pPr>
              <w:pStyle w:val="APA-PL8ptcentr"/>
            </w:pPr>
            <w:r>
              <w:t>TNT</w:t>
            </w:r>
          </w:p>
        </w:tc>
        <w:tc>
          <w:tcPr>
            <w:tcW w:w="813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650BAC" w:rsidRDefault="000549F9" w:rsidP="000549F9">
            <w:pPr>
              <w:pStyle w:val="APA-PL8ptright"/>
            </w:pPr>
            <w:r w:rsidRPr="00650BAC">
              <w:t>…</w:t>
            </w:r>
          </w:p>
        </w:tc>
        <w:tc>
          <w:tcPr>
            <w:tcW w:w="3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F9" w:rsidRPr="00020970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2D55FE" w:rsidRDefault="000549F9" w:rsidP="000549F9">
            <w:pPr>
              <w:pStyle w:val="APA-PL8ptleft"/>
            </w:pPr>
            <w:r>
              <w:t>Podkład w zakresie prac Najemcy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FC58DA" w:rsidRDefault="000549F9" w:rsidP="000549F9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49F9" w:rsidRPr="00807DDB" w:rsidRDefault="000549F9" w:rsidP="000549F9">
            <w:pPr>
              <w:pStyle w:val="refright"/>
            </w:pPr>
            <w:r>
              <w:t>-</w:t>
            </w: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Default="000549F9" w:rsidP="000549F9">
            <w:pPr>
              <w:pStyle w:val="APA-PL8ptleft"/>
            </w:pPr>
            <w:r>
              <w:t>Do określenia przez Najemcę, lub do wyboru z rozwiązań standardowych jak podano poniżej.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  <w:r>
              <w:t>pom. Najemców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  <w:r>
              <w:t>-</w:t>
            </w: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0549F9" w:rsidRDefault="000549F9" w:rsidP="000549F9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AC2EF6" w:rsidRPr="00BA0F4E" w:rsidTr="00417E9B">
        <w:trPr>
          <w:trHeight w:val="20"/>
        </w:trPr>
        <w:tc>
          <w:tcPr>
            <w:tcW w:w="8695" w:type="dxa"/>
            <w:gridSpan w:val="15"/>
            <w:tcBorders>
              <w:right w:val="single" w:sz="4" w:space="0" w:color="auto"/>
            </w:tcBorders>
            <w:vAlign w:val="center"/>
          </w:tcPr>
          <w:p w:rsidR="00AC2EF6" w:rsidRPr="00BA0F4E" w:rsidRDefault="00AC2EF6" w:rsidP="0056106F">
            <w:pPr>
              <w:pStyle w:val="N4PLAa"/>
            </w:pPr>
            <w:bookmarkStart w:id="65" w:name="_Toc438553808"/>
            <w:r>
              <w:t>Podkłady tynkowe.</w:t>
            </w:r>
            <w:bookmarkEnd w:id="65"/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C2EF6" w:rsidRDefault="00AC2EF6" w:rsidP="00B50935">
            <w:pPr>
              <w:pStyle w:val="refright"/>
            </w:pPr>
          </w:p>
        </w:tc>
      </w:tr>
      <w:tr w:rsidR="000549F9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549F9" w:rsidRPr="00AC2EF6" w:rsidRDefault="000549F9" w:rsidP="000549F9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AC2EF6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020970" w:rsidRDefault="000549F9" w:rsidP="000549F9">
            <w:pPr>
              <w:pStyle w:val="APA-PL8ptleft"/>
            </w:pPr>
          </w:p>
        </w:tc>
        <w:tc>
          <w:tcPr>
            <w:tcW w:w="601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549F9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549F9" w:rsidRPr="00AC2EF6" w:rsidRDefault="000549F9" w:rsidP="000549F9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AC2EF6" w:rsidRDefault="000549F9" w:rsidP="000549F9">
            <w:pPr>
              <w:pStyle w:val="APA-PL8ptcentr"/>
            </w:pPr>
            <w:r w:rsidRPr="00AC2EF6">
              <w:t>PG</w:t>
            </w:r>
          </w:p>
        </w:tc>
        <w:tc>
          <w:tcPr>
            <w:tcW w:w="813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5ptright"/>
              <w:keepNext/>
            </w:pPr>
            <w:r>
              <w:t>Symbol wykończenia</w:t>
            </w:r>
          </w:p>
        </w:tc>
        <w:tc>
          <w:tcPr>
            <w:tcW w:w="3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8ptleft"/>
            </w:pPr>
            <w:r>
              <w:t>↓</w:t>
            </w: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BA0F4E" w:rsidRDefault="000549F9" w:rsidP="000549F9">
            <w:pPr>
              <w:pStyle w:val="APA-PL8ptleft"/>
            </w:pPr>
            <w:r>
              <w:t>Tynk gipsowy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9F9" w:rsidRPr="00FC58DA" w:rsidRDefault="000549F9" w:rsidP="000549F9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49F9" w:rsidRPr="00807DDB" w:rsidRDefault="000549F9" w:rsidP="000549F9">
            <w:pPr>
              <w:pStyle w:val="refright"/>
            </w:pPr>
            <w:r w:rsidRPr="007D55CF">
              <w:t>§</w:t>
            </w:r>
            <w:r>
              <w:t xml:space="preserve"> D.3.3.b.1)</w:t>
            </w: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  <w:r>
              <w:t>r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Default="000549F9" w:rsidP="000549F9">
            <w:pPr>
              <w:pStyle w:val="APA-PL8ptleft"/>
            </w:pPr>
            <w:r>
              <w:t xml:space="preserve">Tynk maszynowy z gładzią gipsową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  <w:r>
              <w:t xml:space="preserve">Biura, </w:t>
            </w:r>
            <w:proofErr w:type="spellStart"/>
            <w:r>
              <w:t>Common</w:t>
            </w:r>
            <w:proofErr w:type="spellEnd"/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0549F9" w:rsidRDefault="000549F9" w:rsidP="000549F9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549F9" w:rsidRPr="00AC2EF6" w:rsidRDefault="000549F9" w:rsidP="000549F9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AC2EF6" w:rsidRDefault="000549F9" w:rsidP="000549F9">
            <w:pPr>
              <w:pStyle w:val="APA-PL8ptcentr"/>
            </w:pPr>
            <w:r w:rsidRPr="00AC2EF6">
              <w:t>PC</w:t>
            </w:r>
          </w:p>
        </w:tc>
        <w:tc>
          <w:tcPr>
            <w:tcW w:w="813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5ptright"/>
              <w:keepNext/>
            </w:pPr>
            <w:r>
              <w:t>Symbol wykończenia</w:t>
            </w:r>
          </w:p>
        </w:tc>
        <w:tc>
          <w:tcPr>
            <w:tcW w:w="3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8ptleft"/>
            </w:pPr>
            <w:r>
              <w:t>↓</w:t>
            </w: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BA0F4E" w:rsidRDefault="000549F9" w:rsidP="000549F9">
            <w:pPr>
              <w:pStyle w:val="APA-PL8ptleft"/>
            </w:pPr>
            <w:r>
              <w:t>Tynk cementowy lub cementowo – wapienny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9F9" w:rsidRPr="00FC58DA" w:rsidRDefault="000549F9" w:rsidP="000549F9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49F9" w:rsidRPr="00807DDB" w:rsidRDefault="000549F9" w:rsidP="000549F9">
            <w:pPr>
              <w:pStyle w:val="refright"/>
            </w:pPr>
            <w:r w:rsidRPr="00807DDB">
              <w:t xml:space="preserve">§ </w:t>
            </w:r>
            <w:r>
              <w:t>D.3.4.b.1)</w:t>
            </w: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  <w:r>
              <w:t>n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Default="000549F9" w:rsidP="000549F9">
            <w:pPr>
              <w:pStyle w:val="APA-PL8ptleft"/>
            </w:pPr>
            <w:r>
              <w:t>Tynk klasyczny, kategorii III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  <w:r>
              <w:t>Pom. techniczne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  <w:r>
              <w:t>r</w:t>
            </w:r>
          </w:p>
        </w:tc>
        <w:tc>
          <w:tcPr>
            <w:tcW w:w="475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Default="000549F9" w:rsidP="000549F9">
            <w:pPr>
              <w:pStyle w:val="APA-PL8ptleft"/>
            </w:pPr>
            <w:r>
              <w:t>Tynk kategorii IV lub III z gładzią cementową wygładzającą</w:t>
            </w: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  <w:r>
              <w:t xml:space="preserve">Pom. mokre, 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Default="000549F9" w:rsidP="000549F9">
            <w:pPr>
              <w:pStyle w:val="APA-PL8ptleft"/>
            </w:pP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  <w:r>
              <w:t>klatki schodowe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0549F9" w:rsidRDefault="000549F9" w:rsidP="000549F9">
            <w:pPr>
              <w:pStyle w:val="APA-PL8ptleft"/>
            </w:pP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  <w:r>
              <w:t>Koryt. dostaw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0549F9" w:rsidRDefault="000549F9" w:rsidP="000549F9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AC2EF6" w:rsidRPr="00BA0F4E" w:rsidTr="00417E9B">
        <w:trPr>
          <w:trHeight w:val="20"/>
        </w:trPr>
        <w:tc>
          <w:tcPr>
            <w:tcW w:w="8695" w:type="dxa"/>
            <w:gridSpan w:val="1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C2EF6" w:rsidRPr="00BA0F4E" w:rsidRDefault="00AC2EF6" w:rsidP="0056106F">
            <w:pPr>
              <w:pStyle w:val="N4PLAa"/>
            </w:pPr>
            <w:bookmarkStart w:id="66" w:name="_Toc438553809"/>
            <w:r w:rsidRPr="00936EC1">
              <w:t>Okładzin</w:t>
            </w:r>
            <w:r>
              <w:t>y</w:t>
            </w:r>
            <w:r w:rsidRPr="00936EC1">
              <w:t xml:space="preserve"> i obud</w:t>
            </w:r>
            <w:r>
              <w:t>owy</w:t>
            </w:r>
            <w:r w:rsidRPr="00936EC1">
              <w:t xml:space="preserve"> wykonan</w:t>
            </w:r>
            <w:r>
              <w:t>e</w:t>
            </w:r>
            <w:r w:rsidRPr="00936EC1">
              <w:t xml:space="preserve"> ze zwykłych płyt gipsowo- kartonowych (nie impregnowanych)</w:t>
            </w:r>
            <w:r w:rsidR="00B1315F">
              <w:t xml:space="preserve"> do pomieszczeń suchych</w:t>
            </w:r>
            <w:r>
              <w:t>.</w:t>
            </w:r>
            <w:bookmarkEnd w:id="66"/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2EF6" w:rsidRPr="00807DDB" w:rsidRDefault="00AC2EF6" w:rsidP="00AC2EF6">
            <w:pPr>
              <w:pStyle w:val="refright"/>
            </w:pPr>
          </w:p>
        </w:tc>
      </w:tr>
      <w:tr w:rsidR="000549F9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549F9" w:rsidRPr="00AC2EF6" w:rsidRDefault="000549F9" w:rsidP="000549F9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AC2EF6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020970" w:rsidRDefault="000549F9" w:rsidP="000549F9">
            <w:pPr>
              <w:pStyle w:val="APA-PL8ptleft"/>
            </w:pPr>
          </w:p>
        </w:tc>
        <w:tc>
          <w:tcPr>
            <w:tcW w:w="601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549F9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549F9" w:rsidRPr="00AC2EF6" w:rsidRDefault="000549F9" w:rsidP="000549F9">
            <w:pPr>
              <w:pStyle w:val="APA-PL8ptcentrbold"/>
            </w:pPr>
            <w:r w:rsidRPr="00AC2EF6"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AC2EF6" w:rsidRDefault="000549F9" w:rsidP="000549F9">
            <w:pPr>
              <w:pStyle w:val="APA-PL8ptcentr"/>
            </w:pPr>
            <w:r>
              <w:t xml:space="preserve"> </w:t>
            </w:r>
            <w:r w:rsidRPr="00AC2EF6">
              <w:t>1G</w:t>
            </w:r>
            <w:r>
              <w:t xml:space="preserve"> </w:t>
            </w:r>
            <w:r w:rsidRPr="00AC2EF6">
              <w:t>p</w:t>
            </w:r>
          </w:p>
        </w:tc>
        <w:tc>
          <w:tcPr>
            <w:tcW w:w="813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5ptright"/>
              <w:keepNext/>
            </w:pPr>
            <w:r>
              <w:t>Symbol wykończenia</w:t>
            </w:r>
          </w:p>
        </w:tc>
        <w:tc>
          <w:tcPr>
            <w:tcW w:w="3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8ptleft"/>
            </w:pPr>
            <w:r>
              <w:t>↓</w:t>
            </w: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BA0F4E" w:rsidRDefault="000549F9" w:rsidP="000549F9">
            <w:pPr>
              <w:pStyle w:val="APA-PL8ptleft"/>
            </w:pPr>
            <w:r w:rsidRPr="00936EC1">
              <w:t xml:space="preserve">Obudowa </w:t>
            </w:r>
            <w:r>
              <w:t>g-k naklejana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9F9" w:rsidRPr="00FC58DA" w:rsidRDefault="000549F9" w:rsidP="000549F9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49F9" w:rsidRPr="00807DDB" w:rsidRDefault="000549F9" w:rsidP="000549F9">
            <w:pPr>
              <w:pStyle w:val="refright"/>
            </w:pPr>
            <w:r w:rsidRPr="007D55CF">
              <w:t>§</w:t>
            </w:r>
            <w:r>
              <w:t xml:space="preserve"> D.3.5.b.1)</w:t>
            </w: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Default="000549F9" w:rsidP="000549F9">
            <w:pPr>
              <w:pStyle w:val="APA-PL8ptleft"/>
            </w:pPr>
            <w:r w:rsidRPr="00936EC1">
              <w:t xml:space="preserve"> (1x) </w:t>
            </w:r>
            <w:r w:rsidRPr="00AE4A41">
              <w:t xml:space="preserve">płyta </w:t>
            </w:r>
            <w:r w:rsidRPr="00936EC1">
              <w:t>gipsowo – kartonowych</w:t>
            </w:r>
            <w:r>
              <w:t xml:space="preserve"> „A”</w:t>
            </w:r>
            <w:r w:rsidRPr="00936EC1">
              <w:t>, klejon</w:t>
            </w:r>
            <w:r>
              <w:t>a</w:t>
            </w:r>
            <w:r w:rsidRPr="00936EC1">
              <w:t xml:space="preserve"> „na plackach”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  <w:r>
              <w:t xml:space="preserve">Wyrównanie 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Default="000549F9" w:rsidP="000549F9">
            <w:pPr>
              <w:pStyle w:val="APA-PL8ptleft"/>
            </w:pP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  <w:r>
              <w:t>wykończeniowe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0549F9" w:rsidRDefault="000549F9" w:rsidP="000549F9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549F9" w:rsidRPr="00AC2EF6" w:rsidRDefault="000549F9" w:rsidP="000549F9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AC2EF6" w:rsidRDefault="000549F9" w:rsidP="000549F9">
            <w:pPr>
              <w:pStyle w:val="APA-PL8ptcentr"/>
            </w:pPr>
            <w:r>
              <w:t xml:space="preserve"> 2</w:t>
            </w:r>
            <w:r w:rsidRPr="00AC2EF6">
              <w:t>G</w:t>
            </w:r>
            <w:r>
              <w:t xml:space="preserve"> </w:t>
            </w:r>
            <w:r w:rsidRPr="00AC2EF6">
              <w:t>2,7</w:t>
            </w:r>
          </w:p>
        </w:tc>
        <w:tc>
          <w:tcPr>
            <w:tcW w:w="813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5ptright"/>
              <w:keepNext/>
            </w:pPr>
            <w:r>
              <w:t>Symbol wykończenia</w:t>
            </w:r>
          </w:p>
        </w:tc>
        <w:tc>
          <w:tcPr>
            <w:tcW w:w="3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8ptleft"/>
            </w:pPr>
            <w:r>
              <w:t>↓</w:t>
            </w: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BA0F4E" w:rsidRDefault="000549F9" w:rsidP="000549F9">
            <w:pPr>
              <w:pStyle w:val="APA-PL8ptleft"/>
            </w:pPr>
            <w:r w:rsidRPr="00936EC1">
              <w:t>Obudowa</w:t>
            </w:r>
            <w:r>
              <w:t xml:space="preserve"> g-k mocowana na profilach do ściany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9F9" w:rsidRPr="00FC58DA" w:rsidRDefault="000549F9" w:rsidP="000549F9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49F9" w:rsidRPr="00807DDB" w:rsidRDefault="000549F9" w:rsidP="000549F9">
            <w:pPr>
              <w:pStyle w:val="refright"/>
            </w:pPr>
            <w:r w:rsidRPr="007D55CF">
              <w:t xml:space="preserve">§ </w:t>
            </w:r>
            <w:r>
              <w:t>D.3.5.b.2)</w:t>
            </w: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9F9" w:rsidRDefault="000549F9" w:rsidP="000549F9">
            <w:pPr>
              <w:pStyle w:val="APA-PL8ptleft"/>
            </w:pPr>
            <w:r>
              <w:t>(2</w:t>
            </w:r>
            <w:r w:rsidRPr="00AE4A41">
              <w:t xml:space="preserve">x) płyta </w:t>
            </w:r>
            <w:r>
              <w:t>„A”</w:t>
            </w:r>
            <w:r w:rsidRPr="00AE4A41">
              <w:t xml:space="preserve"> mocowana na profilach </w:t>
            </w:r>
            <w:smartTag w:uri="urn:schemas-microsoft-com:office:smarttags" w:element="metricconverter">
              <w:smartTagPr>
                <w:attr w:name="ProductID" w:val="2,7 cm"/>
              </w:smartTagPr>
              <w:smartTag w:uri="urn:schemas-microsoft-com:office:smarttags" w:element="PlaceName">
                <w:smartTagPr>
                  <w:attr w:name="ProductID" w:val="2,7 cm"/>
                </w:smartTagPr>
                <w:r w:rsidRPr="00AE4A41">
                  <w:t>2</w:t>
                </w:r>
                <w:r>
                  <w:t>,</w:t>
                </w:r>
                <w:r w:rsidRPr="00AE4A41">
                  <w:t xml:space="preserve">7 </w:t>
                </w:r>
                <w:r>
                  <w:t>c</w:t>
                </w:r>
                <w:r w:rsidRPr="00AE4A41">
                  <w:t>m</w:t>
                </w:r>
              </w:smartTag>
            </w:smartTag>
            <w:r w:rsidRPr="00AE4A41">
              <w:t xml:space="preserve"> (</w:t>
            </w:r>
            <w:r>
              <w:t>CD</w:t>
            </w:r>
            <w:r w:rsidRPr="001F6198">
              <w:t xml:space="preserve"> 60</w:t>
            </w:r>
            <w:r w:rsidRPr="00AE4A41">
              <w:t>), mocowanych do ściany wieszakami bezpośrednimi, wypełnienie wełną</w:t>
            </w:r>
            <w:r>
              <w:t xml:space="preserve"> mineralną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  <w:r>
              <w:t>Wyk. trzonów od najemcy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Default="000549F9" w:rsidP="000549F9">
            <w:pPr>
              <w:pStyle w:val="APA-PL8ptleft"/>
            </w:pPr>
            <w:r>
              <w:t>Uwaga - okładzina przerywana. W wypadku przedzieleń o wymaganej izolacyjności akustycznej - ściany prostopadłe muszą dochodzić do żelbetu.</w:t>
            </w: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0549F9" w:rsidRDefault="000549F9" w:rsidP="000549F9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549F9" w:rsidRPr="00AC2EF6" w:rsidRDefault="000549F9" w:rsidP="000549F9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AC2EF6" w:rsidRDefault="000549F9" w:rsidP="000549F9">
            <w:pPr>
              <w:pStyle w:val="APA-PL8ptcentr"/>
            </w:pPr>
            <w:r>
              <w:t xml:space="preserve"> </w:t>
            </w:r>
            <w:r w:rsidRPr="00AC2EF6">
              <w:t>2</w:t>
            </w:r>
            <w:r>
              <w:t>G</w:t>
            </w:r>
            <w:r w:rsidRPr="00AC2EF6">
              <w:t xml:space="preserve"> </w:t>
            </w:r>
            <w:r>
              <w:t>7,5</w:t>
            </w:r>
          </w:p>
        </w:tc>
        <w:tc>
          <w:tcPr>
            <w:tcW w:w="813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5ptright"/>
              <w:keepNext/>
            </w:pPr>
            <w:r>
              <w:t>Symbol wykończenia</w:t>
            </w:r>
          </w:p>
        </w:tc>
        <w:tc>
          <w:tcPr>
            <w:tcW w:w="3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8ptleft"/>
            </w:pPr>
            <w:r>
              <w:t>↓</w:t>
            </w: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2D55FE" w:rsidRDefault="000549F9" w:rsidP="000549F9">
            <w:pPr>
              <w:pStyle w:val="APA-PL8ptleft"/>
            </w:pPr>
            <w:r>
              <w:t>Obudowa zwykła, samonośna h max. 4m (lub h max. 4,75 - rozstaw słupków 40cm lub stężenia do ściany)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9F9" w:rsidRPr="00FC58DA" w:rsidRDefault="000549F9" w:rsidP="000549F9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549F9" w:rsidRPr="00807DDB" w:rsidRDefault="000549F9" w:rsidP="000549F9">
            <w:pPr>
              <w:pStyle w:val="refright"/>
            </w:pPr>
            <w:r w:rsidRPr="00807DDB">
              <w:t>§</w:t>
            </w:r>
            <w:r>
              <w:t xml:space="preserve"> D.3.5.b.3)</w:t>
            </w: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549F9" w:rsidRDefault="000549F9" w:rsidP="000549F9">
            <w:pPr>
              <w:pStyle w:val="APA-PL8ptleft"/>
            </w:pPr>
            <w:r w:rsidRPr="002D55FE">
              <w:t>(2x) płyta „</w:t>
            </w:r>
            <w:r>
              <w:t>A</w:t>
            </w:r>
            <w:r w:rsidRPr="002D55FE">
              <w:t xml:space="preserve">” mocowana na profilach </w:t>
            </w:r>
            <w:r>
              <w:t>samonośnych 7,5cm (CW 75</w:t>
            </w:r>
            <w:r w:rsidRPr="002D55FE">
              <w:t xml:space="preserve">), </w:t>
            </w:r>
            <w:r>
              <w:t>odstęp dowolny</w:t>
            </w:r>
            <w:r w:rsidRPr="002D55FE">
              <w:t>, wypełnienie wełną mineralną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4F5B2B" w:rsidRDefault="000549F9" w:rsidP="000549F9">
            <w:pPr>
              <w:pStyle w:val="refright"/>
            </w:pPr>
            <w:r>
              <w:t xml:space="preserve">Obudowy w odległości &gt;12cm od ściany 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0549F9" w:rsidRDefault="000549F9" w:rsidP="000549F9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812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813" w:type="dxa"/>
            <w:gridSpan w:val="4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</w:pPr>
          </w:p>
        </w:tc>
        <w:tc>
          <w:tcPr>
            <w:tcW w:w="364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0549F9" w:rsidRDefault="000549F9" w:rsidP="000549F9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AC2EF6" w:rsidRPr="00BA0F4E" w:rsidTr="00417E9B">
        <w:trPr>
          <w:trHeight w:val="20"/>
        </w:trPr>
        <w:tc>
          <w:tcPr>
            <w:tcW w:w="8695" w:type="dxa"/>
            <w:gridSpan w:val="1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C2EF6" w:rsidRPr="00931C25" w:rsidRDefault="00AC2EF6" w:rsidP="000420A5">
            <w:pPr>
              <w:pStyle w:val="N4PLAa"/>
              <w:pageBreakBefore/>
              <w:ind w:left="1321" w:hanging="1321"/>
            </w:pPr>
            <w:bookmarkStart w:id="67" w:name="_Toc438553810"/>
            <w:r w:rsidRPr="00931C25">
              <w:lastRenderedPageBreak/>
              <w:t>Okładziny i obudowy (</w:t>
            </w:r>
            <w:proofErr w:type="spellStart"/>
            <w:r w:rsidRPr="00931C25">
              <w:t>przedścianki</w:t>
            </w:r>
            <w:proofErr w:type="spellEnd"/>
            <w:r w:rsidRPr="00931C25">
              <w:t>) z płyt gipsowo – kartonowych impregnowanych – wodoodpornych „AH2” (GKBI)</w:t>
            </w:r>
            <w:bookmarkEnd w:id="67"/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2EF6" w:rsidRPr="00807DDB" w:rsidRDefault="00AC2EF6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  <w:keepNext/>
            </w:pPr>
          </w:p>
        </w:tc>
        <w:tc>
          <w:tcPr>
            <w:tcW w:w="1151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799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  <w:keepNext/>
            </w:pPr>
          </w:p>
        </w:tc>
        <w:tc>
          <w:tcPr>
            <w:tcW w:w="37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left"/>
              <w:keepNext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0549F9" w:rsidRDefault="000549F9" w:rsidP="000549F9">
            <w:pPr>
              <w:pStyle w:val="APA-PL8ptleft"/>
              <w:keepNext/>
            </w:pPr>
          </w:p>
        </w:tc>
        <w:tc>
          <w:tcPr>
            <w:tcW w:w="12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549F9" w:rsidRPr="00AC2EF6" w:rsidRDefault="000549F9" w:rsidP="000549F9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AC2EF6" w:rsidRDefault="000549F9" w:rsidP="000549F9">
            <w:pPr>
              <w:pStyle w:val="APA-PL8ptcentr"/>
            </w:pPr>
            <w:r>
              <w:t xml:space="preserve"> </w:t>
            </w:r>
            <w:r w:rsidRPr="00AC2EF6">
              <w:t>1W</w:t>
            </w:r>
            <w:r>
              <w:t xml:space="preserve"> </w:t>
            </w:r>
            <w:r w:rsidRPr="00AC2EF6">
              <w:t>p</w:t>
            </w:r>
          </w:p>
        </w:tc>
        <w:tc>
          <w:tcPr>
            <w:tcW w:w="79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5ptright"/>
              <w:keepNext/>
            </w:pPr>
            <w:r>
              <w:t>Symbol wykończenia</w:t>
            </w:r>
          </w:p>
        </w:tc>
        <w:tc>
          <w:tcPr>
            <w:tcW w:w="37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8ptleft"/>
              <w:keepNext/>
            </w:pPr>
            <w:r>
              <w:t>↓</w:t>
            </w: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2D55FE" w:rsidRDefault="000549F9" w:rsidP="000549F9">
            <w:pPr>
              <w:pStyle w:val="APA-PL8ptleft"/>
              <w:keepNext/>
            </w:pPr>
            <w:r w:rsidRPr="002D55FE">
              <w:t xml:space="preserve">Obudowa </w:t>
            </w:r>
            <w:r>
              <w:t>g-k wodoodporna, naklejana na ścianę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9F9" w:rsidRPr="00FC58DA" w:rsidRDefault="000549F9" w:rsidP="000549F9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49F9" w:rsidRPr="00807DDB" w:rsidRDefault="000549F9" w:rsidP="000549F9">
            <w:pPr>
              <w:pStyle w:val="refright"/>
            </w:pPr>
            <w:r w:rsidRPr="007D55CF">
              <w:t>§</w:t>
            </w:r>
            <w:r>
              <w:t xml:space="preserve"> D.3.5.c.1)</w:t>
            </w: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  <w:keepNext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799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  <w:keepNext/>
            </w:pPr>
          </w:p>
        </w:tc>
        <w:tc>
          <w:tcPr>
            <w:tcW w:w="378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  <w:keepNext/>
            </w:pPr>
          </w:p>
        </w:tc>
        <w:tc>
          <w:tcPr>
            <w:tcW w:w="475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Default="000549F9" w:rsidP="000549F9">
            <w:pPr>
              <w:pStyle w:val="APA-PL8ptleft"/>
              <w:keepNext/>
            </w:pPr>
            <w:r w:rsidRPr="002D55FE">
              <w:t xml:space="preserve">(1x) gipsowo – kartonowych, wodoodpornych „H2”, klejonych „na plackach”. </w:t>
            </w:r>
            <w:r w:rsidRPr="002D55FE">
              <w:rPr>
                <w:szCs w:val="16"/>
              </w:rPr>
              <w:t>Bez wymaganej odporności ogniowej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  <w:r>
              <w:t>Wyrównanie wykończenia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  <w:keepNext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799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  <w:keepNext/>
            </w:pPr>
          </w:p>
        </w:tc>
        <w:tc>
          <w:tcPr>
            <w:tcW w:w="378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left"/>
              <w:keepNext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0549F9" w:rsidRDefault="000549F9" w:rsidP="000549F9">
            <w:pPr>
              <w:pStyle w:val="APA-PL8ptleft"/>
              <w:keepNext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549F9" w:rsidRPr="00AC2EF6" w:rsidRDefault="000549F9" w:rsidP="000549F9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AC2EF6" w:rsidRDefault="000549F9" w:rsidP="000549F9">
            <w:pPr>
              <w:pStyle w:val="APA-PL8ptcentr"/>
            </w:pPr>
            <w:r>
              <w:t xml:space="preserve"> </w:t>
            </w:r>
            <w:r w:rsidRPr="00AC2EF6">
              <w:t>2W 2,7</w:t>
            </w:r>
          </w:p>
        </w:tc>
        <w:tc>
          <w:tcPr>
            <w:tcW w:w="79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5ptright"/>
              <w:keepNext/>
            </w:pPr>
            <w:r>
              <w:t>Symbol wykończenia</w:t>
            </w:r>
          </w:p>
        </w:tc>
        <w:tc>
          <w:tcPr>
            <w:tcW w:w="37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8ptleft"/>
              <w:keepNext/>
            </w:pPr>
            <w:r>
              <w:t>↓</w:t>
            </w: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2D55FE" w:rsidRDefault="000549F9" w:rsidP="000549F9">
            <w:pPr>
              <w:pStyle w:val="APA-PL8ptleft"/>
              <w:keepNext/>
            </w:pPr>
            <w:r>
              <w:t>Obudowa wodoodporna, mocowana do ściany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9F9" w:rsidRPr="00FC58DA" w:rsidRDefault="000549F9" w:rsidP="000549F9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49F9" w:rsidRPr="00807DDB" w:rsidRDefault="000549F9" w:rsidP="000549F9">
            <w:pPr>
              <w:pStyle w:val="refright"/>
            </w:pPr>
            <w:r w:rsidRPr="007D55CF">
              <w:t xml:space="preserve">§ </w:t>
            </w:r>
            <w:r>
              <w:t>D.3.5.c.2)</w:t>
            </w: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  <w:keepNext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799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  <w:keepNext/>
            </w:pPr>
          </w:p>
        </w:tc>
        <w:tc>
          <w:tcPr>
            <w:tcW w:w="378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  <w:keepNext/>
            </w:pPr>
          </w:p>
        </w:tc>
        <w:tc>
          <w:tcPr>
            <w:tcW w:w="475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Default="000549F9" w:rsidP="000549F9">
            <w:pPr>
              <w:pStyle w:val="APA-PL8ptleft"/>
              <w:keepNext/>
            </w:pPr>
            <w:r w:rsidRPr="002D55FE">
              <w:t xml:space="preserve">(2x) płyta „H2” mocowana na profilach </w:t>
            </w:r>
            <w:smartTag w:uri="urn:schemas-microsoft-com:office:smarttags" w:element="metricconverter">
              <w:smartTagPr>
                <w:attr w:name="ProductID" w:val="2,7 cm"/>
              </w:smartTagPr>
              <w:r w:rsidRPr="002D55FE">
                <w:t>2,7 cm</w:t>
              </w:r>
            </w:smartTag>
            <w:r w:rsidRPr="002D55FE">
              <w:t xml:space="preserve"> (CD 60), mocowanych do ściany wieszakami bezpośredni</w:t>
            </w:r>
            <w:r>
              <w:t xml:space="preserve"> odstęp max. brutto 12,6cm (szczelina do 10cm)</w:t>
            </w:r>
            <w:r w:rsidRPr="002D55FE">
              <w:t>, wypełnienie wełną mineralną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4F5B2B" w:rsidRDefault="000549F9" w:rsidP="000549F9">
            <w:pPr>
              <w:pStyle w:val="refright"/>
            </w:pPr>
            <w:r w:rsidRPr="004F5B2B">
              <w:t>Toalety</w:t>
            </w:r>
            <w:r>
              <w:t xml:space="preserve"> prowadzenie rur do </w:t>
            </w:r>
            <w:r>
              <w:sym w:font="Symbol" w:char="F0C6"/>
            </w:r>
            <w:r>
              <w:t>7cm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  <w:keepNext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799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  <w:keepNext/>
            </w:pPr>
          </w:p>
        </w:tc>
        <w:tc>
          <w:tcPr>
            <w:tcW w:w="378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left"/>
              <w:keepNext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0549F9" w:rsidRDefault="000549F9" w:rsidP="000549F9">
            <w:pPr>
              <w:pStyle w:val="APA-PL8ptleft"/>
              <w:keepNext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0549F9" w:rsidRPr="00FC58DA" w:rsidRDefault="000549F9" w:rsidP="000549F9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549F9" w:rsidRPr="00AC2EF6" w:rsidRDefault="000549F9" w:rsidP="000549F9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AC2EF6" w:rsidRDefault="000549F9" w:rsidP="000549F9">
            <w:pPr>
              <w:pStyle w:val="APA-PL8ptcentr"/>
            </w:pPr>
            <w:r>
              <w:t xml:space="preserve"> </w:t>
            </w:r>
            <w:r w:rsidRPr="00AC2EF6">
              <w:t xml:space="preserve">2W </w:t>
            </w:r>
            <w:r>
              <w:t>7,5</w:t>
            </w:r>
          </w:p>
        </w:tc>
        <w:tc>
          <w:tcPr>
            <w:tcW w:w="79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5ptright"/>
              <w:keepNext/>
            </w:pPr>
            <w:r>
              <w:t>Symbol wykończenia</w:t>
            </w:r>
          </w:p>
        </w:tc>
        <w:tc>
          <w:tcPr>
            <w:tcW w:w="37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F9" w:rsidRPr="00CA6EEC" w:rsidRDefault="000549F9" w:rsidP="000549F9">
            <w:pPr>
              <w:pStyle w:val="APA-PL8ptleft"/>
            </w:pPr>
            <w:r>
              <w:t>↓</w:t>
            </w: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9F9" w:rsidRPr="002D55FE" w:rsidRDefault="000549F9" w:rsidP="000549F9">
            <w:pPr>
              <w:pStyle w:val="APA-PL8ptleft"/>
            </w:pPr>
            <w:r>
              <w:t>Obudowa wodoodporna, samonośna h max. 4m (lub h max. 4,75 - rozstaw słupków 40cm lub stężenia do ściany)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9F9" w:rsidRPr="00FC58DA" w:rsidRDefault="000549F9" w:rsidP="000549F9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549F9" w:rsidRPr="00807DDB" w:rsidRDefault="000549F9" w:rsidP="000549F9">
            <w:pPr>
              <w:pStyle w:val="refright"/>
            </w:pPr>
            <w:r w:rsidRPr="007D55CF">
              <w:t xml:space="preserve">§ </w:t>
            </w:r>
            <w:r>
              <w:t>D.3.5.c.3)</w:t>
            </w:r>
          </w:p>
        </w:tc>
      </w:tr>
      <w:tr w:rsidR="000549F9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0549F9" w:rsidRPr="006B30A9" w:rsidRDefault="000549F9" w:rsidP="000549F9">
            <w:pPr>
              <w:pStyle w:val="APA-PL8ptleft"/>
              <w:keepNext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centr"/>
            </w:pPr>
          </w:p>
        </w:tc>
        <w:tc>
          <w:tcPr>
            <w:tcW w:w="799" w:type="dxa"/>
            <w:gridSpan w:val="3"/>
            <w:tcBorders>
              <w:left w:val="nil"/>
              <w:right w:val="nil"/>
            </w:tcBorders>
            <w:vAlign w:val="center"/>
          </w:tcPr>
          <w:p w:rsidR="000549F9" w:rsidRPr="00BA0F4E" w:rsidRDefault="000549F9" w:rsidP="000549F9">
            <w:pPr>
              <w:pStyle w:val="APA-PL8ptright"/>
              <w:keepNext/>
            </w:pPr>
          </w:p>
        </w:tc>
        <w:tc>
          <w:tcPr>
            <w:tcW w:w="378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0549F9" w:rsidRPr="00BA0F4E" w:rsidRDefault="000549F9" w:rsidP="000549F9">
            <w:pPr>
              <w:pStyle w:val="APA-PL8ptleft"/>
              <w:keepNext/>
            </w:pPr>
          </w:p>
        </w:tc>
        <w:tc>
          <w:tcPr>
            <w:tcW w:w="475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Default="000549F9" w:rsidP="000549F9">
            <w:pPr>
              <w:pStyle w:val="APA-PL8ptleft"/>
              <w:keepNext/>
            </w:pPr>
            <w:r w:rsidRPr="002D55FE">
              <w:t xml:space="preserve">(2x) płyta „H2” mocowana na profilach </w:t>
            </w:r>
            <w:r>
              <w:t>samonośnych 7,5cm (CW 75</w:t>
            </w:r>
            <w:r w:rsidRPr="002D55FE">
              <w:t xml:space="preserve">), </w:t>
            </w:r>
            <w:r>
              <w:t>odstęp dowolny</w:t>
            </w:r>
            <w:r w:rsidRPr="002D55FE">
              <w:t>, wypełnienie wełną mineralną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9F9" w:rsidRPr="004F5B2B" w:rsidRDefault="000549F9" w:rsidP="000549F9">
            <w:pPr>
              <w:pStyle w:val="refright"/>
            </w:pPr>
            <w:r w:rsidRPr="004F5B2B">
              <w:t>Toalety</w:t>
            </w:r>
            <w:r>
              <w:t xml:space="preserve"> obudowy dla stelaży 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</w:tcPr>
          <w:p w:rsidR="000549F9" w:rsidRPr="001D5B9C" w:rsidRDefault="000549F9" w:rsidP="000549F9">
            <w:pPr>
              <w:pStyle w:val="refright"/>
            </w:pPr>
          </w:p>
        </w:tc>
      </w:tr>
      <w:tr w:rsidR="000549F9" w:rsidRPr="00BA0F4E" w:rsidTr="00417E9B">
        <w:trPr>
          <w:trHeight w:val="20"/>
        </w:trPr>
        <w:tc>
          <w:tcPr>
            <w:tcW w:w="350" w:type="dxa"/>
            <w:gridSpan w:val="2"/>
            <w:vAlign w:val="center"/>
          </w:tcPr>
          <w:p w:rsidR="000549F9" w:rsidRPr="00AC2EF6" w:rsidRDefault="000549F9" w:rsidP="000549F9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0549F9" w:rsidRPr="00AC2EF6" w:rsidRDefault="000549F9" w:rsidP="000549F9">
            <w:pPr>
              <w:pStyle w:val="APA-PL8ptcentr"/>
            </w:pPr>
          </w:p>
        </w:tc>
        <w:tc>
          <w:tcPr>
            <w:tcW w:w="799" w:type="dxa"/>
            <w:gridSpan w:val="3"/>
            <w:shd w:val="clear" w:color="auto" w:fill="auto"/>
            <w:vAlign w:val="center"/>
          </w:tcPr>
          <w:p w:rsidR="000549F9" w:rsidRPr="00BA0F4E" w:rsidRDefault="000549F9" w:rsidP="000549F9">
            <w:pPr>
              <w:pStyle w:val="APA-PL8ptright"/>
              <w:keepNext/>
            </w:pPr>
          </w:p>
        </w:tc>
        <w:tc>
          <w:tcPr>
            <w:tcW w:w="378" w:type="dxa"/>
            <w:gridSpan w:val="3"/>
            <w:shd w:val="clear" w:color="auto" w:fill="auto"/>
            <w:vAlign w:val="center"/>
          </w:tcPr>
          <w:p w:rsidR="000549F9" w:rsidRPr="00020970" w:rsidRDefault="000549F9" w:rsidP="000549F9">
            <w:pPr>
              <w:pStyle w:val="APA-PL8ptleft"/>
              <w:keepNext/>
            </w:pPr>
          </w:p>
        </w:tc>
        <w:tc>
          <w:tcPr>
            <w:tcW w:w="4752" w:type="dxa"/>
            <w:gridSpan w:val="3"/>
            <w:shd w:val="clear" w:color="auto" w:fill="auto"/>
            <w:vAlign w:val="center"/>
          </w:tcPr>
          <w:p w:rsidR="000549F9" w:rsidRPr="00BA0F4E" w:rsidRDefault="000549F9" w:rsidP="000549F9">
            <w:pPr>
              <w:pStyle w:val="APA-PL8ptleft"/>
              <w:keepNext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9F9" w:rsidRPr="00BA0F4E" w:rsidRDefault="000549F9" w:rsidP="000549F9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9F9" w:rsidRDefault="000549F9" w:rsidP="000549F9">
            <w:pPr>
              <w:pStyle w:val="APA-PL8ptleft"/>
              <w:keepNext/>
            </w:pPr>
          </w:p>
        </w:tc>
      </w:tr>
      <w:tr w:rsidR="00B42992" w:rsidRPr="00BA0F4E" w:rsidTr="00417E9B">
        <w:trPr>
          <w:trHeight w:val="31"/>
        </w:trPr>
        <w:tc>
          <w:tcPr>
            <w:tcW w:w="8695" w:type="dxa"/>
            <w:gridSpan w:val="1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2992" w:rsidRPr="00931C25" w:rsidRDefault="00B42992" w:rsidP="0056106F">
            <w:pPr>
              <w:pStyle w:val="N3PLAa"/>
            </w:pPr>
            <w:bookmarkStart w:id="68" w:name="_Toc438553811"/>
            <w:r w:rsidRPr="00931C25">
              <w:t>Typy ostatecznej warstwy wykończeniowej.</w:t>
            </w:r>
            <w:bookmarkEnd w:id="68"/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2992" w:rsidRPr="00BA0F4E" w:rsidRDefault="00B42992" w:rsidP="000549F9">
            <w:pPr>
              <w:pStyle w:val="refright"/>
            </w:pPr>
          </w:p>
        </w:tc>
      </w:tr>
      <w:tr w:rsidR="007E4859" w:rsidRPr="00BA0F4E" w:rsidTr="00417E9B">
        <w:trPr>
          <w:trHeight w:val="20"/>
        </w:trPr>
        <w:tc>
          <w:tcPr>
            <w:tcW w:w="28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E4859" w:rsidRPr="00AC2EF6" w:rsidRDefault="007E4859" w:rsidP="000549F9">
            <w:pPr>
              <w:pStyle w:val="APA-PL8ptcentrbold"/>
            </w:pPr>
          </w:p>
        </w:tc>
        <w:tc>
          <w:tcPr>
            <w:tcW w:w="1137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E4859" w:rsidRDefault="007E4859" w:rsidP="000549F9">
            <w:pPr>
              <w:pStyle w:val="APA-PL8ptcentr"/>
            </w:pPr>
          </w:p>
        </w:tc>
        <w:tc>
          <w:tcPr>
            <w:tcW w:w="802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E4859" w:rsidRPr="00BA0F4E" w:rsidRDefault="007E4859" w:rsidP="000549F9">
            <w:pPr>
              <w:pStyle w:val="APA-PL8ptright"/>
              <w:keepNext/>
            </w:pPr>
          </w:p>
        </w:tc>
        <w:tc>
          <w:tcPr>
            <w:tcW w:w="453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E4859" w:rsidRPr="00020970" w:rsidRDefault="007E4859" w:rsidP="000549F9">
            <w:pPr>
              <w:pStyle w:val="APA-PL8ptleft"/>
              <w:keepNext/>
            </w:pPr>
          </w:p>
        </w:tc>
        <w:tc>
          <w:tcPr>
            <w:tcW w:w="46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E4859" w:rsidRPr="002D55FE" w:rsidRDefault="007E4859" w:rsidP="000549F9">
            <w:pPr>
              <w:pStyle w:val="APA-PL8ptleft"/>
              <w:keepNext/>
            </w:pPr>
          </w:p>
        </w:tc>
        <w:tc>
          <w:tcPr>
            <w:tcW w:w="139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859" w:rsidRPr="002D55FE" w:rsidRDefault="007E4859" w:rsidP="000549F9">
            <w:pPr>
              <w:pStyle w:val="APA-PL8ptleft"/>
              <w:keepNext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E4859" w:rsidRDefault="007E4859" w:rsidP="000549F9">
            <w:pPr>
              <w:pStyle w:val="APA-PL8ptleft"/>
              <w:keepNext/>
            </w:pPr>
          </w:p>
        </w:tc>
      </w:tr>
      <w:tr w:rsidR="007E4859" w:rsidRPr="00BA0F4E" w:rsidTr="00417E9B">
        <w:trPr>
          <w:trHeight w:val="227"/>
        </w:trPr>
        <w:tc>
          <w:tcPr>
            <w:tcW w:w="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E4859" w:rsidRPr="00AC2EF6" w:rsidRDefault="007E4859" w:rsidP="000549F9">
            <w:pPr>
              <w:pStyle w:val="APA-PL8ptcentrbold"/>
            </w:pPr>
            <w:r>
              <w:t>F</w:t>
            </w:r>
          </w:p>
        </w:tc>
        <w:tc>
          <w:tcPr>
            <w:tcW w:w="113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859" w:rsidRPr="00AC2EF6" w:rsidRDefault="007E4859" w:rsidP="000549F9">
            <w:pPr>
              <w:pStyle w:val="APA-PL8ptcentr"/>
            </w:pPr>
            <w:r>
              <w:t>…</w:t>
            </w:r>
          </w:p>
        </w:tc>
        <w:tc>
          <w:tcPr>
            <w:tcW w:w="80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E4859" w:rsidRPr="00650BAC" w:rsidRDefault="007E4859" w:rsidP="000549F9">
            <w:pPr>
              <w:pStyle w:val="APA-PL8ptright"/>
              <w:keepNext/>
            </w:pPr>
            <w:r>
              <w:t>TNT</w:t>
            </w:r>
          </w:p>
        </w:tc>
        <w:tc>
          <w:tcPr>
            <w:tcW w:w="453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4859" w:rsidRPr="00020970" w:rsidRDefault="007E4859" w:rsidP="000549F9">
            <w:pPr>
              <w:pStyle w:val="APA-PL8ptleft"/>
              <w:keepNext/>
            </w:pPr>
          </w:p>
        </w:tc>
        <w:tc>
          <w:tcPr>
            <w:tcW w:w="461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859" w:rsidRPr="002D55FE" w:rsidRDefault="007E4859" w:rsidP="000549F9">
            <w:pPr>
              <w:pStyle w:val="APA-PL8ptleft"/>
              <w:keepNext/>
            </w:pPr>
            <w:r>
              <w:t>Wykończenie w zakresie prac Najemcy</w:t>
            </w:r>
          </w:p>
        </w:tc>
        <w:tc>
          <w:tcPr>
            <w:tcW w:w="139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E4859" w:rsidRPr="00FC58DA" w:rsidRDefault="007E4859" w:rsidP="000549F9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E4859" w:rsidRPr="00807DDB" w:rsidRDefault="007E4859" w:rsidP="000549F9">
            <w:pPr>
              <w:pStyle w:val="APA-PL8ptleft"/>
              <w:keepNext/>
            </w:pPr>
          </w:p>
        </w:tc>
      </w:tr>
      <w:tr w:rsidR="007E4859" w:rsidRPr="00BA0F4E" w:rsidTr="00417E9B">
        <w:trPr>
          <w:trHeight w:val="23"/>
        </w:trPr>
        <w:tc>
          <w:tcPr>
            <w:tcW w:w="365" w:type="dxa"/>
            <w:gridSpan w:val="3"/>
            <w:tcBorders>
              <w:left w:val="nil"/>
              <w:right w:val="nil"/>
            </w:tcBorders>
            <w:vAlign w:val="center"/>
          </w:tcPr>
          <w:p w:rsidR="007E4859" w:rsidRPr="006B30A9" w:rsidRDefault="007E4859" w:rsidP="000549F9">
            <w:pPr>
              <w:pStyle w:val="APA-PL8ptleft"/>
              <w:keepNext/>
            </w:pPr>
          </w:p>
        </w:tc>
        <w:tc>
          <w:tcPr>
            <w:tcW w:w="1058" w:type="dxa"/>
            <w:tcBorders>
              <w:left w:val="nil"/>
              <w:right w:val="nil"/>
            </w:tcBorders>
            <w:vAlign w:val="center"/>
          </w:tcPr>
          <w:p w:rsidR="007E4859" w:rsidRPr="00BA0F4E" w:rsidRDefault="007E4859" w:rsidP="000549F9">
            <w:pPr>
              <w:pStyle w:val="APA-PL8ptcentr"/>
            </w:pPr>
          </w:p>
        </w:tc>
        <w:tc>
          <w:tcPr>
            <w:tcW w:w="802" w:type="dxa"/>
            <w:gridSpan w:val="3"/>
            <w:tcBorders>
              <w:left w:val="nil"/>
              <w:right w:val="nil"/>
            </w:tcBorders>
            <w:vAlign w:val="center"/>
          </w:tcPr>
          <w:p w:rsidR="007E4859" w:rsidRPr="00BA0F4E" w:rsidRDefault="007E4859" w:rsidP="000549F9">
            <w:pPr>
              <w:pStyle w:val="APA-PL8ptright"/>
              <w:keepNext/>
            </w:pPr>
          </w:p>
        </w:tc>
        <w:tc>
          <w:tcPr>
            <w:tcW w:w="453" w:type="dxa"/>
            <w:gridSpan w:val="4"/>
            <w:tcBorders>
              <w:left w:val="nil"/>
              <w:right w:val="nil"/>
            </w:tcBorders>
            <w:vAlign w:val="center"/>
          </w:tcPr>
          <w:p w:rsidR="007E4859" w:rsidRPr="00BA0F4E" w:rsidRDefault="007E4859" w:rsidP="000549F9">
            <w:pPr>
              <w:pStyle w:val="APA-PL8ptleft"/>
              <w:keepNext/>
            </w:pPr>
          </w:p>
        </w:tc>
        <w:tc>
          <w:tcPr>
            <w:tcW w:w="4618" w:type="dxa"/>
            <w:tcBorders>
              <w:left w:val="nil"/>
              <w:right w:val="single" w:sz="4" w:space="0" w:color="auto"/>
            </w:tcBorders>
            <w:vAlign w:val="center"/>
          </w:tcPr>
          <w:p w:rsidR="007E4859" w:rsidRDefault="007E4859" w:rsidP="000549F9">
            <w:pPr>
              <w:pStyle w:val="APA-PL8ptleft"/>
              <w:keepNext/>
            </w:pPr>
          </w:p>
        </w:tc>
        <w:tc>
          <w:tcPr>
            <w:tcW w:w="13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4859" w:rsidRPr="00FC58DA" w:rsidRDefault="007E4859" w:rsidP="000549F9">
            <w:pPr>
              <w:pStyle w:val="refright"/>
            </w:pPr>
            <w:r>
              <w:t>Najemcy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E4859" w:rsidRPr="001D5B9C" w:rsidRDefault="007E4859" w:rsidP="000549F9">
            <w:pPr>
              <w:pStyle w:val="refright"/>
            </w:pPr>
          </w:p>
        </w:tc>
      </w:tr>
      <w:tr w:rsidR="007E4859" w:rsidRPr="00BA0F4E" w:rsidTr="00417E9B">
        <w:trPr>
          <w:trHeight w:val="23"/>
        </w:trPr>
        <w:tc>
          <w:tcPr>
            <w:tcW w:w="365" w:type="dxa"/>
            <w:gridSpan w:val="3"/>
            <w:tcBorders>
              <w:left w:val="nil"/>
              <w:right w:val="nil"/>
            </w:tcBorders>
            <w:vAlign w:val="center"/>
          </w:tcPr>
          <w:p w:rsidR="007E4859" w:rsidRPr="006B30A9" w:rsidRDefault="007E4859" w:rsidP="000549F9">
            <w:pPr>
              <w:pStyle w:val="APA-PL8ptleft"/>
              <w:keepNext/>
            </w:pPr>
          </w:p>
        </w:tc>
        <w:tc>
          <w:tcPr>
            <w:tcW w:w="1058" w:type="dxa"/>
            <w:tcBorders>
              <w:left w:val="nil"/>
              <w:right w:val="nil"/>
            </w:tcBorders>
            <w:vAlign w:val="center"/>
          </w:tcPr>
          <w:p w:rsidR="007E4859" w:rsidRPr="00BA0F4E" w:rsidRDefault="007E4859" w:rsidP="000549F9">
            <w:pPr>
              <w:pStyle w:val="APA-PL8ptcentr"/>
            </w:pPr>
          </w:p>
        </w:tc>
        <w:tc>
          <w:tcPr>
            <w:tcW w:w="802" w:type="dxa"/>
            <w:gridSpan w:val="3"/>
            <w:tcBorders>
              <w:left w:val="nil"/>
              <w:right w:val="nil"/>
            </w:tcBorders>
            <w:vAlign w:val="center"/>
          </w:tcPr>
          <w:p w:rsidR="007E4859" w:rsidRPr="00BA0F4E" w:rsidRDefault="007E4859" w:rsidP="000549F9">
            <w:pPr>
              <w:pStyle w:val="APA-PL8ptright"/>
              <w:keepNext/>
            </w:pPr>
          </w:p>
        </w:tc>
        <w:tc>
          <w:tcPr>
            <w:tcW w:w="453" w:type="dxa"/>
            <w:gridSpan w:val="4"/>
            <w:tcBorders>
              <w:left w:val="nil"/>
              <w:right w:val="nil"/>
            </w:tcBorders>
            <w:vAlign w:val="center"/>
          </w:tcPr>
          <w:p w:rsidR="007E4859" w:rsidRPr="00BA0F4E" w:rsidRDefault="007E4859" w:rsidP="000549F9">
            <w:pPr>
              <w:pStyle w:val="APA-PL8ptleft"/>
              <w:keepNext/>
            </w:pPr>
          </w:p>
        </w:tc>
        <w:tc>
          <w:tcPr>
            <w:tcW w:w="4618" w:type="dxa"/>
            <w:tcBorders>
              <w:left w:val="nil"/>
            </w:tcBorders>
            <w:vAlign w:val="center"/>
          </w:tcPr>
          <w:p w:rsidR="007E4859" w:rsidRDefault="007E4859" w:rsidP="000549F9">
            <w:pPr>
              <w:pStyle w:val="APA-PL8ptleft"/>
              <w:keepNext/>
            </w:pPr>
          </w:p>
        </w:tc>
        <w:tc>
          <w:tcPr>
            <w:tcW w:w="1399" w:type="dxa"/>
            <w:gridSpan w:val="3"/>
            <w:tcBorders>
              <w:right w:val="single" w:sz="4" w:space="0" w:color="auto"/>
            </w:tcBorders>
            <w:vAlign w:val="center"/>
          </w:tcPr>
          <w:p w:rsidR="007E4859" w:rsidRPr="00FC58DA" w:rsidRDefault="007E4859" w:rsidP="000549F9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E4859" w:rsidRPr="001D5B9C" w:rsidRDefault="007E4859" w:rsidP="000549F9">
            <w:pPr>
              <w:pStyle w:val="refright"/>
            </w:pPr>
          </w:p>
        </w:tc>
      </w:tr>
      <w:tr w:rsidR="00B42992" w:rsidRPr="00BA0F4E" w:rsidTr="00417E9B">
        <w:trPr>
          <w:trHeight w:val="31"/>
        </w:trPr>
        <w:tc>
          <w:tcPr>
            <w:tcW w:w="8695" w:type="dxa"/>
            <w:gridSpan w:val="1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2992" w:rsidRPr="00BA0F4E" w:rsidRDefault="00B42992" w:rsidP="0056106F">
            <w:pPr>
              <w:pStyle w:val="N4PLAa"/>
            </w:pPr>
            <w:bookmarkStart w:id="69" w:name="_Toc438553812"/>
            <w:proofErr w:type="spellStart"/>
            <w:r>
              <w:t>Bezspoinowe</w:t>
            </w:r>
            <w:proofErr w:type="spellEnd"/>
            <w:r>
              <w:t xml:space="preserve"> Systemy Ociepleń na wełnie mineralnej.</w:t>
            </w:r>
            <w:bookmarkEnd w:id="69"/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2992" w:rsidRPr="00BA0F4E" w:rsidRDefault="00B42992" w:rsidP="000549F9">
            <w:pPr>
              <w:pStyle w:val="refright"/>
            </w:pPr>
          </w:p>
        </w:tc>
      </w:tr>
      <w:tr w:rsidR="00AB1715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B42992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020970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left"/>
            </w:pPr>
          </w:p>
        </w:tc>
        <w:tc>
          <w:tcPr>
            <w:tcW w:w="126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left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42992" w:rsidRDefault="00AB1715" w:rsidP="00417E9B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  <w:r w:rsidRPr="002B2AC1">
              <w:t>X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452A40" w:rsidRDefault="00AB1715" w:rsidP="00417E9B">
            <w:pPr>
              <w:pStyle w:val="APA-PL8ptleft"/>
            </w:pPr>
            <w:r w:rsidRPr="00B42992">
              <w:t xml:space="preserve">PS 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left"/>
            </w:pPr>
            <w:r w:rsidRPr="002B2AC1">
              <w:t xml:space="preserve">Termoizolacje systemowe z tynkiem cienkowarstwowym 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1715" w:rsidRPr="00FC58DA" w:rsidRDefault="00AB1715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refright"/>
            </w:pPr>
            <w:r w:rsidRPr="007D55CF">
              <w:t xml:space="preserve">§ </w:t>
            </w:r>
            <w:r>
              <w:t>D.4.1.b.1)</w:t>
            </w: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right"/>
              <w:rPr>
                <w:bCs/>
              </w:rPr>
            </w:pPr>
            <w:r>
              <w:t>5</w:t>
            </w:r>
            <w:r w:rsidRPr="00B42992">
              <w:t>W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  <w:r w:rsidRPr="002B2AC1">
              <w:t xml:space="preserve">na wełnie mineralnej </w:t>
            </w:r>
            <w:r>
              <w:t>5</w:t>
            </w:r>
            <w:r w:rsidRPr="002B2AC1">
              <w:t>cm</w:t>
            </w:r>
            <w:r>
              <w:t xml:space="preserve"> (U</w:t>
            </w:r>
            <w:r w:rsidRPr="002B4726">
              <w:rPr>
                <w:vertAlign w:val="subscript"/>
              </w:rPr>
              <w:t>C</w:t>
            </w:r>
            <w:r>
              <w:t xml:space="preserve"> </w:t>
            </w:r>
            <w:r>
              <w:sym w:font="Symbol" w:char="F07E"/>
            </w:r>
            <w:r>
              <w:t>0,81W/(m</w:t>
            </w:r>
            <w:r w:rsidRPr="002B4726">
              <w:rPr>
                <w:vertAlign w:val="superscript"/>
              </w:rPr>
              <w:t>2</w:t>
            </w:r>
            <w:r>
              <w:t>K))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right"/>
              <w:rPr>
                <w:bCs/>
              </w:rPr>
            </w:pPr>
            <w:r w:rsidRPr="00B42992">
              <w:t>1</w:t>
            </w:r>
            <w:r>
              <w:t>0</w:t>
            </w:r>
            <w:r w:rsidRPr="00B42992">
              <w:t>W</w:t>
            </w:r>
          </w:p>
        </w:tc>
        <w:tc>
          <w:tcPr>
            <w:tcW w:w="5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42992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left"/>
            </w:pPr>
            <w:r w:rsidRPr="002B2AC1">
              <w:t>na wełnie mineralnej 1</w:t>
            </w:r>
            <w:r>
              <w:t>0</w:t>
            </w:r>
            <w:r w:rsidRPr="002B2AC1">
              <w:t>cm</w:t>
            </w:r>
            <w:r>
              <w:t xml:space="preserve"> (U</w:t>
            </w:r>
            <w:r w:rsidRPr="002B4726">
              <w:rPr>
                <w:vertAlign w:val="subscript"/>
              </w:rPr>
              <w:t>C</w:t>
            </w:r>
            <w:r>
              <w:t xml:space="preserve"> </w:t>
            </w:r>
            <w:r>
              <w:sym w:font="Symbol" w:char="F07E"/>
            </w:r>
            <w:r>
              <w:t>0,41W/(m</w:t>
            </w:r>
            <w:r w:rsidRPr="002B4726">
              <w:rPr>
                <w:vertAlign w:val="superscript"/>
              </w:rPr>
              <w:t>2</w:t>
            </w:r>
            <w:r>
              <w:t>K))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refright"/>
            </w:pPr>
            <w:r>
              <w:t>garaż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715" w:rsidRPr="00B42992" w:rsidRDefault="00AB1715" w:rsidP="00417E9B">
            <w:pPr>
              <w:pStyle w:val="APA-PL8ptright"/>
            </w:pPr>
            <w:r w:rsidRPr="00B42992">
              <w:t>15W</w:t>
            </w:r>
          </w:p>
        </w:tc>
        <w:tc>
          <w:tcPr>
            <w:tcW w:w="5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42992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left"/>
            </w:pPr>
            <w:r w:rsidRPr="002B2AC1">
              <w:t>na wełnie mineralnej 15cm</w:t>
            </w:r>
            <w:r>
              <w:t xml:space="preserve"> (U</w:t>
            </w:r>
            <w:r w:rsidRPr="002B4726">
              <w:rPr>
                <w:vertAlign w:val="subscript"/>
              </w:rPr>
              <w:t>C</w:t>
            </w:r>
            <w:r>
              <w:t xml:space="preserve"> </w:t>
            </w:r>
            <w:r>
              <w:sym w:font="Symbol" w:char="F07E"/>
            </w:r>
            <w:r>
              <w:t>0,27W/(m</w:t>
            </w:r>
            <w:r w:rsidRPr="002B4726">
              <w:rPr>
                <w:vertAlign w:val="superscript"/>
              </w:rPr>
              <w:t>2</w:t>
            </w:r>
            <w:r>
              <w:t>K))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refright"/>
            </w:pPr>
            <w:r>
              <w:t xml:space="preserve">Rampa </w:t>
            </w:r>
            <w:proofErr w:type="spellStart"/>
            <w:r>
              <w:t>wewn</w:t>
            </w:r>
            <w:proofErr w:type="spellEnd"/>
            <w:r>
              <w:t>.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715" w:rsidRPr="00B42992" w:rsidRDefault="00AB1715" w:rsidP="00417E9B">
            <w:pPr>
              <w:pStyle w:val="APA-PL8ptright"/>
            </w:pPr>
            <w:r>
              <w:t>18W</w:t>
            </w:r>
          </w:p>
        </w:tc>
        <w:tc>
          <w:tcPr>
            <w:tcW w:w="5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42992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left"/>
            </w:pPr>
            <w:r w:rsidRPr="002B2AC1">
              <w:t>na wełnie mineralnej 1</w:t>
            </w:r>
            <w:r>
              <w:t>8</w:t>
            </w:r>
            <w:r w:rsidRPr="002B2AC1">
              <w:t>cm</w:t>
            </w:r>
            <w:r>
              <w:t xml:space="preserve"> (U</w:t>
            </w:r>
            <w:r w:rsidRPr="002B4726">
              <w:rPr>
                <w:vertAlign w:val="subscript"/>
              </w:rPr>
              <w:t>C</w:t>
            </w:r>
            <w:r>
              <w:t xml:space="preserve"> </w:t>
            </w:r>
            <w:r>
              <w:sym w:font="Symbol" w:char="F07E"/>
            </w:r>
            <w:r>
              <w:t>0,23W/(m</w:t>
            </w:r>
            <w:r w:rsidRPr="002B4726">
              <w:rPr>
                <w:vertAlign w:val="superscript"/>
              </w:rPr>
              <w:t>2</w:t>
            </w:r>
            <w:r>
              <w:t>K))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  <w:r>
              <w:t>Ściana zewn.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0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  <w:proofErr w:type="spellStart"/>
            <w:r>
              <w:t>lg</w:t>
            </w:r>
            <w:proofErr w:type="spellEnd"/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  <w:r>
              <w:t>Jasnoszary (standard barwiony w masie) (RAL 7047) (NCS 2000-N)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  <w:r>
              <w:t>standard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0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020970" w:rsidRDefault="00AB1715" w:rsidP="00417E9B">
            <w:pPr>
              <w:pStyle w:val="APA-PL8ptleft"/>
            </w:pPr>
            <w:proofErr w:type="spellStart"/>
            <w:r>
              <w:t>or</w:t>
            </w:r>
            <w:proofErr w:type="spellEnd"/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  <w:r>
              <w:t>Pomarańczowy (</w:t>
            </w:r>
            <w:proofErr w:type="spellStart"/>
            <w:r>
              <w:t>APrico</w:t>
            </w:r>
            <w:proofErr w:type="spellEnd"/>
            <w:r>
              <w:t xml:space="preserve"> 145), (Pas malowany</w:t>
            </w:r>
            <w:r w:rsidRPr="00A41300">
              <w:t xml:space="preserve"> od 95 cm do 215 cm)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refright"/>
            </w:pPr>
            <w:proofErr w:type="spellStart"/>
            <w:r>
              <w:t>Core</w:t>
            </w:r>
            <w:proofErr w:type="spellEnd"/>
            <w:r>
              <w:t xml:space="preserve"> poz. (+ 1) 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0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020970" w:rsidRDefault="00AB1715" w:rsidP="00417E9B">
            <w:pPr>
              <w:pStyle w:val="APA-PL8ptleft"/>
            </w:pPr>
            <w:r>
              <w:t>ro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  <w:r>
              <w:t xml:space="preserve">Różowy ( </w:t>
            </w:r>
            <w:proofErr w:type="spellStart"/>
            <w:r>
              <w:t>Rose</w:t>
            </w:r>
            <w:proofErr w:type="spellEnd"/>
            <w:r>
              <w:t xml:space="preserve"> 95), (Pas malowany</w:t>
            </w:r>
            <w:r w:rsidRPr="00A41300">
              <w:t xml:space="preserve"> od 95 cm do 215 cm)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refright"/>
            </w:pPr>
            <w:proofErr w:type="spellStart"/>
            <w:r>
              <w:t>Core</w:t>
            </w:r>
            <w:proofErr w:type="spellEnd"/>
            <w:r>
              <w:t xml:space="preserve"> poz. (+ 2)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0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020970" w:rsidRDefault="00AB1715" w:rsidP="00417E9B">
            <w:pPr>
              <w:pStyle w:val="APA-PL8ptleft"/>
            </w:pPr>
            <w:r>
              <w:t>gr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  <w:r>
              <w:t>Zielony (</w:t>
            </w:r>
            <w:proofErr w:type="spellStart"/>
            <w:r>
              <w:t>Agave</w:t>
            </w:r>
            <w:proofErr w:type="spellEnd"/>
            <w:r>
              <w:t xml:space="preserve"> 135), (Pas malowany</w:t>
            </w:r>
            <w:r w:rsidRPr="00A41300">
              <w:t xml:space="preserve"> od 95 cm do 215 cm)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refright"/>
            </w:pPr>
            <w:proofErr w:type="spellStart"/>
            <w:r>
              <w:t>Core</w:t>
            </w:r>
            <w:proofErr w:type="spellEnd"/>
            <w:r>
              <w:t xml:space="preserve"> poz. (- 1) 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0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020970" w:rsidRDefault="00AB1715" w:rsidP="00417E9B">
            <w:pPr>
              <w:pStyle w:val="APA-PL8ptleft"/>
            </w:pPr>
            <w:proofErr w:type="spellStart"/>
            <w:r>
              <w:t>bl</w:t>
            </w:r>
            <w:proofErr w:type="spellEnd"/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  <w:r>
              <w:t>Niebieski (Pacific 165), (Pas malowany</w:t>
            </w:r>
            <w:r w:rsidRPr="00A41300">
              <w:t xml:space="preserve"> od 95 cm do 215 cm)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refright"/>
            </w:pPr>
            <w:proofErr w:type="spellStart"/>
            <w:r>
              <w:t>Core</w:t>
            </w:r>
            <w:proofErr w:type="spellEnd"/>
            <w:r>
              <w:t xml:space="preserve"> poz. (- 2) 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AB1715" w:rsidRPr="006B30A9" w:rsidRDefault="00AB1715" w:rsidP="00417E9B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AB1715" w:rsidRDefault="00AB1715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AB1715" w:rsidRPr="00FC58DA" w:rsidRDefault="00AB1715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42992" w:rsidRDefault="00AB1715" w:rsidP="00417E9B">
            <w:pPr>
              <w:pStyle w:val="APA-PL8ptcentrbold"/>
            </w:pPr>
            <w:r w:rsidRPr="00B42992"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  <w:r w:rsidRPr="002B2AC1">
              <w:t>X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B42992" w:rsidRDefault="00AB1715" w:rsidP="00417E9B">
            <w:pPr>
              <w:pStyle w:val="APA-PL8ptleft"/>
            </w:pPr>
            <w:r w:rsidRPr="00B42992">
              <w:t>PST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left"/>
            </w:pPr>
            <w:r w:rsidRPr="002B2AC1">
              <w:t xml:space="preserve">Termoizolacje systemowe </w:t>
            </w:r>
            <w:r>
              <w:t>do wykończenia</w:t>
            </w:r>
            <w:r w:rsidRPr="002B2AC1">
              <w:t xml:space="preserve"> płytkami ceramicznymi 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1715" w:rsidRPr="00FC58DA" w:rsidRDefault="00AB1715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refright"/>
            </w:pPr>
            <w:r>
              <w:t>§ D.4.1.b.3)</w:t>
            </w:r>
            <w:r w:rsidRPr="00BA0F4E">
              <w:t xml:space="preserve"> </w:t>
            </w: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right"/>
              <w:rPr>
                <w:bCs/>
              </w:rPr>
            </w:pPr>
            <w:r>
              <w:t>5</w:t>
            </w:r>
            <w:r w:rsidRPr="00B42992">
              <w:t>W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  <w:r w:rsidRPr="002B2AC1">
              <w:t xml:space="preserve">na wełnie mineralnej </w:t>
            </w:r>
            <w:r>
              <w:t>5</w:t>
            </w:r>
            <w:r w:rsidRPr="002B2AC1">
              <w:t>cm</w:t>
            </w:r>
            <w:r>
              <w:t xml:space="preserve"> (U</w:t>
            </w:r>
            <w:r w:rsidRPr="002B4726">
              <w:rPr>
                <w:vertAlign w:val="subscript"/>
              </w:rPr>
              <w:t>C</w:t>
            </w:r>
            <w:r>
              <w:t xml:space="preserve"> </w:t>
            </w:r>
            <w:r>
              <w:sym w:font="Symbol" w:char="F07E"/>
            </w:r>
            <w:r>
              <w:t>0,81W/(m</w:t>
            </w:r>
            <w:r w:rsidRPr="002B4726">
              <w:rPr>
                <w:vertAlign w:val="superscript"/>
              </w:rPr>
              <w:t>2</w:t>
            </w:r>
            <w:r w:rsidR="00693CE8">
              <w:t>K)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  <w:r>
              <w:t>chłodnia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B1715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650BAC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1715" w:rsidRPr="00650BAC" w:rsidRDefault="00AB1715" w:rsidP="00693CE8">
            <w:pPr>
              <w:pStyle w:val="APA-PL8ptright"/>
              <w:rPr>
                <w:bCs/>
              </w:rPr>
            </w:pPr>
            <w:r w:rsidRPr="00B42992">
              <w:t>1</w:t>
            </w:r>
            <w:r w:rsidR="00693CE8">
              <w:t>5</w:t>
            </w:r>
            <w:r w:rsidRPr="00B42992">
              <w:t>W</w:t>
            </w:r>
          </w:p>
        </w:tc>
        <w:tc>
          <w:tcPr>
            <w:tcW w:w="5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42992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693CE8">
            <w:pPr>
              <w:pStyle w:val="APA-PL8ptleft"/>
            </w:pPr>
            <w:r w:rsidRPr="002B2AC1">
              <w:t>na wełnie mineralnej 1</w:t>
            </w:r>
            <w:r w:rsidR="00693CE8">
              <w:t>5</w:t>
            </w:r>
            <w:r w:rsidRPr="002B2AC1">
              <w:t>cm</w:t>
            </w:r>
            <w:r>
              <w:t xml:space="preserve"> </w:t>
            </w: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refright"/>
            </w:pPr>
            <w:r>
              <w:t>odpadków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0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B42992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1715" w:rsidRPr="00020970" w:rsidRDefault="00AB1715" w:rsidP="00417E9B">
            <w:pPr>
              <w:pStyle w:val="APA-PL8ptleft"/>
            </w:pPr>
            <w:r>
              <w:t>i/CT3</w:t>
            </w:r>
          </w:p>
        </w:tc>
        <w:tc>
          <w:tcPr>
            <w:tcW w:w="475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APA-PL8ptleft"/>
            </w:pPr>
            <w:r>
              <w:t xml:space="preserve">Wykończenie płytkami z </w:t>
            </w:r>
            <w:proofErr w:type="spellStart"/>
            <w:r>
              <w:t>hydroizolacją</w:t>
            </w:r>
            <w:proofErr w:type="spellEnd"/>
            <w:r>
              <w:t xml:space="preserve"> </w:t>
            </w:r>
            <w:proofErr w:type="spellStart"/>
            <w:r>
              <w:t>podpłytkową</w:t>
            </w:r>
            <w:proofErr w:type="spellEnd"/>
            <w:r>
              <w:t xml:space="preserve"> -  jak podano poniżej</w:t>
            </w: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2B2AC1" w:rsidRDefault="00AB1715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AB1715" w:rsidRPr="006B30A9" w:rsidRDefault="00AB1715" w:rsidP="00417E9B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AB1715" w:rsidRDefault="00AB1715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AB1715" w:rsidRPr="00FC58DA" w:rsidRDefault="00AB1715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C43985" w:rsidRPr="00BA0F4E" w:rsidTr="00417E9B">
        <w:trPr>
          <w:trHeight w:val="31"/>
        </w:trPr>
        <w:tc>
          <w:tcPr>
            <w:tcW w:w="8695" w:type="dxa"/>
            <w:gridSpan w:val="1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985" w:rsidRPr="00931C25" w:rsidRDefault="00C43985" w:rsidP="0056106F">
            <w:pPr>
              <w:pStyle w:val="N4PLAa"/>
            </w:pPr>
            <w:bookmarkStart w:id="70" w:name="_Toc438553813"/>
            <w:r w:rsidRPr="00931C25">
              <w:t>Okładziny z płytek ceramicznych</w:t>
            </w:r>
            <w:bookmarkEnd w:id="70"/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FD391B">
            <w:pPr>
              <w:pStyle w:val="refright"/>
            </w:pPr>
          </w:p>
        </w:tc>
      </w:tr>
      <w:tr w:rsidR="00AB1715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AC2EF6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020970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126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centr"/>
            </w:pPr>
            <w:r>
              <w:t>X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right"/>
            </w:pPr>
            <w:r w:rsidRPr="00B1315F">
              <w:t>CT 1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  <w:r w:rsidRPr="004E4700">
              <w:t>Płytki ceramiczne w wysokim standardzie (przestrzenie reprezentacyjne)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1715" w:rsidRPr="00FC58DA" w:rsidRDefault="00AB1715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refright"/>
            </w:pPr>
            <w:r w:rsidRPr="007D55CF">
              <w:t xml:space="preserve">§ </w:t>
            </w:r>
            <w:r>
              <w:t>D.4.2.b.3.1)</w:t>
            </w:r>
            <w:r w:rsidRPr="00BA0F4E">
              <w:t xml:space="preserve"> </w:t>
            </w:r>
          </w:p>
        </w:tc>
      </w:tr>
      <w:tr w:rsidR="00AB1715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AB1715" w:rsidRPr="00B361E1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right"/>
            </w:pPr>
          </w:p>
        </w:tc>
        <w:tc>
          <w:tcPr>
            <w:tcW w:w="644" w:type="dxa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B1715" w:rsidRPr="00BA0F4E" w:rsidRDefault="00AB1715" w:rsidP="00417E9B">
            <w:pPr>
              <w:pStyle w:val="APA-PL8ptleft"/>
            </w:pPr>
            <w:r>
              <w:t>x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1715" w:rsidRPr="004E4700" w:rsidRDefault="00AB1715" w:rsidP="00417E9B">
            <w:pPr>
              <w:pStyle w:val="APA-PL8ptleft"/>
            </w:pPr>
            <w:r>
              <w:t>Seria/kolor - x (do uzgodnienia)</w:t>
            </w: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715" w:rsidRDefault="00AB1715" w:rsidP="00417E9B">
            <w:pPr>
              <w:pStyle w:val="refright"/>
            </w:pPr>
            <w:r>
              <w:t>Hol główny opcja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A040A7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0"/>
        </w:trPr>
        <w:tc>
          <w:tcPr>
            <w:tcW w:w="35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B1715" w:rsidRPr="00AC2EF6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B1715" w:rsidRPr="00020970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centr"/>
            </w:pPr>
            <w:r>
              <w:t xml:space="preserve">X 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right"/>
            </w:pPr>
            <w:r w:rsidRPr="00B1315F">
              <w:t>CT 2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  <w:r w:rsidRPr="004E4700">
              <w:t>Płytki ceramiczne w wysokim standardzie (toalety ogólnodostępne)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1715" w:rsidRPr="00FC58DA" w:rsidRDefault="00AB1715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refright"/>
            </w:pPr>
            <w:r w:rsidRPr="007D55CF">
              <w:t xml:space="preserve">§ </w:t>
            </w:r>
            <w:r>
              <w:t>D.4.2.b.3.2)</w:t>
            </w:r>
            <w:r w:rsidRPr="00BA0F4E">
              <w:t xml:space="preserve"> </w:t>
            </w: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left"/>
              <w:rPr>
                <w:b/>
              </w:rPr>
            </w:pPr>
            <w:r>
              <w:t>i /…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  <w:r>
              <w:t xml:space="preserve">i – </w:t>
            </w:r>
            <w:proofErr w:type="spellStart"/>
            <w:r>
              <w:t>Hydroizolacja</w:t>
            </w:r>
            <w:proofErr w:type="spellEnd"/>
            <w:r>
              <w:t xml:space="preserve"> </w:t>
            </w:r>
            <w:proofErr w:type="spellStart"/>
            <w:r>
              <w:t>podpłytkowa</w:t>
            </w:r>
            <w:proofErr w:type="spellEnd"/>
            <w:r>
              <w:t xml:space="preserve"> (wg opisu)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  <w:r>
              <w:t>Toalety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right"/>
              <w:rPr>
                <w:b/>
              </w:rPr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  <w:r>
              <w:t>y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4E4700" w:rsidRDefault="00AB1715" w:rsidP="00417E9B">
            <w:pPr>
              <w:pStyle w:val="APA-PL8ptleft"/>
            </w:pPr>
            <w:r>
              <w:t>Seria/kolor - y (do uzgodnienia)</w:t>
            </w: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4E4700" w:rsidRDefault="00AB1715" w:rsidP="00417E9B">
            <w:pPr>
              <w:pStyle w:val="refright"/>
            </w:pPr>
            <w:r>
              <w:t xml:space="preserve">ogólnodostępne 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0"/>
        </w:trPr>
        <w:tc>
          <w:tcPr>
            <w:tcW w:w="35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B1715" w:rsidRPr="00AC2EF6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B1715" w:rsidRPr="00020970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centr"/>
            </w:pPr>
            <w:r>
              <w:t xml:space="preserve">X 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right"/>
            </w:pPr>
            <w:r>
              <w:t>i</w:t>
            </w:r>
            <w:r w:rsidRPr="00B1315F">
              <w:t xml:space="preserve"> </w:t>
            </w:r>
            <w:r>
              <w:t>/</w:t>
            </w:r>
            <w:r w:rsidRPr="00B1315F">
              <w:t>CT 3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  <w:r w:rsidRPr="004E4700">
              <w:t>Płytki ceramiczne w standardzie technicznym (pom. porządkowe, personelu)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1715" w:rsidRPr="00FC58DA" w:rsidRDefault="00AB1715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  <w:r w:rsidRPr="007D55CF">
              <w:t>§</w:t>
            </w:r>
            <w:r>
              <w:t xml:space="preserve"> D.4.2.b.3.3) </w:t>
            </w: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left"/>
              <w:rPr>
                <w:b/>
              </w:rPr>
            </w:pPr>
            <w:r>
              <w:t>i /…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  <w:r>
              <w:t xml:space="preserve">i – </w:t>
            </w:r>
            <w:proofErr w:type="spellStart"/>
            <w:r>
              <w:t>Hydroizolacja</w:t>
            </w:r>
            <w:proofErr w:type="spellEnd"/>
            <w:r>
              <w:t xml:space="preserve"> </w:t>
            </w:r>
            <w:proofErr w:type="spellStart"/>
            <w:r>
              <w:t>podpłytkowa</w:t>
            </w:r>
            <w:proofErr w:type="spellEnd"/>
            <w:r>
              <w:t xml:space="preserve"> (wg opisu)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  <w:r>
              <w:t>Pom. personelu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right"/>
              <w:rPr>
                <w:b/>
              </w:rPr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  <w:r>
              <w:t>z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4E4700" w:rsidRDefault="00AB1715" w:rsidP="00417E9B">
            <w:pPr>
              <w:pStyle w:val="APA-PL8ptleft"/>
            </w:pPr>
            <w:r>
              <w:t>Seria/kolor - z (do uzgodnienia)</w:t>
            </w: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4E4700" w:rsidRDefault="00AB1715" w:rsidP="00417E9B">
            <w:pPr>
              <w:pStyle w:val="refright"/>
            </w:pPr>
            <w:r>
              <w:t>Pom. śmietnika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AB1715" w:rsidRPr="006B30A9" w:rsidRDefault="00AB1715" w:rsidP="00417E9B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AB1715" w:rsidRDefault="00AB1715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AB1715" w:rsidRPr="00FC58DA" w:rsidRDefault="00AB1715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centr"/>
            </w:pPr>
            <w:r>
              <w:t xml:space="preserve">X 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right"/>
            </w:pPr>
            <w:r>
              <w:t>i</w:t>
            </w:r>
            <w:r w:rsidRPr="00B1315F">
              <w:t xml:space="preserve"> </w:t>
            </w:r>
            <w:r>
              <w:t>/</w:t>
            </w:r>
            <w:r w:rsidRPr="00B1315F">
              <w:t xml:space="preserve">CT </w:t>
            </w:r>
            <w:r>
              <w:t>B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  <w:r w:rsidRPr="004E4700">
              <w:t xml:space="preserve">Płytki ceramiczne </w:t>
            </w:r>
            <w:r>
              <w:t>antypoślizgowe do pomieszczeń natrysków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1715" w:rsidRPr="00FC58DA" w:rsidRDefault="00AB1715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  <w:r w:rsidRPr="007D55CF">
              <w:t>§</w:t>
            </w:r>
            <w:r>
              <w:t xml:space="preserve"> D.4.2.b.3.4)</w:t>
            </w:r>
            <w:r w:rsidRPr="007D55CF">
              <w:t xml:space="preserve"> </w:t>
            </w:r>
            <w:r>
              <w:t xml:space="preserve"> </w:t>
            </w: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left"/>
              <w:rPr>
                <w:b/>
              </w:rPr>
            </w:pPr>
            <w:r>
              <w:t>i /…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  <w:r>
              <w:t xml:space="preserve">i – </w:t>
            </w:r>
            <w:proofErr w:type="spellStart"/>
            <w:r>
              <w:t>Hydroizolacja</w:t>
            </w:r>
            <w:proofErr w:type="spellEnd"/>
            <w:r>
              <w:t xml:space="preserve"> </w:t>
            </w:r>
            <w:proofErr w:type="spellStart"/>
            <w:r>
              <w:t>podpłytkowa</w:t>
            </w:r>
            <w:proofErr w:type="spellEnd"/>
            <w:r>
              <w:t xml:space="preserve"> (wg opisu)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  <w:r>
              <w:t>Pom. natrysków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right"/>
              <w:rPr>
                <w:b/>
              </w:rPr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  <w:r>
              <w:t>z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4E4700" w:rsidRDefault="00AB1715" w:rsidP="00417E9B">
            <w:pPr>
              <w:pStyle w:val="APA-PL8ptleft"/>
            </w:pPr>
            <w:r>
              <w:t>Seria/kolor - z (do uzgodnienia)</w:t>
            </w: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4E4700" w:rsidRDefault="00AB1715" w:rsidP="00417E9B">
            <w:pPr>
              <w:pStyle w:val="refright"/>
            </w:pPr>
            <w:r>
              <w:t>Dla rowerzystów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AB1715" w:rsidRPr="006B30A9" w:rsidRDefault="00AB1715" w:rsidP="00417E9B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AB1715" w:rsidRDefault="00AB1715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AB1715" w:rsidRPr="00FC58DA" w:rsidRDefault="00AB1715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AB1715" w:rsidRPr="00BA0F4E" w:rsidTr="00F03C97">
        <w:trPr>
          <w:trHeight w:val="1216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AB1715" w:rsidRPr="006B30A9" w:rsidRDefault="00AB1715" w:rsidP="00417E9B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AB1715" w:rsidRDefault="00AB1715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AB1715" w:rsidRPr="00FC58DA" w:rsidRDefault="00AB1715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3"/>
        </w:trPr>
        <w:tc>
          <w:tcPr>
            <w:tcW w:w="8695" w:type="dxa"/>
            <w:gridSpan w:val="15"/>
            <w:tcBorders>
              <w:left w:val="nil"/>
              <w:right w:val="single" w:sz="4" w:space="0" w:color="auto"/>
            </w:tcBorders>
            <w:vAlign w:val="center"/>
          </w:tcPr>
          <w:p w:rsidR="00AB1715" w:rsidRPr="00FC58DA" w:rsidRDefault="00AB1715" w:rsidP="000420A5">
            <w:pPr>
              <w:pStyle w:val="N4PLAa"/>
              <w:pageBreakBefore/>
              <w:ind w:left="1321" w:hanging="1321"/>
            </w:pPr>
            <w:bookmarkStart w:id="71" w:name="_Toc424907308"/>
            <w:bookmarkStart w:id="72" w:name="_Toc438553814"/>
            <w:r>
              <w:lastRenderedPageBreak/>
              <w:t>Okładziny z płyt kamiennych.</w:t>
            </w:r>
            <w:bookmarkEnd w:id="71"/>
            <w:bookmarkEnd w:id="72"/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6A1503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AC2EF6" w:rsidRDefault="00AB1715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020970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126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APA-PL8ptleft"/>
            </w:pPr>
          </w:p>
        </w:tc>
      </w:tr>
      <w:tr w:rsidR="00AB1715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centr"/>
            </w:pPr>
            <w:r>
              <w:t>SS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B1715" w:rsidRPr="00B1315F" w:rsidRDefault="009F7F4A" w:rsidP="009F7F4A">
            <w:pPr>
              <w:pStyle w:val="APA-PL8ptright"/>
            </w:pPr>
            <w:r>
              <w:t xml:space="preserve"> 3 </w:t>
            </w:r>
            <w:r w:rsidR="00AB1715">
              <w:t>S</w:t>
            </w:r>
            <w:r>
              <w:t>T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15" w:rsidRDefault="00AB1715" w:rsidP="009F7F4A">
            <w:pPr>
              <w:pStyle w:val="APA-PL8ptleft"/>
            </w:pPr>
            <w:r w:rsidRPr="004E4700">
              <w:t xml:space="preserve">Płytki </w:t>
            </w:r>
            <w:r w:rsidR="009F7F4A">
              <w:t>kamienne gr. 3cm</w:t>
            </w:r>
            <w:r w:rsidRPr="004E4700">
              <w:t xml:space="preserve"> </w:t>
            </w:r>
            <w:r w:rsidR="009F7F4A">
              <w:t xml:space="preserve">na </w:t>
            </w:r>
            <w:proofErr w:type="spellStart"/>
            <w:r w:rsidR="009F7F4A">
              <w:t>podkonstrukcji</w:t>
            </w:r>
            <w:proofErr w:type="spellEnd"/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1715" w:rsidRPr="00FC58DA" w:rsidRDefault="00AB1715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refright"/>
            </w:pPr>
            <w:r w:rsidRPr="007D55CF">
              <w:t xml:space="preserve">§ </w:t>
            </w:r>
            <w:r>
              <w:t>D.4.3.b</w:t>
            </w:r>
          </w:p>
        </w:tc>
      </w:tr>
      <w:tr w:rsidR="00AB1715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AB1715" w:rsidRPr="00B361E1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right"/>
            </w:pPr>
          </w:p>
        </w:tc>
        <w:tc>
          <w:tcPr>
            <w:tcW w:w="644" w:type="dxa"/>
            <w:tcBorders>
              <w:left w:val="nil"/>
              <w:right w:val="nil"/>
            </w:tcBorders>
            <w:vAlign w:val="center"/>
          </w:tcPr>
          <w:p w:rsidR="00AB1715" w:rsidRPr="00BA0F4E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B1715" w:rsidRPr="00BA0F4E" w:rsidRDefault="00AB1715" w:rsidP="00417E9B">
            <w:pPr>
              <w:pStyle w:val="APA-PL8ptleft"/>
            </w:pPr>
            <w:r>
              <w:t>x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1715" w:rsidRPr="004E4700" w:rsidRDefault="00AB1715" w:rsidP="00417E9B">
            <w:pPr>
              <w:pStyle w:val="APA-PL8ptleft"/>
            </w:pPr>
            <w:r>
              <w:t>Seria/kolor - x (do uzgodnienia)</w:t>
            </w: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715" w:rsidRDefault="00AB1715" w:rsidP="00417E9B">
            <w:pPr>
              <w:pStyle w:val="refright"/>
            </w:pPr>
            <w:r>
              <w:t>Hol główny opcja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Pr="00A040A7" w:rsidRDefault="00AB1715" w:rsidP="00417E9B">
            <w:pPr>
              <w:pStyle w:val="refright"/>
            </w:pPr>
          </w:p>
        </w:tc>
      </w:tr>
      <w:tr w:rsidR="00AB1715" w:rsidRPr="00BA0F4E" w:rsidTr="00417E9B">
        <w:trPr>
          <w:trHeight w:val="20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AB1715" w:rsidRPr="00AC2EF6" w:rsidRDefault="00AB1715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AB1715" w:rsidRPr="00B1315F" w:rsidRDefault="00AB1715" w:rsidP="00417E9B">
            <w:pPr>
              <w:pStyle w:val="APA-PL8ptright"/>
            </w:pPr>
          </w:p>
        </w:tc>
        <w:tc>
          <w:tcPr>
            <w:tcW w:w="533" w:type="dxa"/>
            <w:gridSpan w:val="5"/>
            <w:shd w:val="clear" w:color="auto" w:fill="auto"/>
            <w:vAlign w:val="center"/>
          </w:tcPr>
          <w:p w:rsidR="00AB1715" w:rsidRPr="00020970" w:rsidRDefault="00AB1715" w:rsidP="00417E9B">
            <w:pPr>
              <w:pStyle w:val="APA-PL8ptleft"/>
            </w:pPr>
          </w:p>
        </w:tc>
        <w:tc>
          <w:tcPr>
            <w:tcW w:w="4752" w:type="dxa"/>
            <w:gridSpan w:val="3"/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1715" w:rsidRPr="00BA0F4E" w:rsidRDefault="00AB1715" w:rsidP="00417E9B">
            <w:pPr>
              <w:pStyle w:val="APA-PL8ptlef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715" w:rsidRDefault="00AB1715" w:rsidP="00417E9B">
            <w:pPr>
              <w:pStyle w:val="refright"/>
            </w:pPr>
          </w:p>
        </w:tc>
      </w:tr>
      <w:tr w:rsidR="00C43985" w:rsidRPr="00BA0F4E" w:rsidTr="00417E9B">
        <w:trPr>
          <w:trHeight w:val="31"/>
        </w:trPr>
        <w:tc>
          <w:tcPr>
            <w:tcW w:w="8695" w:type="dxa"/>
            <w:gridSpan w:val="1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985" w:rsidRDefault="00C43985" w:rsidP="0056106F">
            <w:pPr>
              <w:pStyle w:val="N4PLAa"/>
            </w:pPr>
            <w:bookmarkStart w:id="73" w:name="_Toc438553815"/>
            <w:r>
              <w:t>Prace malarskie</w:t>
            </w:r>
            <w:bookmarkEnd w:id="73"/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FD391B">
            <w:pPr>
              <w:pStyle w:val="refright"/>
            </w:pPr>
          </w:p>
        </w:tc>
      </w:tr>
      <w:tr w:rsidR="00417E9B" w:rsidRPr="00BA0F4E" w:rsidTr="00417E9B">
        <w:trPr>
          <w:trHeight w:val="20"/>
        </w:trPr>
        <w:tc>
          <w:tcPr>
            <w:tcW w:w="35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17E9B" w:rsidRPr="00020970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  <w:r w:rsidRPr="00650BAC"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5ptleft"/>
            </w:pPr>
            <w:r>
              <w:t xml:space="preserve">↑ </w:t>
            </w:r>
          </w:p>
          <w:p w:rsidR="00417E9B" w:rsidRPr="00BA0F4E" w:rsidRDefault="00417E9B" w:rsidP="00417E9B">
            <w:pPr>
              <w:pStyle w:val="APA-PL5ptleft"/>
            </w:pPr>
            <w:r>
              <w:t>Symbol podkładu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17E9B" w:rsidRPr="00B2482C" w:rsidRDefault="00417E9B" w:rsidP="00417E9B">
            <w:pPr>
              <w:pStyle w:val="APA-PL8ptright"/>
            </w:pPr>
            <w:r w:rsidRPr="00B2482C">
              <w:t>D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  <w:r>
              <w:t>Farba standardowa wewnętrzna dyspersyjna (emulsyjna, klasa 4)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7E9B" w:rsidRPr="00FC58DA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E9B" w:rsidRPr="005E5CDE" w:rsidRDefault="00417E9B" w:rsidP="00417E9B">
            <w:pPr>
              <w:pStyle w:val="refright"/>
            </w:pPr>
            <w:r w:rsidRPr="007D55CF">
              <w:t xml:space="preserve">§ </w:t>
            </w:r>
            <w:r>
              <w:t>D.4.4.b.2)</w:t>
            </w:r>
            <w:r w:rsidRPr="005E5CDE">
              <w:t xml:space="preserve"> </w:t>
            </w: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  <w:proofErr w:type="spellStart"/>
            <w:r>
              <w:t>lg</w:t>
            </w:r>
            <w:proofErr w:type="spellEnd"/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r>
              <w:t>W kolorze jasnoszarym (RAL 7047) (NCS 2000-N)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  <w:r>
              <w:t xml:space="preserve">Pom. </w:t>
            </w:r>
            <w:proofErr w:type="spellStart"/>
            <w:r>
              <w:t>tech</w:t>
            </w:r>
            <w:proofErr w:type="spellEnd"/>
            <w:r>
              <w:t>. suche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  <w:r>
              <w:t>w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r>
              <w:t>W kolorze białym (RAL 9003) (NCS 0601-G43Y)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  <w:r>
              <w:t>Szyby windowe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  <w:r>
              <w:t>Pom. personelu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0"/>
        </w:trPr>
        <w:tc>
          <w:tcPr>
            <w:tcW w:w="35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020970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5ptleft"/>
            </w:pPr>
            <w:r>
              <w:t xml:space="preserve">↑ </w:t>
            </w:r>
          </w:p>
          <w:p w:rsidR="00417E9B" w:rsidRPr="00BA0F4E" w:rsidRDefault="00417E9B" w:rsidP="00417E9B">
            <w:pPr>
              <w:pStyle w:val="APA-PL5ptleft"/>
            </w:pPr>
            <w:r>
              <w:t>Symbol podkładu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17E9B" w:rsidRPr="00B2482C" w:rsidRDefault="00417E9B" w:rsidP="00417E9B">
            <w:pPr>
              <w:pStyle w:val="APA-PL8ptright"/>
            </w:pPr>
            <w:r w:rsidRPr="00B2482C">
              <w:t>L1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  <w:r>
              <w:t>Farba zmywalna (lateksowa) w klasie 1-2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7E9B" w:rsidRPr="00FC58DA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refright"/>
            </w:pPr>
            <w:r w:rsidRPr="007D55CF">
              <w:t xml:space="preserve">§ </w:t>
            </w:r>
            <w:r>
              <w:t>D.4.4.b.3)</w:t>
            </w:r>
            <w:r w:rsidRPr="00BA0F4E">
              <w:t xml:space="preserve"> </w:t>
            </w: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  <w:proofErr w:type="spellStart"/>
            <w:r>
              <w:t>lg</w:t>
            </w:r>
            <w:proofErr w:type="spellEnd"/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r>
              <w:t>W kolorze jasnoszarym (RAL 7047) (NCS 2000-N)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  <w:r>
              <w:t>Klatka schodowa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r>
              <w:t>g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r>
              <w:t>W kolorze szarym (RAL 7040) (NCS 3605-R92B)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  <w:r>
              <w:t xml:space="preserve">Pom. </w:t>
            </w:r>
            <w:proofErr w:type="spellStart"/>
            <w:r>
              <w:t>tech</w:t>
            </w:r>
            <w:proofErr w:type="spellEnd"/>
            <w:r>
              <w:t>. mokre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  <w:r>
              <w:t>w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r>
              <w:t>W kolorze białym (RAL 9003) (NCS 0601-G43Y)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  <w:r>
              <w:t>Hole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0"/>
        </w:trPr>
        <w:tc>
          <w:tcPr>
            <w:tcW w:w="35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020970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5ptleft"/>
            </w:pPr>
            <w:r>
              <w:t xml:space="preserve">↑ </w:t>
            </w:r>
          </w:p>
          <w:p w:rsidR="00417E9B" w:rsidRPr="00BA0F4E" w:rsidRDefault="00417E9B" w:rsidP="00417E9B">
            <w:pPr>
              <w:pStyle w:val="APA-PL5ptleft"/>
            </w:pPr>
            <w:r>
              <w:t>Symbol podkładu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17E9B" w:rsidRPr="00B2482C" w:rsidRDefault="00417E9B" w:rsidP="00417E9B">
            <w:pPr>
              <w:pStyle w:val="APA-PL8ptright"/>
            </w:pPr>
            <w:r w:rsidRPr="00B2482C">
              <w:t>L2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  <w:r>
              <w:t>Farba dyspersyjna, zmywalna (lateksowa) w klasie 2-3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7E9B" w:rsidRPr="00FC58DA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refright"/>
            </w:pPr>
            <w:r w:rsidRPr="007D55CF">
              <w:t xml:space="preserve">§ </w:t>
            </w:r>
            <w:r>
              <w:t>D.4.4.b.4)</w:t>
            </w:r>
            <w:r w:rsidRPr="00BA0F4E">
              <w:t xml:space="preserve"> </w:t>
            </w: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proofErr w:type="spellStart"/>
            <w:r>
              <w:t>lg</w:t>
            </w:r>
            <w:proofErr w:type="spellEnd"/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r>
              <w:t>W kolorze jasnoszarym  (RAL 7047) (NCS 2000-N)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  <w:r>
              <w:t>korytarze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r>
              <w:t>w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r>
              <w:t>W kolorze białym (RAL 9003) (NCS 0601-G43Y)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  <w:r>
              <w:t>biura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0"/>
        </w:trPr>
        <w:tc>
          <w:tcPr>
            <w:tcW w:w="35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020970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5ptleft"/>
            </w:pPr>
            <w:r>
              <w:t xml:space="preserve">↑ </w:t>
            </w:r>
          </w:p>
          <w:p w:rsidR="00417E9B" w:rsidRPr="00BA0F4E" w:rsidRDefault="00417E9B" w:rsidP="00417E9B">
            <w:pPr>
              <w:pStyle w:val="APA-PL5ptleft"/>
            </w:pPr>
            <w:r>
              <w:t>Symbol podkładu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17E9B" w:rsidRPr="00B2482C" w:rsidRDefault="00417E9B" w:rsidP="00417E9B">
            <w:pPr>
              <w:pStyle w:val="APA-PL8ptright"/>
            </w:pPr>
            <w:r w:rsidRPr="00B2482C">
              <w:t>E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  <w:r>
              <w:t>Farba zmywalna, elewacyjna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7E9B" w:rsidRPr="00FC58DA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refright"/>
            </w:pPr>
            <w:r w:rsidRPr="007D55CF">
              <w:t>§</w:t>
            </w:r>
            <w:r>
              <w:t xml:space="preserve"> D.4.4.b.5)</w:t>
            </w:r>
            <w:r w:rsidRPr="00BA0F4E">
              <w:t xml:space="preserve"> </w:t>
            </w: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proofErr w:type="spellStart"/>
            <w:r>
              <w:t>lg</w:t>
            </w:r>
            <w:proofErr w:type="spellEnd"/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r>
              <w:t>W kolorze jasnoszarym  (RAL 7047) (NCS 2000-N)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  <w:r>
              <w:t>garaże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r>
              <w:t>g</w:t>
            </w: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APA-PL8ptleft"/>
            </w:pPr>
            <w:r>
              <w:t>W kolorze szarym (RAL 7040) (NCS 3605-R92B)</w:t>
            </w: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0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shd w:val="clear" w:color="auto" w:fill="auto"/>
            <w:vAlign w:val="center"/>
          </w:tcPr>
          <w:p w:rsidR="00417E9B" w:rsidRPr="00020970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C43985" w:rsidRPr="00BA0F4E" w:rsidTr="00417E9B">
        <w:trPr>
          <w:trHeight w:hRule="exact" w:val="255"/>
        </w:trPr>
        <w:tc>
          <w:tcPr>
            <w:tcW w:w="8695" w:type="dxa"/>
            <w:gridSpan w:val="1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56106F">
            <w:pPr>
              <w:pStyle w:val="N4PLAa"/>
            </w:pPr>
            <w:bookmarkStart w:id="74" w:name="_Toc438553816"/>
            <w:r>
              <w:t xml:space="preserve">Standardy </w:t>
            </w:r>
            <w:proofErr w:type="spellStart"/>
            <w:r>
              <w:t>wykończeń</w:t>
            </w:r>
            <w:proofErr w:type="spellEnd"/>
            <w:r>
              <w:t xml:space="preserve"> powierzchni</w:t>
            </w:r>
            <w:bookmarkEnd w:id="74"/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FD391B">
            <w:pPr>
              <w:pStyle w:val="refright"/>
            </w:pPr>
          </w:p>
        </w:tc>
      </w:tr>
      <w:tr w:rsidR="00C332D4" w:rsidRPr="00BA0F4E" w:rsidTr="00417E9B">
        <w:trPr>
          <w:trHeight w:val="20"/>
        </w:trPr>
        <w:tc>
          <w:tcPr>
            <w:tcW w:w="286" w:type="dxa"/>
            <w:shd w:val="clear" w:color="auto" w:fill="auto"/>
            <w:vAlign w:val="center"/>
          </w:tcPr>
          <w:p w:rsidR="00C332D4" w:rsidRPr="00650BAC" w:rsidRDefault="00C332D4" w:rsidP="00C332D4">
            <w:pPr>
              <w:pStyle w:val="APA-PL8ptcentrbold"/>
            </w:pPr>
          </w:p>
        </w:tc>
        <w:tc>
          <w:tcPr>
            <w:tcW w:w="1137" w:type="dxa"/>
            <w:gridSpan w:val="3"/>
            <w:shd w:val="clear" w:color="auto" w:fill="auto"/>
            <w:vAlign w:val="center"/>
          </w:tcPr>
          <w:p w:rsidR="00C332D4" w:rsidRPr="002B2AC1" w:rsidRDefault="00C332D4" w:rsidP="00C332D4">
            <w:pPr>
              <w:pStyle w:val="APA-PL8ptcentr"/>
            </w:pPr>
          </w:p>
        </w:tc>
        <w:tc>
          <w:tcPr>
            <w:tcW w:w="802" w:type="dxa"/>
            <w:gridSpan w:val="3"/>
            <w:shd w:val="clear" w:color="auto" w:fill="auto"/>
            <w:vAlign w:val="center"/>
          </w:tcPr>
          <w:p w:rsidR="00C332D4" w:rsidRPr="00650BAC" w:rsidRDefault="00C332D4" w:rsidP="00C332D4">
            <w:pPr>
              <w:pStyle w:val="APA-PL8ptright"/>
              <w:rPr>
                <w:bCs/>
              </w:rPr>
            </w:pPr>
          </w:p>
        </w:tc>
        <w:tc>
          <w:tcPr>
            <w:tcW w:w="420" w:type="dxa"/>
            <w:gridSpan w:val="3"/>
            <w:shd w:val="clear" w:color="auto" w:fill="auto"/>
            <w:vAlign w:val="center"/>
          </w:tcPr>
          <w:p w:rsidR="00C332D4" w:rsidRPr="00020970" w:rsidRDefault="00C332D4" w:rsidP="00C332D4">
            <w:pPr>
              <w:pStyle w:val="APA-PL8ptleft"/>
            </w:pPr>
          </w:p>
        </w:tc>
        <w:tc>
          <w:tcPr>
            <w:tcW w:w="4664" w:type="dxa"/>
            <w:gridSpan w:val="3"/>
            <w:shd w:val="clear" w:color="auto" w:fill="auto"/>
            <w:vAlign w:val="center"/>
          </w:tcPr>
          <w:p w:rsidR="00C332D4" w:rsidRPr="00BA0F4E" w:rsidRDefault="00C332D4" w:rsidP="00C332D4">
            <w:pPr>
              <w:pStyle w:val="APA-PL8ptleft"/>
            </w:pPr>
          </w:p>
        </w:tc>
        <w:tc>
          <w:tcPr>
            <w:tcW w:w="1386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2D4" w:rsidRPr="00BA0F4E" w:rsidRDefault="00C332D4" w:rsidP="00C332D4">
            <w:pPr>
              <w:pStyle w:val="APA-PL8ptlef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32D4" w:rsidRDefault="00C332D4" w:rsidP="00C332D4">
            <w:pPr>
              <w:pStyle w:val="refright"/>
            </w:pPr>
          </w:p>
        </w:tc>
      </w:tr>
      <w:tr w:rsidR="00C43985" w:rsidRPr="00BA0F4E" w:rsidTr="00417E9B">
        <w:trPr>
          <w:trHeight w:hRule="exact" w:val="227"/>
        </w:trPr>
        <w:tc>
          <w:tcPr>
            <w:tcW w:w="286" w:type="dxa"/>
            <w:shd w:val="clear" w:color="auto" w:fill="auto"/>
            <w:vAlign w:val="center"/>
          </w:tcPr>
          <w:p w:rsidR="00C43985" w:rsidRPr="006B30A9" w:rsidRDefault="00C43985" w:rsidP="002B2AC1">
            <w:pPr>
              <w:pStyle w:val="APA-PL8ptcentrbold"/>
            </w:pPr>
          </w:p>
        </w:tc>
        <w:tc>
          <w:tcPr>
            <w:tcW w:w="1137" w:type="dxa"/>
            <w:gridSpan w:val="3"/>
            <w:shd w:val="clear" w:color="auto" w:fill="auto"/>
            <w:vAlign w:val="center"/>
          </w:tcPr>
          <w:p w:rsidR="00C43985" w:rsidRPr="00BA0F4E" w:rsidRDefault="00C43985" w:rsidP="00FD391B">
            <w:pPr>
              <w:pStyle w:val="APA-PL8ptright"/>
            </w:pPr>
          </w:p>
        </w:tc>
        <w:tc>
          <w:tcPr>
            <w:tcW w:w="802" w:type="dxa"/>
            <w:gridSpan w:val="3"/>
            <w:shd w:val="clear" w:color="auto" w:fill="auto"/>
            <w:vAlign w:val="center"/>
          </w:tcPr>
          <w:p w:rsidR="00C43985" w:rsidRPr="00BA0F4E" w:rsidRDefault="00C43985" w:rsidP="002B2AC1">
            <w:pPr>
              <w:pStyle w:val="APA-PL8ptright"/>
            </w:pPr>
          </w:p>
        </w:tc>
        <w:tc>
          <w:tcPr>
            <w:tcW w:w="42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FD391B">
            <w:pPr>
              <w:pStyle w:val="APA-PL8ptleft"/>
            </w:pPr>
            <w:r>
              <w:t>/ n</w:t>
            </w:r>
          </w:p>
        </w:tc>
        <w:tc>
          <w:tcPr>
            <w:tcW w:w="605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FD391B">
            <w:pPr>
              <w:pStyle w:val="APA-PL8ptleft"/>
            </w:pPr>
            <w:r>
              <w:t>Standard normalny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FD391B">
            <w:pPr>
              <w:pStyle w:val="refright"/>
            </w:pPr>
          </w:p>
        </w:tc>
      </w:tr>
      <w:tr w:rsidR="00C43985" w:rsidRPr="00BA0F4E" w:rsidTr="00417E9B">
        <w:trPr>
          <w:trHeight w:hRule="exact" w:val="227"/>
        </w:trPr>
        <w:tc>
          <w:tcPr>
            <w:tcW w:w="286" w:type="dxa"/>
            <w:shd w:val="clear" w:color="auto" w:fill="auto"/>
            <w:vAlign w:val="center"/>
          </w:tcPr>
          <w:p w:rsidR="00C43985" w:rsidRPr="006B30A9" w:rsidRDefault="00C43985" w:rsidP="002B2AC1">
            <w:pPr>
              <w:pStyle w:val="APA-PL8ptcentrbold"/>
            </w:pPr>
          </w:p>
        </w:tc>
        <w:tc>
          <w:tcPr>
            <w:tcW w:w="1137" w:type="dxa"/>
            <w:gridSpan w:val="3"/>
            <w:shd w:val="clear" w:color="auto" w:fill="auto"/>
            <w:vAlign w:val="center"/>
          </w:tcPr>
          <w:p w:rsidR="00C43985" w:rsidRPr="00BA0F4E" w:rsidRDefault="00C43985" w:rsidP="00FD391B">
            <w:pPr>
              <w:pStyle w:val="APA-PL8ptright"/>
            </w:pPr>
          </w:p>
        </w:tc>
        <w:tc>
          <w:tcPr>
            <w:tcW w:w="802" w:type="dxa"/>
            <w:gridSpan w:val="3"/>
            <w:shd w:val="clear" w:color="auto" w:fill="auto"/>
            <w:vAlign w:val="center"/>
          </w:tcPr>
          <w:p w:rsidR="00C43985" w:rsidRPr="00BA0F4E" w:rsidRDefault="00C43985" w:rsidP="002B2AC1">
            <w:pPr>
              <w:pStyle w:val="APA-PL8ptright"/>
            </w:pPr>
          </w:p>
        </w:tc>
        <w:tc>
          <w:tcPr>
            <w:tcW w:w="420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FD391B">
            <w:pPr>
              <w:pStyle w:val="APA-PL8ptleft"/>
            </w:pPr>
            <w:r>
              <w:t>/ r</w:t>
            </w:r>
          </w:p>
        </w:tc>
        <w:tc>
          <w:tcPr>
            <w:tcW w:w="605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FD391B">
            <w:pPr>
              <w:pStyle w:val="APA-PL8ptleft"/>
            </w:pPr>
            <w:r>
              <w:t>Standard reprezentacyjny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FD391B">
            <w:pPr>
              <w:pStyle w:val="refright"/>
            </w:pPr>
          </w:p>
        </w:tc>
      </w:tr>
      <w:tr w:rsidR="00C332D4" w:rsidRPr="00BA0F4E" w:rsidTr="00417E9B">
        <w:trPr>
          <w:trHeight w:val="20"/>
        </w:trPr>
        <w:tc>
          <w:tcPr>
            <w:tcW w:w="286" w:type="dxa"/>
            <w:shd w:val="clear" w:color="auto" w:fill="auto"/>
            <w:vAlign w:val="center"/>
          </w:tcPr>
          <w:p w:rsidR="00C332D4" w:rsidRPr="00650BAC" w:rsidRDefault="00C332D4" w:rsidP="00C332D4">
            <w:pPr>
              <w:pStyle w:val="APA-PL8ptcentrbold"/>
            </w:pPr>
          </w:p>
        </w:tc>
        <w:tc>
          <w:tcPr>
            <w:tcW w:w="1137" w:type="dxa"/>
            <w:gridSpan w:val="3"/>
            <w:shd w:val="clear" w:color="auto" w:fill="auto"/>
            <w:vAlign w:val="center"/>
          </w:tcPr>
          <w:p w:rsidR="00C332D4" w:rsidRPr="002B2AC1" w:rsidRDefault="00C332D4" w:rsidP="00C332D4">
            <w:pPr>
              <w:pStyle w:val="APA-PL8ptcentr"/>
            </w:pPr>
          </w:p>
        </w:tc>
        <w:tc>
          <w:tcPr>
            <w:tcW w:w="802" w:type="dxa"/>
            <w:gridSpan w:val="3"/>
            <w:shd w:val="clear" w:color="auto" w:fill="auto"/>
            <w:vAlign w:val="center"/>
          </w:tcPr>
          <w:p w:rsidR="00C332D4" w:rsidRPr="00650BAC" w:rsidRDefault="00C332D4" w:rsidP="00C332D4">
            <w:pPr>
              <w:pStyle w:val="APA-PL8ptright"/>
              <w:rPr>
                <w:bCs/>
              </w:rPr>
            </w:pPr>
          </w:p>
        </w:tc>
        <w:tc>
          <w:tcPr>
            <w:tcW w:w="420" w:type="dxa"/>
            <w:gridSpan w:val="3"/>
            <w:shd w:val="clear" w:color="auto" w:fill="auto"/>
            <w:vAlign w:val="center"/>
          </w:tcPr>
          <w:p w:rsidR="00C332D4" w:rsidRPr="00020970" w:rsidRDefault="00C332D4" w:rsidP="00C332D4">
            <w:pPr>
              <w:pStyle w:val="APA-PL8ptleft"/>
            </w:pPr>
          </w:p>
        </w:tc>
        <w:tc>
          <w:tcPr>
            <w:tcW w:w="4664" w:type="dxa"/>
            <w:gridSpan w:val="3"/>
            <w:shd w:val="clear" w:color="auto" w:fill="auto"/>
            <w:vAlign w:val="center"/>
          </w:tcPr>
          <w:p w:rsidR="00C332D4" w:rsidRPr="00BA0F4E" w:rsidRDefault="00C332D4" w:rsidP="00C332D4">
            <w:pPr>
              <w:pStyle w:val="APA-PL8ptleft"/>
            </w:pPr>
          </w:p>
        </w:tc>
        <w:tc>
          <w:tcPr>
            <w:tcW w:w="1386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2D4" w:rsidRPr="00BA0F4E" w:rsidRDefault="00C332D4" w:rsidP="00C332D4">
            <w:pPr>
              <w:pStyle w:val="APA-PL8ptlef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32D4" w:rsidRDefault="00C332D4" w:rsidP="00C332D4">
            <w:pPr>
              <w:pStyle w:val="refright"/>
            </w:pPr>
          </w:p>
        </w:tc>
      </w:tr>
      <w:tr w:rsidR="00C43985" w:rsidRPr="00BA0F4E" w:rsidTr="00417E9B">
        <w:trPr>
          <w:trHeight w:val="227"/>
        </w:trPr>
        <w:tc>
          <w:tcPr>
            <w:tcW w:w="8695" w:type="dxa"/>
            <w:gridSpan w:val="15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56106F">
            <w:pPr>
              <w:pStyle w:val="N3PLAa"/>
            </w:pPr>
            <w:bookmarkStart w:id="75" w:name="_Toc438553817"/>
            <w:r>
              <w:t>Inne elementy wykończeniowe ścian.</w:t>
            </w:r>
            <w:bookmarkEnd w:id="75"/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FD391B">
            <w:pPr>
              <w:pStyle w:val="refright"/>
            </w:pPr>
          </w:p>
        </w:tc>
      </w:tr>
      <w:tr w:rsidR="00C43985" w:rsidRPr="00BA0F4E" w:rsidTr="00417E9B">
        <w:trPr>
          <w:trHeight w:val="227"/>
        </w:trPr>
        <w:tc>
          <w:tcPr>
            <w:tcW w:w="869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56106F">
            <w:pPr>
              <w:pStyle w:val="N4PLAa"/>
            </w:pPr>
            <w:bookmarkStart w:id="76" w:name="_Toc438553818"/>
            <w:r>
              <w:t>Wykończenia specjalne.</w:t>
            </w:r>
            <w:bookmarkEnd w:id="76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FD391B">
            <w:pPr>
              <w:pStyle w:val="refright"/>
            </w:pPr>
          </w:p>
        </w:tc>
      </w:tr>
      <w:tr w:rsidR="00417E9B" w:rsidRPr="00BA0F4E" w:rsidTr="00417E9B">
        <w:trPr>
          <w:trHeight w:val="20"/>
        </w:trPr>
        <w:tc>
          <w:tcPr>
            <w:tcW w:w="35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020970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centr"/>
            </w:pPr>
            <w:r>
              <w:t>X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17E9B" w:rsidRPr="00B2482C" w:rsidRDefault="00417E9B" w:rsidP="00417E9B">
            <w:pPr>
              <w:pStyle w:val="APA-PL8ptright"/>
            </w:pPr>
            <w:r>
              <w:t>WT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7E9B" w:rsidRPr="004F3C19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4F3C19" w:rsidRDefault="00417E9B" w:rsidP="00417E9B">
            <w:pPr>
              <w:pStyle w:val="APA-PL8ptleft"/>
            </w:pPr>
            <w:r>
              <w:t xml:space="preserve">Izolacje zbiorników 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7E9B" w:rsidRPr="00FC58DA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  <w:r>
              <w:t>§ D.5.1.b</w:t>
            </w: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4F3C19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4F3C19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4F3C19" w:rsidRDefault="00417E9B" w:rsidP="00417E9B">
            <w:pPr>
              <w:pStyle w:val="refright"/>
            </w:pPr>
            <w:r>
              <w:t>Zbiorniki wody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0"/>
        </w:trPr>
        <w:tc>
          <w:tcPr>
            <w:tcW w:w="350" w:type="dxa"/>
            <w:gridSpan w:val="2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shd w:val="clear" w:color="auto" w:fill="auto"/>
            <w:vAlign w:val="center"/>
          </w:tcPr>
          <w:p w:rsidR="00417E9B" w:rsidRPr="00020970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3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053CE1" w:rsidRDefault="00417E9B" w:rsidP="00417E9B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centr"/>
            </w:pPr>
            <w:r>
              <w:t>X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17E9B" w:rsidRPr="008C62D3" w:rsidRDefault="00417E9B" w:rsidP="00417E9B">
            <w:pPr>
              <w:pStyle w:val="APA-PL8ptright"/>
            </w:pPr>
            <w:r>
              <w:t>MT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1D5B9C" w:rsidRDefault="00417E9B" w:rsidP="00417E9B">
            <w:pPr>
              <w:pStyle w:val="APA-PL8ptleft"/>
            </w:pPr>
            <w:r w:rsidRPr="007D55CF">
              <w:rPr>
                <w:rStyle w:val="APA-PL8ptdolewej"/>
              </w:rPr>
              <w:t xml:space="preserve">Izolacje </w:t>
            </w:r>
            <w:r>
              <w:rPr>
                <w:rStyle w:val="APA-PL8ptdolewej"/>
              </w:rPr>
              <w:t xml:space="preserve">zbiorników z ociepleniem 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7E9B" w:rsidRPr="00FC58DA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refright"/>
            </w:pPr>
            <w:r>
              <w:t>§ D.5.1.c</w:t>
            </w:r>
          </w:p>
        </w:tc>
      </w:tr>
      <w:tr w:rsidR="00417E9B" w:rsidRPr="00BA0F4E" w:rsidTr="00417E9B">
        <w:trPr>
          <w:trHeight w:val="23"/>
        </w:trPr>
        <w:tc>
          <w:tcPr>
            <w:tcW w:w="350" w:type="dxa"/>
            <w:gridSpan w:val="2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:rsidR="00417E9B" w:rsidRPr="00053CE1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6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8C62D3" w:rsidRDefault="00417E9B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1D5B9C" w:rsidRDefault="00417E9B" w:rsidP="00417E9B">
            <w:pPr>
              <w:pStyle w:val="APA-PL8ptleft"/>
            </w:pPr>
            <w:r w:rsidRPr="007D55CF">
              <w:rPr>
                <w:rStyle w:val="APA-PL8ptdolewej"/>
              </w:rPr>
              <w:t>membran</w:t>
            </w:r>
            <w:r>
              <w:rPr>
                <w:rStyle w:val="APA-PL8ptdolewej"/>
              </w:rPr>
              <w:t>a</w:t>
            </w:r>
            <w:r w:rsidRPr="007D55CF">
              <w:rPr>
                <w:rStyle w:val="APA-PL8ptdolewej"/>
              </w:rPr>
              <w:t xml:space="preserve"> termozgrzewaln</w:t>
            </w:r>
            <w:r>
              <w:rPr>
                <w:rStyle w:val="APA-PL8ptdolewej"/>
              </w:rPr>
              <w:t>a</w:t>
            </w:r>
            <w:r w:rsidRPr="007D55CF">
              <w:rPr>
                <w:rStyle w:val="APA-PL8ptdolewej"/>
              </w:rPr>
              <w:t xml:space="preserve"> na bazie </w:t>
            </w:r>
            <w:proofErr w:type="spellStart"/>
            <w:r w:rsidRPr="007D55CF">
              <w:rPr>
                <w:rStyle w:val="APA-PL8ptdolewej"/>
              </w:rPr>
              <w:t>poliolefiny</w:t>
            </w:r>
            <w:proofErr w:type="spellEnd"/>
            <w:r w:rsidRPr="007D55CF">
              <w:rPr>
                <w:rStyle w:val="APA-PL8ptdolewej"/>
              </w:rPr>
              <w:t xml:space="preserve"> (FPO-PE) typ </w:t>
            </w:r>
            <w:proofErr w:type="spellStart"/>
            <w:r w:rsidRPr="007D55CF">
              <w:rPr>
                <w:rStyle w:val="APA-PL8ptdolewej"/>
              </w:rPr>
              <w:t>Sikaplan</w:t>
            </w:r>
            <w:proofErr w:type="spellEnd"/>
            <w:r w:rsidRPr="007D55CF">
              <w:rPr>
                <w:rStyle w:val="APA-PL8ptdolewej"/>
              </w:rPr>
              <w:t xml:space="preserve"> </w:t>
            </w:r>
            <w:r w:rsidR="002B126C" w:rsidRPr="002B126C">
              <w:rPr>
                <w:bCs/>
              </w:rPr>
              <w:t>WP1100-15HL</w:t>
            </w:r>
            <w:r w:rsidRPr="007D55CF">
              <w:rPr>
                <w:rStyle w:val="APA-PL8ptdolewej"/>
              </w:rPr>
              <w:t>, na termoizolacji XPS 200 gr.3cm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1D5B9C" w:rsidRDefault="00417E9B" w:rsidP="00417E9B">
            <w:pPr>
              <w:pStyle w:val="refright"/>
            </w:pPr>
            <w:r w:rsidRPr="007D55CF">
              <w:rPr>
                <w:rStyle w:val="APA-PL8ptdolewej"/>
              </w:rPr>
              <w:t>Zbiornik</w:t>
            </w:r>
            <w:r>
              <w:rPr>
                <w:rStyle w:val="APA-PL8ptdolewej"/>
              </w:rPr>
              <w:t xml:space="preserve">i </w:t>
            </w:r>
            <w:r w:rsidRPr="007D55CF">
              <w:rPr>
                <w:rStyle w:val="APA-PL8ptdolewej"/>
              </w:rPr>
              <w:t>retencyjn</w:t>
            </w:r>
            <w:r>
              <w:rPr>
                <w:rStyle w:val="APA-PL8ptdolewej"/>
              </w:rPr>
              <w:t>e</w:t>
            </w:r>
            <w:r w:rsidRPr="007D55CF">
              <w:rPr>
                <w:rStyle w:val="APA-PL8ptdolewej"/>
              </w:rPr>
              <w:t xml:space="preserve"> i przeciwpożarow</w:t>
            </w:r>
            <w:r>
              <w:rPr>
                <w:rStyle w:val="APA-PL8ptdolewej"/>
              </w:rPr>
              <w:t>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417E9B" w:rsidRPr="00053CE1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417E9B" w:rsidRDefault="00417E9B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417E9B" w:rsidRPr="008C62D3" w:rsidRDefault="00417E9B" w:rsidP="00417E9B">
            <w:pPr>
              <w:pStyle w:val="APA-PL8ptright"/>
            </w:pPr>
          </w:p>
        </w:tc>
        <w:tc>
          <w:tcPr>
            <w:tcW w:w="533" w:type="dxa"/>
            <w:gridSpan w:val="5"/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7E9B" w:rsidRPr="001D5B9C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1D5B9C" w:rsidRDefault="00417E9B" w:rsidP="00417E9B">
            <w:pPr>
              <w:pStyle w:val="refright"/>
            </w:pPr>
            <w:r>
              <w:t>(do ustalenia)</w:t>
            </w: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0"/>
        </w:trPr>
        <w:tc>
          <w:tcPr>
            <w:tcW w:w="35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17E9B" w:rsidRPr="00020970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centr"/>
            </w:pPr>
            <w:r>
              <w:t>X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17E9B" w:rsidRPr="00B2482C" w:rsidRDefault="00417E9B" w:rsidP="002B126C">
            <w:pPr>
              <w:pStyle w:val="APA-PL8ptright"/>
            </w:pPr>
            <w:r>
              <w:t>R</w:t>
            </w:r>
            <w:r w:rsidR="002B126C">
              <w:t>B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7E9B" w:rsidRPr="004F3C19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4F3C19" w:rsidRDefault="00417E9B" w:rsidP="00417E9B">
            <w:pPr>
              <w:pStyle w:val="APA-PL8ptleft"/>
            </w:pPr>
            <w:r w:rsidRPr="007D55CF">
              <w:rPr>
                <w:rStyle w:val="APA-PL8ptdolewej"/>
              </w:rPr>
              <w:t xml:space="preserve">Izolacje </w:t>
            </w:r>
            <w:r>
              <w:rPr>
                <w:rStyle w:val="APA-PL8ptdolewej"/>
              </w:rPr>
              <w:t>wanien pomp (dla</w:t>
            </w:r>
            <w:r w:rsidRPr="007D55CF">
              <w:rPr>
                <w:rStyle w:val="APA-PL8ptdolewej"/>
              </w:rPr>
              <w:t xml:space="preserve"> wody agresywnej </w:t>
            </w:r>
            <w:r>
              <w:rPr>
                <w:rStyle w:val="APA-PL8ptdolewej"/>
              </w:rPr>
              <w:t>lub</w:t>
            </w:r>
            <w:r w:rsidRPr="007D55CF">
              <w:rPr>
                <w:rStyle w:val="APA-PL8ptdolewej"/>
              </w:rPr>
              <w:t xml:space="preserve"> o </w:t>
            </w:r>
            <w:r>
              <w:rPr>
                <w:rStyle w:val="APA-PL8ptdolewej"/>
              </w:rPr>
              <w:t xml:space="preserve">wysokiej </w:t>
            </w:r>
            <w:r w:rsidRPr="007D55CF">
              <w:rPr>
                <w:rStyle w:val="APA-PL8ptdolewej"/>
              </w:rPr>
              <w:t>temperaturze</w:t>
            </w:r>
            <w:r>
              <w:rPr>
                <w:rStyle w:val="APA-PL8ptdolewej"/>
              </w:rPr>
              <w:t>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7E9B" w:rsidRPr="00FC58DA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  <w:r>
              <w:t>§ D.5.1.d</w:t>
            </w:r>
          </w:p>
        </w:tc>
      </w:tr>
      <w:tr w:rsidR="00417E9B" w:rsidRPr="00BA0F4E" w:rsidTr="00417E9B">
        <w:trPr>
          <w:trHeight w:val="31"/>
        </w:trPr>
        <w:tc>
          <w:tcPr>
            <w:tcW w:w="35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2B2AC1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17E9B" w:rsidRPr="00650BAC" w:rsidRDefault="00417E9B" w:rsidP="00417E9B">
            <w:pPr>
              <w:pStyle w:val="APA-PL8ptright"/>
              <w:rPr>
                <w:bCs/>
              </w:rPr>
            </w:pPr>
          </w:p>
        </w:tc>
        <w:tc>
          <w:tcPr>
            <w:tcW w:w="533" w:type="dxa"/>
            <w:gridSpan w:val="5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4F3C19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7E9B" w:rsidRPr="004F3C19" w:rsidRDefault="00417E9B" w:rsidP="00417E9B">
            <w:pPr>
              <w:pStyle w:val="APA-PL8ptleft"/>
            </w:pPr>
            <w:r>
              <w:rPr>
                <w:rStyle w:val="APA-PL8ptdolewej"/>
              </w:rPr>
              <w:t xml:space="preserve">Izolacja </w:t>
            </w:r>
            <w:r w:rsidRPr="007D55CF">
              <w:rPr>
                <w:rStyle w:val="APA-PL8ptdolewej"/>
              </w:rPr>
              <w:t>preparatami na bazie żywic (przez malowanie/szpachlowanie)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4F3C19" w:rsidRDefault="00417E9B" w:rsidP="00417E9B">
            <w:pPr>
              <w:pStyle w:val="refright"/>
            </w:pPr>
            <w:r>
              <w:t xml:space="preserve">Separatory, </w:t>
            </w:r>
            <w:proofErr w:type="spellStart"/>
            <w:r>
              <w:t>zb.</w:t>
            </w:r>
            <w:proofErr w:type="spellEnd"/>
            <w:r>
              <w:t xml:space="preserve"> schładzające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0"/>
        </w:trPr>
        <w:tc>
          <w:tcPr>
            <w:tcW w:w="350" w:type="dxa"/>
            <w:gridSpan w:val="2"/>
            <w:vAlign w:val="center"/>
          </w:tcPr>
          <w:p w:rsidR="00417E9B" w:rsidRPr="00AC2EF6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417E9B" w:rsidRPr="00AC2EF6" w:rsidRDefault="00417E9B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33" w:type="dxa"/>
            <w:gridSpan w:val="5"/>
            <w:shd w:val="clear" w:color="auto" w:fill="auto"/>
            <w:vAlign w:val="center"/>
          </w:tcPr>
          <w:p w:rsidR="00417E9B" w:rsidRPr="00020970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3"/>
        </w:trPr>
        <w:tc>
          <w:tcPr>
            <w:tcW w:w="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053CE1" w:rsidRDefault="00417E9B" w:rsidP="00417E9B">
            <w:pPr>
              <w:pStyle w:val="APA-PL8ptcentrbold"/>
            </w:pPr>
            <w:r>
              <w:t>F</w:t>
            </w:r>
          </w:p>
        </w:tc>
        <w:tc>
          <w:tcPr>
            <w:tcW w:w="115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centr"/>
            </w:pPr>
            <w:r>
              <w:t>…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17E9B" w:rsidRPr="008C62D3" w:rsidRDefault="00417E9B" w:rsidP="00417E9B">
            <w:pPr>
              <w:pStyle w:val="APA-PL8ptright"/>
            </w:pPr>
            <w:r w:rsidRPr="008C62D3">
              <w:t>Mi</w:t>
            </w: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1D5B9C" w:rsidRDefault="00417E9B" w:rsidP="00417E9B">
            <w:pPr>
              <w:pStyle w:val="APA-PL8ptleft"/>
            </w:pPr>
            <w:r w:rsidRPr="001D5B9C">
              <w:t xml:space="preserve">Lustra 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7E9B" w:rsidRPr="00FC58DA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refright"/>
            </w:pPr>
            <w:r>
              <w:t>§ D.5.3</w:t>
            </w:r>
          </w:p>
        </w:tc>
      </w:tr>
      <w:tr w:rsidR="00417E9B" w:rsidRPr="00BA0F4E" w:rsidTr="00417E9B">
        <w:trPr>
          <w:trHeight w:val="23"/>
        </w:trPr>
        <w:tc>
          <w:tcPr>
            <w:tcW w:w="350" w:type="dxa"/>
            <w:gridSpan w:val="2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:rsidR="00417E9B" w:rsidRPr="00053CE1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centr"/>
            </w:pPr>
            <w:r>
              <w:t>g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E9B" w:rsidRPr="008C62D3" w:rsidRDefault="00417E9B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1D5B9C" w:rsidRDefault="00417E9B" w:rsidP="00417E9B">
            <w:pPr>
              <w:pStyle w:val="APA-PL8ptleft"/>
            </w:pPr>
            <w:r w:rsidRPr="001D5B9C">
              <w:t>…na zaprawie klejowej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E9B" w:rsidRPr="001D5B9C" w:rsidRDefault="00417E9B" w:rsidP="00417E9B">
            <w:pPr>
              <w:pStyle w:val="refright"/>
            </w:pPr>
            <w:r>
              <w:t>toalety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0"/>
        </w:trPr>
        <w:tc>
          <w:tcPr>
            <w:tcW w:w="350" w:type="dxa"/>
            <w:gridSpan w:val="2"/>
            <w:vAlign w:val="center"/>
          </w:tcPr>
          <w:p w:rsidR="00417E9B" w:rsidRPr="00AC2EF6" w:rsidRDefault="00417E9B" w:rsidP="00417E9B">
            <w:pPr>
              <w:pStyle w:val="APA-PL8ptcentrbold"/>
            </w:pPr>
          </w:p>
        </w:tc>
        <w:tc>
          <w:tcPr>
            <w:tcW w:w="1151" w:type="dxa"/>
            <w:gridSpan w:val="3"/>
            <w:shd w:val="clear" w:color="auto" w:fill="auto"/>
            <w:vAlign w:val="center"/>
          </w:tcPr>
          <w:p w:rsidR="00417E9B" w:rsidRPr="00AC2EF6" w:rsidRDefault="00417E9B" w:rsidP="00417E9B">
            <w:pPr>
              <w:pStyle w:val="APA-PL8ptcentr"/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33" w:type="dxa"/>
            <w:gridSpan w:val="5"/>
            <w:shd w:val="clear" w:color="auto" w:fill="auto"/>
            <w:vAlign w:val="center"/>
          </w:tcPr>
          <w:p w:rsidR="00417E9B" w:rsidRPr="00020970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7E9B" w:rsidRPr="00BA0F4E" w:rsidRDefault="00417E9B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Default="00417E9B" w:rsidP="00417E9B">
            <w:pPr>
              <w:pStyle w:val="refright"/>
            </w:pPr>
          </w:p>
        </w:tc>
      </w:tr>
      <w:tr w:rsidR="00C43985" w:rsidRPr="00BA0F4E" w:rsidTr="00417E9B">
        <w:trPr>
          <w:trHeight w:val="23"/>
        </w:trPr>
        <w:tc>
          <w:tcPr>
            <w:tcW w:w="8695" w:type="dxa"/>
            <w:gridSpan w:val="15"/>
            <w:tcBorders>
              <w:left w:val="nil"/>
              <w:right w:val="single" w:sz="4" w:space="0" w:color="auto"/>
            </w:tcBorders>
            <w:vAlign w:val="center"/>
          </w:tcPr>
          <w:p w:rsidR="00C43985" w:rsidRPr="00BA0F4E" w:rsidRDefault="00C43985" w:rsidP="0056106F">
            <w:pPr>
              <w:pStyle w:val="N4PLAa"/>
            </w:pPr>
            <w:bookmarkStart w:id="77" w:name="_Toc438553819"/>
            <w:r>
              <w:t>Elementy wykończeniowe</w:t>
            </w:r>
            <w:bookmarkEnd w:id="77"/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43985" w:rsidRPr="00BA0F4E" w:rsidRDefault="00C43985" w:rsidP="00B50935">
            <w:pPr>
              <w:pStyle w:val="refright"/>
            </w:pPr>
          </w:p>
        </w:tc>
      </w:tr>
      <w:tr w:rsidR="00417E9B" w:rsidRPr="00BA0F4E" w:rsidTr="00417E9B">
        <w:trPr>
          <w:trHeight w:val="23"/>
        </w:trPr>
        <w:tc>
          <w:tcPr>
            <w:tcW w:w="35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417E9B" w:rsidRPr="006B30A9" w:rsidRDefault="00417E9B" w:rsidP="00417E9B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417E9B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7E9B" w:rsidRPr="00FC58DA" w:rsidRDefault="00417E9B" w:rsidP="00417E9B">
            <w:pPr>
              <w:pStyle w:val="refright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17E9B" w:rsidRPr="006A1503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3"/>
        </w:trPr>
        <w:tc>
          <w:tcPr>
            <w:tcW w:w="350" w:type="dxa"/>
            <w:gridSpan w:val="2"/>
            <w:vAlign w:val="center"/>
          </w:tcPr>
          <w:p w:rsidR="00417E9B" w:rsidRPr="006B30A9" w:rsidRDefault="00417E9B" w:rsidP="00417E9B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right w:val="single" w:sz="12" w:space="0" w:color="auto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  <w:proofErr w:type="spellStart"/>
            <w:r w:rsidRPr="008C62D3">
              <w:t>PrA</w:t>
            </w:r>
            <w:proofErr w:type="spellEnd"/>
          </w:p>
        </w:tc>
        <w:tc>
          <w:tcPr>
            <w:tcW w:w="53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Default="00417E9B" w:rsidP="00417E9B">
            <w:pPr>
              <w:pStyle w:val="APA-PL8ptleft"/>
            </w:pPr>
            <w:r w:rsidRPr="001D5B9C">
              <w:t xml:space="preserve">Pasy ochronne </w:t>
            </w:r>
            <w:proofErr w:type="spellStart"/>
            <w:r w:rsidRPr="001D5B9C">
              <w:t>akrylo</w:t>
            </w:r>
            <w:proofErr w:type="spellEnd"/>
            <w:r w:rsidRPr="001D5B9C">
              <w:t xml:space="preserve"> -winylowe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7E9B" w:rsidRPr="00FC58DA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E9B" w:rsidRPr="006A1503" w:rsidRDefault="00417E9B" w:rsidP="00417E9B">
            <w:pPr>
              <w:pStyle w:val="refright"/>
            </w:pPr>
            <w:r>
              <w:t>§ D.5.4.a</w:t>
            </w:r>
          </w:p>
        </w:tc>
      </w:tr>
      <w:tr w:rsidR="00417E9B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417E9B" w:rsidRPr="006B30A9" w:rsidRDefault="00417E9B" w:rsidP="00417E9B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17E9B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FC58DA" w:rsidRDefault="00417E9B" w:rsidP="00417E9B">
            <w:pPr>
              <w:pStyle w:val="refright"/>
            </w:pPr>
            <w:r>
              <w:t xml:space="preserve">Korytarze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17E9B" w:rsidRPr="006A1503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417E9B" w:rsidRPr="006B30A9" w:rsidRDefault="00417E9B" w:rsidP="00417E9B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417E9B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417E9B" w:rsidRPr="00FC58DA" w:rsidRDefault="00417E9B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Pr="006A1503" w:rsidRDefault="00417E9B" w:rsidP="00417E9B">
            <w:pPr>
              <w:pStyle w:val="refright"/>
            </w:pPr>
          </w:p>
        </w:tc>
      </w:tr>
      <w:tr w:rsidR="00417E9B" w:rsidRPr="00BA0F4E" w:rsidTr="00417E9B">
        <w:trPr>
          <w:trHeight w:val="23"/>
        </w:trPr>
        <w:tc>
          <w:tcPr>
            <w:tcW w:w="350" w:type="dxa"/>
            <w:gridSpan w:val="2"/>
            <w:vAlign w:val="center"/>
          </w:tcPr>
          <w:p w:rsidR="00417E9B" w:rsidRPr="006B30A9" w:rsidRDefault="00417E9B" w:rsidP="00417E9B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right w:val="single" w:sz="12" w:space="0" w:color="auto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  <w:proofErr w:type="spellStart"/>
            <w:r>
              <w:t>StS</w:t>
            </w:r>
            <w:proofErr w:type="spellEnd"/>
          </w:p>
        </w:tc>
        <w:tc>
          <w:tcPr>
            <w:tcW w:w="53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Default="00417E9B" w:rsidP="00417E9B">
            <w:pPr>
              <w:pStyle w:val="APA-PL8ptleft"/>
            </w:pPr>
            <w:r>
              <w:t>Narożniki ze stali nierdzewnej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7E9B" w:rsidRPr="00FC58DA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E9B" w:rsidRPr="006A1503" w:rsidRDefault="00417E9B" w:rsidP="00417E9B">
            <w:pPr>
              <w:pStyle w:val="refright"/>
            </w:pPr>
            <w:r>
              <w:t>§ D.5.4.b</w:t>
            </w:r>
          </w:p>
        </w:tc>
      </w:tr>
      <w:tr w:rsidR="00417E9B" w:rsidRPr="00BA0F4E" w:rsidTr="00417E9B">
        <w:trPr>
          <w:trHeight w:val="23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417E9B" w:rsidRPr="006B30A9" w:rsidRDefault="00417E9B" w:rsidP="00417E9B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17E9B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FC58DA" w:rsidRDefault="00417E9B" w:rsidP="00417E9B">
            <w:pPr>
              <w:pStyle w:val="refright"/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17E9B" w:rsidRPr="006A1503" w:rsidRDefault="00417E9B" w:rsidP="00417E9B">
            <w:pPr>
              <w:pStyle w:val="refright"/>
            </w:pPr>
          </w:p>
        </w:tc>
      </w:tr>
      <w:tr w:rsidR="00417E9B" w:rsidRPr="00BA0F4E" w:rsidTr="00563A1C">
        <w:trPr>
          <w:trHeight w:val="1330"/>
        </w:trPr>
        <w:tc>
          <w:tcPr>
            <w:tcW w:w="350" w:type="dxa"/>
            <w:gridSpan w:val="2"/>
            <w:tcBorders>
              <w:left w:val="nil"/>
              <w:right w:val="nil"/>
            </w:tcBorders>
            <w:vAlign w:val="center"/>
          </w:tcPr>
          <w:p w:rsidR="00417E9B" w:rsidRPr="006B30A9" w:rsidRDefault="00417E9B" w:rsidP="00417E9B">
            <w:pPr>
              <w:pStyle w:val="APA-PL8ptleft"/>
            </w:pPr>
          </w:p>
        </w:tc>
        <w:tc>
          <w:tcPr>
            <w:tcW w:w="1151" w:type="dxa"/>
            <w:gridSpan w:val="3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644" w:type="dxa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33" w:type="dxa"/>
            <w:gridSpan w:val="5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752" w:type="dxa"/>
            <w:gridSpan w:val="3"/>
            <w:tcBorders>
              <w:left w:val="nil"/>
            </w:tcBorders>
            <w:vAlign w:val="center"/>
          </w:tcPr>
          <w:p w:rsidR="00417E9B" w:rsidRDefault="00417E9B" w:rsidP="00417E9B">
            <w:pPr>
              <w:pStyle w:val="APA-PL8ptleft"/>
            </w:pP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:rsidR="00417E9B" w:rsidRPr="00FC58DA" w:rsidRDefault="00417E9B" w:rsidP="00417E9B">
            <w:pPr>
              <w:pStyle w:val="refright"/>
            </w:pPr>
          </w:p>
        </w:tc>
        <w:tc>
          <w:tcPr>
            <w:tcW w:w="1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Pr="006A1503" w:rsidRDefault="00417E9B" w:rsidP="00417E9B">
            <w:pPr>
              <w:pStyle w:val="refright"/>
            </w:pPr>
          </w:p>
        </w:tc>
      </w:tr>
    </w:tbl>
    <w:p w:rsidR="008A7117" w:rsidRDefault="008A7117" w:rsidP="00F81357">
      <w:pPr>
        <w:pStyle w:val="APA-PL5ptleft"/>
      </w:pPr>
    </w:p>
    <w:tbl>
      <w:tblPr>
        <w:tblW w:w="9805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281"/>
        <w:gridCol w:w="88"/>
        <w:gridCol w:w="1030"/>
        <w:gridCol w:w="15"/>
        <w:gridCol w:w="13"/>
        <w:gridCol w:w="50"/>
        <w:gridCol w:w="606"/>
        <w:gridCol w:w="25"/>
        <w:gridCol w:w="107"/>
        <w:gridCol w:w="10"/>
        <w:gridCol w:w="14"/>
        <w:gridCol w:w="316"/>
        <w:gridCol w:w="102"/>
        <w:gridCol w:w="7"/>
        <w:gridCol w:w="4776"/>
        <w:gridCol w:w="30"/>
        <w:gridCol w:w="8"/>
        <w:gridCol w:w="6"/>
        <w:gridCol w:w="13"/>
        <w:gridCol w:w="75"/>
        <w:gridCol w:w="12"/>
        <w:gridCol w:w="1125"/>
        <w:gridCol w:w="1096"/>
      </w:tblGrid>
      <w:tr w:rsidR="0051132B" w:rsidRPr="004E4700" w:rsidTr="00421A0D">
        <w:trPr>
          <w:trHeight w:val="227"/>
        </w:trPr>
        <w:tc>
          <w:tcPr>
            <w:tcW w:w="8709" w:type="dxa"/>
            <w:gridSpan w:val="2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32B" w:rsidRPr="004E4700" w:rsidRDefault="0051132B" w:rsidP="0056106F">
            <w:pPr>
              <w:pStyle w:val="N2PLAa"/>
            </w:pPr>
            <w:bookmarkStart w:id="78" w:name="_Toc301966304"/>
            <w:bookmarkStart w:id="79" w:name="_Toc308697615"/>
            <w:bookmarkStart w:id="80" w:name="_Ref309026043"/>
            <w:bookmarkStart w:id="81" w:name="_Ref309026180"/>
            <w:bookmarkStart w:id="82" w:name="_Ref309026234"/>
            <w:bookmarkStart w:id="83" w:name="_Ref324430936"/>
            <w:bookmarkStart w:id="84" w:name="_Ref324430996"/>
            <w:bookmarkStart w:id="85" w:name="_Toc357762625"/>
            <w:bookmarkStart w:id="86" w:name="_Ref367442885"/>
            <w:bookmarkStart w:id="87" w:name="_Ref367442889"/>
            <w:bookmarkStart w:id="88" w:name="_Ref367442892"/>
            <w:bookmarkStart w:id="89" w:name="_Ref370916948"/>
            <w:bookmarkStart w:id="90" w:name="_Ref370916951"/>
            <w:bookmarkStart w:id="91" w:name="_Ref372556633"/>
            <w:bookmarkStart w:id="92" w:name="_Toc438553820"/>
            <w:r w:rsidRPr="004E4700">
              <w:lastRenderedPageBreak/>
              <w:t>Oznaczenia posadzek</w:t>
            </w:r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132B" w:rsidRPr="001D5B9C" w:rsidRDefault="0051132B" w:rsidP="001D5B9C">
            <w:pPr>
              <w:pStyle w:val="refright"/>
            </w:pPr>
          </w:p>
        </w:tc>
      </w:tr>
      <w:tr w:rsidR="00FD391B" w:rsidRPr="00CA6EEC" w:rsidTr="00421A0D">
        <w:trPr>
          <w:trHeight w:val="227"/>
        </w:trPr>
        <w:tc>
          <w:tcPr>
            <w:tcW w:w="28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D391B" w:rsidRPr="001D5B9C" w:rsidRDefault="00FD391B" w:rsidP="001D5B9C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D391B" w:rsidRPr="00CA6EEC" w:rsidRDefault="00FD391B" w:rsidP="002B2AC1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D391B" w:rsidRPr="00CA6EEC" w:rsidRDefault="00FD391B" w:rsidP="001D5B9C">
            <w:pPr>
              <w:pStyle w:val="APA-PL8ptright"/>
            </w:pPr>
          </w:p>
        </w:tc>
        <w:tc>
          <w:tcPr>
            <w:tcW w:w="449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D391B" w:rsidRPr="00CA6EEC" w:rsidRDefault="00FD391B" w:rsidP="0008304B">
            <w:pPr>
              <w:keepNext/>
            </w:pPr>
          </w:p>
        </w:tc>
        <w:tc>
          <w:tcPr>
            <w:tcW w:w="6044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D391B" w:rsidRPr="00CA6EEC" w:rsidRDefault="00FD391B" w:rsidP="0008304B">
            <w:pPr>
              <w:keepNext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D391B" w:rsidRPr="001D5B9C" w:rsidRDefault="00FD391B" w:rsidP="001D5B9C">
            <w:pPr>
              <w:pStyle w:val="refright"/>
            </w:pPr>
          </w:p>
        </w:tc>
      </w:tr>
      <w:tr w:rsidR="00FD391B" w:rsidRPr="00CA6EEC" w:rsidTr="00421A0D">
        <w:trPr>
          <w:trHeight w:val="227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FD391B" w:rsidRPr="001D5B9C" w:rsidRDefault="00421A0D" w:rsidP="001D5B9C">
            <w:pPr>
              <w:pStyle w:val="APA-PL8ptcentrbol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59055</wp:posOffset>
                      </wp:positionV>
                      <wp:extent cx="1463040" cy="635"/>
                      <wp:effectExtent l="8255" t="12065" r="5080" b="6350"/>
                      <wp:wrapNone/>
                      <wp:docPr id="43" name="Line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31F6C" id="Line 32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65pt,4.65pt" to="119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61595</wp:posOffset>
                      </wp:positionV>
                      <wp:extent cx="3175" cy="520065"/>
                      <wp:effectExtent l="54610" t="5080" r="56515" b="17780"/>
                      <wp:wrapNone/>
                      <wp:docPr id="42" name="Line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75" cy="5200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E24EE4" id="Line 313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5pt,4.85pt" to="4.8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FD391B" w:rsidRPr="00CA6EEC" w:rsidRDefault="00FD391B" w:rsidP="002B2AC1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FD391B" w:rsidRPr="00CA6EEC" w:rsidRDefault="00FD391B" w:rsidP="001D5B9C">
            <w:pPr>
              <w:pStyle w:val="APA-PL8ptright"/>
            </w:pPr>
          </w:p>
        </w:tc>
        <w:tc>
          <w:tcPr>
            <w:tcW w:w="449" w:type="dxa"/>
            <w:gridSpan w:val="5"/>
            <w:tcBorders>
              <w:left w:val="nil"/>
              <w:right w:val="nil"/>
            </w:tcBorders>
            <w:vAlign w:val="center"/>
          </w:tcPr>
          <w:p w:rsidR="00FD391B" w:rsidRPr="00CA6EEC" w:rsidRDefault="00FD391B" w:rsidP="0008304B">
            <w:pPr>
              <w:keepNext/>
            </w:pPr>
          </w:p>
        </w:tc>
        <w:tc>
          <w:tcPr>
            <w:tcW w:w="6044" w:type="dxa"/>
            <w:gridSpan w:val="8"/>
            <w:tcBorders>
              <w:left w:val="nil"/>
              <w:right w:val="single" w:sz="4" w:space="0" w:color="auto"/>
            </w:tcBorders>
            <w:vAlign w:val="center"/>
          </w:tcPr>
          <w:p w:rsidR="00FD391B" w:rsidRPr="0068042C" w:rsidRDefault="00FD391B" w:rsidP="0068042C">
            <w:pPr>
              <w:pStyle w:val="APA-PL8ptleft"/>
            </w:pPr>
            <w:r w:rsidRPr="0068042C">
              <w:t>Symbol tytułowy - określający przeznaczenie całego oznaczenia: „L” – posadzki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391B" w:rsidRPr="001D5B9C" w:rsidRDefault="00FD391B" w:rsidP="001D5B9C">
            <w:pPr>
              <w:pStyle w:val="refright"/>
            </w:pPr>
          </w:p>
        </w:tc>
      </w:tr>
      <w:tr w:rsidR="00FD391B" w:rsidRPr="00CA6EEC" w:rsidTr="00421A0D">
        <w:trPr>
          <w:trHeight w:val="227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FD391B" w:rsidRPr="001D5B9C" w:rsidRDefault="00FD391B" w:rsidP="001D5B9C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FD391B" w:rsidRPr="00CA6EEC" w:rsidRDefault="00421A0D" w:rsidP="002B2AC1">
            <w:pPr>
              <w:pStyle w:val="APA-PL8ptcent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58420</wp:posOffset>
                      </wp:positionV>
                      <wp:extent cx="889000" cy="0"/>
                      <wp:effectExtent l="6985" t="5080" r="8890" b="13970"/>
                      <wp:wrapNone/>
                      <wp:docPr id="41" name="Line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E76BE" id="Line 31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pt,4.6pt" to="99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3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62230</wp:posOffset>
                      </wp:positionV>
                      <wp:extent cx="0" cy="362585"/>
                      <wp:effectExtent l="55245" t="8890" r="59055" b="19050"/>
                      <wp:wrapNone/>
                      <wp:docPr id="40" name="Line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625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0C1699" id="Line 315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5pt,4.9pt" to="29.5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glKgIAAEw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FD391B" w:rsidRPr="00CA6EEC" w:rsidRDefault="00FD391B" w:rsidP="001D5B9C">
            <w:pPr>
              <w:pStyle w:val="APA-PL8ptright"/>
            </w:pPr>
          </w:p>
        </w:tc>
        <w:tc>
          <w:tcPr>
            <w:tcW w:w="449" w:type="dxa"/>
            <w:gridSpan w:val="5"/>
            <w:tcBorders>
              <w:left w:val="nil"/>
              <w:right w:val="nil"/>
            </w:tcBorders>
            <w:vAlign w:val="center"/>
          </w:tcPr>
          <w:p w:rsidR="00FD391B" w:rsidRPr="00CA6EEC" w:rsidRDefault="00FD391B" w:rsidP="0008304B">
            <w:pPr>
              <w:keepNext/>
            </w:pPr>
          </w:p>
        </w:tc>
        <w:tc>
          <w:tcPr>
            <w:tcW w:w="6044" w:type="dxa"/>
            <w:gridSpan w:val="8"/>
            <w:tcBorders>
              <w:left w:val="nil"/>
              <w:right w:val="single" w:sz="4" w:space="0" w:color="auto"/>
            </w:tcBorders>
            <w:vAlign w:val="center"/>
          </w:tcPr>
          <w:p w:rsidR="00FD391B" w:rsidRPr="0068042C" w:rsidRDefault="00FD391B" w:rsidP="0068042C">
            <w:pPr>
              <w:pStyle w:val="APA-PL8ptleft"/>
            </w:pPr>
            <w:r w:rsidRPr="0068042C">
              <w:t xml:space="preserve">Symbol podkładu </w:t>
            </w:r>
            <w:proofErr w:type="spellStart"/>
            <w:r w:rsidRPr="0068042C">
              <w:t>podposadzkowego</w:t>
            </w:r>
            <w:proofErr w:type="spellEnd"/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391B" w:rsidRPr="001D5B9C" w:rsidRDefault="00FD391B" w:rsidP="001D5B9C">
            <w:pPr>
              <w:pStyle w:val="refright"/>
            </w:pPr>
          </w:p>
        </w:tc>
      </w:tr>
      <w:tr w:rsidR="00FD391B" w:rsidRPr="00CA6EEC" w:rsidTr="00421A0D">
        <w:trPr>
          <w:trHeight w:val="227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FD391B" w:rsidRPr="001D5B9C" w:rsidRDefault="00FD391B" w:rsidP="001D5B9C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FD391B" w:rsidRPr="00CA6EEC" w:rsidRDefault="00FD391B" w:rsidP="002B2AC1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FD391B" w:rsidRPr="00CA6EEC" w:rsidRDefault="00421A0D" w:rsidP="001D5B9C">
            <w:pPr>
              <w:pStyle w:val="APA-PL8p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57150</wp:posOffset>
                      </wp:positionV>
                      <wp:extent cx="390525" cy="0"/>
                      <wp:effectExtent l="6350" t="6985" r="12700" b="12065"/>
                      <wp:wrapNone/>
                      <wp:docPr id="39" name="Lin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B3CAB" id="Line 31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8pt,4.5pt" to="45.5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56515</wp:posOffset>
                      </wp:positionV>
                      <wp:extent cx="635" cy="227330"/>
                      <wp:effectExtent l="60960" t="6350" r="52705" b="23495"/>
                      <wp:wrapNone/>
                      <wp:docPr id="38" name="Line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" cy="2273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8C376" id="Line 314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6pt,4.45pt" to="14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49" w:type="dxa"/>
            <w:gridSpan w:val="5"/>
            <w:tcBorders>
              <w:left w:val="nil"/>
              <w:right w:val="nil"/>
            </w:tcBorders>
            <w:vAlign w:val="center"/>
          </w:tcPr>
          <w:p w:rsidR="00FD391B" w:rsidRPr="00CA6EEC" w:rsidRDefault="00FD391B" w:rsidP="0008304B">
            <w:pPr>
              <w:keepNext/>
            </w:pPr>
          </w:p>
        </w:tc>
        <w:tc>
          <w:tcPr>
            <w:tcW w:w="6044" w:type="dxa"/>
            <w:gridSpan w:val="8"/>
            <w:tcBorders>
              <w:left w:val="nil"/>
              <w:right w:val="single" w:sz="4" w:space="0" w:color="auto"/>
            </w:tcBorders>
            <w:vAlign w:val="center"/>
          </w:tcPr>
          <w:p w:rsidR="00FD391B" w:rsidRPr="0068042C" w:rsidRDefault="00FD391B" w:rsidP="0068042C">
            <w:pPr>
              <w:pStyle w:val="APA-PL8ptleft"/>
            </w:pPr>
            <w:r w:rsidRPr="0068042C">
              <w:t>Symbol warstwy wykończenia ostatecznego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391B" w:rsidRPr="001D5B9C" w:rsidRDefault="00FD391B" w:rsidP="001D5B9C">
            <w:pPr>
              <w:pStyle w:val="refright"/>
            </w:pPr>
          </w:p>
        </w:tc>
      </w:tr>
      <w:tr w:rsidR="00FD391B" w:rsidRPr="00CA6EEC" w:rsidTr="00421A0D">
        <w:trPr>
          <w:trHeight w:val="227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D391B" w:rsidRPr="001D5B9C" w:rsidRDefault="00FD391B" w:rsidP="001D5B9C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D391B" w:rsidRPr="00CA6EEC" w:rsidRDefault="00FD391B" w:rsidP="002B2AC1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D391B" w:rsidRPr="00CA6EEC" w:rsidRDefault="00FD391B" w:rsidP="001D5B9C">
            <w:pPr>
              <w:pStyle w:val="APA-PL8ptright"/>
            </w:pPr>
          </w:p>
        </w:tc>
        <w:tc>
          <w:tcPr>
            <w:tcW w:w="449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D391B" w:rsidRPr="00CA6EEC" w:rsidRDefault="00421A0D" w:rsidP="0008304B">
            <w:pPr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53340</wp:posOffset>
                      </wp:positionV>
                      <wp:extent cx="137160" cy="0"/>
                      <wp:effectExtent l="8255" t="6350" r="6985" b="12700"/>
                      <wp:wrapNone/>
                      <wp:docPr id="37" name="Line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7E85B" id="Line 31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4.2pt" to="10.4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2z8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53340</wp:posOffset>
                      </wp:positionV>
                      <wp:extent cx="0" cy="101600"/>
                      <wp:effectExtent l="55245" t="6350" r="59055" b="15875"/>
                      <wp:wrapNone/>
                      <wp:docPr id="36" name="Line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1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9BDF7" id="Line 31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.2pt" to="-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jIKgIAAEw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044" w:type="dxa"/>
            <w:gridSpan w:val="8"/>
            <w:tcBorders>
              <w:left w:val="nil"/>
              <w:right w:val="single" w:sz="4" w:space="0" w:color="auto"/>
            </w:tcBorders>
            <w:vAlign w:val="center"/>
          </w:tcPr>
          <w:p w:rsidR="00FD391B" w:rsidRPr="0068042C" w:rsidRDefault="00FD391B" w:rsidP="0068042C">
            <w:pPr>
              <w:pStyle w:val="APA-PL8ptleft"/>
            </w:pPr>
            <w:r w:rsidRPr="0068042C">
              <w:t>Symbol typu lub koloru wykończenie ostatecznego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391B" w:rsidRPr="001D5B9C" w:rsidRDefault="00FD391B" w:rsidP="001D5B9C">
            <w:pPr>
              <w:pStyle w:val="refright"/>
            </w:pPr>
          </w:p>
        </w:tc>
      </w:tr>
      <w:tr w:rsidR="00FD391B" w:rsidRPr="00CA6EEC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391B" w:rsidRPr="001D5B9C" w:rsidRDefault="00FD391B" w:rsidP="001D5B9C">
            <w:pPr>
              <w:pStyle w:val="APA-PL8ptcentrbold"/>
            </w:pPr>
            <w:r w:rsidRPr="001D5B9C"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391B" w:rsidRPr="00CA6EEC" w:rsidRDefault="00FD391B" w:rsidP="002B2AC1">
            <w:pPr>
              <w:pStyle w:val="APA-PL8ptcentr"/>
            </w:pPr>
            <w:r w:rsidRPr="00CA6EEC">
              <w:t>CS 10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D391B" w:rsidRPr="00CA6EEC" w:rsidRDefault="00FD391B" w:rsidP="001D5B9C">
            <w:pPr>
              <w:pStyle w:val="APA-PL8ptright"/>
            </w:pPr>
            <w:r w:rsidRPr="00CA6EEC">
              <w:t>CT1</w:t>
            </w:r>
          </w:p>
        </w:tc>
        <w:tc>
          <w:tcPr>
            <w:tcW w:w="449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D391B" w:rsidRPr="00CA6EEC" w:rsidRDefault="00FD391B" w:rsidP="0008304B">
            <w:pPr>
              <w:keepNext/>
            </w:pPr>
          </w:p>
        </w:tc>
        <w:tc>
          <w:tcPr>
            <w:tcW w:w="6044" w:type="dxa"/>
            <w:gridSpan w:val="8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D391B" w:rsidRPr="00CA6EEC" w:rsidRDefault="00FD391B" w:rsidP="0008304B">
            <w:pPr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391B" w:rsidRPr="001D5B9C" w:rsidRDefault="00FD391B" w:rsidP="001D5B9C">
            <w:pPr>
              <w:pStyle w:val="refright"/>
            </w:pPr>
          </w:p>
        </w:tc>
      </w:tr>
      <w:tr w:rsidR="00FD391B" w:rsidRPr="00CA6EEC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D391B" w:rsidRPr="001D5B9C" w:rsidRDefault="00FD391B" w:rsidP="001D5B9C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D391B" w:rsidRPr="00CA6EEC" w:rsidRDefault="00FD391B" w:rsidP="002B2AC1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D391B" w:rsidRPr="00CA6EEC" w:rsidRDefault="00FD391B" w:rsidP="001D5B9C">
            <w:pPr>
              <w:pStyle w:val="APA-PL8ptright"/>
            </w:pPr>
          </w:p>
        </w:tc>
        <w:tc>
          <w:tcPr>
            <w:tcW w:w="449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D391B" w:rsidRPr="00CA6EEC" w:rsidRDefault="00FD391B" w:rsidP="0008304B">
            <w:pPr>
              <w:keepNext/>
            </w:pPr>
          </w:p>
        </w:tc>
        <w:tc>
          <w:tcPr>
            <w:tcW w:w="6044" w:type="dxa"/>
            <w:gridSpan w:val="8"/>
            <w:tcBorders>
              <w:left w:val="nil"/>
              <w:right w:val="single" w:sz="4" w:space="0" w:color="auto"/>
            </w:tcBorders>
            <w:vAlign w:val="center"/>
          </w:tcPr>
          <w:p w:rsidR="00FD391B" w:rsidRPr="00CA6EEC" w:rsidRDefault="00FD391B" w:rsidP="0008304B">
            <w:pPr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391B" w:rsidRPr="001D5B9C" w:rsidRDefault="00FD391B" w:rsidP="001D5B9C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08304B" w:rsidRPr="001D5B9C" w:rsidRDefault="0008304B" w:rsidP="001D5B9C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08304B" w:rsidRPr="00BA0F4E" w:rsidRDefault="0008304B" w:rsidP="002B2AC1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08304B" w:rsidRPr="00BA0F4E" w:rsidRDefault="0008304B" w:rsidP="001D5B9C">
            <w:pPr>
              <w:pStyle w:val="APA-PL8ptright"/>
            </w:pPr>
          </w:p>
        </w:tc>
        <w:tc>
          <w:tcPr>
            <w:tcW w:w="449" w:type="dxa"/>
            <w:gridSpan w:val="5"/>
            <w:tcBorders>
              <w:left w:val="nil"/>
              <w:right w:val="nil"/>
            </w:tcBorders>
            <w:vAlign w:val="center"/>
          </w:tcPr>
          <w:p w:rsidR="0008304B" w:rsidRPr="00BA0F4E" w:rsidRDefault="0008304B" w:rsidP="00830526">
            <w:pPr>
              <w:pStyle w:val="APA-PL8ptleft"/>
            </w:pPr>
          </w:p>
        </w:tc>
        <w:tc>
          <w:tcPr>
            <w:tcW w:w="4835" w:type="dxa"/>
            <w:gridSpan w:val="5"/>
            <w:tcBorders>
              <w:left w:val="nil"/>
            </w:tcBorders>
            <w:vAlign w:val="center"/>
          </w:tcPr>
          <w:p w:rsidR="0008304B" w:rsidRPr="00BA0F4E" w:rsidRDefault="0008304B" w:rsidP="00830526">
            <w:pPr>
              <w:pStyle w:val="APA-PL8ptleft"/>
            </w:pPr>
          </w:p>
        </w:tc>
        <w:tc>
          <w:tcPr>
            <w:tcW w:w="1209" w:type="dxa"/>
            <w:gridSpan w:val="3"/>
            <w:tcBorders>
              <w:right w:val="single" w:sz="4" w:space="0" w:color="auto"/>
            </w:tcBorders>
            <w:vAlign w:val="center"/>
          </w:tcPr>
          <w:p w:rsidR="0008304B" w:rsidRPr="00BA0F4E" w:rsidRDefault="0008304B" w:rsidP="00207907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8304B" w:rsidRPr="001D5B9C" w:rsidRDefault="0008304B" w:rsidP="001D5B9C">
            <w:pPr>
              <w:pStyle w:val="refright"/>
            </w:pPr>
          </w:p>
        </w:tc>
      </w:tr>
      <w:tr w:rsidR="00F24547" w:rsidRPr="00BA0F4E" w:rsidTr="00421A0D">
        <w:trPr>
          <w:trHeight w:val="23"/>
        </w:trPr>
        <w:tc>
          <w:tcPr>
            <w:tcW w:w="8709" w:type="dxa"/>
            <w:gridSpan w:val="2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4547" w:rsidRPr="00BA0F4E" w:rsidRDefault="00F24547" w:rsidP="0056106F">
            <w:pPr>
              <w:pStyle w:val="N3PLAa"/>
            </w:pPr>
            <w:bookmarkStart w:id="93" w:name="_Toc438553821"/>
            <w:r>
              <w:t xml:space="preserve">Symbole podkładów </w:t>
            </w:r>
            <w:proofErr w:type="spellStart"/>
            <w:r>
              <w:t>podposadzkowych</w:t>
            </w:r>
            <w:proofErr w:type="spellEnd"/>
            <w:r>
              <w:t>.</w:t>
            </w:r>
            <w:bookmarkEnd w:id="93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4547" w:rsidRPr="001D5B9C" w:rsidRDefault="00F24547" w:rsidP="001D5B9C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D5068" w:rsidRPr="006B30A9" w:rsidRDefault="007D5068" w:rsidP="007D5068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</w:pPr>
          </w:p>
        </w:tc>
        <w:tc>
          <w:tcPr>
            <w:tcW w:w="4823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</w:pPr>
          </w:p>
        </w:tc>
        <w:tc>
          <w:tcPr>
            <w:tcW w:w="1228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5068" w:rsidRPr="00BA0F4E" w:rsidRDefault="007D5068" w:rsidP="007D5068">
            <w:pPr>
              <w:pStyle w:val="APA-PL8pt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D5068" w:rsidRPr="001D5B9C" w:rsidRDefault="007D5068" w:rsidP="007D5068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D5068" w:rsidRPr="00CA6EEC" w:rsidRDefault="007D5068" w:rsidP="007D5068">
            <w:pPr>
              <w:pStyle w:val="APA-PL8ptcentr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8ptcentr"/>
            </w:pPr>
            <w:r>
              <w:t>X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5ptright"/>
            </w:pPr>
            <w:r>
              <w:t>Symbol wykończenia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8ptleft"/>
            </w:pPr>
            <w:r>
              <w:t>↓</w:t>
            </w:r>
          </w:p>
        </w:tc>
        <w:tc>
          <w:tcPr>
            <w:tcW w:w="4823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8ptleft"/>
            </w:pPr>
            <w:r>
              <w:t>Przygotowanie powierzchni płyty pod projektowane wykończenie</w:t>
            </w:r>
          </w:p>
        </w:tc>
        <w:tc>
          <w:tcPr>
            <w:tcW w:w="1228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8pt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68" w:rsidRPr="001D5B9C" w:rsidRDefault="007D5068" w:rsidP="007D5068">
            <w:pPr>
              <w:pStyle w:val="refright"/>
            </w:pPr>
            <w:r w:rsidRPr="001D5B9C">
              <w:t>Wg opisu wyk.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6B30A9" w:rsidRDefault="007D5068" w:rsidP="007D5068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</w:pPr>
          </w:p>
        </w:tc>
        <w:tc>
          <w:tcPr>
            <w:tcW w:w="4823" w:type="dxa"/>
            <w:gridSpan w:val="4"/>
            <w:tcBorders>
              <w:lef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</w:pPr>
          </w:p>
        </w:tc>
        <w:tc>
          <w:tcPr>
            <w:tcW w:w="1228" w:type="dxa"/>
            <w:gridSpan w:val="5"/>
            <w:tcBorders>
              <w:right w:val="single" w:sz="4" w:space="0" w:color="auto"/>
            </w:tcBorders>
            <w:vAlign w:val="center"/>
          </w:tcPr>
          <w:p w:rsidR="007D5068" w:rsidRPr="00BA0F4E" w:rsidRDefault="007D5068" w:rsidP="007D5068">
            <w:pPr>
              <w:pStyle w:val="APA-PL8pt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68" w:rsidRPr="001D5B9C" w:rsidRDefault="007D5068" w:rsidP="007D5068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D5068" w:rsidRPr="00CA6EEC" w:rsidRDefault="007D5068" w:rsidP="007D5068">
            <w:pPr>
              <w:pStyle w:val="APA-PL8ptcentr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8ptcentr"/>
            </w:pPr>
            <w:r>
              <w:t>TNT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5ptright"/>
            </w:pPr>
            <w:r>
              <w:t>Symbol wykończenia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8ptleft"/>
            </w:pPr>
            <w:r>
              <w:t>↓</w:t>
            </w:r>
          </w:p>
        </w:tc>
        <w:tc>
          <w:tcPr>
            <w:tcW w:w="4823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8ptleft"/>
            </w:pPr>
            <w:r>
              <w:t>Podkład w zakresie projektu i prac Najemcy</w:t>
            </w:r>
          </w:p>
        </w:tc>
        <w:tc>
          <w:tcPr>
            <w:tcW w:w="1228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8pt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68" w:rsidRPr="001D5B9C" w:rsidRDefault="007D5068" w:rsidP="007D5068">
            <w:pPr>
              <w:pStyle w:val="refright"/>
            </w:pPr>
            <w:r w:rsidRPr="001D5B9C">
              <w:t>Wg opisu wyk.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6B30A9" w:rsidRDefault="007D5068" w:rsidP="007D5068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</w:pPr>
          </w:p>
        </w:tc>
        <w:tc>
          <w:tcPr>
            <w:tcW w:w="4823" w:type="dxa"/>
            <w:gridSpan w:val="4"/>
            <w:tcBorders>
              <w:lef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</w:pPr>
          </w:p>
        </w:tc>
        <w:tc>
          <w:tcPr>
            <w:tcW w:w="1228" w:type="dxa"/>
            <w:gridSpan w:val="5"/>
            <w:tcBorders>
              <w:right w:val="single" w:sz="4" w:space="0" w:color="auto"/>
            </w:tcBorders>
            <w:vAlign w:val="center"/>
          </w:tcPr>
          <w:p w:rsidR="007D5068" w:rsidRPr="00BA0F4E" w:rsidRDefault="007D5068" w:rsidP="007D5068">
            <w:pPr>
              <w:pStyle w:val="APA-PL8pt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68" w:rsidRPr="001D5B9C" w:rsidRDefault="007D5068" w:rsidP="007D5068">
            <w:pPr>
              <w:pStyle w:val="refright"/>
            </w:pPr>
          </w:p>
        </w:tc>
      </w:tr>
      <w:tr w:rsidR="00F24547" w:rsidRPr="00CA6EEC" w:rsidTr="00421A0D">
        <w:trPr>
          <w:trHeight w:val="20"/>
        </w:trPr>
        <w:tc>
          <w:tcPr>
            <w:tcW w:w="8709" w:type="dxa"/>
            <w:gridSpan w:val="2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547" w:rsidRPr="00CA6EEC" w:rsidRDefault="00F24547" w:rsidP="0056106F">
            <w:pPr>
              <w:pStyle w:val="N4PLAa"/>
            </w:pPr>
            <w:bookmarkStart w:id="94" w:name="_Toc438553822"/>
            <w:r w:rsidRPr="00CA6EEC">
              <w:t>Podkłady zespolone z płytą.</w:t>
            </w:r>
            <w:bookmarkEnd w:id="94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4547" w:rsidRPr="001D5B9C" w:rsidRDefault="00F24547" w:rsidP="001D5B9C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46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12" w:type="dxa"/>
            <w:gridSpan w:val="6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29" w:type="dxa"/>
            <w:gridSpan w:val="5"/>
            <w:tcBorders>
              <w:top w:val="single" w:sz="4" w:space="0" w:color="auto"/>
              <w:left w:val="nil"/>
            </w:tcBorders>
            <w:vAlign w:val="center"/>
          </w:tcPr>
          <w:p w:rsidR="00EE479D" w:rsidRPr="001D5B9C" w:rsidRDefault="00EE479D" w:rsidP="00EE479D">
            <w:pPr>
              <w:pStyle w:val="APA-PL8ptleft"/>
            </w:pPr>
          </w:p>
        </w:tc>
        <w:tc>
          <w:tcPr>
            <w:tcW w:w="1222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479D" w:rsidRPr="00FC58DA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  <w:r>
              <w:t>L</w:t>
            </w:r>
          </w:p>
        </w:tc>
        <w:tc>
          <w:tcPr>
            <w:tcW w:w="114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  <w:r>
              <w:t>1 SL</w:t>
            </w:r>
          </w:p>
        </w:tc>
        <w:tc>
          <w:tcPr>
            <w:tcW w:w="812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1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29" w:type="dxa"/>
            <w:gridSpan w:val="5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left"/>
            </w:pPr>
            <w:r w:rsidRPr="001D5B9C">
              <w:t>1cm: Wylewka samopoziomująca na płycie konstrukcji.</w:t>
            </w:r>
          </w:p>
        </w:tc>
        <w:tc>
          <w:tcPr>
            <w:tcW w:w="122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FC58DA" w:rsidRDefault="00EE479D" w:rsidP="00EE479D">
            <w:pPr>
              <w:pStyle w:val="refright"/>
            </w:pPr>
            <w:r w:rsidRPr="00FC58DA"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F.3.4.a.1)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46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12" w:type="dxa"/>
            <w:gridSpan w:val="6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18" w:type="dxa"/>
            <w:gridSpan w:val="2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600E55" w:rsidRDefault="00EE479D" w:rsidP="00EE479D">
            <w:pPr>
              <w:pStyle w:val="APA-PL8ptleft"/>
            </w:pPr>
            <w:r w:rsidRPr="00600E55">
              <w:t>Wylewka samopoziomująca typu PCC</w:t>
            </w:r>
            <w:r>
              <w:t xml:space="preserve"> na warstwie </w:t>
            </w:r>
            <w:proofErr w:type="spellStart"/>
            <w:r>
              <w:t>sczepnej</w:t>
            </w:r>
            <w:proofErr w:type="spellEnd"/>
            <w:r>
              <w:t xml:space="preserve"> z płytą konstrukcji</w:t>
            </w:r>
          </w:p>
        </w:tc>
        <w:tc>
          <w:tcPr>
            <w:tcW w:w="12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wg rysunków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46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12" w:type="dxa"/>
            <w:gridSpan w:val="6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18" w:type="dxa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29" w:type="dxa"/>
            <w:gridSpan w:val="5"/>
            <w:tcBorders>
              <w:left w:val="nil"/>
            </w:tcBorders>
            <w:vAlign w:val="center"/>
          </w:tcPr>
          <w:p w:rsidR="00EE479D" w:rsidRPr="001D5B9C" w:rsidRDefault="00EE479D" w:rsidP="00EE479D">
            <w:pPr>
              <w:pStyle w:val="APA-PL8ptleft"/>
            </w:pPr>
          </w:p>
        </w:tc>
        <w:tc>
          <w:tcPr>
            <w:tcW w:w="1222" w:type="dxa"/>
            <w:gridSpan w:val="4"/>
            <w:tcBorders>
              <w:right w:val="single" w:sz="4" w:space="0" w:color="auto"/>
            </w:tcBorders>
            <w:vAlign w:val="center"/>
          </w:tcPr>
          <w:p w:rsidR="00EE479D" w:rsidRPr="00FC58DA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"/>
            </w:pPr>
            <w:r>
              <w:t>L</w:t>
            </w:r>
          </w:p>
        </w:tc>
        <w:tc>
          <w:tcPr>
            <w:tcW w:w="114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centr"/>
            </w:pPr>
            <w:r>
              <w:t xml:space="preserve">3 </w:t>
            </w:r>
            <w:r w:rsidRPr="00CA6EEC">
              <w:t>SL</w:t>
            </w:r>
          </w:p>
        </w:tc>
        <w:tc>
          <w:tcPr>
            <w:tcW w:w="812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1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29" w:type="dxa"/>
            <w:gridSpan w:val="5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APA-PL8ptleft"/>
            </w:pPr>
            <w:r w:rsidRPr="001D5B9C">
              <w:t xml:space="preserve">3cm: Wylewka samopoziomująca na płycie konstrukcji. </w:t>
            </w:r>
          </w:p>
        </w:tc>
        <w:tc>
          <w:tcPr>
            <w:tcW w:w="122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FC58DA" w:rsidRDefault="00EE479D" w:rsidP="00EE479D">
            <w:pPr>
              <w:pStyle w:val="refright"/>
            </w:pPr>
            <w:r w:rsidRPr="00FC58DA"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F.3.4.a.1)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46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12" w:type="dxa"/>
            <w:gridSpan w:val="6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18" w:type="dxa"/>
            <w:gridSpan w:val="2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00E55">
              <w:t>Wylewka samopoziomująca typu PCC</w:t>
            </w:r>
            <w:r>
              <w:t xml:space="preserve"> na warstwie </w:t>
            </w:r>
            <w:proofErr w:type="spellStart"/>
            <w:r>
              <w:t>sczepnej</w:t>
            </w:r>
            <w:proofErr w:type="spellEnd"/>
            <w:r>
              <w:t xml:space="preserve"> z płytą konstrukcji</w:t>
            </w:r>
          </w:p>
        </w:tc>
        <w:tc>
          <w:tcPr>
            <w:tcW w:w="12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wg rysunków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46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12" w:type="dxa"/>
            <w:gridSpan w:val="6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18" w:type="dxa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29" w:type="dxa"/>
            <w:gridSpan w:val="5"/>
            <w:tcBorders>
              <w:left w:val="nil"/>
            </w:tcBorders>
            <w:vAlign w:val="center"/>
          </w:tcPr>
          <w:p w:rsidR="00EE479D" w:rsidRPr="001D5B9C" w:rsidRDefault="00EE479D" w:rsidP="00EE479D">
            <w:pPr>
              <w:pStyle w:val="APA-PL8ptleft"/>
            </w:pPr>
          </w:p>
        </w:tc>
        <w:tc>
          <w:tcPr>
            <w:tcW w:w="1222" w:type="dxa"/>
            <w:gridSpan w:val="4"/>
            <w:tcBorders>
              <w:right w:val="single" w:sz="4" w:space="0" w:color="auto"/>
            </w:tcBorders>
            <w:vAlign w:val="center"/>
          </w:tcPr>
          <w:p w:rsidR="00EE479D" w:rsidRPr="00FC58DA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  <w:r>
              <w:t>L</w:t>
            </w:r>
          </w:p>
        </w:tc>
        <w:tc>
          <w:tcPr>
            <w:tcW w:w="114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A223BD" w:rsidRDefault="00EE479D" w:rsidP="00EE479D">
            <w:pPr>
              <w:pStyle w:val="APA-PL8ptcentr"/>
            </w:pPr>
            <w:r w:rsidRPr="00A223BD">
              <w:t>5CS</w:t>
            </w:r>
          </w:p>
        </w:tc>
        <w:tc>
          <w:tcPr>
            <w:tcW w:w="812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1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29" w:type="dxa"/>
            <w:gridSpan w:val="5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left"/>
            </w:pPr>
            <w:r w:rsidRPr="001D5B9C">
              <w:t xml:space="preserve">2÷5cm: Wylewka ze spadkami (rampy), na warstwie </w:t>
            </w:r>
            <w:proofErr w:type="spellStart"/>
            <w:r w:rsidRPr="001D5B9C">
              <w:t>sczepnej</w:t>
            </w:r>
            <w:proofErr w:type="spellEnd"/>
            <w:r w:rsidRPr="001D5B9C">
              <w:t xml:space="preserve"> z płytą konstrukcji</w:t>
            </w:r>
          </w:p>
        </w:tc>
        <w:tc>
          <w:tcPr>
            <w:tcW w:w="122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FC58DA" w:rsidRDefault="00EE479D" w:rsidP="00EE479D">
            <w:pPr>
              <w:pStyle w:val="refright"/>
            </w:pPr>
            <w:r w:rsidRPr="00FC58DA"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F.3.4.a.2)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46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12" w:type="dxa"/>
            <w:gridSpan w:val="6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18" w:type="dxa"/>
            <w:gridSpan w:val="2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left"/>
            </w:pPr>
            <w:r w:rsidRPr="001D5B9C">
              <w:t xml:space="preserve">- Wylewka </w:t>
            </w:r>
            <w:r>
              <w:t>PCC</w:t>
            </w:r>
            <w:r w:rsidRPr="001D5B9C">
              <w:t xml:space="preserve"> C25/30 na warstwie </w:t>
            </w:r>
            <w:proofErr w:type="spellStart"/>
            <w:r w:rsidRPr="001D5B9C">
              <w:t>sczepnej</w:t>
            </w:r>
            <w:proofErr w:type="spellEnd"/>
          </w:p>
          <w:p w:rsidR="00EE479D" w:rsidRPr="001D5B9C" w:rsidRDefault="00EE479D" w:rsidP="00EE479D">
            <w:pPr>
              <w:pStyle w:val="APA-PL8ptleft"/>
            </w:pPr>
            <w:r w:rsidRPr="001D5B9C">
              <w:t>- Wyrobione rampy (spadek 15%) jak pokazano na rysunkach.</w:t>
            </w:r>
          </w:p>
          <w:p w:rsidR="00EE479D" w:rsidRPr="001D5B9C" w:rsidRDefault="00EE479D" w:rsidP="00EE479D">
            <w:pPr>
              <w:pStyle w:val="APA-PL8ptleft"/>
            </w:pPr>
            <w:r w:rsidRPr="001D5B9C">
              <w:t>Pod posadzkę żywiczną antypoślizgową.</w:t>
            </w:r>
          </w:p>
        </w:tc>
        <w:tc>
          <w:tcPr>
            <w:tcW w:w="12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wg rysunków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46" w:type="dxa"/>
            <w:gridSpan w:val="4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12" w:type="dxa"/>
            <w:gridSpan w:val="6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29" w:type="dxa"/>
            <w:gridSpan w:val="5"/>
            <w:tcBorders>
              <w:left w:val="nil"/>
            </w:tcBorders>
            <w:vAlign w:val="center"/>
          </w:tcPr>
          <w:p w:rsidR="00EE479D" w:rsidRPr="001D5B9C" w:rsidRDefault="00EE479D" w:rsidP="00EE479D">
            <w:pPr>
              <w:pStyle w:val="APA-PL8ptleft"/>
            </w:pPr>
          </w:p>
        </w:tc>
        <w:tc>
          <w:tcPr>
            <w:tcW w:w="1222" w:type="dxa"/>
            <w:gridSpan w:val="4"/>
            <w:tcBorders>
              <w:right w:val="single" w:sz="4" w:space="0" w:color="auto"/>
            </w:tcBorders>
            <w:vAlign w:val="center"/>
          </w:tcPr>
          <w:p w:rsidR="00EE479D" w:rsidRPr="00FC58DA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7D5068" w:rsidRPr="006B30A9" w:rsidRDefault="007D5068" w:rsidP="007D5068">
            <w:pPr>
              <w:pStyle w:val="APA-PL8ptleft"/>
            </w:pPr>
          </w:p>
        </w:tc>
        <w:tc>
          <w:tcPr>
            <w:tcW w:w="1146" w:type="dxa"/>
            <w:gridSpan w:val="4"/>
            <w:tcBorders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centr"/>
            </w:pPr>
          </w:p>
        </w:tc>
        <w:tc>
          <w:tcPr>
            <w:tcW w:w="812" w:type="dxa"/>
            <w:gridSpan w:val="6"/>
            <w:tcBorders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right"/>
            </w:pPr>
          </w:p>
        </w:tc>
        <w:tc>
          <w:tcPr>
            <w:tcW w:w="418" w:type="dxa"/>
            <w:gridSpan w:val="2"/>
            <w:tcBorders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</w:pPr>
          </w:p>
        </w:tc>
        <w:tc>
          <w:tcPr>
            <w:tcW w:w="4823" w:type="dxa"/>
            <w:gridSpan w:val="4"/>
            <w:tcBorders>
              <w:left w:val="nil"/>
            </w:tcBorders>
            <w:vAlign w:val="center"/>
          </w:tcPr>
          <w:p w:rsidR="007D5068" w:rsidRPr="001D5B9C" w:rsidRDefault="007D5068" w:rsidP="007D5068">
            <w:pPr>
              <w:pStyle w:val="APA-PL8ptleft"/>
            </w:pPr>
          </w:p>
        </w:tc>
        <w:tc>
          <w:tcPr>
            <w:tcW w:w="1228" w:type="dxa"/>
            <w:gridSpan w:val="5"/>
            <w:tcBorders>
              <w:right w:val="single" w:sz="4" w:space="0" w:color="auto"/>
            </w:tcBorders>
            <w:vAlign w:val="center"/>
          </w:tcPr>
          <w:p w:rsidR="007D5068" w:rsidRPr="00FC58DA" w:rsidRDefault="007D5068" w:rsidP="007D506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68" w:rsidRPr="001D5B9C" w:rsidRDefault="007D5068" w:rsidP="007D5068">
            <w:pPr>
              <w:pStyle w:val="refright"/>
            </w:pPr>
          </w:p>
        </w:tc>
      </w:tr>
      <w:tr w:rsidR="00F24547" w:rsidRPr="00CA6EEC" w:rsidTr="00421A0D">
        <w:trPr>
          <w:trHeight w:val="20"/>
        </w:trPr>
        <w:tc>
          <w:tcPr>
            <w:tcW w:w="8709" w:type="dxa"/>
            <w:gridSpan w:val="2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547" w:rsidRPr="00CA6EEC" w:rsidRDefault="00F24547" w:rsidP="0056106F">
            <w:pPr>
              <w:pStyle w:val="N4PLAa"/>
            </w:pPr>
            <w:bookmarkStart w:id="95" w:name="_Toc438553823"/>
            <w:r w:rsidRPr="00CA6EEC">
              <w:t>Wylewki pływające.</w:t>
            </w:r>
            <w:bookmarkEnd w:id="95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4547" w:rsidRPr="001D5B9C" w:rsidRDefault="00F24547" w:rsidP="001D5B9C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  <w:r>
              <w:t>5</w:t>
            </w:r>
            <w:r w:rsidRPr="001D5B9C">
              <w:t>C</w:t>
            </w:r>
            <w:r>
              <w:t>S</w:t>
            </w:r>
            <w:r w:rsidRPr="001D5B9C">
              <w:t xml:space="preserve"> </w:t>
            </w:r>
            <w:r>
              <w:t>5</w:t>
            </w:r>
            <w:r w:rsidRPr="001D5B9C">
              <w:t>E +h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10</w:t>
            </w:r>
            <w:r w:rsidRPr="0068042C">
              <w:t xml:space="preserve">cm: </w:t>
            </w:r>
            <w:r>
              <w:t xml:space="preserve">5cm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>
              <w:t xml:space="preserve"> ze spadkami miejscowymi</w:t>
            </w:r>
            <w:r w:rsidRPr="0068042C">
              <w:t xml:space="preserve">, pływająca na EPS </w:t>
            </w:r>
            <w:r>
              <w:t>5</w:t>
            </w:r>
            <w:r w:rsidRPr="0068042C">
              <w:t>cm</w:t>
            </w:r>
            <w:r>
              <w:t xml:space="preserve"> + </w:t>
            </w:r>
            <w:proofErr w:type="spellStart"/>
            <w:r>
              <w:t>hydroizolacja</w:t>
            </w:r>
            <w:proofErr w:type="spellEnd"/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F.3.4.b.1)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</w:t>
            </w:r>
            <w:r>
              <w:t xml:space="preserve">spadki miejscowe </w:t>
            </w:r>
            <w:r w:rsidRPr="0068042C">
              <w:t xml:space="preserve">gr. </w:t>
            </w:r>
            <w:r>
              <w:t>4÷5</w:t>
            </w:r>
            <w:r w:rsidRPr="0068042C">
              <w:t>cm, zbrojona siatką</w:t>
            </w:r>
          </w:p>
          <w:p w:rsidR="00EE479D" w:rsidRPr="00227D99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 w:rsidRPr="00FC58DA">
              <w:t>Toalety standardowe na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right"/>
            </w:pPr>
            <w:r w:rsidRPr="001D5B9C">
              <w:t>+h</w:t>
            </w:r>
          </w:p>
        </w:tc>
        <w:tc>
          <w:tcPr>
            <w:tcW w:w="8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membrana zgrzewana PVC lub folia PE zbrojona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  <w:r w:rsidRPr="00FC58DA">
              <w:t>kond</w:t>
            </w:r>
            <w:r>
              <w:t>ygnacjach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</w:t>
            </w:r>
            <w:r>
              <w:t xml:space="preserve">Izolacja </w:t>
            </w:r>
            <w:r w:rsidRPr="0068042C">
              <w:t>z płyt EPS</w:t>
            </w:r>
            <w:r>
              <w:t>-P 200</w:t>
            </w:r>
            <w:r w:rsidRPr="0068042C">
              <w:t xml:space="preserve"> gr. </w:t>
            </w:r>
            <w:r>
              <w:t>5</w:t>
            </w:r>
            <w:r w:rsidRPr="0068042C">
              <w:t>cm</w:t>
            </w:r>
            <w:r>
              <w:t xml:space="preserve"> (+prowadzenie CO)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>- Folia PE gr. 0,</w:t>
            </w:r>
            <w:r>
              <w:t>2</w:t>
            </w:r>
            <w:r w:rsidRPr="0068042C">
              <w:t>mm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479D" w:rsidRDefault="00EE479D" w:rsidP="00EE479D">
            <w:pPr>
              <w:pStyle w:val="refright"/>
            </w:pPr>
            <w:r>
              <w:t>typowych - pomieszczenia z wpustami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Pod posadzkę </w:t>
            </w:r>
            <w:r>
              <w:t xml:space="preserve">ceramiczną (2cm) |CT2| </w:t>
            </w:r>
            <w:r w:rsidRPr="0068042C">
              <w:t xml:space="preserve">– Grubość z wykończeniem </w:t>
            </w:r>
            <w:r>
              <w:t>12,0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  <w:r>
              <w:t>5</w:t>
            </w:r>
            <w:r w:rsidRPr="001D5B9C">
              <w:t xml:space="preserve">C </w:t>
            </w:r>
            <w:r>
              <w:t>5</w:t>
            </w:r>
            <w:r w:rsidRPr="001D5B9C">
              <w:t>E +h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10</w:t>
            </w:r>
            <w:r w:rsidRPr="0068042C">
              <w:t xml:space="preserve">cm: </w:t>
            </w:r>
            <w:r>
              <w:t xml:space="preserve">5cm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, pływająca na EPS </w:t>
            </w:r>
            <w:r>
              <w:t>5</w:t>
            </w:r>
            <w:r w:rsidRPr="0068042C">
              <w:t>cm</w:t>
            </w:r>
            <w:r>
              <w:t xml:space="preserve"> + </w:t>
            </w:r>
            <w:proofErr w:type="spellStart"/>
            <w:r>
              <w:t>hydroizolacja</w:t>
            </w:r>
            <w:proofErr w:type="spellEnd"/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F.3.4.b.2)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gr. </w:t>
            </w:r>
            <w:r>
              <w:t>5</w:t>
            </w:r>
            <w:r w:rsidRPr="0068042C">
              <w:t>cm, zbrojona siatką</w:t>
            </w:r>
          </w:p>
          <w:p w:rsidR="00EE479D" w:rsidRPr="00227D99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  <w:r>
              <w:t xml:space="preserve"> lub folia PE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 w:rsidRPr="00FC58DA">
              <w:t>Toalety standardowe na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right"/>
            </w:pPr>
            <w:r w:rsidRPr="001D5B9C">
              <w:t>+h</w:t>
            </w:r>
          </w:p>
        </w:tc>
        <w:tc>
          <w:tcPr>
            <w:tcW w:w="8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membrana zgrzewana PVC lub folia PE zbrojona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  <w:r w:rsidRPr="00FC58DA">
              <w:t>kond</w:t>
            </w:r>
            <w:r>
              <w:t>ygnacjach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</w:t>
            </w:r>
            <w:r>
              <w:t xml:space="preserve">Izolacja </w:t>
            </w:r>
            <w:r w:rsidRPr="0068042C">
              <w:t>z płyt EPS</w:t>
            </w:r>
            <w:r>
              <w:t>-P 200</w:t>
            </w:r>
            <w:r w:rsidRPr="0068042C">
              <w:t xml:space="preserve"> gr. </w:t>
            </w:r>
            <w:r>
              <w:t>5</w:t>
            </w:r>
            <w:r w:rsidRPr="0068042C">
              <w:t>cm</w:t>
            </w:r>
            <w:r>
              <w:t xml:space="preserve"> (+prowadzenie CO)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>- Folia PE gr. 0,</w:t>
            </w:r>
            <w:r>
              <w:t>2</w:t>
            </w:r>
            <w:r w:rsidRPr="0068042C">
              <w:t>mm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479D" w:rsidRDefault="00EE479D" w:rsidP="00EE479D">
            <w:pPr>
              <w:pStyle w:val="refright"/>
            </w:pPr>
            <w:r>
              <w:t>typowych - pomieszczenia bez wpustów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Pod posadzkę </w:t>
            </w:r>
            <w:r>
              <w:t>ceramiczną (</w:t>
            </w:r>
            <w:r w:rsidR="00A53A08">
              <w:t xml:space="preserve">zapas </w:t>
            </w:r>
            <w:r>
              <w:t xml:space="preserve">2cm) |CT2| </w:t>
            </w:r>
            <w:r w:rsidRPr="0068042C">
              <w:t xml:space="preserve">– Grubość z wykończeniem </w:t>
            </w:r>
            <w:r>
              <w:t>12,0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A53A08" w:rsidRPr="006B30A9" w:rsidRDefault="00A53A08" w:rsidP="00A53A08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A53A08" w:rsidRPr="00BA0F4E" w:rsidRDefault="00A53A08" w:rsidP="00A53A0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A53A08" w:rsidRPr="00BA0F4E" w:rsidRDefault="00A53A08" w:rsidP="00A53A0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3A08" w:rsidRPr="001D5B9C" w:rsidRDefault="00A53A08" w:rsidP="00A53A08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53A08" w:rsidRPr="00CA6EEC" w:rsidRDefault="00A53A08" w:rsidP="00A53A08">
            <w:pPr>
              <w:pStyle w:val="APA-PL8ptcentr"/>
            </w:pPr>
            <w:r w:rsidRPr="00CA6EEC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A08" w:rsidRPr="001D5B9C" w:rsidRDefault="00A53A08" w:rsidP="00A53A08">
            <w:pPr>
              <w:pStyle w:val="APA-PL8ptcentr"/>
            </w:pPr>
            <w:r>
              <w:t>8</w:t>
            </w:r>
            <w:r w:rsidRPr="001D5B9C">
              <w:t xml:space="preserve">C </w:t>
            </w:r>
            <w:r>
              <w:t>A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53A08" w:rsidRPr="00CA6EEC" w:rsidRDefault="00A53A08" w:rsidP="00A53A08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3A08" w:rsidRPr="00CA6EEC" w:rsidRDefault="00A53A08" w:rsidP="00A53A08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A08" w:rsidRPr="0068042C" w:rsidRDefault="00A53A08" w:rsidP="00A53A08">
            <w:pPr>
              <w:pStyle w:val="APA-PL8ptleft"/>
              <w:rPr>
                <w:b/>
              </w:rPr>
            </w:pPr>
            <w:r>
              <w:t>9</w:t>
            </w:r>
            <w:r w:rsidRPr="0068042C">
              <w:t xml:space="preserve"> cm: </w:t>
            </w:r>
            <w:r>
              <w:t xml:space="preserve">8cm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, pływająca na pływająca na </w:t>
            </w:r>
            <w:r>
              <w:t>wibroizolacji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A08" w:rsidRPr="00CA6EEC" w:rsidRDefault="00A53A08" w:rsidP="00A53A08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3A08" w:rsidRPr="001D5B9C" w:rsidRDefault="00A53A08" w:rsidP="00A53A08">
            <w:pPr>
              <w:pStyle w:val="refright"/>
            </w:pPr>
            <w:r>
              <w:t>§ F.3.4.b.3)</w:t>
            </w:r>
            <w:r w:rsidRPr="001D5B9C">
              <w:t xml:space="preserve"> </w:t>
            </w: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</w:tcBorders>
            <w:vAlign w:val="center"/>
          </w:tcPr>
          <w:p w:rsidR="00A53A08" w:rsidRPr="00CA6EEC" w:rsidRDefault="00A53A08" w:rsidP="00A53A08">
            <w:pPr>
              <w:pStyle w:val="APA-PL8ptcentr"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53A08" w:rsidRPr="001D5B9C" w:rsidRDefault="00A53A08" w:rsidP="00A53A08">
            <w:pPr>
              <w:pStyle w:val="APA-PL5ptleft"/>
            </w:pPr>
            <w:r>
              <w:t>(Rezerwa kosztów - Poza zakresem tego projektu)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53A08" w:rsidRPr="00CA6EEC" w:rsidRDefault="00A53A08" w:rsidP="00A53A08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A08" w:rsidRPr="00CA6EEC" w:rsidRDefault="00A53A08" w:rsidP="00A53A0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A08" w:rsidRPr="0068042C" w:rsidRDefault="00A53A08" w:rsidP="00A53A08">
            <w:pPr>
              <w:pStyle w:val="APA-PL8ptleft"/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gr. </w:t>
            </w:r>
            <w:r>
              <w:t>8</w:t>
            </w:r>
            <w:r w:rsidRPr="0068042C">
              <w:t>cm, zbrojona siatką</w:t>
            </w:r>
          </w:p>
          <w:p w:rsidR="00A53A08" w:rsidRPr="0068042C" w:rsidRDefault="00A53A08" w:rsidP="00A53A08">
            <w:pPr>
              <w:pStyle w:val="APA-PL8ptleft"/>
            </w:pPr>
            <w:r w:rsidRPr="0068042C">
              <w:t>- Folia PE gr. 0,4mm</w:t>
            </w:r>
          </w:p>
          <w:p w:rsidR="00A53A08" w:rsidRDefault="00A53A08" w:rsidP="00A53A08">
            <w:pPr>
              <w:pStyle w:val="APA-PL8ptleft"/>
            </w:pPr>
            <w:r w:rsidRPr="0068042C">
              <w:t xml:space="preserve">- </w:t>
            </w:r>
            <w:r>
              <w:t>Izolacja akustyczna</w:t>
            </w:r>
            <w:r w:rsidRPr="0068042C">
              <w:t xml:space="preserve"> </w:t>
            </w:r>
            <w:r>
              <w:t>- wibroizolacja 8mm</w:t>
            </w:r>
          </w:p>
          <w:p w:rsidR="00A53A08" w:rsidRPr="005637EA" w:rsidRDefault="00A53A08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  <w:r>
              <w:t xml:space="preserve"> lub folia PE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3A08" w:rsidRPr="00CA6EEC" w:rsidRDefault="00A53A08" w:rsidP="00A53A08">
            <w:pPr>
              <w:pStyle w:val="refright"/>
            </w:pPr>
            <w:proofErr w:type="spellStart"/>
            <w:r>
              <w:t>Holl</w:t>
            </w:r>
            <w:proofErr w:type="spellEnd"/>
            <w:r>
              <w:t xml:space="preserve"> windowy typowe piętra biurowe (w wypadku wyk.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53A08" w:rsidRPr="001D5B9C" w:rsidRDefault="00A53A08" w:rsidP="00A53A08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vAlign w:val="center"/>
          </w:tcPr>
          <w:p w:rsidR="00A53A08" w:rsidRPr="00CA6EEC" w:rsidRDefault="00A53A08" w:rsidP="00A53A08">
            <w:pPr>
              <w:pStyle w:val="APA-PL8ptcentr"/>
            </w:pPr>
          </w:p>
        </w:tc>
        <w:tc>
          <w:tcPr>
            <w:tcW w:w="1118" w:type="dxa"/>
            <w:gridSpan w:val="2"/>
            <w:shd w:val="clear" w:color="auto" w:fill="auto"/>
            <w:vAlign w:val="center"/>
          </w:tcPr>
          <w:p w:rsidR="00A53A08" w:rsidRPr="001D5B9C" w:rsidRDefault="00A53A08" w:rsidP="00A53A08">
            <w:pPr>
              <w:pStyle w:val="APA-PL8ptcentr"/>
            </w:pPr>
          </w:p>
        </w:tc>
        <w:tc>
          <w:tcPr>
            <w:tcW w:w="826" w:type="dxa"/>
            <w:gridSpan w:val="7"/>
            <w:shd w:val="clear" w:color="auto" w:fill="auto"/>
            <w:vAlign w:val="center"/>
          </w:tcPr>
          <w:p w:rsidR="00A53A08" w:rsidRPr="00CA6EEC" w:rsidRDefault="00A53A08" w:rsidP="00A53A08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3A08" w:rsidRPr="00CA6EEC" w:rsidRDefault="00A53A08" w:rsidP="00A53A0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A08" w:rsidRPr="0068042C" w:rsidRDefault="00A53A08" w:rsidP="00A53A08">
            <w:pPr>
              <w:pStyle w:val="APA-PL8ptleft"/>
            </w:pPr>
            <w:r w:rsidRPr="0068042C">
              <w:t xml:space="preserve">Pod posadzkę </w:t>
            </w:r>
            <w:r>
              <w:t xml:space="preserve">kamienną (zapas 3cm) |2 ST| </w:t>
            </w:r>
            <w:r w:rsidRPr="0068042C">
              <w:t>–  Gr</w:t>
            </w:r>
            <w:r>
              <w:t>.</w:t>
            </w:r>
            <w:r w:rsidRPr="0068042C">
              <w:t xml:space="preserve"> z wyk</w:t>
            </w:r>
            <w:r>
              <w:t>.</w:t>
            </w:r>
            <w:r w:rsidRPr="0068042C">
              <w:t xml:space="preserve"> ~1</w:t>
            </w:r>
            <w:r>
              <w:t>2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A08" w:rsidRPr="00CA6EEC" w:rsidRDefault="00A53A08" w:rsidP="00A53A08">
            <w:pPr>
              <w:pStyle w:val="refright"/>
            </w:pPr>
            <w:proofErr w:type="spellStart"/>
            <w:r>
              <w:t>kaminiem</w:t>
            </w:r>
            <w:proofErr w:type="spellEnd"/>
            <w:r>
              <w:t>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3A08" w:rsidRPr="001D5B9C" w:rsidRDefault="00A53A08" w:rsidP="00A53A0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A53A08" w:rsidRPr="006B30A9" w:rsidRDefault="00A53A08" w:rsidP="00A53A08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A53A08" w:rsidRPr="00BA0F4E" w:rsidRDefault="00A53A08" w:rsidP="00A53A0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A53A08" w:rsidRPr="00BA0F4E" w:rsidRDefault="00A53A08" w:rsidP="00A53A0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3A08" w:rsidRPr="001D5B9C" w:rsidRDefault="00A53A08" w:rsidP="00A53A08">
            <w:pPr>
              <w:pStyle w:val="refright"/>
            </w:pPr>
          </w:p>
        </w:tc>
      </w:tr>
      <w:tr w:rsidR="00CC42EA" w:rsidRPr="00BA0F4E" w:rsidTr="00421A0D">
        <w:trPr>
          <w:trHeight w:val="895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A53A08" w:rsidRPr="006B30A9" w:rsidRDefault="00A53A08" w:rsidP="00A53A08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A53A08" w:rsidRPr="00BA0F4E" w:rsidRDefault="00A53A08" w:rsidP="00A53A0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A53A08" w:rsidRPr="00BA0F4E" w:rsidRDefault="00A53A08" w:rsidP="00A53A0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3A08" w:rsidRPr="001D5B9C" w:rsidRDefault="00A53A08" w:rsidP="00A53A0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A53A08">
            <w:pPr>
              <w:pStyle w:val="APA-PL8ptleft"/>
              <w:pageBreakBefore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  <w:r>
              <w:t>8</w:t>
            </w:r>
            <w:r w:rsidRPr="001D5B9C">
              <w:t>C</w:t>
            </w:r>
            <w:r>
              <w:t>S</w:t>
            </w:r>
            <w:r w:rsidRPr="001D5B9C">
              <w:t xml:space="preserve"> </w:t>
            </w:r>
            <w:r>
              <w:t>5</w:t>
            </w:r>
            <w:r w:rsidRPr="001D5B9C">
              <w:t>E +h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13</w:t>
            </w:r>
            <w:r w:rsidRPr="0068042C">
              <w:t xml:space="preserve">cm: </w:t>
            </w:r>
            <w:r>
              <w:t xml:space="preserve">8cm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>
              <w:t xml:space="preserve"> ze spadkami miejscowymi</w:t>
            </w:r>
            <w:r w:rsidRPr="0068042C">
              <w:t xml:space="preserve">, pływająca na EPS </w:t>
            </w:r>
            <w:r>
              <w:t>5</w:t>
            </w:r>
            <w:r w:rsidRPr="0068042C">
              <w:t>cm</w:t>
            </w:r>
            <w:r>
              <w:t xml:space="preserve"> + </w:t>
            </w:r>
            <w:proofErr w:type="spellStart"/>
            <w:r>
              <w:t>hydroizolacja</w:t>
            </w:r>
            <w:proofErr w:type="spellEnd"/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A53A08">
            <w:pPr>
              <w:pStyle w:val="refright"/>
            </w:pPr>
            <w:r>
              <w:t>§ F.3.4.b.</w:t>
            </w:r>
            <w:r w:rsidR="00A53A08">
              <w:t>4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</w:t>
            </w:r>
            <w:r>
              <w:t xml:space="preserve">spadki miejscowe </w:t>
            </w:r>
            <w:r w:rsidRPr="0068042C">
              <w:t xml:space="preserve">gr. </w:t>
            </w:r>
            <w:r>
              <w:t>7÷8</w:t>
            </w:r>
            <w:r w:rsidRPr="0068042C">
              <w:t>cm, zbrojona siatką</w:t>
            </w:r>
          </w:p>
          <w:p w:rsidR="00EE479D" w:rsidRPr="00227D99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  <w:r>
              <w:t xml:space="preserve"> lub folia PE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 w:rsidRPr="00FC58DA">
              <w:t>Toalety na kond</w:t>
            </w:r>
            <w:r>
              <w:t>ygnacji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right"/>
            </w:pPr>
            <w:r w:rsidRPr="001D5B9C">
              <w:t>+h</w:t>
            </w:r>
          </w:p>
        </w:tc>
        <w:tc>
          <w:tcPr>
            <w:tcW w:w="8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membrana zgrzewana PVC lub folia PE zbrojona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  <w:r>
              <w:t>(±0.0)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</w:t>
            </w:r>
            <w:r>
              <w:t xml:space="preserve">Izolacja </w:t>
            </w:r>
            <w:r w:rsidRPr="0068042C">
              <w:t>z płyt EPS</w:t>
            </w:r>
            <w:r>
              <w:t>-P 200</w:t>
            </w:r>
            <w:r w:rsidRPr="0068042C">
              <w:t xml:space="preserve"> gr. </w:t>
            </w:r>
            <w:r>
              <w:t>5</w:t>
            </w:r>
            <w:r w:rsidRPr="0068042C">
              <w:t>cm</w:t>
            </w:r>
            <w:r>
              <w:t xml:space="preserve"> (+prowadzenie CO)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>- Folia PE gr. 0,</w:t>
            </w:r>
            <w:r>
              <w:t>2</w:t>
            </w:r>
            <w:r w:rsidRPr="0068042C">
              <w:t>mm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479D" w:rsidRDefault="00EE479D" w:rsidP="00EE479D">
            <w:pPr>
              <w:pStyle w:val="refright"/>
            </w:pPr>
            <w:r>
              <w:t>pomieszczenia z wpustami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Pod posadzkę </w:t>
            </w:r>
            <w:r>
              <w:t xml:space="preserve">ceramiczną (2cm) |CT2| </w:t>
            </w:r>
            <w:r w:rsidRPr="0068042C">
              <w:t xml:space="preserve">– Grubość z wykończeniem </w:t>
            </w:r>
            <w:r>
              <w:t>15,0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A53A08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  <w:r>
              <w:t>8</w:t>
            </w:r>
            <w:r w:rsidRPr="001D5B9C">
              <w:t xml:space="preserve">C </w:t>
            </w:r>
            <w:r>
              <w:t>5</w:t>
            </w:r>
            <w:r w:rsidRPr="001D5B9C">
              <w:t>E +h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13</w:t>
            </w:r>
            <w:r w:rsidRPr="0068042C">
              <w:t xml:space="preserve">cm: </w:t>
            </w:r>
            <w:r>
              <w:t xml:space="preserve">5cm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, pływająca na EPS </w:t>
            </w:r>
            <w:r>
              <w:t>5</w:t>
            </w:r>
            <w:r w:rsidRPr="0068042C">
              <w:t>cm</w:t>
            </w:r>
            <w:r>
              <w:t xml:space="preserve"> + </w:t>
            </w:r>
            <w:proofErr w:type="spellStart"/>
            <w:r>
              <w:t>hydroizolacja</w:t>
            </w:r>
            <w:proofErr w:type="spellEnd"/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A53A08">
            <w:pPr>
              <w:pStyle w:val="refright"/>
            </w:pPr>
            <w:r>
              <w:t>§ F.3.4.b.</w:t>
            </w:r>
            <w:r w:rsidR="00A53A08">
              <w:t>5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gr. </w:t>
            </w:r>
            <w:r>
              <w:t>8</w:t>
            </w:r>
            <w:r w:rsidRPr="0068042C">
              <w:t>cm, zbrojona siatką</w:t>
            </w:r>
          </w:p>
          <w:p w:rsidR="00EE479D" w:rsidRPr="00227D99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  <w:r>
              <w:t xml:space="preserve"> lub folia PE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 w:rsidRPr="00FC58DA">
              <w:t>Toalety na kond</w:t>
            </w:r>
            <w:r>
              <w:t>ygnacji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right"/>
            </w:pPr>
            <w:r w:rsidRPr="001D5B9C">
              <w:t>+h</w:t>
            </w:r>
          </w:p>
        </w:tc>
        <w:tc>
          <w:tcPr>
            <w:tcW w:w="8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membrana zgrzewana PVC lub folia PE zbrojona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  <w:r>
              <w:t>(±0.0)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</w:t>
            </w:r>
            <w:r>
              <w:t xml:space="preserve">Izolacja </w:t>
            </w:r>
            <w:r w:rsidRPr="0068042C">
              <w:t>z płyt EPS</w:t>
            </w:r>
            <w:r>
              <w:t>-P</w:t>
            </w:r>
            <w:r w:rsidRPr="0068042C">
              <w:t xml:space="preserve"> </w:t>
            </w:r>
            <w:r>
              <w:t xml:space="preserve">200 </w:t>
            </w:r>
            <w:r w:rsidRPr="0068042C">
              <w:t xml:space="preserve">gr. </w:t>
            </w:r>
            <w:r>
              <w:t>5</w:t>
            </w:r>
            <w:r w:rsidRPr="0068042C">
              <w:t>cm</w:t>
            </w:r>
            <w:r>
              <w:t xml:space="preserve"> (+prowadzenie CO)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>- Folia PE gr. 0,</w:t>
            </w:r>
            <w:r>
              <w:t>2</w:t>
            </w:r>
            <w:r w:rsidRPr="0068042C">
              <w:t>mm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479D" w:rsidRDefault="00EE479D" w:rsidP="00EE479D">
            <w:pPr>
              <w:pStyle w:val="refright"/>
            </w:pPr>
            <w:r>
              <w:t>pomieszczenia bez wpustów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Pod posadzkę </w:t>
            </w:r>
            <w:r>
              <w:t xml:space="preserve">ceramiczną (2cm) |CT2| </w:t>
            </w:r>
            <w:r w:rsidRPr="0068042C">
              <w:t xml:space="preserve">– Grubość z wykończeniem </w:t>
            </w:r>
            <w:r>
              <w:t>15,0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"/>
            </w:pPr>
            <w:r w:rsidRPr="00CA6EEC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APA-PL8ptcentr"/>
            </w:pPr>
            <w:r>
              <w:t>9</w:t>
            </w:r>
            <w:r w:rsidRPr="001D5B9C">
              <w:t xml:space="preserve">C </w:t>
            </w:r>
            <w:r>
              <w:t>3</w:t>
            </w:r>
            <w:r w:rsidRPr="0068042C">
              <w:t>E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>1</w:t>
            </w:r>
            <w:r>
              <w:t>2</w:t>
            </w:r>
            <w:r w:rsidRPr="0068042C">
              <w:t xml:space="preserve"> cm: </w:t>
            </w:r>
            <w:r>
              <w:t xml:space="preserve">9cm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, pływająca na pływająca na EPS </w:t>
            </w:r>
            <w:r>
              <w:t>3</w:t>
            </w:r>
            <w:r w:rsidRPr="0068042C">
              <w:t>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A53A08">
            <w:pPr>
              <w:pStyle w:val="refright"/>
            </w:pPr>
            <w:r>
              <w:t>§ F.3.4.b.</w:t>
            </w:r>
            <w:r w:rsidR="00A53A08">
              <w:t>6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"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APA-PL5ptleft"/>
            </w:pPr>
            <w:r>
              <w:t>(Rezerwa kosztów - Poza zakresem tego projektu)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68042C" w:rsidRDefault="00EE479D" w:rsidP="00EE479D">
            <w:pPr>
              <w:pStyle w:val="APA-PL8ptleft"/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gr. </w:t>
            </w:r>
            <w:r>
              <w:t>9</w:t>
            </w:r>
            <w:r w:rsidRPr="0068042C">
              <w:t>cm, zbrojona siatką</w:t>
            </w:r>
          </w:p>
          <w:p w:rsidR="00EE479D" w:rsidRPr="0068042C" w:rsidRDefault="00EE479D" w:rsidP="00EE479D">
            <w:pPr>
              <w:pStyle w:val="APA-PL8ptleft"/>
            </w:pPr>
            <w:r w:rsidRPr="0068042C">
              <w:t>- Folia PE gr. 0,4mm</w:t>
            </w:r>
          </w:p>
          <w:p w:rsidR="00EE479D" w:rsidRDefault="00EE479D" w:rsidP="00EE479D">
            <w:pPr>
              <w:pStyle w:val="APA-PL8ptleft"/>
            </w:pPr>
            <w:r w:rsidRPr="0068042C">
              <w:t xml:space="preserve">- </w:t>
            </w:r>
            <w:r>
              <w:t>Izolacja akustyczna</w:t>
            </w:r>
            <w:r w:rsidRPr="0068042C">
              <w:t xml:space="preserve"> z płyt EPS gr. </w:t>
            </w:r>
            <w:r>
              <w:t>3</w:t>
            </w:r>
            <w:r w:rsidRPr="0068042C">
              <w:t>cm</w:t>
            </w:r>
          </w:p>
          <w:p w:rsidR="00EE479D" w:rsidRPr="005637EA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  <w:r>
              <w:t xml:space="preserve"> lub folia PE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479D" w:rsidRPr="00CA6EEC" w:rsidRDefault="00EE479D" w:rsidP="00EE479D">
            <w:pPr>
              <w:pStyle w:val="refright"/>
            </w:pPr>
            <w:proofErr w:type="spellStart"/>
            <w:r>
              <w:t>Holl</w:t>
            </w:r>
            <w:proofErr w:type="spellEnd"/>
            <w:r>
              <w:t xml:space="preserve"> wejściowy,  lobby windowe (±0.0)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right w:val="single" w:sz="4" w:space="0" w:color="auto"/>
            </w:tcBorders>
            <w:vAlign w:val="center"/>
          </w:tcPr>
          <w:p w:rsidR="00CC42EA" w:rsidRPr="00CA6EEC" w:rsidRDefault="00CC42EA" w:rsidP="00CC42EA">
            <w:pPr>
              <w:pStyle w:val="APA-PL8ptcent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APA-PL8ptcentr"/>
            </w:pPr>
            <w:r w:rsidRPr="007C27ED">
              <w:t xml:space="preserve">9C 3E </w:t>
            </w:r>
            <w:r>
              <w:t>+30Kr</w:t>
            </w:r>
          </w:p>
        </w:tc>
        <w:tc>
          <w:tcPr>
            <w:tcW w:w="816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C42EA" w:rsidRPr="00CA6EEC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EA" w:rsidRPr="00CA6EEC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EA" w:rsidRPr="0068042C" w:rsidRDefault="00CC42EA" w:rsidP="00CC42EA">
            <w:pPr>
              <w:pStyle w:val="APA-PL8ptleft"/>
            </w:pPr>
            <w:r>
              <w:t>Na obniżonym fragmencie uzupełnienie wysokości keramzytem: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EA" w:rsidRPr="00CA6EEC" w:rsidRDefault="00CC42EA" w:rsidP="00CC42EA">
            <w:pPr>
              <w:pStyle w:val="refright"/>
            </w:pPr>
            <w:r>
              <w:t>Pas obniżony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vAlign w:val="center"/>
          </w:tcPr>
          <w:p w:rsidR="00CC42EA" w:rsidRPr="00CA6EEC" w:rsidRDefault="00CC42EA" w:rsidP="00CC42EA">
            <w:pPr>
              <w:pStyle w:val="APA-PL8ptcent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APA-PL8ptcentr"/>
            </w:pPr>
          </w:p>
        </w:tc>
        <w:tc>
          <w:tcPr>
            <w:tcW w:w="816" w:type="dxa"/>
            <w:gridSpan w:val="6"/>
            <w:shd w:val="clear" w:color="auto" w:fill="auto"/>
            <w:vAlign w:val="center"/>
          </w:tcPr>
          <w:p w:rsidR="00CC42EA" w:rsidRPr="00CA6EEC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42EA" w:rsidRPr="00CA6EEC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EA" w:rsidRPr="0068042C" w:rsidRDefault="00CC42EA" w:rsidP="00CC42EA">
            <w:pPr>
              <w:pStyle w:val="APA-PL8ptleft"/>
            </w:pPr>
            <w:r>
              <w:t xml:space="preserve">- Przekładka ochronna z </w:t>
            </w:r>
            <w:proofErr w:type="spellStart"/>
            <w:r>
              <w:t>geowłókniny</w:t>
            </w:r>
            <w:proofErr w:type="spellEnd"/>
            <w:r>
              <w:t xml:space="preserve"> 250-300g/m</w:t>
            </w:r>
            <w:r w:rsidRPr="00FB6F06">
              <w:rPr>
                <w:vertAlign w:val="superscript"/>
              </w:rPr>
              <w:t>2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EA" w:rsidRPr="00CA6EEC" w:rsidRDefault="00CC42EA" w:rsidP="00CC42EA">
            <w:pPr>
              <w:pStyle w:val="refright"/>
            </w:pPr>
            <w:r>
              <w:t>w holu głównym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vAlign w:val="center"/>
          </w:tcPr>
          <w:p w:rsidR="00CC42EA" w:rsidRPr="00CA6EEC" w:rsidRDefault="00CC42EA" w:rsidP="00CC42EA">
            <w:pPr>
              <w:pStyle w:val="APA-PL8ptcentr"/>
            </w:pPr>
          </w:p>
        </w:tc>
        <w:tc>
          <w:tcPr>
            <w:tcW w:w="1118" w:type="dxa"/>
            <w:gridSpan w:val="2"/>
            <w:shd w:val="clear" w:color="auto" w:fill="auto"/>
            <w:vAlign w:val="center"/>
          </w:tcPr>
          <w:p w:rsidR="00CC42EA" w:rsidRPr="001D5B9C" w:rsidRDefault="00CC42EA" w:rsidP="00CC42EA">
            <w:pPr>
              <w:pStyle w:val="APA-PL8ptcentr"/>
            </w:pPr>
          </w:p>
        </w:tc>
        <w:tc>
          <w:tcPr>
            <w:tcW w:w="816" w:type="dxa"/>
            <w:gridSpan w:val="6"/>
            <w:shd w:val="clear" w:color="auto" w:fill="auto"/>
            <w:vAlign w:val="center"/>
          </w:tcPr>
          <w:p w:rsidR="00CC42EA" w:rsidRPr="00CA6EEC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42EA" w:rsidRPr="00CA6EEC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EA" w:rsidRPr="0068042C" w:rsidRDefault="00CC42EA" w:rsidP="00CC42EA">
            <w:pPr>
              <w:pStyle w:val="APA-PL8ptleft"/>
            </w:pPr>
            <w:r>
              <w:t>- 30cm Podsypka z keramzytu impregnowanego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EA" w:rsidRPr="00CA6EEC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vAlign w:val="center"/>
          </w:tcPr>
          <w:p w:rsidR="00EE479D" w:rsidRPr="00CA6EEC" w:rsidRDefault="00EE479D" w:rsidP="00EE479D">
            <w:pPr>
              <w:pStyle w:val="APA-PL8ptcentr"/>
            </w:pPr>
          </w:p>
        </w:tc>
        <w:tc>
          <w:tcPr>
            <w:tcW w:w="1118" w:type="dxa"/>
            <w:gridSpan w:val="2"/>
            <w:shd w:val="clear" w:color="auto" w:fill="auto"/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68042C" w:rsidRDefault="00EE479D" w:rsidP="00EE479D">
            <w:pPr>
              <w:pStyle w:val="APA-PL8ptleft"/>
            </w:pPr>
            <w:r w:rsidRPr="0068042C">
              <w:t xml:space="preserve">Pod posadzkę </w:t>
            </w:r>
            <w:r>
              <w:t>kamienną (</w:t>
            </w:r>
            <w:r w:rsidR="00A53A08">
              <w:t xml:space="preserve">zapas </w:t>
            </w:r>
            <w:r>
              <w:t xml:space="preserve">3cm) |2 ST| </w:t>
            </w:r>
            <w:r w:rsidRPr="0068042C">
              <w:t>–  Gr</w:t>
            </w:r>
            <w:r>
              <w:t>.</w:t>
            </w:r>
            <w:r w:rsidRPr="0068042C">
              <w:t xml:space="preserve"> z wyk</w:t>
            </w:r>
            <w:r>
              <w:t>.</w:t>
            </w:r>
            <w:r w:rsidRPr="0068042C">
              <w:t xml:space="preserve"> ~1</w:t>
            </w:r>
            <w:r>
              <w:t>5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vAlign w:val="center"/>
          </w:tcPr>
          <w:p w:rsidR="00EE479D" w:rsidRPr="00CA6EEC" w:rsidRDefault="00EE479D" w:rsidP="00EE479D">
            <w:pPr>
              <w:pStyle w:val="APA-PL8ptcentr"/>
            </w:pPr>
          </w:p>
        </w:tc>
        <w:tc>
          <w:tcPr>
            <w:tcW w:w="1118" w:type="dxa"/>
            <w:gridSpan w:val="2"/>
            <w:shd w:val="clear" w:color="auto" w:fill="auto"/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centr"/>
              <w:rPr>
                <w:b/>
              </w:rPr>
            </w:pPr>
            <w:r>
              <w:t>10</w:t>
            </w:r>
            <w:r w:rsidRPr="0068042C">
              <w:t xml:space="preserve">C </w:t>
            </w:r>
            <w:r>
              <w:t>3</w:t>
            </w:r>
            <w:r w:rsidRPr="0068042C">
              <w:t>E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13</w:t>
            </w:r>
            <w:r w:rsidRPr="0068042C">
              <w:t xml:space="preserve">cm: </w:t>
            </w:r>
            <w:r>
              <w:t xml:space="preserve">10cm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, pływająca na </w:t>
            </w:r>
            <w:r>
              <w:t>EPS gr.3cm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A53A08">
            <w:pPr>
              <w:pStyle w:val="refright"/>
            </w:pPr>
            <w:r>
              <w:t>§ F.3.4.b.</w:t>
            </w:r>
            <w:r w:rsidR="00A53A08">
              <w:t>7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479D" w:rsidRPr="0068042C" w:rsidRDefault="00EE479D" w:rsidP="00EE479D">
            <w:pPr>
              <w:pStyle w:val="APA-PL8ptleft"/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gr. </w:t>
            </w:r>
            <w:r>
              <w:t>10</w:t>
            </w:r>
            <w:r w:rsidRPr="0068042C">
              <w:t>cm, zbrojona siatką</w:t>
            </w:r>
          </w:p>
          <w:p w:rsidR="00EE479D" w:rsidRDefault="00EE479D" w:rsidP="00EE479D">
            <w:pPr>
              <w:pStyle w:val="APA-PL8ptleft"/>
            </w:pPr>
            <w:r w:rsidRPr="0068042C">
              <w:t>- Folia PE gr. 0,4mm</w:t>
            </w:r>
          </w:p>
          <w:p w:rsidR="00EE479D" w:rsidRDefault="00EE479D" w:rsidP="00EE479D">
            <w:pPr>
              <w:pStyle w:val="APA-PL8ptleft"/>
            </w:pPr>
            <w:r w:rsidRPr="0068042C">
              <w:t xml:space="preserve">- </w:t>
            </w:r>
            <w:r>
              <w:t>Izolacja akustyczna</w:t>
            </w:r>
            <w:r w:rsidRPr="0068042C">
              <w:t xml:space="preserve"> z płyt EPS gr. </w:t>
            </w:r>
            <w:r>
              <w:t>3</w:t>
            </w:r>
            <w:r w:rsidRPr="0068042C">
              <w:t>cm</w:t>
            </w:r>
            <w:r>
              <w:t xml:space="preserve"> </w:t>
            </w:r>
          </w:p>
          <w:p w:rsidR="00EE479D" w:rsidRPr="00277BE6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  <w:r>
              <w:t xml:space="preserve"> lub folia PE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479D" w:rsidRDefault="00EE479D" w:rsidP="00CC42EA">
            <w:pPr>
              <w:pStyle w:val="refright"/>
            </w:pPr>
            <w:r>
              <w:t xml:space="preserve">Korytarze </w:t>
            </w:r>
            <w:r w:rsidR="00CC42EA" w:rsidRPr="00CC42EA">
              <w:t xml:space="preserve">ogólnodostępne pom. socjalne i </w:t>
            </w:r>
            <w:proofErr w:type="spellStart"/>
            <w:r w:rsidR="00CC42EA" w:rsidRPr="00CC42EA">
              <w:t>pomocn</w:t>
            </w:r>
            <w:proofErr w:type="spellEnd"/>
            <w:r w:rsidR="00CC42EA" w:rsidRPr="00CC42EA">
              <w:t xml:space="preserve">. </w:t>
            </w:r>
            <w:r>
              <w:t>(±0.0)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479D" w:rsidRPr="0068042C" w:rsidRDefault="00EE479D" w:rsidP="00EE479D">
            <w:pPr>
              <w:pStyle w:val="APA-PL8ptleft"/>
            </w:pPr>
            <w:r w:rsidRPr="0068042C">
              <w:t xml:space="preserve">Pod posadzkę </w:t>
            </w:r>
            <w:r>
              <w:t xml:space="preserve">ceramiczną (2cm) |CT2| </w:t>
            </w:r>
            <w:r w:rsidRPr="0068042C">
              <w:t xml:space="preserve">– Grubość z wykończeniem </w:t>
            </w:r>
            <w:r>
              <w:t>15,0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16" w:type="dxa"/>
            <w:gridSpan w:val="6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42EA" w:rsidRPr="00420061" w:rsidRDefault="00CC42EA" w:rsidP="00CC42EA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EA" w:rsidRDefault="00CC42EA" w:rsidP="00CC42EA">
            <w:pPr>
              <w:pStyle w:val="APA-PL8ptcentr"/>
              <w:rPr>
                <w:b/>
              </w:rPr>
            </w:pPr>
            <w:r>
              <w:t>10</w:t>
            </w:r>
            <w:r w:rsidRPr="0068042C">
              <w:t>C</w:t>
            </w:r>
            <w:r>
              <w:t xml:space="preserve"> +h1</w:t>
            </w:r>
            <w:r w:rsidRPr="0068042C">
              <w:t xml:space="preserve"> </w:t>
            </w:r>
            <w:r>
              <w:t>3X</w:t>
            </w:r>
          </w:p>
        </w:tc>
        <w:tc>
          <w:tcPr>
            <w:tcW w:w="816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42EA" w:rsidRPr="00CA6EEC" w:rsidRDefault="00CC42EA" w:rsidP="00CC42EA">
            <w:pPr>
              <w:pStyle w:val="APA-PL5ptright"/>
            </w:pPr>
            <w:r>
              <w:t>Symbol wykończenia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C42EA" w:rsidRPr="00CA6EEC" w:rsidRDefault="00CC42EA" w:rsidP="00CC42EA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left"/>
              <w:rPr>
                <w:b/>
              </w:rPr>
            </w:pPr>
            <w:r>
              <w:t>13</w:t>
            </w:r>
            <w:r w:rsidRPr="0068042C">
              <w:t xml:space="preserve">cm: </w:t>
            </w:r>
            <w:r>
              <w:t xml:space="preserve">10cm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, pływająca na </w:t>
            </w:r>
            <w:r>
              <w:t>XPS gr.3cm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C42EA" w:rsidRDefault="00CC42EA" w:rsidP="00CC42EA">
            <w:pPr>
              <w:pStyle w:val="refright"/>
            </w:pPr>
            <w:r>
              <w:t xml:space="preserve">§ </w:t>
            </w:r>
            <w:r>
              <w:rPr>
                <w:rFonts w:hint="eastAsia"/>
                <w:cs/>
              </w:rPr>
              <w:t>‎</w:t>
            </w:r>
            <w:r>
              <w:t xml:space="preserve">F.3.4.b.8)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16" w:type="dxa"/>
            <w:gridSpan w:val="6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APA-PL8ptleft"/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gr. </w:t>
            </w:r>
            <w:r>
              <w:t>10</w:t>
            </w:r>
            <w:r w:rsidRPr="0068042C">
              <w:t>cm, zbrojona siatką</w:t>
            </w:r>
          </w:p>
          <w:p w:rsidR="00CC42EA" w:rsidRDefault="00CC42EA" w:rsidP="00CC42EA">
            <w:pPr>
              <w:pStyle w:val="APA-PL8ptleft"/>
            </w:pPr>
            <w:r>
              <w:t xml:space="preserve">- </w:t>
            </w:r>
            <w:proofErr w:type="spellStart"/>
            <w:r w:rsidRPr="00A44C63">
              <w:t>geowłóknina</w:t>
            </w:r>
            <w:proofErr w:type="spellEnd"/>
            <w:r w:rsidRPr="00A44C63">
              <w:t xml:space="preserve"> </w:t>
            </w:r>
            <w:r>
              <w:t>ochronno-drenażowa 250-300</w:t>
            </w:r>
            <w:r w:rsidRPr="00A44C63">
              <w:t>g/m</w:t>
            </w:r>
            <w:r>
              <w:rPr>
                <w:vertAlign w:val="superscript"/>
              </w:rPr>
              <w:t>2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refright"/>
            </w:pPr>
            <w:r>
              <w:t>Pom. śmietnika (±0.0)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CC42EA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C42EA" w:rsidRPr="001D5B9C" w:rsidRDefault="00CC42EA" w:rsidP="00CC42EA">
            <w:pPr>
              <w:pStyle w:val="APA-PL8ptcentr"/>
            </w:pPr>
            <w:r>
              <w:t>+h1</w:t>
            </w:r>
          </w:p>
        </w:tc>
        <w:tc>
          <w:tcPr>
            <w:tcW w:w="816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  <w:r w:rsidRPr="000B3167">
              <w:t xml:space="preserve">- </w:t>
            </w:r>
            <w:proofErr w:type="spellStart"/>
            <w:r w:rsidRPr="000B3167">
              <w:t>Hydroizolacja</w:t>
            </w:r>
            <w:proofErr w:type="spellEnd"/>
            <w:r w:rsidRPr="000B3167">
              <w:t xml:space="preserve"> ciężka, papowa |h1|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C42EA" w:rsidRPr="001D5B9C" w:rsidRDefault="00CC42EA" w:rsidP="00CC42EA">
            <w:pPr>
              <w:pStyle w:val="APA-PL8ptcentr"/>
            </w:pPr>
          </w:p>
        </w:tc>
        <w:tc>
          <w:tcPr>
            <w:tcW w:w="816" w:type="dxa"/>
            <w:gridSpan w:val="6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0B3167" w:rsidRDefault="00CC42EA" w:rsidP="00CC42EA">
            <w:pPr>
              <w:pStyle w:val="APA-PL8ptleft"/>
            </w:pPr>
            <w:r w:rsidRPr="000B3167">
              <w:t xml:space="preserve">- </w:t>
            </w:r>
            <w:proofErr w:type="spellStart"/>
            <w:r w:rsidRPr="000B3167">
              <w:t>geowłóknina</w:t>
            </w:r>
            <w:proofErr w:type="spellEnd"/>
            <w:r w:rsidRPr="000B3167">
              <w:t xml:space="preserve"> 120g/m</w:t>
            </w:r>
            <w:r w:rsidRPr="000B3167">
              <w:rPr>
                <w:vertAlign w:val="superscript"/>
              </w:rPr>
              <w:t>2</w:t>
            </w:r>
          </w:p>
          <w:p w:rsidR="00CC42EA" w:rsidRPr="000B3167" w:rsidRDefault="00CC42EA" w:rsidP="00CC42EA">
            <w:pPr>
              <w:pStyle w:val="APA-PL8ptleft"/>
            </w:pPr>
            <w:r w:rsidRPr="000B3167">
              <w:t xml:space="preserve">- Izolacja z płyt XPS 300 gr. 3cm </w:t>
            </w:r>
          </w:p>
          <w:p w:rsidR="00CC42EA" w:rsidRPr="00BA0F4E" w:rsidRDefault="00CC42EA" w:rsidP="00CC42EA">
            <w:pPr>
              <w:pStyle w:val="APA-PL8ptleft"/>
            </w:pPr>
            <w:r w:rsidRPr="000B3167">
              <w:t xml:space="preserve">- </w:t>
            </w:r>
            <w:proofErr w:type="spellStart"/>
            <w:r w:rsidRPr="000B3167">
              <w:t>geowłóknina</w:t>
            </w:r>
            <w:proofErr w:type="spellEnd"/>
            <w:r w:rsidRPr="000B3167">
              <w:t xml:space="preserve"> 120g/m</w:t>
            </w:r>
            <w:r w:rsidRPr="000B3167">
              <w:rPr>
                <w:vertAlign w:val="superscript"/>
              </w:rPr>
              <w:t>2</w:t>
            </w:r>
            <w:r w:rsidRPr="000B3167">
              <w:t xml:space="preserve"> lub folia PE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single" w:sz="4" w:space="0" w:color="auto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  <w:r w:rsidRPr="00A44C63">
              <w:t>10C +h1 3X</w:t>
            </w:r>
            <w:r>
              <w:t xml:space="preserve"> +56Kr</w:t>
            </w:r>
          </w:p>
        </w:tc>
        <w:tc>
          <w:tcPr>
            <w:tcW w:w="816" w:type="dxa"/>
            <w:gridSpan w:val="6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left"/>
            </w:pPr>
            <w:r w:rsidRPr="00A747B5">
              <w:t>Na obniżonym fragmencie uzupełnienie wysokości</w:t>
            </w:r>
            <w:r>
              <w:t xml:space="preserve"> keramzytem</w:t>
            </w:r>
            <w:r w:rsidRPr="00A747B5">
              <w:t>: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CC42EA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16" w:type="dxa"/>
            <w:gridSpan w:val="6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APA-PL8ptleft"/>
            </w:pPr>
            <w:r>
              <w:t>- Zamiast podanej powyżej w-wy poślizgowej, p</w:t>
            </w:r>
            <w:r w:rsidRPr="00A747B5">
              <w:t xml:space="preserve">rzekładka ochronna z </w:t>
            </w:r>
            <w:proofErr w:type="spellStart"/>
            <w:r w:rsidRPr="00A747B5">
              <w:t>geowłókniny</w:t>
            </w:r>
            <w:proofErr w:type="spellEnd"/>
            <w:r w:rsidRPr="00A747B5">
              <w:t xml:space="preserve"> 250-300g/m</w:t>
            </w:r>
            <w:r w:rsidRPr="00A747B5">
              <w:rPr>
                <w:vertAlign w:val="superscript"/>
              </w:rPr>
              <w:t>2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CC42EA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16" w:type="dxa"/>
            <w:gridSpan w:val="6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APA-PL8ptleft"/>
            </w:pPr>
            <w:r>
              <w:t>- 56</w:t>
            </w:r>
            <w:r w:rsidRPr="00A747B5">
              <w:t>cm Podsypka z keramzytu impregnowanego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CC42EA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16" w:type="dxa"/>
            <w:gridSpan w:val="6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APA-PL8ptleft"/>
            </w:pPr>
            <w:r w:rsidRPr="0068042C">
              <w:t xml:space="preserve">Pod posadzkę </w:t>
            </w:r>
            <w:r>
              <w:t xml:space="preserve">ceramiczną (2cm) |i/CT3| </w:t>
            </w:r>
            <w:r w:rsidRPr="0068042C">
              <w:t xml:space="preserve">– Grubość z wykończeniem </w:t>
            </w:r>
            <w:r>
              <w:t>15,0</w:t>
            </w:r>
            <w:r w:rsidRPr="0068042C">
              <w:t>cm</w:t>
            </w:r>
            <w:r>
              <w:t>, lub 71cm</w:t>
            </w:r>
            <w:r w:rsidRPr="0068042C">
              <w:t>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vAlign w:val="center"/>
          </w:tcPr>
          <w:p w:rsidR="00EE479D" w:rsidRPr="00CA6EEC" w:rsidRDefault="00EE479D" w:rsidP="00EE479D">
            <w:pPr>
              <w:pStyle w:val="APA-PL8ptcentr"/>
            </w:pPr>
          </w:p>
        </w:tc>
        <w:tc>
          <w:tcPr>
            <w:tcW w:w="1118" w:type="dxa"/>
            <w:gridSpan w:val="2"/>
            <w:shd w:val="clear" w:color="auto" w:fill="auto"/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centr"/>
              <w:rPr>
                <w:b/>
              </w:rPr>
            </w:pPr>
            <w:r>
              <w:t>10</w:t>
            </w:r>
            <w:r w:rsidRPr="0068042C">
              <w:t xml:space="preserve">C </w:t>
            </w:r>
            <w:r>
              <w:t>5</w:t>
            </w:r>
            <w:r w:rsidRPr="0068042C">
              <w:t>E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15</w:t>
            </w:r>
            <w:r w:rsidRPr="0068042C">
              <w:t xml:space="preserve">cm: </w:t>
            </w:r>
            <w:r>
              <w:t xml:space="preserve">10cm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, pływająca na </w:t>
            </w:r>
            <w:r>
              <w:t>EPS gr.5cm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CC42EA">
            <w:pPr>
              <w:pStyle w:val="refright"/>
            </w:pPr>
            <w:r>
              <w:t>§ F.3.4.b.</w:t>
            </w:r>
            <w:r w:rsidR="00CC42EA">
              <w:t>9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479D" w:rsidRPr="0068042C" w:rsidRDefault="00EE479D" w:rsidP="00EE479D">
            <w:pPr>
              <w:pStyle w:val="APA-PL8ptleft"/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gr. </w:t>
            </w:r>
            <w:r>
              <w:t>10</w:t>
            </w:r>
            <w:r w:rsidRPr="0068042C">
              <w:t>cm, zbrojona siatką</w:t>
            </w:r>
          </w:p>
          <w:p w:rsidR="00EE479D" w:rsidRDefault="00EE479D" w:rsidP="00EE479D">
            <w:pPr>
              <w:pStyle w:val="APA-PL8ptleft"/>
            </w:pPr>
            <w:r w:rsidRPr="0068042C">
              <w:t>- Folia PE gr. 0,4mm</w:t>
            </w:r>
          </w:p>
          <w:p w:rsidR="00EE479D" w:rsidRDefault="00EE479D" w:rsidP="00EE479D">
            <w:pPr>
              <w:pStyle w:val="APA-PL8ptleft"/>
            </w:pPr>
            <w:r w:rsidRPr="0068042C">
              <w:t xml:space="preserve">- </w:t>
            </w:r>
            <w:r>
              <w:t xml:space="preserve">Izolacja </w:t>
            </w:r>
            <w:r w:rsidRPr="0068042C">
              <w:t>z płyt EPS</w:t>
            </w:r>
            <w:r>
              <w:t>-P</w:t>
            </w:r>
            <w:r w:rsidRPr="0068042C">
              <w:t xml:space="preserve"> </w:t>
            </w:r>
            <w:r>
              <w:t xml:space="preserve">200 </w:t>
            </w:r>
            <w:r w:rsidRPr="0068042C">
              <w:t xml:space="preserve">gr. </w:t>
            </w:r>
            <w:r>
              <w:t>5</w:t>
            </w:r>
            <w:r w:rsidRPr="0068042C">
              <w:t>cm</w:t>
            </w:r>
            <w:r>
              <w:t xml:space="preserve"> </w:t>
            </w:r>
          </w:p>
          <w:p w:rsidR="00EE479D" w:rsidRPr="00277BE6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  <w:r>
              <w:t xml:space="preserve"> lub folia PE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479D" w:rsidRDefault="00EE479D" w:rsidP="00EE479D">
            <w:pPr>
              <w:pStyle w:val="refright"/>
            </w:pPr>
            <w:r>
              <w:t>Komunikacja poziomy (-1) i (-2), szatnie (-1)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479D" w:rsidRPr="0068042C" w:rsidRDefault="00EE479D" w:rsidP="00EE479D">
            <w:pPr>
              <w:pStyle w:val="APA-PL8ptleft"/>
            </w:pPr>
            <w:r w:rsidRPr="0068042C">
              <w:t xml:space="preserve">Pod posadzkę </w:t>
            </w:r>
            <w:r>
              <w:t xml:space="preserve">ceramiczną (2cm) |CT3| </w:t>
            </w:r>
            <w:r w:rsidRPr="0068042C">
              <w:t xml:space="preserve">– Grubość z wykończeniem </w:t>
            </w:r>
            <w:r>
              <w:t>17,0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  <w:r>
              <w:t>10</w:t>
            </w:r>
            <w:r w:rsidRPr="001D5B9C">
              <w:t>C</w:t>
            </w:r>
            <w:r>
              <w:t>S</w:t>
            </w:r>
            <w:r w:rsidRPr="001D5B9C">
              <w:t xml:space="preserve"> </w:t>
            </w:r>
            <w:r>
              <w:t>5</w:t>
            </w:r>
            <w:r w:rsidRPr="001D5B9C">
              <w:t>E +h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15</w:t>
            </w:r>
            <w:r w:rsidRPr="0068042C">
              <w:t xml:space="preserve">cm: </w:t>
            </w:r>
            <w:r>
              <w:t xml:space="preserve">10cm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>
              <w:t xml:space="preserve"> ze spadkami miejscowymi</w:t>
            </w:r>
            <w:r w:rsidRPr="0068042C">
              <w:t xml:space="preserve">, pływająca na EPS </w:t>
            </w:r>
            <w:r>
              <w:t>5</w:t>
            </w:r>
            <w:r w:rsidRPr="0068042C">
              <w:t>cm</w:t>
            </w:r>
            <w:r>
              <w:t xml:space="preserve"> + </w:t>
            </w:r>
            <w:proofErr w:type="spellStart"/>
            <w:r>
              <w:t>hydroizolacja</w:t>
            </w:r>
            <w:proofErr w:type="spellEnd"/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>
            <w:pPr>
              <w:pStyle w:val="refright"/>
            </w:pPr>
            <w:r>
              <w:t>§ F.3.4.b.</w:t>
            </w:r>
            <w:r w:rsidR="00CC42EA">
              <w:t>10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>,</w:t>
            </w:r>
            <w:r>
              <w:t xml:space="preserve"> spadki miejscowe</w:t>
            </w:r>
            <w:r w:rsidRPr="0068042C">
              <w:t xml:space="preserve"> gr. </w:t>
            </w:r>
            <w:r>
              <w:t>9÷10</w:t>
            </w:r>
            <w:r w:rsidRPr="0068042C">
              <w:t>cm, zbrojona siatką</w:t>
            </w:r>
          </w:p>
          <w:p w:rsidR="00EE479D" w:rsidRPr="00227D99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  <w:r>
              <w:t xml:space="preserve"> lub folia PE 0,4mm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 w:rsidRPr="00FC58DA">
              <w:t>Toalety na kond</w:t>
            </w:r>
            <w:r>
              <w:t>ygnacji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right"/>
            </w:pPr>
            <w:r w:rsidRPr="001D5B9C">
              <w:t>+h</w:t>
            </w:r>
          </w:p>
        </w:tc>
        <w:tc>
          <w:tcPr>
            <w:tcW w:w="8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membrana zgrzewana PVC lub folia PE zbrojona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  <w:r>
              <w:t>(-1.0)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</w:t>
            </w:r>
            <w:r>
              <w:t xml:space="preserve">Izolacja </w:t>
            </w:r>
            <w:r w:rsidRPr="0068042C">
              <w:t>z płyt EPS</w:t>
            </w:r>
            <w:r>
              <w:t>-P 200</w:t>
            </w:r>
            <w:r w:rsidRPr="0068042C">
              <w:t xml:space="preserve"> gr. </w:t>
            </w:r>
            <w:r>
              <w:t>5</w:t>
            </w:r>
            <w:r w:rsidRPr="0068042C">
              <w:t>cm</w:t>
            </w:r>
            <w:r>
              <w:t xml:space="preserve"> (+prowadzenie CO)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>- Folia PE gr. 0,</w:t>
            </w:r>
            <w:r>
              <w:t>2</w:t>
            </w:r>
            <w:r w:rsidRPr="0068042C">
              <w:t>mm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479D" w:rsidRDefault="00EE479D" w:rsidP="00EE479D">
            <w:pPr>
              <w:pStyle w:val="refright"/>
            </w:pPr>
            <w:r>
              <w:t>pomieszczenia z wpustami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</w:pPr>
            <w:r w:rsidRPr="0068042C">
              <w:t xml:space="preserve">Pod posadzkę </w:t>
            </w:r>
            <w:r>
              <w:t xml:space="preserve">ceramiczną (2cm) |CT3| </w:t>
            </w:r>
            <w:r w:rsidRPr="0068042C">
              <w:t xml:space="preserve">– 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Grubość z wykończeniem </w:t>
            </w:r>
            <w:r>
              <w:t>17,0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  <w:r>
              <w:t>10</w:t>
            </w:r>
            <w:r w:rsidRPr="001D5B9C">
              <w:t xml:space="preserve">C </w:t>
            </w:r>
            <w:r>
              <w:t>5</w:t>
            </w:r>
            <w:r w:rsidRPr="001D5B9C">
              <w:t>E +h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15</w:t>
            </w:r>
            <w:r w:rsidRPr="0068042C">
              <w:t xml:space="preserve">cm: </w:t>
            </w:r>
            <w:r>
              <w:t xml:space="preserve">10cm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, pływająca na EPS </w:t>
            </w:r>
            <w:r>
              <w:t>5</w:t>
            </w:r>
            <w:r w:rsidRPr="0068042C">
              <w:t>cm</w:t>
            </w:r>
            <w:r>
              <w:t xml:space="preserve"> + </w:t>
            </w:r>
            <w:proofErr w:type="spellStart"/>
            <w:r>
              <w:t>hydroizolacja</w:t>
            </w:r>
            <w:proofErr w:type="spellEnd"/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>
            <w:pPr>
              <w:pStyle w:val="refright"/>
            </w:pPr>
            <w:r>
              <w:t>§ F.3.4.b.</w:t>
            </w:r>
            <w:r w:rsidR="00CC42EA">
              <w:t>11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gr. </w:t>
            </w:r>
            <w:r>
              <w:t>10</w:t>
            </w:r>
            <w:r w:rsidRPr="0068042C">
              <w:t>cm, zbrojona siatką</w:t>
            </w:r>
          </w:p>
          <w:p w:rsidR="00EE479D" w:rsidRPr="00227D99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 w:rsidRPr="00FC58DA">
              <w:t>Toalety na kond</w:t>
            </w:r>
            <w:r>
              <w:t>ygnacji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right"/>
            </w:pPr>
            <w:r w:rsidRPr="001D5B9C">
              <w:t>+h</w:t>
            </w:r>
          </w:p>
        </w:tc>
        <w:tc>
          <w:tcPr>
            <w:tcW w:w="8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membrana zgrzewana PVC lub folia PE zbrojona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  <w:r>
              <w:t>(-1.0)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</w:t>
            </w:r>
            <w:r>
              <w:t xml:space="preserve">Izolacja </w:t>
            </w:r>
            <w:r w:rsidRPr="0068042C">
              <w:t>z płyt EPS</w:t>
            </w:r>
            <w:r>
              <w:t>-P 200</w:t>
            </w:r>
            <w:r w:rsidRPr="0068042C">
              <w:t xml:space="preserve"> gr. </w:t>
            </w:r>
            <w:r>
              <w:t>5</w:t>
            </w:r>
            <w:r w:rsidRPr="0068042C">
              <w:t>cm</w:t>
            </w:r>
            <w:r>
              <w:t xml:space="preserve"> (+prowadzenie CO)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>- Folia PE gr. 0,</w:t>
            </w:r>
            <w:r>
              <w:t>2</w:t>
            </w:r>
            <w:r w:rsidRPr="0068042C">
              <w:t>mm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479D" w:rsidRDefault="00EE479D" w:rsidP="00EE479D">
            <w:pPr>
              <w:pStyle w:val="refright"/>
            </w:pPr>
            <w:r>
              <w:t>pomieszczenia bez wpustów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</w:pPr>
            <w:r w:rsidRPr="0068042C">
              <w:t xml:space="preserve">Pod posadzkę </w:t>
            </w:r>
            <w:r>
              <w:t xml:space="preserve">ceramiczną (2cm) |CT3| </w:t>
            </w:r>
            <w:r w:rsidRPr="0068042C">
              <w:t xml:space="preserve">– 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Grubość z wykończeniem </w:t>
            </w:r>
            <w:r>
              <w:t>17,0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A53A08" w:rsidRPr="006B30A9" w:rsidRDefault="00A53A08" w:rsidP="00A53A08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A53A08" w:rsidRPr="00BA0F4E" w:rsidRDefault="00A53A08" w:rsidP="00A53A0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A53A08" w:rsidRPr="00BA0F4E" w:rsidRDefault="00A53A08" w:rsidP="00A53A0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3A08" w:rsidRPr="001D5B9C" w:rsidRDefault="00A53A08" w:rsidP="00A53A0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42EA" w:rsidRPr="00420061" w:rsidRDefault="00CC42EA" w:rsidP="00CC42EA">
            <w:pPr>
              <w:pStyle w:val="APA-PL8ptleftbold"/>
            </w:pPr>
            <w:r w:rsidRPr="00420061"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EA" w:rsidRDefault="00CC42EA" w:rsidP="00CC42EA">
            <w:pPr>
              <w:pStyle w:val="APA-PL8ptcentr"/>
              <w:rPr>
                <w:b/>
              </w:rPr>
            </w:pPr>
            <w:r>
              <w:t>10</w:t>
            </w:r>
            <w:r w:rsidRPr="0068042C">
              <w:t xml:space="preserve">C </w:t>
            </w:r>
            <w:r>
              <w:t>7</w:t>
            </w:r>
            <w:r w:rsidRPr="0068042C">
              <w:t>E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42EA" w:rsidRPr="00CA6EEC" w:rsidRDefault="00CC42EA" w:rsidP="00CC42EA">
            <w:pPr>
              <w:pStyle w:val="APA-PL5ptright"/>
            </w:pPr>
            <w:r>
              <w:t>Symbol wykończenia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C42EA" w:rsidRPr="00CA6EEC" w:rsidRDefault="00CC42EA" w:rsidP="00CC42EA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left"/>
              <w:rPr>
                <w:b/>
              </w:rPr>
            </w:pPr>
            <w:r>
              <w:t>15</w:t>
            </w:r>
            <w:r w:rsidRPr="0068042C">
              <w:t xml:space="preserve">cm: </w:t>
            </w:r>
            <w:r>
              <w:t xml:space="preserve">10cm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, pływająca na </w:t>
            </w:r>
            <w:r>
              <w:t>EPS gr.7cm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C42EA" w:rsidRDefault="00CC42EA" w:rsidP="00CC42EA">
            <w:pPr>
              <w:pStyle w:val="refright"/>
            </w:pPr>
            <w:r>
              <w:t xml:space="preserve">§ </w:t>
            </w:r>
            <w:r>
              <w:rPr>
                <w:rFonts w:hint="eastAsia"/>
                <w:cs/>
              </w:rPr>
              <w:t>‎</w:t>
            </w:r>
            <w:r>
              <w:t xml:space="preserve">F.3.4.b.12)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2EA" w:rsidRPr="0068042C" w:rsidRDefault="00CC42EA" w:rsidP="00CC42EA">
            <w:pPr>
              <w:pStyle w:val="APA-PL8ptleft"/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gr. </w:t>
            </w:r>
            <w:r>
              <w:t>10</w:t>
            </w:r>
            <w:r w:rsidRPr="0068042C">
              <w:t>cm, zbrojona siatką</w:t>
            </w:r>
          </w:p>
          <w:p w:rsidR="00CC42EA" w:rsidRDefault="00CC42EA" w:rsidP="00CC42EA">
            <w:pPr>
              <w:pStyle w:val="APA-PL8ptleft"/>
            </w:pPr>
            <w:r w:rsidRPr="0068042C">
              <w:t>- Folia PE gr. 0,4mm</w:t>
            </w:r>
          </w:p>
          <w:p w:rsidR="00CC42EA" w:rsidRDefault="00CC42EA" w:rsidP="00CC42EA">
            <w:pPr>
              <w:pStyle w:val="APA-PL8ptleft"/>
            </w:pPr>
            <w:r w:rsidRPr="0068042C">
              <w:t xml:space="preserve">- </w:t>
            </w:r>
            <w:r>
              <w:t xml:space="preserve">Izolacja </w:t>
            </w:r>
            <w:r w:rsidRPr="0068042C">
              <w:t>z płyt EPS</w:t>
            </w:r>
            <w:r>
              <w:t>-P</w:t>
            </w:r>
            <w:r w:rsidRPr="0068042C">
              <w:t xml:space="preserve"> </w:t>
            </w:r>
            <w:r>
              <w:t xml:space="preserve">200 </w:t>
            </w:r>
            <w:r w:rsidRPr="0068042C">
              <w:t xml:space="preserve">gr. </w:t>
            </w:r>
            <w:r>
              <w:t>7</w:t>
            </w:r>
            <w:r w:rsidRPr="0068042C">
              <w:t>cm</w:t>
            </w:r>
            <w:r>
              <w:t xml:space="preserve"> </w:t>
            </w:r>
          </w:p>
          <w:p w:rsidR="00CC42EA" w:rsidRDefault="00CC42EA" w:rsidP="00CC42EA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120g/m</w:t>
            </w:r>
            <w:r>
              <w:rPr>
                <w:vertAlign w:val="superscript"/>
              </w:rPr>
              <w:t>2</w:t>
            </w:r>
            <w:r>
              <w:t xml:space="preserve"> lub folia PE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refright"/>
            </w:pPr>
            <w:r>
              <w:t>Przedsionki p-</w:t>
            </w:r>
            <w:proofErr w:type="spellStart"/>
            <w:r>
              <w:t>poż</w:t>
            </w:r>
            <w:proofErr w:type="spellEnd"/>
            <w:r>
              <w:t>, hall wind wyk. żywicą (-1) i (-2)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CC42EA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APA-PL8ptleft"/>
            </w:pPr>
            <w:r w:rsidRPr="0068042C">
              <w:t xml:space="preserve">Pod </w:t>
            </w:r>
            <w:r>
              <w:t xml:space="preserve">pos. żywiczną |R3/ RG3| </w:t>
            </w:r>
            <w:r w:rsidRPr="0068042C">
              <w:t xml:space="preserve">– Grubość z wykończeniem </w:t>
            </w:r>
            <w:r>
              <w:t>17,5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42EA" w:rsidRPr="00600DC1" w:rsidRDefault="00CC42EA" w:rsidP="00CC42EA">
            <w:pPr>
              <w:pStyle w:val="APA-PL8ptleft"/>
              <w:rPr>
                <w:b/>
                <w:bCs/>
              </w:rPr>
            </w:pPr>
            <w:r w:rsidRPr="00600DC1">
              <w:rPr>
                <w:b/>
                <w:bCs/>
              </w:rP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EA" w:rsidRPr="00BA0F4E" w:rsidRDefault="00CC42EA" w:rsidP="00CC42EA">
            <w:pPr>
              <w:pStyle w:val="APA-PL8ptcentr"/>
            </w:pPr>
            <w:r>
              <w:t>10C 16X +h1 10CS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42EA" w:rsidRPr="00CA6EEC" w:rsidRDefault="00CC42EA" w:rsidP="00CC42EA">
            <w:pPr>
              <w:pStyle w:val="APA-PL5ptright"/>
            </w:pPr>
            <w:r>
              <w:t>Symbol wykończenia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C42EA" w:rsidRPr="00CA6EEC" w:rsidRDefault="00CC42EA" w:rsidP="00CC42EA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  <w:r>
              <w:t xml:space="preserve">36,5cm: 10cm wylewka stałej grubości z </w:t>
            </w:r>
            <w:proofErr w:type="spellStart"/>
            <w:r>
              <w:t>fibrobetonu</w:t>
            </w:r>
            <w:proofErr w:type="spellEnd"/>
            <w:r>
              <w:t xml:space="preserve">, pływająca na XPS gr. 16cm, </w:t>
            </w:r>
            <w:proofErr w:type="spellStart"/>
            <w:r>
              <w:t>hydroizolacji</w:t>
            </w:r>
            <w:proofErr w:type="spellEnd"/>
            <w:r>
              <w:t xml:space="preserve"> h1 i warstwie spadkowej 3÷10cm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2EA" w:rsidRPr="00BA0F4E" w:rsidRDefault="00CC42EA" w:rsidP="00CC42EA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C42EA" w:rsidRPr="001D5B9C" w:rsidRDefault="00CC42EA" w:rsidP="00CC42EA">
            <w:pPr>
              <w:pStyle w:val="refright"/>
            </w:pPr>
            <w:r>
              <w:t xml:space="preserve">§ </w:t>
            </w:r>
            <w:r>
              <w:rPr>
                <w:rFonts w:hint="eastAsia"/>
                <w:cs/>
              </w:rPr>
              <w:t>‎</w:t>
            </w:r>
            <w:r>
              <w:t xml:space="preserve">F.3.4.b.13)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Pr="00B071AE" w:rsidRDefault="00CC42EA" w:rsidP="00CC42EA">
            <w:pPr>
              <w:pStyle w:val="APA-PL8ptleft"/>
            </w:pPr>
            <w:r w:rsidRPr="00B071AE">
              <w:t xml:space="preserve">- Wylewka z </w:t>
            </w:r>
            <w:proofErr w:type="spellStart"/>
            <w:r w:rsidRPr="00B071AE">
              <w:t>fibrobetonu</w:t>
            </w:r>
            <w:proofErr w:type="spellEnd"/>
            <w:r w:rsidRPr="00B071AE">
              <w:t xml:space="preserve"> C2</w:t>
            </w:r>
            <w:r>
              <w:t>5</w:t>
            </w:r>
            <w:r w:rsidRPr="00B071AE">
              <w:t>/</w:t>
            </w:r>
            <w:r>
              <w:t>30</w:t>
            </w:r>
            <w:r w:rsidRPr="00B071AE">
              <w:t>, gr. 10cm, zbrojona siatką</w:t>
            </w:r>
          </w:p>
          <w:p w:rsidR="00CC42EA" w:rsidRDefault="00CC42EA" w:rsidP="00CC42EA">
            <w:pPr>
              <w:pStyle w:val="APA-PL8ptleft"/>
            </w:pPr>
            <w:r>
              <w:t xml:space="preserve">- </w:t>
            </w:r>
            <w:proofErr w:type="spellStart"/>
            <w:r w:rsidRPr="00B071AE">
              <w:t>geowłóknina</w:t>
            </w:r>
            <w:proofErr w:type="spellEnd"/>
            <w:r w:rsidRPr="00B071AE">
              <w:t xml:space="preserve"> 120g/m</w:t>
            </w:r>
            <w:r w:rsidRPr="00B071AE">
              <w:rPr>
                <w:vertAlign w:val="superscript"/>
              </w:rPr>
              <w:t>2</w:t>
            </w:r>
          </w:p>
          <w:p w:rsidR="00CC42EA" w:rsidRDefault="00CC42EA" w:rsidP="00CC42EA">
            <w:pPr>
              <w:pStyle w:val="APA-PL8ptleft"/>
            </w:pPr>
            <w:r>
              <w:t xml:space="preserve">- </w:t>
            </w:r>
            <w:r w:rsidRPr="00B071AE">
              <w:t xml:space="preserve">Izolacja z płyt </w:t>
            </w:r>
            <w:r>
              <w:t>X</w:t>
            </w:r>
            <w:r w:rsidRPr="00B071AE">
              <w:t xml:space="preserve">PS </w:t>
            </w:r>
            <w:r>
              <w:t>3</w:t>
            </w:r>
            <w:r w:rsidRPr="00B071AE">
              <w:t xml:space="preserve">00 gr. </w:t>
            </w:r>
            <w:r>
              <w:t>16</w:t>
            </w:r>
            <w:r w:rsidRPr="00B071AE">
              <w:t>cm</w:t>
            </w:r>
          </w:p>
          <w:p w:rsidR="00CC42EA" w:rsidRPr="00B071AE" w:rsidRDefault="00CC42EA" w:rsidP="00CC42EA">
            <w:pPr>
              <w:pStyle w:val="APA-PL8ptleft"/>
            </w:pPr>
            <w:r w:rsidRPr="00B071AE">
              <w:t xml:space="preserve">- </w:t>
            </w:r>
            <w:proofErr w:type="spellStart"/>
            <w:r w:rsidRPr="00B071AE">
              <w:t>geowłóknina</w:t>
            </w:r>
            <w:proofErr w:type="spellEnd"/>
            <w:r w:rsidRPr="00B071AE">
              <w:t xml:space="preserve"> </w:t>
            </w:r>
            <w:r>
              <w:t>25</w:t>
            </w:r>
            <w:r w:rsidRPr="00B071AE">
              <w:t>0</w:t>
            </w:r>
            <w:r>
              <w:t>-300</w:t>
            </w:r>
            <w:r w:rsidRPr="00B071AE">
              <w:t>g/m</w:t>
            </w:r>
            <w:r w:rsidRPr="00B071AE">
              <w:rPr>
                <w:vertAlign w:val="superscript"/>
              </w:rPr>
              <w:t>2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  <w:r>
              <w:t>Garaż nadziemny, otwarty poziom (+1)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  <w:r w:rsidRPr="001D5B9C">
              <w:t>+h</w:t>
            </w:r>
            <w:r>
              <w:t>1</w:t>
            </w:r>
          </w:p>
        </w:tc>
        <w:tc>
          <w:tcPr>
            <w:tcW w:w="801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left"/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z papy, nagrzewana </w:t>
            </w:r>
            <w:proofErr w:type="spellStart"/>
            <w:r>
              <w:t>całopowierzchniowo</w:t>
            </w:r>
            <w:proofErr w:type="spellEnd"/>
            <w:r>
              <w:t xml:space="preserve"> na w-</w:t>
            </w:r>
            <w:proofErr w:type="spellStart"/>
            <w:r>
              <w:t>wę</w:t>
            </w:r>
            <w:proofErr w:type="spellEnd"/>
            <w:r>
              <w:t xml:space="preserve"> spadkową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  <w:r>
              <w:t>10CS</w:t>
            </w: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  <w:r>
              <w:t xml:space="preserve">- 3÷10cm Warstwa spadkowa z </w:t>
            </w:r>
            <w:proofErr w:type="spellStart"/>
            <w:r>
              <w:t>polimerobetonu</w:t>
            </w:r>
            <w:proofErr w:type="spellEnd"/>
            <w:r>
              <w:t xml:space="preserve"> na mostku </w:t>
            </w:r>
            <w:proofErr w:type="spellStart"/>
            <w:r>
              <w:t>sczepnym</w:t>
            </w:r>
            <w:proofErr w:type="spellEnd"/>
            <w:r>
              <w:t xml:space="preserve"> z płytą konstrukcji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left"/>
            </w:pPr>
            <w:r>
              <w:t>Pod posadzkę żywiczną z membraną | RO2 | -</w:t>
            </w:r>
          </w:p>
          <w:p w:rsidR="00CC42EA" w:rsidRPr="00BA0F4E" w:rsidRDefault="00CC42EA" w:rsidP="00CC42EA">
            <w:pPr>
              <w:pStyle w:val="APA-PL8ptleft"/>
            </w:pPr>
            <w:r>
              <w:t xml:space="preserve">Grubość z wykończeniem </w:t>
            </w:r>
            <w:r>
              <w:sym w:font="Symbol" w:char="F07E"/>
            </w:r>
            <w:r>
              <w:t>37cm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vAlign w:val="center"/>
          </w:tcPr>
          <w:p w:rsidR="00EE479D" w:rsidRPr="00CA6EEC" w:rsidRDefault="00EE479D" w:rsidP="00421A0D">
            <w:pPr>
              <w:pStyle w:val="APA-PL8ptcentr"/>
            </w:pPr>
          </w:p>
        </w:tc>
        <w:tc>
          <w:tcPr>
            <w:tcW w:w="1118" w:type="dxa"/>
            <w:gridSpan w:val="2"/>
            <w:shd w:val="clear" w:color="auto" w:fill="auto"/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68042C" w:rsidRDefault="00EE479D">
            <w:pPr>
              <w:pStyle w:val="APA-PL8ptcentr"/>
              <w:rPr>
                <w:b/>
              </w:rPr>
            </w:pPr>
            <w:r>
              <w:t>10</w:t>
            </w:r>
            <w:r w:rsidRPr="0068042C">
              <w:t xml:space="preserve">C </w:t>
            </w:r>
            <w:r w:rsidR="00CC42EA">
              <w:t>27</w:t>
            </w:r>
            <w:r w:rsidR="00CC42EA" w:rsidRPr="0068042C">
              <w:t>E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7B42BC">
            <w:pPr>
              <w:pStyle w:val="APA-PL8ptleft"/>
              <w:rPr>
                <w:b/>
              </w:rPr>
            </w:pPr>
            <w:r>
              <w:t>3</w:t>
            </w:r>
            <w:r w:rsidR="00EE479D">
              <w:t>5</w:t>
            </w:r>
            <w:r w:rsidR="00EE479D" w:rsidRPr="0068042C">
              <w:t xml:space="preserve">cm: </w:t>
            </w:r>
            <w:r w:rsidR="00EE479D">
              <w:t xml:space="preserve">10cm </w:t>
            </w:r>
            <w:r w:rsidR="00EE479D" w:rsidRPr="0068042C">
              <w:t xml:space="preserve">wylewka z </w:t>
            </w:r>
            <w:proofErr w:type="spellStart"/>
            <w:r w:rsidR="00EE479D" w:rsidRPr="0068042C">
              <w:t>fibrobetonu</w:t>
            </w:r>
            <w:proofErr w:type="spellEnd"/>
            <w:r w:rsidR="00EE479D" w:rsidRPr="0068042C">
              <w:t xml:space="preserve">, pływająca na </w:t>
            </w:r>
            <w:r w:rsidR="00EE479D">
              <w:t>EPS gr.</w:t>
            </w:r>
            <w:r w:rsidR="00CC42EA">
              <w:t>27cm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>
            <w:pPr>
              <w:pStyle w:val="refright"/>
            </w:pPr>
            <w:r>
              <w:t>§ F.3.4.b.</w:t>
            </w:r>
            <w:r w:rsidR="00CC42EA">
              <w:t>14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479D" w:rsidRPr="0068042C" w:rsidRDefault="00EE479D" w:rsidP="00EE479D">
            <w:pPr>
              <w:pStyle w:val="APA-PL8ptleft"/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gr. </w:t>
            </w:r>
            <w:r>
              <w:t>10</w:t>
            </w:r>
            <w:r w:rsidRPr="0068042C">
              <w:t>cm, zbrojona siatką</w:t>
            </w:r>
          </w:p>
          <w:p w:rsidR="00EE479D" w:rsidRDefault="00EE479D" w:rsidP="00EE479D">
            <w:pPr>
              <w:pStyle w:val="APA-PL8ptleft"/>
            </w:pPr>
            <w:r w:rsidRPr="0068042C">
              <w:t>- Folia PE gr. 0,4mm</w:t>
            </w:r>
          </w:p>
          <w:p w:rsidR="00EE479D" w:rsidRDefault="00EE479D">
            <w:pPr>
              <w:pStyle w:val="APA-PL8ptleft"/>
            </w:pPr>
            <w:r w:rsidRPr="0068042C">
              <w:t xml:space="preserve">- </w:t>
            </w:r>
            <w:r>
              <w:t>Warstwa podkładowa</w:t>
            </w:r>
            <w:r w:rsidRPr="0068042C">
              <w:t xml:space="preserve"> z płyt EPS</w:t>
            </w:r>
            <w:r>
              <w:t>-P 200</w:t>
            </w:r>
            <w:r w:rsidRPr="0068042C">
              <w:t xml:space="preserve"> gr. </w:t>
            </w:r>
            <w:r w:rsidR="00CC42EA">
              <w:t>27</w:t>
            </w:r>
            <w:r w:rsidR="00CC42EA" w:rsidRPr="0068042C">
              <w:t>cm</w:t>
            </w:r>
            <w:r w:rsidR="00CC42EA">
              <w:t xml:space="preserve"> </w:t>
            </w:r>
          </w:p>
          <w:p w:rsidR="00EE479D" w:rsidRPr="00277BE6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  <w:r>
              <w:t xml:space="preserve"> lub folia PE 0,2mm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479D" w:rsidRDefault="00EE479D" w:rsidP="00EE479D">
            <w:pPr>
              <w:pStyle w:val="refright"/>
            </w:pPr>
            <w:r>
              <w:t xml:space="preserve">Komunikacja - korytarze, przedsionki poziom (+1) 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479D" w:rsidRDefault="00EE479D" w:rsidP="00CC42EA">
            <w:pPr>
              <w:pStyle w:val="APA-PL8ptleft"/>
            </w:pPr>
            <w:r w:rsidRPr="0068042C">
              <w:t xml:space="preserve">Pod posadzkę </w:t>
            </w:r>
            <w:r w:rsidR="00CC42EA" w:rsidRPr="00CC42EA">
              <w:t xml:space="preserve">żywiczną |R3| </w:t>
            </w:r>
            <w:r>
              <w:t xml:space="preserve"> </w:t>
            </w:r>
            <w:r w:rsidRPr="0068042C">
              <w:t xml:space="preserve">– </w:t>
            </w:r>
          </w:p>
          <w:p w:rsidR="00EE479D" w:rsidRPr="0068042C" w:rsidRDefault="00EE479D">
            <w:pPr>
              <w:pStyle w:val="APA-PL8ptleft"/>
            </w:pPr>
            <w:r w:rsidRPr="0068042C">
              <w:t xml:space="preserve">Grubość z wykończeniem </w:t>
            </w:r>
            <w:r w:rsidR="00CC42EA">
              <w:t>37,5cm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42EA" w:rsidRPr="00420061" w:rsidRDefault="00CC42EA" w:rsidP="00CC42EA">
            <w:pPr>
              <w:pStyle w:val="APA-PL8ptleftbold"/>
            </w:pPr>
            <w:r w:rsidRPr="00420061"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EA" w:rsidRDefault="00CC42EA" w:rsidP="00CC42EA">
            <w:pPr>
              <w:pStyle w:val="APA-PL8ptcentr"/>
              <w:rPr>
                <w:b/>
              </w:rPr>
            </w:pPr>
            <w:r>
              <w:t>11</w:t>
            </w:r>
            <w:r w:rsidRPr="0068042C">
              <w:t>C</w:t>
            </w:r>
            <w:r>
              <w:t xml:space="preserve"> 4X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42EA" w:rsidRPr="00CA6EEC" w:rsidRDefault="00CC42EA" w:rsidP="00CC42EA">
            <w:pPr>
              <w:pStyle w:val="APA-PL5ptright"/>
            </w:pPr>
            <w:r>
              <w:t>Symbol wykończenia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C42EA" w:rsidRPr="00CA6EEC" w:rsidRDefault="00CC42EA" w:rsidP="00CC42EA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left"/>
              <w:rPr>
                <w:b/>
              </w:rPr>
            </w:pPr>
            <w:r>
              <w:t>15</w:t>
            </w:r>
            <w:r w:rsidRPr="0068042C">
              <w:t xml:space="preserve">cm: </w:t>
            </w:r>
            <w:r>
              <w:t xml:space="preserve">11cm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, pływająca na </w:t>
            </w:r>
            <w:r>
              <w:t>XPS gr.4cm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C42EA" w:rsidRDefault="00CC42EA" w:rsidP="00CC42EA">
            <w:pPr>
              <w:pStyle w:val="refright"/>
            </w:pPr>
            <w:r>
              <w:t xml:space="preserve">§ </w:t>
            </w:r>
            <w:r>
              <w:rPr>
                <w:rFonts w:hint="eastAsia"/>
                <w:cs/>
              </w:rPr>
              <w:t>‎</w:t>
            </w:r>
            <w:r>
              <w:t xml:space="preserve">F.3.4.b.15)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APA-PL8ptleft"/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gr. </w:t>
            </w:r>
            <w:r>
              <w:t>10</w:t>
            </w:r>
            <w:r w:rsidRPr="0068042C">
              <w:t>cm, zbrojona siatką</w:t>
            </w:r>
          </w:p>
          <w:p w:rsidR="00CC42EA" w:rsidRPr="0037070C" w:rsidRDefault="00CC42EA" w:rsidP="00CC42EA">
            <w:pPr>
              <w:pStyle w:val="APA-PL8ptleft"/>
            </w:pPr>
            <w:r>
              <w:t xml:space="preserve">- </w:t>
            </w:r>
            <w:proofErr w:type="spellStart"/>
            <w:r w:rsidRPr="00A44C63">
              <w:t>geowłóknina</w:t>
            </w:r>
            <w:proofErr w:type="spellEnd"/>
            <w:r w:rsidRPr="00A44C63">
              <w:t xml:space="preserve"> 120g/m</w:t>
            </w:r>
            <w:r>
              <w:rPr>
                <w:vertAlign w:val="superscript"/>
              </w:rPr>
              <w:t>2</w:t>
            </w:r>
            <w:r>
              <w:t xml:space="preserve"> lub folia PE</w:t>
            </w:r>
          </w:p>
          <w:p w:rsidR="00CC42EA" w:rsidRDefault="00CC42EA" w:rsidP="00CC42EA">
            <w:pPr>
              <w:pStyle w:val="APA-PL8ptleft"/>
            </w:pPr>
            <w:r w:rsidRPr="0068042C">
              <w:t xml:space="preserve">- </w:t>
            </w:r>
            <w:r>
              <w:t xml:space="preserve">Izolacja </w:t>
            </w:r>
            <w:r w:rsidRPr="0068042C">
              <w:t xml:space="preserve">z płyt </w:t>
            </w:r>
            <w:r>
              <w:t>X</w:t>
            </w:r>
            <w:r w:rsidRPr="0068042C">
              <w:t>PS</w:t>
            </w:r>
            <w:r>
              <w:t xml:space="preserve"> 300</w:t>
            </w:r>
            <w:r w:rsidRPr="0068042C">
              <w:t xml:space="preserve"> gr. </w:t>
            </w:r>
            <w:r>
              <w:t>4</w:t>
            </w:r>
            <w:r w:rsidRPr="0068042C">
              <w:t>cm</w:t>
            </w:r>
            <w:r>
              <w:t xml:space="preserve"> </w:t>
            </w:r>
          </w:p>
          <w:p w:rsidR="00CC42EA" w:rsidRDefault="00CC42EA" w:rsidP="00CC42EA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120g/m</w:t>
            </w:r>
            <w:r>
              <w:rPr>
                <w:vertAlign w:val="superscript"/>
              </w:rPr>
              <w:t>2</w:t>
            </w:r>
            <w:r>
              <w:t xml:space="preserve"> lub folia PE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refright"/>
            </w:pPr>
            <w:r>
              <w:t>Pomieszczenie techniczne (agregatory) poziom (±0,0)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CC42EA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single" w:sz="4" w:space="0" w:color="auto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centr"/>
            </w:pPr>
            <w:r w:rsidRPr="00A44C63">
              <w:t xml:space="preserve">10C </w:t>
            </w:r>
            <w:r>
              <w:t>4</w:t>
            </w:r>
            <w:r w:rsidRPr="00A44C63">
              <w:t>X</w:t>
            </w:r>
            <w:r>
              <w:t xml:space="preserve"> +69Kr</w:t>
            </w:r>
          </w:p>
        </w:tc>
        <w:tc>
          <w:tcPr>
            <w:tcW w:w="801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left"/>
            </w:pPr>
            <w:r w:rsidRPr="00A747B5">
              <w:t>Na obniżonym fragmencie uzupełnienie wysokości</w:t>
            </w:r>
            <w:r>
              <w:t xml:space="preserve"> keramzytem</w:t>
            </w:r>
            <w:r w:rsidRPr="00A747B5">
              <w:t>: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refright"/>
            </w:pPr>
            <w:r>
              <w:t>Dojście do pom. agregatorów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CC42EA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APA-PL8ptleft"/>
            </w:pPr>
            <w:r>
              <w:t>- Zamiast podanej powyżej w-wy poślizgowej, p</w:t>
            </w:r>
            <w:r w:rsidRPr="00A747B5">
              <w:t xml:space="preserve">rzekładka ochronna z </w:t>
            </w:r>
            <w:proofErr w:type="spellStart"/>
            <w:r w:rsidRPr="00A747B5">
              <w:t>geowłókniny</w:t>
            </w:r>
            <w:proofErr w:type="spellEnd"/>
            <w:r w:rsidRPr="00A747B5">
              <w:t xml:space="preserve"> 250-300g/m</w:t>
            </w:r>
            <w:r w:rsidRPr="00A747B5">
              <w:rPr>
                <w:vertAlign w:val="superscript"/>
              </w:rPr>
              <w:t>2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CC42EA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APA-PL8ptleft"/>
            </w:pPr>
            <w:r>
              <w:t>- 69</w:t>
            </w:r>
            <w:r w:rsidRPr="00A747B5">
              <w:t>cm Podsypka z keramzytu impregnowanego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CC42EA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APA-PL8ptleft"/>
            </w:pPr>
            <w:r w:rsidRPr="0068042C">
              <w:t xml:space="preserve">Pod posadzkę </w:t>
            </w:r>
            <w:r>
              <w:t xml:space="preserve">żywiczną | R3| </w:t>
            </w:r>
            <w:r w:rsidRPr="0068042C">
              <w:t xml:space="preserve">– Grubość z wykończeniem </w:t>
            </w:r>
            <w:r>
              <w:t>15,5</w:t>
            </w:r>
            <w:r w:rsidRPr="0068042C">
              <w:t>cm</w:t>
            </w:r>
            <w:r>
              <w:t>, lub 84,5cm</w:t>
            </w:r>
            <w:r w:rsidRPr="0068042C">
              <w:t>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42EA" w:rsidRPr="00420061" w:rsidRDefault="00CC42EA" w:rsidP="00CC42EA">
            <w:pPr>
              <w:pStyle w:val="APA-PL8ptleftbold"/>
            </w:pPr>
            <w:r w:rsidRPr="00420061"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2EA" w:rsidRDefault="00CC42EA" w:rsidP="00CC42EA">
            <w:pPr>
              <w:pStyle w:val="APA-PL8ptcentr"/>
              <w:rPr>
                <w:b/>
              </w:rPr>
            </w:pPr>
            <w:r>
              <w:t>11</w:t>
            </w:r>
            <w:r w:rsidRPr="0068042C">
              <w:t>C</w:t>
            </w:r>
            <w:r>
              <w:t xml:space="preserve"> 4E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42EA" w:rsidRPr="00CA6EEC" w:rsidRDefault="00CC42EA" w:rsidP="00CC42EA">
            <w:pPr>
              <w:pStyle w:val="APA-PL5ptright"/>
            </w:pPr>
            <w:r>
              <w:t>Symbol wykończenia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C42EA" w:rsidRPr="00CA6EEC" w:rsidRDefault="00CC42EA" w:rsidP="00CC42EA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left"/>
              <w:rPr>
                <w:b/>
              </w:rPr>
            </w:pPr>
            <w:r>
              <w:t>15</w:t>
            </w:r>
            <w:r w:rsidRPr="0068042C">
              <w:t xml:space="preserve">cm: </w:t>
            </w:r>
            <w:r>
              <w:t xml:space="preserve">11cm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, pływająca na </w:t>
            </w:r>
            <w:r>
              <w:t>EPS gr.4cm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C42EA" w:rsidRDefault="00CC42EA" w:rsidP="00CC42EA">
            <w:pPr>
              <w:pStyle w:val="refright"/>
            </w:pPr>
            <w:r>
              <w:t xml:space="preserve">§ </w:t>
            </w:r>
            <w:r>
              <w:rPr>
                <w:rFonts w:hint="eastAsia"/>
                <w:cs/>
              </w:rPr>
              <w:t>‎</w:t>
            </w:r>
            <w:r>
              <w:t xml:space="preserve">F.3.4.b.16)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APA-PL8ptleft"/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0</w:t>
            </w:r>
            <w:r w:rsidRPr="0068042C">
              <w:t>/</w:t>
            </w:r>
            <w:r>
              <w:t>25</w:t>
            </w:r>
            <w:r w:rsidRPr="0068042C">
              <w:t xml:space="preserve">, gr. </w:t>
            </w:r>
            <w:r>
              <w:t>10</w:t>
            </w:r>
            <w:r w:rsidRPr="0068042C">
              <w:t>cm, zbrojona siatką</w:t>
            </w:r>
          </w:p>
          <w:p w:rsidR="00CC42EA" w:rsidRPr="0037070C" w:rsidRDefault="00CC42EA" w:rsidP="00CC42EA">
            <w:pPr>
              <w:pStyle w:val="APA-PL8ptleft"/>
            </w:pPr>
            <w:r>
              <w:t xml:space="preserve">- </w:t>
            </w:r>
            <w:proofErr w:type="spellStart"/>
            <w:r w:rsidRPr="00A44C63">
              <w:t>geowłóknina</w:t>
            </w:r>
            <w:proofErr w:type="spellEnd"/>
            <w:r w:rsidRPr="00A44C63">
              <w:t xml:space="preserve"> 120g/m</w:t>
            </w:r>
            <w:r>
              <w:rPr>
                <w:vertAlign w:val="superscript"/>
              </w:rPr>
              <w:t>2</w:t>
            </w:r>
            <w:r>
              <w:t xml:space="preserve"> lub folia PE</w:t>
            </w:r>
          </w:p>
          <w:p w:rsidR="00CC42EA" w:rsidRDefault="00CC42EA" w:rsidP="00CC42EA">
            <w:pPr>
              <w:pStyle w:val="APA-PL8ptleft"/>
            </w:pPr>
            <w:r w:rsidRPr="0068042C">
              <w:t xml:space="preserve">- </w:t>
            </w:r>
            <w:r>
              <w:t xml:space="preserve">Izolacja </w:t>
            </w:r>
            <w:r w:rsidRPr="0068042C">
              <w:t xml:space="preserve">z płyt </w:t>
            </w:r>
            <w:r>
              <w:t>E</w:t>
            </w:r>
            <w:r w:rsidRPr="0068042C">
              <w:t>PS</w:t>
            </w:r>
            <w:r>
              <w:t>-P 200</w:t>
            </w:r>
            <w:r w:rsidRPr="0068042C">
              <w:t xml:space="preserve"> gr. </w:t>
            </w:r>
            <w:r>
              <w:t>4</w:t>
            </w:r>
            <w:r w:rsidRPr="0068042C">
              <w:t>cm</w:t>
            </w:r>
            <w:r>
              <w:t xml:space="preserve"> </w:t>
            </w:r>
          </w:p>
          <w:p w:rsidR="00CC42EA" w:rsidRDefault="00CC42EA" w:rsidP="00CC42EA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120g/m</w:t>
            </w:r>
            <w:r>
              <w:rPr>
                <w:vertAlign w:val="superscript"/>
              </w:rPr>
              <w:t>2</w:t>
            </w:r>
            <w:r>
              <w:t xml:space="preserve"> lub folia PE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refright"/>
            </w:pPr>
            <w:r>
              <w:t>Korytarz napowietrzania poziom (±0,0)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CC42EA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single" w:sz="4" w:space="0" w:color="auto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centr"/>
            </w:pPr>
            <w:r w:rsidRPr="00A44C63">
              <w:t xml:space="preserve">10C </w:t>
            </w:r>
            <w:r>
              <w:t>4E +69Kr</w:t>
            </w:r>
          </w:p>
        </w:tc>
        <w:tc>
          <w:tcPr>
            <w:tcW w:w="801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left"/>
            </w:pPr>
            <w:r w:rsidRPr="00A747B5">
              <w:t>Na obniżonym fragmencie uzupełnienie wysokości</w:t>
            </w:r>
            <w:r>
              <w:t xml:space="preserve"> keramzytem</w:t>
            </w:r>
            <w:r w:rsidRPr="00A747B5">
              <w:t>: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CC42EA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APA-PL8ptleft"/>
            </w:pPr>
            <w:r>
              <w:t>- Zamiast podanej powyżej w-wy poślizgowej, p</w:t>
            </w:r>
            <w:r w:rsidRPr="00A747B5">
              <w:t xml:space="preserve">rzekładka ochronna z </w:t>
            </w:r>
            <w:proofErr w:type="spellStart"/>
            <w:r w:rsidRPr="00A747B5">
              <w:t>geowłókniny</w:t>
            </w:r>
            <w:proofErr w:type="spellEnd"/>
            <w:r w:rsidRPr="00A747B5">
              <w:t xml:space="preserve"> 250-300g/m</w:t>
            </w:r>
            <w:r w:rsidRPr="00A747B5">
              <w:rPr>
                <w:vertAlign w:val="superscript"/>
              </w:rPr>
              <w:t>2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CC42EA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APA-PL8ptleft"/>
            </w:pPr>
            <w:r>
              <w:t>- 69</w:t>
            </w:r>
            <w:r w:rsidRPr="00A747B5">
              <w:t>cm Podsypka z keramzytu impregnowanego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CC42EA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2EA" w:rsidRDefault="00CC42EA" w:rsidP="00CC42EA">
            <w:pPr>
              <w:pStyle w:val="APA-PL8ptleft"/>
            </w:pPr>
            <w:r w:rsidRPr="0068042C">
              <w:t xml:space="preserve">Pod posadzkę </w:t>
            </w:r>
            <w:r>
              <w:t xml:space="preserve">żywiczną | R3| </w:t>
            </w:r>
            <w:r w:rsidRPr="0068042C">
              <w:t xml:space="preserve">– Grubość z wykończeniem </w:t>
            </w:r>
            <w:r>
              <w:t>15,5</w:t>
            </w:r>
            <w:r w:rsidRPr="0068042C">
              <w:t>cm</w:t>
            </w:r>
            <w:r>
              <w:t>, lub 84,5cm</w:t>
            </w:r>
            <w:r w:rsidRPr="0068042C">
              <w:t>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CC42EA" w:rsidRPr="001D5B9C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  <w:r>
              <w:t>11</w:t>
            </w:r>
            <w:r w:rsidRPr="001D5B9C">
              <w:t>C</w:t>
            </w:r>
            <w:r>
              <w:t xml:space="preserve"> A</w:t>
            </w:r>
            <w:r w:rsidRPr="001D5B9C">
              <w:t xml:space="preserve"> </w:t>
            </w:r>
            <w:r>
              <w:t>5X</w:t>
            </w:r>
            <w:r w:rsidRPr="001D5B9C">
              <w:t xml:space="preserve"> 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17</w:t>
            </w:r>
            <w:r w:rsidRPr="0068042C">
              <w:t xml:space="preserve">cm: </w:t>
            </w:r>
            <w:r>
              <w:t xml:space="preserve">11cm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 w:rsidRPr="0068042C">
              <w:t>, pływająca na</w:t>
            </w:r>
            <w:r>
              <w:t xml:space="preserve"> wibroizolacji i</w:t>
            </w:r>
            <w:r w:rsidRPr="0068042C">
              <w:t xml:space="preserve"> </w:t>
            </w:r>
            <w:r>
              <w:t>X</w:t>
            </w:r>
            <w:r w:rsidRPr="0068042C">
              <w:t xml:space="preserve">PS </w:t>
            </w:r>
            <w:r>
              <w:t>5</w:t>
            </w:r>
            <w:r w:rsidRPr="0068042C">
              <w:t>cm</w:t>
            </w:r>
            <w:r>
              <w:t xml:space="preserve"> 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>
            <w:pPr>
              <w:pStyle w:val="refright"/>
            </w:pPr>
            <w:r>
              <w:t>§ F.3.4.b.</w:t>
            </w:r>
            <w:r w:rsidR="00CC42EA">
              <w:t>17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C2</w:t>
            </w:r>
            <w:r>
              <w:t>5</w:t>
            </w:r>
            <w:r w:rsidRPr="0068042C">
              <w:t>/</w:t>
            </w:r>
            <w:r>
              <w:t>30</w:t>
            </w:r>
            <w:r w:rsidRPr="0068042C">
              <w:t>,</w:t>
            </w:r>
            <w:r>
              <w:t xml:space="preserve"> spadki miejscowe</w:t>
            </w:r>
            <w:r w:rsidRPr="0068042C">
              <w:t xml:space="preserve"> gr. </w:t>
            </w:r>
            <w:r>
              <w:t>9÷10</w:t>
            </w:r>
            <w:r w:rsidRPr="0068042C">
              <w:t>cm, zbrojona siatką</w:t>
            </w:r>
          </w:p>
          <w:p w:rsidR="00EE479D" w:rsidRDefault="00EE479D" w:rsidP="00EE479D">
            <w:pPr>
              <w:pStyle w:val="APA-PL8ptleft"/>
            </w:pPr>
            <w:r>
              <w:t>- folia PE 0,4mm</w:t>
            </w:r>
          </w:p>
          <w:p w:rsidR="00EE479D" w:rsidRPr="009156AB" w:rsidRDefault="00EE479D" w:rsidP="00EE479D">
            <w:pPr>
              <w:pStyle w:val="APA-PL8ptleft"/>
            </w:pPr>
            <w:r>
              <w:t xml:space="preserve">- </w:t>
            </w:r>
            <w:r w:rsidRPr="0068042C">
              <w:t>Podkładka Akustyczna wibroizolacyjna 8mm.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79D" w:rsidRPr="00BA0F4E" w:rsidRDefault="00EE479D" w:rsidP="00EE479D">
            <w:pPr>
              <w:pStyle w:val="refright"/>
            </w:pPr>
            <w:r>
              <w:t>Pomieszczenia techniczne suche na poziomach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</w:t>
            </w:r>
            <w:r>
              <w:t>Izolacja termiczna</w:t>
            </w:r>
            <w:r w:rsidRPr="0068042C">
              <w:t xml:space="preserve"> z płyt </w:t>
            </w:r>
            <w:r>
              <w:t>X</w:t>
            </w:r>
            <w:r w:rsidRPr="0068042C">
              <w:t xml:space="preserve">PS </w:t>
            </w:r>
            <w:r>
              <w:t xml:space="preserve">300 </w:t>
            </w:r>
            <w:r w:rsidRPr="0068042C">
              <w:t xml:space="preserve">gr. </w:t>
            </w:r>
            <w:r>
              <w:t>5</w:t>
            </w:r>
            <w:r w:rsidRPr="0068042C">
              <w:t>cm</w:t>
            </w:r>
            <w:r>
              <w:t xml:space="preserve"> 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>- Folia PE gr. 0,</w:t>
            </w:r>
            <w:r>
              <w:t>2</w:t>
            </w:r>
            <w:r w:rsidRPr="0068042C">
              <w:t>mm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479D" w:rsidRDefault="00EE479D" w:rsidP="00EE479D">
            <w:pPr>
              <w:pStyle w:val="refright"/>
            </w:pPr>
            <w:r>
              <w:t>(-1) i (-2)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</w:pPr>
            <w:r w:rsidRPr="0068042C">
              <w:t xml:space="preserve">Pod posadzkę </w:t>
            </w:r>
            <w:r>
              <w:t xml:space="preserve">żywiczną (0,2cm) |IR| </w:t>
            </w:r>
            <w:r w:rsidRPr="0068042C">
              <w:t xml:space="preserve">– 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Grubość z wykończeniem </w:t>
            </w:r>
            <w:r>
              <w:t>17,5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42EA" w:rsidRPr="00420061" w:rsidRDefault="00CC42EA" w:rsidP="00CC42EA">
            <w:pPr>
              <w:pStyle w:val="APA-PL8ptleftbold"/>
            </w:pPr>
            <w:r w:rsidRPr="00420061"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42EA" w:rsidRPr="001D5B9C" w:rsidRDefault="00CC42EA" w:rsidP="00CC42EA">
            <w:pPr>
              <w:pStyle w:val="APA-PL8ptcentr"/>
            </w:pPr>
            <w:r w:rsidRPr="001E359B">
              <w:t>12C A 14X +h1 10CS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42EA" w:rsidRPr="00CA6EEC" w:rsidRDefault="00CC42EA" w:rsidP="00CC42EA">
            <w:pPr>
              <w:pStyle w:val="APA-PL5ptright"/>
            </w:pPr>
            <w:r>
              <w:t>Symbol wykończenia</w:t>
            </w:r>
          </w:p>
        </w:tc>
        <w:tc>
          <w:tcPr>
            <w:tcW w:w="449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C42EA" w:rsidRPr="00CA6EEC" w:rsidRDefault="00CC42EA" w:rsidP="00CC42EA">
            <w:pPr>
              <w:pStyle w:val="APA-PL8ptleft"/>
            </w:pPr>
            <w:r>
              <w:t>↓</w:t>
            </w:r>
          </w:p>
        </w:tc>
        <w:tc>
          <w:tcPr>
            <w:tcW w:w="4808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left"/>
              <w:rPr>
                <w:b/>
              </w:rPr>
            </w:pPr>
            <w:r>
              <w:t>37</w:t>
            </w:r>
            <w:r w:rsidRPr="0068042C">
              <w:t xml:space="preserve"> cm: </w:t>
            </w:r>
            <w:r w:rsidRPr="007551ED">
              <w:t>1</w:t>
            </w:r>
            <w:r>
              <w:t>2</w:t>
            </w:r>
            <w:r w:rsidRPr="007551ED">
              <w:t xml:space="preserve">cm wylewka stałej grubości z </w:t>
            </w:r>
            <w:proofErr w:type="spellStart"/>
            <w:r w:rsidRPr="007551ED">
              <w:t>fibrobetonu</w:t>
            </w:r>
            <w:proofErr w:type="spellEnd"/>
            <w:r w:rsidRPr="007551ED">
              <w:t>, pływająca na</w:t>
            </w:r>
            <w:r>
              <w:t xml:space="preserve"> wibroizolacji 8mm, </w:t>
            </w:r>
            <w:r w:rsidRPr="007551ED">
              <w:t>XPS gr. 1</w:t>
            </w:r>
            <w:r>
              <w:t>4</w:t>
            </w:r>
            <w:r w:rsidRPr="007551ED">
              <w:t xml:space="preserve">cm, </w:t>
            </w:r>
            <w:proofErr w:type="spellStart"/>
            <w:r w:rsidRPr="007551ED">
              <w:t>hydroizolacji</w:t>
            </w:r>
            <w:proofErr w:type="spellEnd"/>
            <w:r w:rsidRPr="007551ED">
              <w:t xml:space="preserve"> h1 i warstwie spadkowej 3÷10cm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2EA" w:rsidRPr="00BA0F4E" w:rsidRDefault="00CC42EA" w:rsidP="00CC42EA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C42EA" w:rsidRPr="001D5B9C" w:rsidRDefault="00CC42EA" w:rsidP="00CC42EA">
            <w:pPr>
              <w:pStyle w:val="refright"/>
            </w:pPr>
            <w:r>
              <w:t xml:space="preserve">§ </w:t>
            </w:r>
            <w:r>
              <w:rPr>
                <w:rFonts w:hint="eastAsia"/>
                <w:cs/>
              </w:rPr>
              <w:t>‎</w:t>
            </w:r>
            <w:r>
              <w:t>F.3.4.b.19)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9" w:type="dxa"/>
            <w:gridSpan w:val="5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left"/>
            </w:pPr>
            <w:r w:rsidRPr="00B071AE">
              <w:t xml:space="preserve">- Wylewka z </w:t>
            </w:r>
            <w:proofErr w:type="spellStart"/>
            <w:r w:rsidRPr="00B071AE">
              <w:t>fibrobetonu</w:t>
            </w:r>
            <w:proofErr w:type="spellEnd"/>
            <w:r w:rsidRPr="00B071AE">
              <w:t xml:space="preserve"> C2</w:t>
            </w:r>
            <w:r>
              <w:t>5</w:t>
            </w:r>
            <w:r w:rsidRPr="00B071AE">
              <w:t>/</w:t>
            </w:r>
            <w:r>
              <w:t>30</w:t>
            </w:r>
            <w:r w:rsidRPr="00B071AE">
              <w:t>, gr. 1</w:t>
            </w:r>
            <w:r>
              <w:t>2</w:t>
            </w:r>
            <w:r w:rsidRPr="00B071AE">
              <w:t>cm, zbrojona siatką</w:t>
            </w:r>
          </w:p>
          <w:p w:rsidR="00CC42EA" w:rsidRDefault="00CC42EA" w:rsidP="00CC42EA">
            <w:pPr>
              <w:pStyle w:val="APA-PL8ptleft"/>
            </w:pPr>
            <w:r>
              <w:t xml:space="preserve">- </w:t>
            </w:r>
            <w:proofErr w:type="spellStart"/>
            <w:r w:rsidRPr="00B071AE">
              <w:t>geowłóknina</w:t>
            </w:r>
            <w:proofErr w:type="spellEnd"/>
            <w:r w:rsidRPr="00B071AE">
              <w:t xml:space="preserve"> 120g/m</w:t>
            </w:r>
            <w:r w:rsidRPr="00B071AE">
              <w:rPr>
                <w:vertAlign w:val="superscript"/>
              </w:rPr>
              <w:t>2</w:t>
            </w:r>
          </w:p>
          <w:p w:rsidR="00CC42EA" w:rsidRDefault="00CC42EA" w:rsidP="00CC42EA">
            <w:pPr>
              <w:pStyle w:val="APA-PL8ptleft"/>
            </w:pPr>
            <w:r>
              <w:t xml:space="preserve">- </w:t>
            </w:r>
            <w:r w:rsidRPr="007551ED">
              <w:t>Podkładka Akustyczna wibroizolacyjna 8mm.</w:t>
            </w:r>
          </w:p>
          <w:p w:rsidR="00CC42EA" w:rsidRDefault="00CC42EA" w:rsidP="00CC42EA">
            <w:pPr>
              <w:pStyle w:val="APA-PL8ptleft"/>
            </w:pPr>
            <w:r>
              <w:t xml:space="preserve">- </w:t>
            </w:r>
            <w:r w:rsidRPr="00B071AE">
              <w:t xml:space="preserve">Izolacja z płyt </w:t>
            </w:r>
            <w:r>
              <w:t>X</w:t>
            </w:r>
            <w:r w:rsidRPr="00B071AE">
              <w:t xml:space="preserve">PS </w:t>
            </w:r>
            <w:r>
              <w:t>3</w:t>
            </w:r>
            <w:r w:rsidRPr="00B071AE">
              <w:t xml:space="preserve">00 gr. </w:t>
            </w:r>
            <w:r>
              <w:t>14</w:t>
            </w:r>
            <w:r w:rsidRPr="00B071AE">
              <w:t>cm</w:t>
            </w:r>
          </w:p>
          <w:p w:rsidR="00CC42EA" w:rsidRPr="00B071AE" w:rsidRDefault="00CC42EA" w:rsidP="00CC42EA">
            <w:pPr>
              <w:pStyle w:val="APA-PL8ptleft"/>
            </w:pPr>
            <w:r w:rsidRPr="00B071AE">
              <w:t xml:space="preserve">- </w:t>
            </w:r>
            <w:proofErr w:type="spellStart"/>
            <w:r w:rsidRPr="00B071AE">
              <w:t>geowłóknina</w:t>
            </w:r>
            <w:proofErr w:type="spellEnd"/>
            <w:r w:rsidRPr="00B071AE">
              <w:t xml:space="preserve"> </w:t>
            </w:r>
            <w:r>
              <w:t>25</w:t>
            </w:r>
            <w:r w:rsidRPr="00B071AE">
              <w:t>0</w:t>
            </w:r>
            <w:r>
              <w:t>-300</w:t>
            </w:r>
            <w:r w:rsidRPr="00B071AE">
              <w:t>g/m</w:t>
            </w:r>
            <w:r w:rsidRPr="00B071AE">
              <w:rPr>
                <w:vertAlign w:val="superscript"/>
              </w:rPr>
              <w:t>2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  <w:r w:rsidRPr="007551ED">
              <w:t>Maszynownia (+1)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  <w:r w:rsidRPr="001D5B9C">
              <w:t>+h</w:t>
            </w:r>
            <w:r>
              <w:t>1</w:t>
            </w:r>
          </w:p>
        </w:tc>
        <w:tc>
          <w:tcPr>
            <w:tcW w:w="801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9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z papy, nagrzewana </w:t>
            </w:r>
            <w:proofErr w:type="spellStart"/>
            <w:r>
              <w:t>całopowierzchniowo</w:t>
            </w:r>
            <w:proofErr w:type="spellEnd"/>
            <w:r>
              <w:t xml:space="preserve"> na w-</w:t>
            </w:r>
            <w:proofErr w:type="spellStart"/>
            <w:r>
              <w:t>wę</w:t>
            </w:r>
            <w:proofErr w:type="spellEnd"/>
            <w:r>
              <w:t xml:space="preserve"> spadkową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  <w:r>
              <w:t>10CS</w:t>
            </w: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9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  <w:r>
              <w:t xml:space="preserve">- 3÷10cm Warstwa spadkowa z </w:t>
            </w:r>
            <w:proofErr w:type="spellStart"/>
            <w:r>
              <w:t>polimerobetonu</w:t>
            </w:r>
            <w:proofErr w:type="spellEnd"/>
            <w:r>
              <w:t xml:space="preserve"> na mostku </w:t>
            </w:r>
            <w:proofErr w:type="spellStart"/>
            <w:r>
              <w:t>sczepnym</w:t>
            </w:r>
            <w:proofErr w:type="spellEnd"/>
            <w:r>
              <w:t xml:space="preserve"> z płytą konstrukcji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CC42EA" w:rsidRPr="006B30A9" w:rsidRDefault="00CC42EA" w:rsidP="00CC42EA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CC42EA" w:rsidRPr="00BA0F4E" w:rsidRDefault="00CC42EA" w:rsidP="00CC42EA">
            <w:pPr>
              <w:pStyle w:val="APA-PL8ptright"/>
            </w:pPr>
          </w:p>
        </w:tc>
        <w:tc>
          <w:tcPr>
            <w:tcW w:w="449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APA-PL8ptleft"/>
            </w:pPr>
          </w:p>
        </w:tc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Default="00CC42EA" w:rsidP="00CC42EA">
            <w:pPr>
              <w:pStyle w:val="APA-PL8ptleft"/>
            </w:pPr>
            <w:r>
              <w:t>Pod posadzkę żywiczną z membraną | RO2 | -</w:t>
            </w:r>
          </w:p>
          <w:p w:rsidR="00CC42EA" w:rsidRPr="00BA0F4E" w:rsidRDefault="00CC42EA" w:rsidP="00CC42EA">
            <w:pPr>
              <w:pStyle w:val="APA-PL8ptleft"/>
            </w:pPr>
            <w:r>
              <w:t xml:space="preserve">Grubość z wykończeniem </w:t>
            </w:r>
            <w:r>
              <w:sym w:font="Symbol" w:char="F07E"/>
            </w:r>
            <w:r>
              <w:t>37,5cm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42EA" w:rsidRPr="00BA0F4E" w:rsidRDefault="00CC42EA" w:rsidP="00CC42EA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42EA" w:rsidRPr="001D5B9C" w:rsidRDefault="00CC42EA" w:rsidP="00CC42EA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  <w:r w:rsidRPr="001D5B9C">
              <w:t>1</w:t>
            </w:r>
            <w:r>
              <w:t>6</w:t>
            </w:r>
            <w:r w:rsidRPr="001D5B9C">
              <w:t>C</w:t>
            </w:r>
            <w:r>
              <w:t>S</w:t>
            </w:r>
            <w:r w:rsidRPr="001D5B9C">
              <w:t xml:space="preserve"> </w:t>
            </w:r>
            <w:r>
              <w:t xml:space="preserve">A </w:t>
            </w:r>
            <w:r w:rsidRPr="001D5B9C">
              <w:t>20</w:t>
            </w:r>
            <w:r>
              <w:t>X</w:t>
            </w:r>
            <w:r w:rsidRPr="001D5B9C">
              <w:t xml:space="preserve"> +h</w:t>
            </w:r>
            <w:r>
              <w:t>1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37</w:t>
            </w:r>
            <w:r w:rsidRPr="0068042C">
              <w:t xml:space="preserve"> cm: </w:t>
            </w:r>
            <w:r>
              <w:t xml:space="preserve">12÷16cm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>
              <w:t xml:space="preserve"> ze spadkami</w:t>
            </w:r>
            <w:r w:rsidRPr="0068042C">
              <w:t xml:space="preserve">, pływająca na </w:t>
            </w:r>
            <w:r>
              <w:t>wibroizolacji i X</w:t>
            </w:r>
            <w:r w:rsidRPr="0068042C">
              <w:t>PS 2</w:t>
            </w:r>
            <w:r>
              <w:t>0</w:t>
            </w:r>
            <w:r w:rsidRPr="0068042C">
              <w:t>cm</w:t>
            </w:r>
            <w:r>
              <w:t xml:space="preserve"> + </w:t>
            </w:r>
            <w:proofErr w:type="spellStart"/>
            <w:r>
              <w:t>hydroizolacja</w:t>
            </w:r>
            <w:proofErr w:type="spellEnd"/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>
            <w:pPr>
              <w:pStyle w:val="refright"/>
            </w:pPr>
            <w:r>
              <w:t>§ F.3.4.b.</w:t>
            </w:r>
            <w:r w:rsidR="00CC42EA">
              <w:t>20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</w:t>
            </w:r>
            <w:r>
              <w:t>C25/30</w:t>
            </w:r>
            <w:r w:rsidRPr="0068042C">
              <w:t xml:space="preserve">, </w:t>
            </w:r>
            <w:r>
              <w:t xml:space="preserve">ze spadkami wynikowymi ( min. 0,8%, max. 2%) </w:t>
            </w:r>
            <w:r w:rsidRPr="0068042C">
              <w:t xml:space="preserve">gr. </w:t>
            </w:r>
            <w:r>
              <w:t>12÷16</w:t>
            </w:r>
            <w:r w:rsidRPr="0068042C">
              <w:t>cm, zbrojona siatką</w:t>
            </w:r>
          </w:p>
          <w:p w:rsidR="00EE479D" w:rsidRDefault="00EE479D" w:rsidP="00EE479D">
            <w:pPr>
              <w:pStyle w:val="APA-PL8ptleft"/>
            </w:pPr>
            <w:r>
              <w:t xml:space="preserve">- Podkładka z </w:t>
            </w:r>
            <w:proofErr w:type="spellStart"/>
            <w:r>
              <w:t>geowłókniny</w:t>
            </w:r>
            <w:proofErr w:type="spellEnd"/>
            <w:r>
              <w:t xml:space="preserve"> 120g/m</w:t>
            </w:r>
            <w:r w:rsidRPr="000E27DE">
              <w:rPr>
                <w:vertAlign w:val="superscript"/>
              </w:rPr>
              <w:t>2</w:t>
            </w:r>
            <w:r>
              <w:t xml:space="preserve"> </w:t>
            </w:r>
          </w:p>
          <w:p w:rsidR="00EE479D" w:rsidRDefault="00EE479D" w:rsidP="00EE479D">
            <w:pPr>
              <w:pStyle w:val="APA-PL8ptleft"/>
            </w:pPr>
            <w:r>
              <w:t xml:space="preserve">- </w:t>
            </w:r>
            <w:r w:rsidRPr="0068042C">
              <w:t>Podkładka Akustyczna wibroizolacyjna 8mm.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Termoizolacja z płyt </w:t>
            </w:r>
            <w:r>
              <w:t>X</w:t>
            </w:r>
            <w:r w:rsidRPr="0068042C">
              <w:t xml:space="preserve">PS </w:t>
            </w:r>
            <w:r>
              <w:t>3</w:t>
            </w:r>
            <w:r w:rsidRPr="0068042C">
              <w:t>00 gr. 2</w:t>
            </w:r>
            <w:r>
              <w:t>0</w:t>
            </w:r>
            <w:r w:rsidRPr="0068042C">
              <w:t>cm</w:t>
            </w:r>
          </w:p>
          <w:p w:rsidR="00EE479D" w:rsidRPr="0068042C" w:rsidRDefault="00EE479D" w:rsidP="004843A8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300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C97" w:rsidRPr="00BA0F4E" w:rsidRDefault="00F03C97" w:rsidP="00EE479D">
            <w:pPr>
              <w:pStyle w:val="refright"/>
            </w:pPr>
            <w:r>
              <w:t xml:space="preserve">Pom. </w:t>
            </w:r>
            <w:proofErr w:type="spellStart"/>
            <w:r>
              <w:t>tech</w:t>
            </w:r>
            <w:proofErr w:type="spellEnd"/>
            <w:r>
              <w:t>. na dachu</w:t>
            </w:r>
            <w:r w:rsidR="00CC42EA">
              <w:t xml:space="preserve"> (+14)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right"/>
            </w:pPr>
            <w:r w:rsidRPr="001D5B9C">
              <w:t>+h</w:t>
            </w:r>
            <w:r>
              <w:t>1</w:t>
            </w:r>
          </w:p>
        </w:tc>
        <w:tc>
          <w:tcPr>
            <w:tcW w:w="8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z papy, nagrzewana </w:t>
            </w:r>
            <w:proofErr w:type="spellStart"/>
            <w:r>
              <w:t>całopowierzchniowo</w:t>
            </w:r>
            <w:proofErr w:type="spellEnd"/>
            <w:r>
              <w:t xml:space="preserve"> na strop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</w:pPr>
            <w:r w:rsidRPr="0068042C">
              <w:t xml:space="preserve">Pod posadzkę </w:t>
            </w:r>
            <w:r>
              <w:t xml:space="preserve">żywiczną z membraną </w:t>
            </w:r>
            <w:proofErr w:type="spellStart"/>
            <w:r>
              <w:t>hydroizolacyjną</w:t>
            </w:r>
            <w:proofErr w:type="spellEnd"/>
            <w:r w:rsidRPr="0068042C">
              <w:t xml:space="preserve"> </w:t>
            </w:r>
            <w:r>
              <w:t>|R3|</w:t>
            </w:r>
            <w:r w:rsidRPr="0068042C">
              <w:t xml:space="preserve"> – 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>Grubość z wykończeniem ~</w:t>
            </w:r>
            <w:r>
              <w:t>37,5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3D0C32" w:rsidRPr="00BA0F4E" w:rsidTr="00421A0D">
        <w:trPr>
          <w:trHeight w:val="23"/>
        </w:trPr>
        <w:tc>
          <w:tcPr>
            <w:tcW w:w="281" w:type="dxa"/>
            <w:tcBorders>
              <w:left w:val="nil"/>
              <w:right w:val="nil"/>
            </w:tcBorders>
            <w:vAlign w:val="center"/>
          </w:tcPr>
          <w:p w:rsidR="003D0C32" w:rsidRPr="006B30A9" w:rsidRDefault="003D0C32" w:rsidP="00E437C5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3D0C32" w:rsidRPr="001D5B9C" w:rsidRDefault="003D0C32" w:rsidP="00E437C5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3D0C32" w:rsidRPr="00BA0F4E" w:rsidRDefault="003D0C32" w:rsidP="00E437C5">
            <w:pPr>
              <w:pStyle w:val="APA-PL8ptright"/>
            </w:pPr>
          </w:p>
        </w:tc>
        <w:tc>
          <w:tcPr>
            <w:tcW w:w="447" w:type="dxa"/>
            <w:gridSpan w:val="5"/>
            <w:tcBorders>
              <w:left w:val="nil"/>
              <w:right w:val="nil"/>
            </w:tcBorders>
            <w:vAlign w:val="center"/>
          </w:tcPr>
          <w:p w:rsidR="003D0C32" w:rsidRPr="00BA0F4E" w:rsidRDefault="003D0C32" w:rsidP="00E437C5">
            <w:pPr>
              <w:pStyle w:val="APA-PL8ptleft"/>
            </w:pPr>
          </w:p>
        </w:tc>
        <w:tc>
          <w:tcPr>
            <w:tcW w:w="4808" w:type="dxa"/>
            <w:gridSpan w:val="2"/>
            <w:tcBorders>
              <w:left w:val="nil"/>
            </w:tcBorders>
            <w:vAlign w:val="center"/>
          </w:tcPr>
          <w:p w:rsidR="003D0C32" w:rsidRPr="00BA0F4E" w:rsidRDefault="003D0C32" w:rsidP="00E437C5">
            <w:pPr>
              <w:pStyle w:val="APA-PL8ptleft"/>
            </w:pPr>
          </w:p>
        </w:tc>
        <w:tc>
          <w:tcPr>
            <w:tcW w:w="1239" w:type="dxa"/>
            <w:gridSpan w:val="6"/>
            <w:tcBorders>
              <w:right w:val="single" w:sz="4" w:space="0" w:color="auto"/>
            </w:tcBorders>
            <w:vAlign w:val="center"/>
          </w:tcPr>
          <w:p w:rsidR="003D0C32" w:rsidRPr="00BA0F4E" w:rsidRDefault="003D0C32" w:rsidP="00E437C5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0C32" w:rsidRPr="001D5B9C" w:rsidRDefault="003D0C32" w:rsidP="00E437C5">
            <w:pPr>
              <w:pStyle w:val="refright"/>
            </w:pPr>
          </w:p>
        </w:tc>
      </w:tr>
      <w:tr w:rsidR="003D0C32" w:rsidRPr="00BA0F4E" w:rsidTr="00421A0D">
        <w:trPr>
          <w:trHeight w:val="23"/>
        </w:trPr>
        <w:tc>
          <w:tcPr>
            <w:tcW w:w="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D0C32" w:rsidRPr="00420061" w:rsidRDefault="003D0C32" w:rsidP="00E437C5">
            <w:pPr>
              <w:pStyle w:val="APA-PL8ptleftbold"/>
            </w:pPr>
            <w:r w:rsidRPr="00420061"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D0C32" w:rsidRDefault="003D0C32" w:rsidP="00E437C5">
            <w:pPr>
              <w:pStyle w:val="APA-PL8ptcentr"/>
            </w:pPr>
            <w:r w:rsidRPr="001D5B9C">
              <w:t>1</w:t>
            </w:r>
            <w:r>
              <w:t>6</w:t>
            </w:r>
            <w:r w:rsidRPr="001D5B9C">
              <w:t>C 20</w:t>
            </w:r>
            <w:r>
              <w:t>X</w:t>
            </w:r>
            <w:r w:rsidRPr="001D5B9C">
              <w:t xml:space="preserve"> +h</w:t>
            </w:r>
            <w:r>
              <w:t>1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3D0C32" w:rsidRPr="00CA6EEC" w:rsidRDefault="003D0C32" w:rsidP="00E437C5">
            <w:pPr>
              <w:pStyle w:val="APA-PL5ptright"/>
            </w:pPr>
            <w:r>
              <w:t>Symbol wykończenia</w:t>
            </w:r>
          </w:p>
        </w:tc>
        <w:tc>
          <w:tcPr>
            <w:tcW w:w="447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D0C32" w:rsidRPr="00CA6EEC" w:rsidRDefault="003D0C32" w:rsidP="00E437C5">
            <w:pPr>
              <w:pStyle w:val="APA-PL8ptleft"/>
            </w:pPr>
            <w:r>
              <w:t>↓</w:t>
            </w:r>
          </w:p>
        </w:tc>
        <w:tc>
          <w:tcPr>
            <w:tcW w:w="4808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C32" w:rsidRDefault="003D0C32" w:rsidP="00E437C5">
            <w:pPr>
              <w:pStyle w:val="APA-PL8ptleft"/>
              <w:rPr>
                <w:b/>
              </w:rPr>
            </w:pPr>
            <w:r>
              <w:t>37</w:t>
            </w:r>
            <w:r w:rsidRPr="0068042C">
              <w:t xml:space="preserve"> cm: </w:t>
            </w:r>
            <w:r>
              <w:t xml:space="preserve">16cm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, pływająca na </w:t>
            </w:r>
            <w:r>
              <w:t>wibroizolacji i X</w:t>
            </w:r>
            <w:r w:rsidRPr="0068042C">
              <w:t>PS 2</w:t>
            </w:r>
            <w:r>
              <w:t>0</w:t>
            </w:r>
            <w:r w:rsidRPr="0068042C">
              <w:t>cm</w:t>
            </w:r>
            <w:r>
              <w:t xml:space="preserve"> + </w:t>
            </w:r>
            <w:proofErr w:type="spellStart"/>
            <w:r>
              <w:t>hydroizolacja</w:t>
            </w:r>
            <w:proofErr w:type="spellEnd"/>
          </w:p>
        </w:tc>
        <w:tc>
          <w:tcPr>
            <w:tcW w:w="123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0C32" w:rsidRPr="00BA0F4E" w:rsidRDefault="003D0C32" w:rsidP="00E437C5">
            <w:pPr>
              <w:pStyle w:val="refright"/>
            </w:pPr>
            <w:r>
              <w:t>lokalizacja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D0C32" w:rsidRPr="001D5B9C" w:rsidRDefault="003D0C32" w:rsidP="00E437C5">
            <w:pPr>
              <w:pStyle w:val="refright"/>
            </w:pPr>
            <w:r>
              <w:t xml:space="preserve">§ </w:t>
            </w:r>
            <w:r>
              <w:rPr>
                <w:rFonts w:hint="eastAsia"/>
                <w:cs/>
              </w:rPr>
              <w:t>‎</w:t>
            </w:r>
            <w:r>
              <w:t>F.3.4.b.21)</w:t>
            </w:r>
            <w:r w:rsidRPr="001D5B9C">
              <w:t xml:space="preserve"> </w:t>
            </w:r>
          </w:p>
        </w:tc>
      </w:tr>
      <w:tr w:rsidR="003D0C32" w:rsidRPr="00BA0F4E" w:rsidTr="00421A0D">
        <w:trPr>
          <w:trHeight w:val="23"/>
        </w:trPr>
        <w:tc>
          <w:tcPr>
            <w:tcW w:w="28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D0C32" w:rsidRPr="006B30A9" w:rsidRDefault="003D0C32" w:rsidP="00E437C5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D0C32" w:rsidRPr="001D5B9C" w:rsidRDefault="003D0C32" w:rsidP="00E437C5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D0C32" w:rsidRPr="00BA0F4E" w:rsidRDefault="003D0C32" w:rsidP="00E437C5">
            <w:pPr>
              <w:pStyle w:val="APA-PL8ptright"/>
            </w:pPr>
          </w:p>
        </w:tc>
        <w:tc>
          <w:tcPr>
            <w:tcW w:w="447" w:type="dxa"/>
            <w:gridSpan w:val="5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3D0C32" w:rsidRPr="00BA0F4E" w:rsidRDefault="003D0C32" w:rsidP="00E437C5">
            <w:pPr>
              <w:pStyle w:val="APA-PL8ptleft"/>
            </w:pPr>
          </w:p>
        </w:tc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0C32" w:rsidRDefault="003D0C32" w:rsidP="00E437C5">
            <w:pPr>
              <w:pStyle w:val="APA-PL8ptleft"/>
              <w:rPr>
                <w:b/>
              </w:rPr>
            </w:pPr>
            <w:r w:rsidRPr="0068042C">
              <w:t xml:space="preserve">- Wylewka 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 </w:t>
            </w:r>
            <w:r>
              <w:t xml:space="preserve">C25/30, </w:t>
            </w:r>
            <w:r w:rsidRPr="0068042C">
              <w:t xml:space="preserve">gr. </w:t>
            </w:r>
            <w:r>
              <w:t>16</w:t>
            </w:r>
            <w:r w:rsidRPr="0068042C">
              <w:t>cm, zbrojona siatką</w:t>
            </w:r>
          </w:p>
          <w:p w:rsidR="003D0C32" w:rsidRDefault="003D0C32" w:rsidP="00E437C5">
            <w:pPr>
              <w:pStyle w:val="APA-PL8ptleft"/>
            </w:pPr>
            <w:r>
              <w:t xml:space="preserve">- Podkładka z </w:t>
            </w:r>
            <w:proofErr w:type="spellStart"/>
            <w:r>
              <w:t>geowłókniny</w:t>
            </w:r>
            <w:proofErr w:type="spellEnd"/>
            <w:r>
              <w:t xml:space="preserve"> 120g/m</w:t>
            </w:r>
            <w:r w:rsidRPr="000E27DE">
              <w:rPr>
                <w:vertAlign w:val="superscript"/>
              </w:rPr>
              <w:t>2</w:t>
            </w:r>
            <w:r>
              <w:t xml:space="preserve"> </w:t>
            </w:r>
          </w:p>
          <w:p w:rsidR="003D0C32" w:rsidRDefault="003D0C32" w:rsidP="00E437C5">
            <w:pPr>
              <w:pStyle w:val="APA-PL8ptleft"/>
              <w:rPr>
                <w:b/>
              </w:rPr>
            </w:pPr>
            <w:r>
              <w:t xml:space="preserve">- </w:t>
            </w:r>
            <w:r w:rsidRPr="0068042C">
              <w:t xml:space="preserve">Termoizolacja z płyt </w:t>
            </w:r>
            <w:r>
              <w:t>X</w:t>
            </w:r>
            <w:r w:rsidRPr="0068042C">
              <w:t xml:space="preserve">PS </w:t>
            </w:r>
            <w:r>
              <w:t>3</w:t>
            </w:r>
            <w:r w:rsidRPr="0068042C">
              <w:t>00 gr. 2</w:t>
            </w:r>
            <w:r>
              <w:t>0</w:t>
            </w:r>
            <w:r w:rsidRPr="0068042C">
              <w:t>cm</w:t>
            </w:r>
          </w:p>
          <w:p w:rsidR="003D0C32" w:rsidRPr="0068042C" w:rsidRDefault="003D0C32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300</w:t>
            </w:r>
            <w:r w:rsidR="004843A8" w:rsidRPr="004843A8">
              <w:rPr>
                <w:rFonts w:ascii="Arial" w:hAnsi="Arial"/>
                <w:sz w:val="20"/>
              </w:rPr>
              <w:t xml:space="preserve"> </w:t>
            </w:r>
            <w:r w:rsidR="004843A8" w:rsidRPr="004843A8">
              <w:t>g/m</w:t>
            </w:r>
            <w:r w:rsidR="004843A8">
              <w:rPr>
                <w:vertAlign w:val="superscript"/>
              </w:rPr>
              <w:t>2</w:t>
            </w:r>
          </w:p>
        </w:tc>
        <w:tc>
          <w:tcPr>
            <w:tcW w:w="123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0C32" w:rsidRDefault="003D0C32" w:rsidP="00E437C5">
            <w:pPr>
              <w:pStyle w:val="refright"/>
            </w:pPr>
            <w:r>
              <w:t>Przedsionek (+14)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0C32" w:rsidRPr="001D5B9C" w:rsidRDefault="003D0C32" w:rsidP="00E437C5">
            <w:pPr>
              <w:pStyle w:val="refright"/>
            </w:pPr>
          </w:p>
        </w:tc>
      </w:tr>
      <w:tr w:rsidR="003D0C32" w:rsidRPr="00BA0F4E" w:rsidTr="00421A0D">
        <w:trPr>
          <w:trHeight w:val="23"/>
        </w:trPr>
        <w:tc>
          <w:tcPr>
            <w:tcW w:w="281" w:type="dxa"/>
            <w:tcBorders>
              <w:left w:val="nil"/>
              <w:right w:val="nil"/>
            </w:tcBorders>
            <w:vAlign w:val="center"/>
          </w:tcPr>
          <w:p w:rsidR="003D0C32" w:rsidRPr="006B30A9" w:rsidRDefault="003D0C32" w:rsidP="00E437C5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32" w:rsidRPr="001D5B9C" w:rsidRDefault="003D0C32" w:rsidP="00E437C5">
            <w:pPr>
              <w:pStyle w:val="APA-PL8ptright"/>
            </w:pPr>
            <w:r w:rsidRPr="001D5B9C">
              <w:t>+h</w:t>
            </w:r>
            <w:r>
              <w:t>1</w:t>
            </w:r>
          </w:p>
        </w:tc>
        <w:tc>
          <w:tcPr>
            <w:tcW w:w="801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32" w:rsidRPr="00BA0F4E" w:rsidRDefault="003D0C32" w:rsidP="00E437C5">
            <w:pPr>
              <w:pStyle w:val="APA-PL8ptright"/>
            </w:pPr>
          </w:p>
        </w:tc>
        <w:tc>
          <w:tcPr>
            <w:tcW w:w="447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0C32" w:rsidRPr="00BA0F4E" w:rsidRDefault="003D0C32" w:rsidP="00E437C5">
            <w:pPr>
              <w:pStyle w:val="APA-PL8ptleft"/>
            </w:pPr>
          </w:p>
        </w:tc>
        <w:tc>
          <w:tcPr>
            <w:tcW w:w="48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C32" w:rsidRPr="0068042C" w:rsidRDefault="003D0C32" w:rsidP="00E437C5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z papy, nagrzewana </w:t>
            </w:r>
            <w:proofErr w:type="spellStart"/>
            <w:r>
              <w:t>całopowierzchniowo</w:t>
            </w:r>
            <w:proofErr w:type="spellEnd"/>
            <w:r>
              <w:t xml:space="preserve"> na strop</w:t>
            </w:r>
          </w:p>
        </w:tc>
        <w:tc>
          <w:tcPr>
            <w:tcW w:w="1239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0C32" w:rsidRDefault="003D0C32" w:rsidP="00E437C5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0C32" w:rsidRPr="001D5B9C" w:rsidRDefault="003D0C32" w:rsidP="00E437C5">
            <w:pPr>
              <w:pStyle w:val="refright"/>
            </w:pPr>
          </w:p>
        </w:tc>
      </w:tr>
      <w:tr w:rsidR="003D0C32" w:rsidRPr="00BA0F4E" w:rsidTr="00421A0D">
        <w:trPr>
          <w:trHeight w:val="23"/>
        </w:trPr>
        <w:tc>
          <w:tcPr>
            <w:tcW w:w="281" w:type="dxa"/>
            <w:tcBorders>
              <w:left w:val="nil"/>
              <w:right w:val="nil"/>
            </w:tcBorders>
            <w:vAlign w:val="center"/>
          </w:tcPr>
          <w:p w:rsidR="003D0C32" w:rsidRPr="006B30A9" w:rsidRDefault="003D0C32" w:rsidP="00E437C5">
            <w:pPr>
              <w:pStyle w:val="APA-PL8ptleft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3D0C32" w:rsidRPr="001D5B9C" w:rsidRDefault="003D0C32" w:rsidP="00E437C5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3D0C32" w:rsidRPr="00BA0F4E" w:rsidRDefault="003D0C32" w:rsidP="00E437C5">
            <w:pPr>
              <w:pStyle w:val="APA-PL8ptright"/>
            </w:pPr>
          </w:p>
        </w:tc>
        <w:tc>
          <w:tcPr>
            <w:tcW w:w="447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3D0C32" w:rsidRPr="00BA0F4E" w:rsidRDefault="003D0C32" w:rsidP="00E437C5">
            <w:pPr>
              <w:pStyle w:val="APA-PL8ptleft"/>
            </w:pPr>
          </w:p>
        </w:tc>
        <w:tc>
          <w:tcPr>
            <w:tcW w:w="480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0C32" w:rsidRDefault="003D0C32" w:rsidP="00E437C5">
            <w:pPr>
              <w:pStyle w:val="APA-PL8ptleft"/>
            </w:pPr>
            <w:r w:rsidRPr="0068042C">
              <w:t xml:space="preserve">Pod posadzkę </w:t>
            </w:r>
            <w:r>
              <w:t xml:space="preserve">żywiczną z membraną </w:t>
            </w:r>
            <w:proofErr w:type="spellStart"/>
            <w:r>
              <w:t>hydroizolacyjną</w:t>
            </w:r>
            <w:proofErr w:type="spellEnd"/>
            <w:r w:rsidRPr="0068042C">
              <w:t xml:space="preserve"> </w:t>
            </w:r>
            <w:r>
              <w:t>|R3|</w:t>
            </w:r>
            <w:r w:rsidRPr="0068042C">
              <w:t xml:space="preserve"> – </w:t>
            </w:r>
          </w:p>
          <w:p w:rsidR="003D0C32" w:rsidRPr="0068042C" w:rsidRDefault="003D0C32" w:rsidP="00E437C5">
            <w:pPr>
              <w:pStyle w:val="APA-PL8ptleft"/>
              <w:rPr>
                <w:b/>
              </w:rPr>
            </w:pPr>
            <w:r w:rsidRPr="0068042C">
              <w:t>Grubość z wykończeniem ~</w:t>
            </w:r>
            <w:r>
              <w:t>37,5</w:t>
            </w:r>
            <w:r w:rsidRPr="0068042C">
              <w:t>cm.</w:t>
            </w:r>
          </w:p>
        </w:tc>
        <w:tc>
          <w:tcPr>
            <w:tcW w:w="1239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0C32" w:rsidRDefault="003D0C32" w:rsidP="00E437C5">
            <w:pPr>
              <w:pStyle w:val="refright"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0C32" w:rsidRPr="001D5B9C" w:rsidRDefault="003D0C32" w:rsidP="00E437C5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  <w:r w:rsidRPr="001D5B9C">
              <w:t>1</w:t>
            </w:r>
            <w:r>
              <w:t>6</w:t>
            </w:r>
            <w:r w:rsidRPr="001D5B9C">
              <w:t>C</w:t>
            </w:r>
            <w:r>
              <w:t>S</w:t>
            </w:r>
            <w:r w:rsidRPr="001D5B9C">
              <w:t xml:space="preserve"> </w:t>
            </w:r>
            <w:r>
              <w:t>A+h1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17</w:t>
            </w:r>
            <w:r w:rsidRPr="0068042C">
              <w:t xml:space="preserve">cm: </w:t>
            </w:r>
            <w:r>
              <w:t xml:space="preserve">10÷16cm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>
              <w:t xml:space="preserve"> ze spadkami</w:t>
            </w:r>
            <w:r w:rsidRPr="0068042C">
              <w:t>, pływająca na</w:t>
            </w:r>
            <w:r>
              <w:t xml:space="preserve"> wibroizolacji</w:t>
            </w:r>
            <w:r w:rsidRPr="0068042C">
              <w:t xml:space="preserve"> </w:t>
            </w:r>
            <w:r>
              <w:t xml:space="preserve">i </w:t>
            </w:r>
            <w:proofErr w:type="spellStart"/>
            <w:r>
              <w:t>hydroizolacji</w:t>
            </w:r>
            <w:proofErr w:type="spellEnd"/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>
            <w:pPr>
              <w:pStyle w:val="refright"/>
            </w:pPr>
            <w:r>
              <w:t>§ F.3.4.b.</w:t>
            </w:r>
            <w:r w:rsidR="003D0C32">
              <w:t>22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</w:pPr>
            <w:r w:rsidRPr="0068042C">
              <w:t>- Wyl</w:t>
            </w:r>
            <w:r>
              <w:t xml:space="preserve">ewka z </w:t>
            </w:r>
            <w:proofErr w:type="spellStart"/>
            <w:r>
              <w:t>fibrobetonu</w:t>
            </w:r>
            <w:proofErr w:type="spellEnd"/>
            <w:r>
              <w:t xml:space="preserve"> C25/30, ze spadkami wynikowymi ( min. 0,8%, max. 2%)  gr. 10÷17</w:t>
            </w:r>
            <w:r w:rsidRPr="0068042C">
              <w:t>cm, zbrojona siatką</w:t>
            </w:r>
          </w:p>
          <w:p w:rsidR="00EE479D" w:rsidRDefault="00EE479D" w:rsidP="00EE479D">
            <w:pPr>
              <w:pStyle w:val="APA-PL8ptleft"/>
            </w:pPr>
            <w:r>
              <w:t>- folia PE 0,4mm</w:t>
            </w:r>
          </w:p>
          <w:p w:rsidR="00EE479D" w:rsidRDefault="00EE479D" w:rsidP="00EE479D">
            <w:pPr>
              <w:pStyle w:val="APA-PL8ptleft"/>
            </w:pPr>
            <w:r>
              <w:t xml:space="preserve">- </w:t>
            </w:r>
            <w:r w:rsidRPr="0068042C">
              <w:t>Podkładka Akustyczna wibroizolacyjna 8mm.</w:t>
            </w:r>
          </w:p>
          <w:p w:rsidR="00EE479D" w:rsidRPr="00BA0F4E" w:rsidRDefault="00EE479D" w:rsidP="004843A8">
            <w:pPr>
              <w:pStyle w:val="APA-PL8ptleft"/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300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79D" w:rsidRDefault="00EE479D" w:rsidP="00EE479D">
            <w:pPr>
              <w:pStyle w:val="refright"/>
            </w:pPr>
            <w:r>
              <w:t xml:space="preserve">Pomieszczenia </w:t>
            </w:r>
            <w:proofErr w:type="spellStart"/>
            <w:r>
              <w:t>tech</w:t>
            </w:r>
            <w:proofErr w:type="spellEnd"/>
            <w:r>
              <w:t xml:space="preserve">. mokre poziomy </w:t>
            </w:r>
          </w:p>
          <w:p w:rsidR="00EE479D" w:rsidRPr="00BA0F4E" w:rsidRDefault="00EE479D" w:rsidP="00EE479D">
            <w:pPr>
              <w:pStyle w:val="refright"/>
            </w:pPr>
            <w:r>
              <w:t>(-1) i (-2)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right"/>
            </w:pPr>
            <w:r w:rsidRPr="001D5B9C">
              <w:t>+h</w:t>
            </w:r>
            <w:r>
              <w:t>1</w:t>
            </w:r>
          </w:p>
        </w:tc>
        <w:tc>
          <w:tcPr>
            <w:tcW w:w="8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z papy, nagrzewana </w:t>
            </w:r>
            <w:proofErr w:type="spellStart"/>
            <w:r>
              <w:t>całopowierzchniowo</w:t>
            </w:r>
            <w:proofErr w:type="spellEnd"/>
            <w:r>
              <w:t xml:space="preserve"> na strop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58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</w:pPr>
            <w:r w:rsidRPr="0068042C">
              <w:t>Pod posadzkę żywiczną</w:t>
            </w:r>
            <w:r>
              <w:t xml:space="preserve"> z membraną </w:t>
            </w:r>
            <w:proofErr w:type="spellStart"/>
            <w:r>
              <w:t>hydroizolacyjną</w:t>
            </w:r>
            <w:proofErr w:type="spellEnd"/>
            <w:r w:rsidRPr="0068042C">
              <w:t xml:space="preserve"> </w:t>
            </w:r>
            <w:r>
              <w:t xml:space="preserve">|R2| </w:t>
            </w:r>
            <w:r w:rsidRPr="0068042C">
              <w:t xml:space="preserve">– </w:t>
            </w:r>
          </w:p>
          <w:p w:rsidR="00EE479D" w:rsidRPr="00BA0F4E" w:rsidRDefault="00EE479D" w:rsidP="00EE479D">
            <w:pPr>
              <w:pStyle w:val="APA-PL8ptleft"/>
            </w:pPr>
            <w:r w:rsidRPr="0068042C">
              <w:t>Grubość z wykończeniem ~</w:t>
            </w:r>
            <w:r>
              <w:t>17,5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  <w:r w:rsidRPr="001D5B9C">
              <w:t>1</w:t>
            </w:r>
            <w:r>
              <w:t>7</w:t>
            </w:r>
            <w:r w:rsidRPr="001D5B9C">
              <w:t>C</w:t>
            </w:r>
            <w:r>
              <w:t>S</w:t>
            </w:r>
            <w:r w:rsidRPr="001D5B9C">
              <w:t xml:space="preserve"> </w:t>
            </w:r>
            <w:r>
              <w:t>+h1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17</w:t>
            </w:r>
            <w:r w:rsidRPr="0068042C">
              <w:t xml:space="preserve">cm: </w:t>
            </w:r>
            <w:r>
              <w:t xml:space="preserve">10÷17cm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>
              <w:t xml:space="preserve"> ze spadkami</w:t>
            </w:r>
            <w:r w:rsidRPr="0068042C">
              <w:t xml:space="preserve">, pływająca na </w:t>
            </w:r>
            <w:proofErr w:type="spellStart"/>
            <w:r>
              <w:t>hydroizolacji</w:t>
            </w:r>
            <w:proofErr w:type="spellEnd"/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>
            <w:pPr>
              <w:pStyle w:val="refright"/>
            </w:pPr>
            <w:r>
              <w:t>§ F.3.4.b.</w:t>
            </w:r>
            <w:r w:rsidR="003D0C32">
              <w:t>23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</w:pPr>
            <w:r w:rsidRPr="0068042C">
              <w:t>- Wyl</w:t>
            </w:r>
            <w:r>
              <w:t xml:space="preserve">ewka z </w:t>
            </w:r>
            <w:proofErr w:type="spellStart"/>
            <w:r>
              <w:t>fibrobetonu</w:t>
            </w:r>
            <w:proofErr w:type="spellEnd"/>
            <w:r>
              <w:t xml:space="preserve"> C25/30, ze spadkami wynikowymi ( min. 0,8%, max. 2%)  gr. 10÷17</w:t>
            </w:r>
            <w:r w:rsidRPr="0068042C">
              <w:t>cm, zbrojona siatką</w:t>
            </w:r>
          </w:p>
          <w:p w:rsidR="00EE479D" w:rsidRDefault="00EE479D" w:rsidP="00EE479D">
            <w:pPr>
              <w:pStyle w:val="APA-PL8ptleft"/>
            </w:pPr>
            <w:r>
              <w:t>- folia PE 0,4mm</w:t>
            </w:r>
          </w:p>
          <w:p w:rsidR="00EE479D" w:rsidRPr="00BA0F4E" w:rsidRDefault="00EE479D" w:rsidP="004843A8">
            <w:pPr>
              <w:pStyle w:val="APA-PL8ptleft"/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300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79D" w:rsidRDefault="00EE479D" w:rsidP="00EE479D">
            <w:pPr>
              <w:pStyle w:val="refright"/>
            </w:pPr>
            <w:r>
              <w:t>Garaż podziemny poziomy</w:t>
            </w:r>
          </w:p>
          <w:p w:rsidR="00EE479D" w:rsidRPr="00BA0F4E" w:rsidRDefault="00EE479D" w:rsidP="00EE479D">
            <w:pPr>
              <w:pStyle w:val="refright"/>
            </w:pPr>
            <w:r>
              <w:t>(-1) i (-2)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right"/>
            </w:pPr>
            <w:r w:rsidRPr="001D5B9C">
              <w:t>+h</w:t>
            </w:r>
            <w:r>
              <w:t>1</w:t>
            </w:r>
          </w:p>
        </w:tc>
        <w:tc>
          <w:tcPr>
            <w:tcW w:w="8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z papy, nagrzewana </w:t>
            </w:r>
            <w:proofErr w:type="spellStart"/>
            <w:r>
              <w:t>całopowierzchniowo</w:t>
            </w:r>
            <w:proofErr w:type="spellEnd"/>
            <w:r>
              <w:t xml:space="preserve"> na strop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58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</w:pPr>
            <w:r w:rsidRPr="0068042C">
              <w:t>Pod posadzkę żywiczną</w:t>
            </w:r>
            <w:r>
              <w:t xml:space="preserve"> z membraną </w:t>
            </w:r>
            <w:proofErr w:type="spellStart"/>
            <w:r>
              <w:t>hydroizolacyjną</w:t>
            </w:r>
            <w:proofErr w:type="spellEnd"/>
            <w:r w:rsidRPr="0068042C">
              <w:t xml:space="preserve"> </w:t>
            </w:r>
            <w:r>
              <w:t xml:space="preserve">|R2|  </w:t>
            </w:r>
            <w:r w:rsidRPr="0068042C">
              <w:t xml:space="preserve">– </w:t>
            </w:r>
          </w:p>
          <w:p w:rsidR="00EE479D" w:rsidRPr="00BA0F4E" w:rsidRDefault="00EE479D" w:rsidP="00EE479D">
            <w:pPr>
              <w:pStyle w:val="APA-PL8ptleft"/>
            </w:pPr>
            <w:r w:rsidRPr="0068042C">
              <w:t>Grubość z wykończeniem ~</w:t>
            </w:r>
            <w:r>
              <w:t>17,5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EE479D">
            <w:pPr>
              <w:pStyle w:val="APA-PL8ptleftbold"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  <w:r w:rsidRPr="001D5B9C">
              <w:t>1</w:t>
            </w:r>
            <w:r>
              <w:t>7</w:t>
            </w:r>
            <w:r w:rsidRPr="001D5B9C">
              <w:t>C</w:t>
            </w:r>
            <w:r>
              <w:t>S</w:t>
            </w:r>
            <w:r w:rsidRPr="001D5B9C">
              <w:t xml:space="preserve"> </w:t>
            </w:r>
            <w:r>
              <w:t>5X +h1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22</w:t>
            </w:r>
            <w:r w:rsidRPr="0068042C">
              <w:t xml:space="preserve">cm: </w:t>
            </w:r>
            <w:r>
              <w:t xml:space="preserve">10÷17cm </w:t>
            </w:r>
            <w:r w:rsidRPr="0068042C">
              <w:t xml:space="preserve">wylewka z </w:t>
            </w:r>
            <w:proofErr w:type="spellStart"/>
            <w:r w:rsidRPr="0068042C">
              <w:t>fibrobetonu</w:t>
            </w:r>
            <w:proofErr w:type="spellEnd"/>
            <w:r>
              <w:t xml:space="preserve"> ze spadkami</w:t>
            </w:r>
            <w:r w:rsidRPr="0068042C">
              <w:t xml:space="preserve">, pływająca na </w:t>
            </w:r>
            <w:r>
              <w:t>X</w:t>
            </w:r>
            <w:r w:rsidRPr="0068042C">
              <w:t xml:space="preserve">PS </w:t>
            </w:r>
            <w:r>
              <w:t>5</w:t>
            </w:r>
            <w:r w:rsidRPr="0068042C">
              <w:t>cm</w:t>
            </w:r>
            <w:r>
              <w:t xml:space="preserve"> + </w:t>
            </w:r>
            <w:proofErr w:type="spellStart"/>
            <w:r>
              <w:t>hydroizolacja</w:t>
            </w:r>
            <w:proofErr w:type="spellEnd"/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>
            <w:pPr>
              <w:pStyle w:val="refright"/>
            </w:pPr>
            <w:r>
              <w:t>§ F.3.4.b.</w:t>
            </w:r>
            <w:r w:rsidR="003D0C32">
              <w:t>24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</w:pPr>
            <w:r w:rsidRPr="0068042C">
              <w:t>- Wyl</w:t>
            </w:r>
            <w:r>
              <w:t xml:space="preserve">ewka z </w:t>
            </w:r>
            <w:proofErr w:type="spellStart"/>
            <w:r>
              <w:t>fibrobetonu</w:t>
            </w:r>
            <w:proofErr w:type="spellEnd"/>
            <w:r>
              <w:t xml:space="preserve"> C25/30, ze spadkami wynikowymi ( min. 0,8%, max. 2%) gr. 10÷17</w:t>
            </w:r>
            <w:r w:rsidRPr="0068042C">
              <w:t>cm, zbrojona siatką</w:t>
            </w:r>
          </w:p>
          <w:p w:rsidR="00EE479D" w:rsidRDefault="00EE479D" w:rsidP="00EE479D">
            <w:pPr>
              <w:pStyle w:val="APA-PL8ptleft"/>
            </w:pPr>
            <w:r>
              <w:t>- folia PE 0,4mm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 w:rsidRPr="0068042C">
              <w:t xml:space="preserve">- Termoizolacja z płyt </w:t>
            </w:r>
            <w:r>
              <w:t>X</w:t>
            </w:r>
            <w:r w:rsidRPr="0068042C">
              <w:t xml:space="preserve">PS </w:t>
            </w:r>
            <w:r>
              <w:t>3</w:t>
            </w:r>
            <w:r w:rsidRPr="0068042C">
              <w:t xml:space="preserve">00 gr. </w:t>
            </w:r>
            <w:r>
              <w:t>5</w:t>
            </w:r>
            <w:r w:rsidRPr="0068042C">
              <w:t>cm</w:t>
            </w:r>
          </w:p>
          <w:p w:rsidR="00EE479D" w:rsidRPr="00BA0F4E" w:rsidRDefault="00EE479D" w:rsidP="004843A8">
            <w:pPr>
              <w:pStyle w:val="APA-PL8ptleft"/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300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79D" w:rsidRPr="00BA0F4E" w:rsidRDefault="00EE479D" w:rsidP="00EE479D">
            <w:pPr>
              <w:pStyle w:val="refright"/>
            </w:pPr>
            <w:r>
              <w:t xml:space="preserve">Garaż otwarty (+2)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right"/>
            </w:pPr>
            <w:r w:rsidRPr="001D5B9C">
              <w:t>+h</w:t>
            </w:r>
            <w:r>
              <w:t>1</w:t>
            </w:r>
          </w:p>
        </w:tc>
        <w:tc>
          <w:tcPr>
            <w:tcW w:w="8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z papy, nagrzewana </w:t>
            </w:r>
            <w:proofErr w:type="spellStart"/>
            <w:r>
              <w:t>całopowierzchniowo</w:t>
            </w:r>
            <w:proofErr w:type="spellEnd"/>
            <w:r>
              <w:t xml:space="preserve"> na strop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58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EE479D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EE479D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8ptleft"/>
            </w:pPr>
            <w:r w:rsidRPr="0068042C">
              <w:t>Pod posadzkę żywiczną</w:t>
            </w:r>
            <w:r>
              <w:t xml:space="preserve"> z membraną </w:t>
            </w:r>
            <w:proofErr w:type="spellStart"/>
            <w:r>
              <w:t>hydroizolacyjną</w:t>
            </w:r>
            <w:proofErr w:type="spellEnd"/>
            <w:r w:rsidRPr="0068042C">
              <w:t xml:space="preserve"> </w:t>
            </w:r>
            <w:r>
              <w:t>|R</w:t>
            </w:r>
            <w:r w:rsidR="003D0C32">
              <w:t>O</w:t>
            </w:r>
            <w:r>
              <w:t xml:space="preserve">2| </w:t>
            </w:r>
            <w:r w:rsidRPr="0068042C">
              <w:t xml:space="preserve">– </w:t>
            </w:r>
          </w:p>
          <w:p w:rsidR="00EE479D" w:rsidRPr="00BA0F4E" w:rsidRDefault="00EE479D" w:rsidP="00EE479D">
            <w:pPr>
              <w:pStyle w:val="APA-PL8ptleft"/>
            </w:pPr>
            <w:r w:rsidRPr="0068042C">
              <w:t>Grubość z wykończeniem ~</w:t>
            </w:r>
            <w:r>
              <w:t>22,5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A53A08" w:rsidRPr="006B30A9" w:rsidRDefault="00A53A08" w:rsidP="00A53A08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A53A08" w:rsidRPr="00BA0F4E" w:rsidRDefault="00A53A08" w:rsidP="00A53A0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A53A08" w:rsidRPr="00BA0F4E" w:rsidRDefault="00A53A08" w:rsidP="00A53A0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3A08" w:rsidRPr="001D5B9C" w:rsidRDefault="00A53A08" w:rsidP="00A53A0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A53A08" w:rsidRPr="006B30A9" w:rsidRDefault="00A53A08" w:rsidP="00A53A08">
            <w:pPr>
              <w:pStyle w:val="APA-PL8ptleft"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A53A08" w:rsidRPr="00BA0F4E" w:rsidRDefault="00A53A08" w:rsidP="00A53A0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A53A08" w:rsidRPr="00BA0F4E" w:rsidRDefault="00A53A08" w:rsidP="00A53A0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A53A08" w:rsidRPr="00BA0F4E" w:rsidRDefault="00A53A08" w:rsidP="00A53A0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3A08" w:rsidRPr="001D5B9C" w:rsidRDefault="00A53A08" w:rsidP="00A53A0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A53A08">
            <w:pPr>
              <w:pStyle w:val="APA-PL8ptleft"/>
              <w:keepNext/>
              <w:pageBreakBefore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A53A08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A53A08">
            <w:pPr>
              <w:pStyle w:val="APA-PL8ptright"/>
              <w:keepNext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A53A08">
            <w:pPr>
              <w:pStyle w:val="APA-PL8ptleft"/>
              <w:keepNext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A53A08">
            <w:pPr>
              <w:pStyle w:val="APA-PL8ptleft"/>
              <w:keepNext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A53A0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A53A0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A53A08">
            <w:pPr>
              <w:pStyle w:val="APA-PL8ptleftbold"/>
              <w:keepNext/>
            </w:pPr>
            <w:r w:rsidRPr="00420061">
              <w:t>L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1D5B9C" w:rsidRDefault="00EE479D">
            <w:pPr>
              <w:pStyle w:val="APA-PL8ptcentr"/>
            </w:pPr>
            <w:r w:rsidRPr="001D5B9C">
              <w:t>1</w:t>
            </w:r>
            <w:r>
              <w:t>7</w:t>
            </w:r>
            <w:r w:rsidRPr="001D5B9C">
              <w:t>C</w:t>
            </w:r>
            <w:r>
              <w:t>S</w:t>
            </w:r>
            <w:r w:rsidRPr="001D5B9C">
              <w:t xml:space="preserve"> </w:t>
            </w:r>
            <w:r w:rsidR="003D0C32">
              <w:t xml:space="preserve">15X </w:t>
            </w:r>
            <w:r>
              <w:t>+h1</w:t>
            </w: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A53A08">
            <w:pPr>
              <w:pStyle w:val="APA-PL5ptright"/>
              <w:keepNext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A53A08">
            <w:pPr>
              <w:pStyle w:val="APA-PL8ptleft"/>
              <w:keepNext/>
            </w:pPr>
            <w:r>
              <w:t>↓</w:t>
            </w: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3D0C32">
            <w:pPr>
              <w:pStyle w:val="APA-PL8ptleft"/>
              <w:keepNext/>
              <w:rPr>
                <w:b/>
              </w:rPr>
            </w:pPr>
            <w:r>
              <w:t>32,5</w:t>
            </w:r>
            <w:r w:rsidRPr="0068042C">
              <w:t>cm</w:t>
            </w:r>
            <w:r w:rsidR="00EE479D" w:rsidRPr="0068042C">
              <w:t xml:space="preserve">: </w:t>
            </w:r>
            <w:r w:rsidR="00EE479D">
              <w:t xml:space="preserve">10÷17cm </w:t>
            </w:r>
            <w:r w:rsidR="00EE479D" w:rsidRPr="0068042C">
              <w:t xml:space="preserve">wylewka z </w:t>
            </w:r>
            <w:proofErr w:type="spellStart"/>
            <w:r w:rsidR="00EE479D" w:rsidRPr="0068042C">
              <w:t>fibrobetonu</w:t>
            </w:r>
            <w:proofErr w:type="spellEnd"/>
            <w:r w:rsidR="00EE479D">
              <w:t xml:space="preserve"> ze spadkami</w:t>
            </w:r>
            <w:r w:rsidR="00EE479D" w:rsidRPr="0068042C">
              <w:t xml:space="preserve">, pływająca na </w:t>
            </w:r>
            <w:r w:rsidR="00EE479D">
              <w:t>X</w:t>
            </w:r>
            <w:r w:rsidR="00EE479D" w:rsidRPr="0068042C">
              <w:t xml:space="preserve">PS </w:t>
            </w:r>
            <w:r>
              <w:t>15</w:t>
            </w:r>
            <w:r w:rsidRPr="0068042C">
              <w:t>cm</w:t>
            </w:r>
            <w:r>
              <w:t xml:space="preserve"> </w:t>
            </w:r>
            <w:r w:rsidR="00EE479D">
              <w:t xml:space="preserve">+ </w:t>
            </w:r>
            <w:proofErr w:type="spellStart"/>
            <w:r w:rsidR="00EE479D">
              <w:t>hydroizolacja</w:t>
            </w:r>
            <w:proofErr w:type="spellEnd"/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A53A08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>
            <w:pPr>
              <w:pStyle w:val="refright"/>
            </w:pPr>
            <w:r>
              <w:t>§ F.3.4.b.</w:t>
            </w:r>
            <w:r w:rsidR="003D0C32">
              <w:t>25</w:t>
            </w:r>
            <w:r>
              <w:t>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A53A08">
            <w:pPr>
              <w:pStyle w:val="APA-PL8ptleft"/>
              <w:keepNext/>
            </w:pP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A53A08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A53A08">
            <w:pPr>
              <w:pStyle w:val="APA-PL8ptright"/>
              <w:keepNext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A53A08">
            <w:pPr>
              <w:pStyle w:val="APA-PL8ptleft"/>
              <w:keepNext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A53A08">
            <w:pPr>
              <w:pStyle w:val="APA-PL8ptleft"/>
              <w:keepNext/>
            </w:pPr>
            <w:r w:rsidRPr="0068042C">
              <w:t>- Wyl</w:t>
            </w:r>
            <w:r>
              <w:t xml:space="preserve">ewka z </w:t>
            </w:r>
            <w:proofErr w:type="spellStart"/>
            <w:r>
              <w:t>fibrobetonu</w:t>
            </w:r>
            <w:proofErr w:type="spellEnd"/>
            <w:r>
              <w:t xml:space="preserve"> C25/30, ze spadkami wynikowymi ( min. 0,8%, max. 2%) gr. 10÷17</w:t>
            </w:r>
            <w:r w:rsidRPr="0068042C">
              <w:t>cm, zbrojona siatką</w:t>
            </w:r>
          </w:p>
          <w:p w:rsidR="00EE479D" w:rsidRDefault="00EE479D" w:rsidP="00A53A08">
            <w:pPr>
              <w:pStyle w:val="APA-PL8ptleft"/>
              <w:keepNext/>
            </w:pPr>
            <w:r>
              <w:t>- folia PE 0,4mm</w:t>
            </w:r>
          </w:p>
          <w:p w:rsidR="00EE479D" w:rsidRPr="0068042C" w:rsidRDefault="00EE479D" w:rsidP="00A53A08">
            <w:pPr>
              <w:pStyle w:val="APA-PL8ptleft"/>
              <w:keepNext/>
              <w:rPr>
                <w:b/>
              </w:rPr>
            </w:pPr>
            <w:r w:rsidRPr="0068042C">
              <w:t xml:space="preserve">- Termoizolacja z płyt </w:t>
            </w:r>
            <w:r>
              <w:t>X</w:t>
            </w:r>
            <w:r w:rsidRPr="0068042C">
              <w:t xml:space="preserve">PS </w:t>
            </w:r>
            <w:r>
              <w:t>3</w:t>
            </w:r>
            <w:r w:rsidRPr="0068042C">
              <w:t>00 gr. 2</w:t>
            </w:r>
            <w:r>
              <w:t>0</w:t>
            </w:r>
            <w:r w:rsidRPr="0068042C">
              <w:t>cm</w:t>
            </w:r>
          </w:p>
          <w:p w:rsidR="00EE479D" w:rsidRPr="00BA0F4E" w:rsidRDefault="00EE479D" w:rsidP="004843A8">
            <w:pPr>
              <w:pStyle w:val="APA-PL8ptleft"/>
              <w:keepNext/>
            </w:pPr>
            <w:r>
              <w:t xml:space="preserve">- </w:t>
            </w:r>
            <w:proofErr w:type="spellStart"/>
            <w:r>
              <w:t>geowłóknina</w:t>
            </w:r>
            <w:proofErr w:type="spellEnd"/>
            <w:r>
              <w:t xml:space="preserve"> 300</w:t>
            </w:r>
            <w:r w:rsidR="004843A8">
              <w:t>g/m</w:t>
            </w:r>
            <w:r w:rsidR="004843A8">
              <w:rPr>
                <w:vertAlign w:val="superscript"/>
              </w:rPr>
              <w:t>2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79D" w:rsidRPr="00BA0F4E" w:rsidRDefault="00EE479D" w:rsidP="003D0C32">
            <w:pPr>
              <w:pStyle w:val="refright"/>
            </w:pPr>
            <w:r>
              <w:t xml:space="preserve">Garaż otwarty </w:t>
            </w:r>
            <w:r w:rsidR="003D0C32" w:rsidRPr="003D0C32">
              <w:t>(+2) nad hallem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A53A0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A53A08">
            <w:pPr>
              <w:pStyle w:val="APA-PL8ptleft"/>
              <w:keepNext/>
            </w:pPr>
          </w:p>
        </w:tc>
        <w:tc>
          <w:tcPr>
            <w:tcW w:w="111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1D5B9C" w:rsidRDefault="00EE479D" w:rsidP="00A53A08">
            <w:pPr>
              <w:pStyle w:val="APA-PL8ptright"/>
              <w:keepNext/>
            </w:pPr>
            <w:r w:rsidRPr="001D5B9C">
              <w:t>+h</w:t>
            </w:r>
            <w:r>
              <w:t>1</w:t>
            </w:r>
          </w:p>
        </w:tc>
        <w:tc>
          <w:tcPr>
            <w:tcW w:w="82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BA0F4E" w:rsidRDefault="00EE479D" w:rsidP="00A53A08">
            <w:pPr>
              <w:pStyle w:val="APA-PL8ptright"/>
              <w:keepNext/>
            </w:pPr>
          </w:p>
        </w:tc>
        <w:tc>
          <w:tcPr>
            <w:tcW w:w="43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A53A08">
            <w:pPr>
              <w:pStyle w:val="APA-PL8ptleft"/>
              <w:keepNext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A53A08">
            <w:pPr>
              <w:pStyle w:val="APA-PL8ptleft"/>
              <w:keepNext/>
              <w:rPr>
                <w:b/>
              </w:rPr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z papy, nagrzewana </w:t>
            </w:r>
            <w:proofErr w:type="spellStart"/>
            <w:r>
              <w:t>całopowierzchniowo</w:t>
            </w:r>
            <w:proofErr w:type="spellEnd"/>
            <w:r>
              <w:t xml:space="preserve"> na strop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A53A0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A53A08">
            <w:pPr>
              <w:pStyle w:val="refright"/>
            </w:pPr>
          </w:p>
        </w:tc>
      </w:tr>
      <w:tr w:rsidR="00CC42EA" w:rsidRPr="00BA0F4E" w:rsidTr="00421A0D">
        <w:trPr>
          <w:trHeight w:val="58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A53A08">
            <w:pPr>
              <w:pStyle w:val="APA-PL8ptleft"/>
              <w:keepNext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A53A08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A53A08">
            <w:pPr>
              <w:pStyle w:val="APA-PL8ptright"/>
              <w:keepNext/>
            </w:pPr>
          </w:p>
        </w:tc>
        <w:tc>
          <w:tcPr>
            <w:tcW w:w="432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A53A08">
            <w:pPr>
              <w:pStyle w:val="APA-PL8ptleft"/>
              <w:keepNext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A53A08">
            <w:pPr>
              <w:pStyle w:val="APA-PL8ptleft"/>
              <w:keepNext/>
            </w:pPr>
            <w:r w:rsidRPr="0068042C">
              <w:t>Pod posadzkę żywiczną</w:t>
            </w:r>
            <w:r>
              <w:t xml:space="preserve"> z membraną </w:t>
            </w:r>
            <w:proofErr w:type="spellStart"/>
            <w:r>
              <w:t>hydroizolacyjną</w:t>
            </w:r>
            <w:proofErr w:type="spellEnd"/>
            <w:r w:rsidRPr="0068042C">
              <w:t xml:space="preserve"> </w:t>
            </w:r>
            <w:r>
              <w:t xml:space="preserve">|R2| </w:t>
            </w:r>
            <w:r w:rsidRPr="0068042C">
              <w:t xml:space="preserve">– </w:t>
            </w:r>
          </w:p>
          <w:p w:rsidR="00EE479D" w:rsidRPr="00BA0F4E" w:rsidRDefault="00EE479D" w:rsidP="00A53A08">
            <w:pPr>
              <w:pStyle w:val="APA-PL8ptleft"/>
              <w:keepNext/>
            </w:pPr>
            <w:r w:rsidRPr="0068042C">
              <w:t>Grubość z wykończeniem ~</w:t>
            </w:r>
            <w:r>
              <w:t>37,5</w:t>
            </w:r>
            <w:r w:rsidRPr="0068042C">
              <w:t>cm.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A53A0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A53A0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A53A08">
            <w:pPr>
              <w:pStyle w:val="APA-PL8ptleft"/>
              <w:keepNext/>
            </w:pP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A53A08">
            <w:pPr>
              <w:pStyle w:val="APA-PL8ptcentr"/>
            </w:pPr>
          </w:p>
        </w:tc>
        <w:tc>
          <w:tcPr>
            <w:tcW w:w="826" w:type="dxa"/>
            <w:gridSpan w:val="7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A53A08">
            <w:pPr>
              <w:pStyle w:val="APA-PL8ptright"/>
              <w:keepNext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A53A08">
            <w:pPr>
              <w:pStyle w:val="APA-PL8ptleft"/>
              <w:keepNext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BA0F4E" w:rsidRDefault="00EE479D" w:rsidP="00A53A08">
            <w:pPr>
              <w:pStyle w:val="APA-PL8ptleft"/>
              <w:keepNext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A53A0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A53A08">
            <w:pPr>
              <w:pStyle w:val="refright"/>
            </w:pPr>
          </w:p>
        </w:tc>
      </w:tr>
      <w:tr w:rsidR="00EE479D" w:rsidRPr="00BA0F4E" w:rsidTr="00421A0D">
        <w:trPr>
          <w:trHeight w:val="23"/>
        </w:trPr>
        <w:tc>
          <w:tcPr>
            <w:tcW w:w="8709" w:type="dxa"/>
            <w:gridSpan w:val="2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A53A08">
            <w:pPr>
              <w:pStyle w:val="N4PLAa"/>
              <w:ind w:left="1321" w:hanging="1321"/>
            </w:pPr>
            <w:bookmarkStart w:id="96" w:name="_Toc425522424"/>
            <w:bookmarkStart w:id="97" w:name="_Toc438553824"/>
            <w:r w:rsidRPr="00EE479D">
              <w:t>Wylewki inne.</w:t>
            </w:r>
            <w:bookmarkEnd w:id="96"/>
            <w:bookmarkEnd w:id="97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6B30A9" w:rsidRDefault="00EE479D" w:rsidP="00310278">
            <w:pPr>
              <w:pStyle w:val="APA-PL8ptleft"/>
              <w:keepNext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1D5B9C" w:rsidRDefault="00EE479D" w:rsidP="0031027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310278">
            <w:pPr>
              <w:pStyle w:val="APA-PL8ptright"/>
              <w:keepNext/>
            </w:pPr>
          </w:p>
        </w:tc>
        <w:tc>
          <w:tcPr>
            <w:tcW w:w="449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4778" w:type="dxa"/>
            <w:tcBorders>
              <w:top w:val="single" w:sz="4" w:space="0" w:color="auto"/>
              <w:left w:val="nil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1266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310278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310278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CA6EEC" w:rsidRDefault="00EE479D" w:rsidP="00310278">
            <w:pPr>
              <w:pStyle w:val="APA-PL8ptcentr"/>
            </w:pPr>
            <w:r w:rsidRPr="00CA6EEC"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31027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310278">
            <w:pPr>
              <w:pStyle w:val="APA-PL5ptright"/>
              <w:keepNext/>
            </w:pPr>
            <w:r>
              <w:t>Symbol wykończenia</w:t>
            </w:r>
          </w:p>
        </w:tc>
        <w:tc>
          <w:tcPr>
            <w:tcW w:w="449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310278">
            <w:pPr>
              <w:pStyle w:val="APA-PL8ptleft"/>
              <w:keepNext/>
            </w:pPr>
            <w:r>
              <w:t>↓</w:t>
            </w:r>
          </w:p>
        </w:tc>
        <w:tc>
          <w:tcPr>
            <w:tcW w:w="477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68042C" w:rsidRDefault="00EE479D" w:rsidP="00310278">
            <w:pPr>
              <w:pStyle w:val="APA-PL8ptleft"/>
              <w:keepNext/>
              <w:rPr>
                <w:b/>
              </w:rPr>
            </w:pP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C32" w:rsidRDefault="003D0C32" w:rsidP="00310278">
            <w:pPr>
              <w:pStyle w:val="refright"/>
            </w:pPr>
          </w:p>
          <w:p w:rsidR="00EE479D" w:rsidRPr="00CA6EEC" w:rsidRDefault="003D0C32" w:rsidP="00310278">
            <w:pPr>
              <w:pStyle w:val="refright"/>
            </w:pPr>
            <w:r>
              <w:t>Zrezygnowano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310278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</w:tcBorders>
            <w:vAlign w:val="center"/>
          </w:tcPr>
          <w:p w:rsidR="00EE479D" w:rsidRPr="00CA6EEC" w:rsidRDefault="00EE479D" w:rsidP="00310278">
            <w:pPr>
              <w:pStyle w:val="APA-PL8ptcentr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E479D" w:rsidRPr="001D5B9C" w:rsidRDefault="00EE479D" w:rsidP="0031027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310278">
            <w:pPr>
              <w:pStyle w:val="APA-PL8ptright"/>
              <w:keepNext/>
            </w:pPr>
          </w:p>
        </w:tc>
        <w:tc>
          <w:tcPr>
            <w:tcW w:w="449" w:type="dxa"/>
            <w:gridSpan w:val="5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310278">
            <w:pPr>
              <w:pStyle w:val="APA-PL8ptleft"/>
              <w:keepNext/>
            </w:pP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A630EE" w:rsidRDefault="00EE479D" w:rsidP="00310278">
            <w:pPr>
              <w:pStyle w:val="APA-PL8ptleft"/>
              <w:keepNext/>
            </w:pP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479D" w:rsidRPr="00CA6EEC" w:rsidRDefault="00EE479D" w:rsidP="00310278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310278">
            <w:pPr>
              <w:pStyle w:val="APA-PL8ptleft"/>
              <w:keepNext/>
            </w:pPr>
          </w:p>
        </w:tc>
        <w:tc>
          <w:tcPr>
            <w:tcW w:w="113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1D5B9C" w:rsidRDefault="00EE479D" w:rsidP="00310278">
            <w:pPr>
              <w:pStyle w:val="APA-PL8ptright"/>
              <w:keepNext/>
            </w:pPr>
          </w:p>
        </w:tc>
        <w:tc>
          <w:tcPr>
            <w:tcW w:w="801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BA0F4E" w:rsidRDefault="00EE479D" w:rsidP="00310278">
            <w:pPr>
              <w:pStyle w:val="APA-PL8ptright"/>
              <w:keepNext/>
            </w:pPr>
          </w:p>
        </w:tc>
        <w:tc>
          <w:tcPr>
            <w:tcW w:w="449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47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310278">
            <w:pPr>
              <w:pStyle w:val="APA-PL8ptleft"/>
              <w:keepNext/>
              <w:rPr>
                <w:b/>
              </w:rPr>
            </w:pPr>
          </w:p>
        </w:tc>
        <w:tc>
          <w:tcPr>
            <w:tcW w:w="126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310278">
            <w:pPr>
              <w:pStyle w:val="APA-PL8ptleft"/>
              <w:keepNext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31027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310278">
            <w:pPr>
              <w:pStyle w:val="APA-PL8ptright"/>
              <w:keepNext/>
            </w:pPr>
          </w:p>
        </w:tc>
        <w:tc>
          <w:tcPr>
            <w:tcW w:w="449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47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126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310278">
            <w:pPr>
              <w:pStyle w:val="APA-PL8ptleft"/>
              <w:keepNext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31027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310278">
            <w:pPr>
              <w:pStyle w:val="APA-PL8ptright"/>
              <w:keepNext/>
            </w:pPr>
          </w:p>
        </w:tc>
        <w:tc>
          <w:tcPr>
            <w:tcW w:w="449" w:type="dxa"/>
            <w:gridSpan w:val="5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4778" w:type="dxa"/>
            <w:tcBorders>
              <w:left w:val="nil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310278">
            <w:pPr>
              <w:pStyle w:val="APA-PL8ptleft"/>
              <w:keepNext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31027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310278">
            <w:pPr>
              <w:pStyle w:val="APA-PL8ptright"/>
              <w:keepNext/>
            </w:pPr>
          </w:p>
        </w:tc>
        <w:tc>
          <w:tcPr>
            <w:tcW w:w="449" w:type="dxa"/>
            <w:gridSpan w:val="5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4778" w:type="dxa"/>
            <w:tcBorders>
              <w:left w:val="nil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420061" w:rsidRDefault="00EE479D" w:rsidP="00310278">
            <w:pPr>
              <w:pStyle w:val="APA-PL8ptleftbold"/>
              <w:keepNext/>
            </w:pPr>
            <w:r w:rsidRPr="00420061"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1D5B9C" w:rsidRDefault="00EE479D" w:rsidP="00310278">
            <w:pPr>
              <w:pStyle w:val="APA-PL8ptcentr"/>
            </w:pPr>
            <w:r w:rsidRPr="001D5B9C">
              <w:t>12C</w:t>
            </w:r>
            <w:r>
              <w:t>R</w:t>
            </w:r>
            <w:r w:rsidRPr="001D5B9C">
              <w:t xml:space="preserve"> 8</w:t>
            </w:r>
            <w:r>
              <w:t>X +h2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310278">
            <w:pPr>
              <w:pStyle w:val="APA-PL5ptright"/>
              <w:keepNext/>
            </w:pPr>
            <w:r>
              <w:t>Symbol wykończenia</w:t>
            </w:r>
          </w:p>
        </w:tc>
        <w:tc>
          <w:tcPr>
            <w:tcW w:w="449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310278">
            <w:pPr>
              <w:pStyle w:val="APA-PL8ptleft"/>
              <w:keepNext/>
            </w:pPr>
            <w:r>
              <w:t>↓</w:t>
            </w:r>
          </w:p>
        </w:tc>
        <w:tc>
          <w:tcPr>
            <w:tcW w:w="477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310278">
            <w:pPr>
              <w:pStyle w:val="APA-PL8ptleft"/>
              <w:keepNext/>
              <w:rPr>
                <w:b/>
              </w:rPr>
            </w:pPr>
            <w:r>
              <w:t>2</w:t>
            </w:r>
            <w:r w:rsidRPr="0068042C">
              <w:t>0</w:t>
            </w:r>
            <w:r w:rsidR="003D0C32">
              <w:t>,5</w:t>
            </w:r>
            <w:r w:rsidRPr="0068042C">
              <w:t xml:space="preserve">cm: </w:t>
            </w:r>
            <w:r>
              <w:t xml:space="preserve">12cm </w:t>
            </w:r>
            <w:r w:rsidRPr="0068042C">
              <w:t xml:space="preserve">wylewka </w:t>
            </w:r>
            <w:r>
              <w:t xml:space="preserve">grzana </w:t>
            </w:r>
            <w:r w:rsidRPr="0068042C">
              <w:t xml:space="preserve">z </w:t>
            </w:r>
            <w:proofErr w:type="spellStart"/>
            <w:r w:rsidRPr="0068042C">
              <w:t>fibrobetonu</w:t>
            </w:r>
            <w:proofErr w:type="spellEnd"/>
            <w:r w:rsidRPr="0068042C">
              <w:t xml:space="preserve">, pływająca na </w:t>
            </w:r>
            <w:r>
              <w:t>X</w:t>
            </w:r>
            <w:r w:rsidRPr="0068042C">
              <w:t xml:space="preserve">PS </w:t>
            </w:r>
            <w:r>
              <w:t>8</w:t>
            </w:r>
            <w:r w:rsidRPr="0068042C">
              <w:t>cm</w:t>
            </w:r>
            <w:r>
              <w:t xml:space="preserve"> + </w:t>
            </w:r>
            <w:proofErr w:type="spellStart"/>
            <w:r>
              <w:t>hydroizolacja</w:t>
            </w:r>
            <w:proofErr w:type="spellEnd"/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310278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310278">
            <w:pPr>
              <w:pStyle w:val="refright"/>
            </w:pPr>
            <w:r>
              <w:t>§ F.3.4.c.2)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310278">
            <w:pPr>
              <w:pStyle w:val="APA-PL8ptleft"/>
              <w:keepNext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31027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310278">
            <w:pPr>
              <w:pStyle w:val="APA-PL8ptright"/>
              <w:keepNext/>
            </w:pPr>
          </w:p>
        </w:tc>
        <w:tc>
          <w:tcPr>
            <w:tcW w:w="449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>
            <w:pPr>
              <w:pStyle w:val="APA-PL8ptleft"/>
              <w:keepNext/>
              <w:rPr>
                <w:b/>
              </w:rPr>
            </w:pPr>
            <w:r w:rsidRPr="0068042C">
              <w:t>- Wyl</w:t>
            </w:r>
            <w:r>
              <w:t xml:space="preserve">ewka z </w:t>
            </w:r>
            <w:proofErr w:type="spellStart"/>
            <w:r>
              <w:t>fibrobetonu</w:t>
            </w:r>
            <w:proofErr w:type="spellEnd"/>
            <w:r>
              <w:t xml:space="preserve"> C30/37, gr. 12</w:t>
            </w:r>
            <w:r w:rsidRPr="0068042C">
              <w:t>cm, zbrojona siatką</w:t>
            </w:r>
            <w:r>
              <w:t xml:space="preserve">, kotwioną dyblami do konstrukcji, </w:t>
            </w:r>
          </w:p>
          <w:p w:rsidR="00EE479D" w:rsidRPr="0068042C" w:rsidRDefault="00EE479D" w:rsidP="00310278">
            <w:pPr>
              <w:pStyle w:val="APA-PL8ptleft"/>
              <w:keepNext/>
            </w:pPr>
            <w:r w:rsidRPr="0068042C">
              <w:t xml:space="preserve">- </w:t>
            </w:r>
            <w:r>
              <w:t xml:space="preserve">Przekładka z </w:t>
            </w:r>
            <w:proofErr w:type="spellStart"/>
            <w:r>
              <w:t>geowłókniny</w:t>
            </w:r>
            <w:proofErr w:type="spellEnd"/>
            <w:r>
              <w:t xml:space="preserve"> 120g/m</w:t>
            </w:r>
            <w:r w:rsidRPr="00A630EE">
              <w:rPr>
                <w:vertAlign w:val="superscript"/>
              </w:rPr>
              <w:t>2</w:t>
            </w:r>
          </w:p>
          <w:p w:rsidR="00EE479D" w:rsidRPr="0068042C" w:rsidRDefault="00EE479D" w:rsidP="00310278">
            <w:pPr>
              <w:pStyle w:val="APA-PL8ptleft"/>
              <w:keepNext/>
              <w:rPr>
                <w:b/>
              </w:rPr>
            </w:pPr>
            <w:r w:rsidRPr="0068042C">
              <w:t xml:space="preserve">- Termoizolacja z płyt </w:t>
            </w:r>
            <w:r>
              <w:t>X</w:t>
            </w:r>
            <w:r w:rsidRPr="0068042C">
              <w:t xml:space="preserve">PS </w:t>
            </w:r>
            <w:r>
              <w:t>5</w:t>
            </w:r>
            <w:r w:rsidRPr="0068042C">
              <w:t xml:space="preserve">00 gr. </w:t>
            </w:r>
            <w:r>
              <w:t>8</w:t>
            </w:r>
            <w:r w:rsidRPr="0068042C">
              <w:t>cm</w:t>
            </w:r>
          </w:p>
          <w:p w:rsidR="00EE479D" w:rsidRPr="00BA0F4E" w:rsidRDefault="00EE479D" w:rsidP="00310278">
            <w:pPr>
              <w:pStyle w:val="APA-PL8ptleft"/>
              <w:keepNext/>
            </w:pPr>
            <w:r w:rsidRPr="0068042C">
              <w:t xml:space="preserve">- </w:t>
            </w:r>
            <w:r>
              <w:t xml:space="preserve">Przekładka z </w:t>
            </w:r>
            <w:proofErr w:type="spellStart"/>
            <w:r>
              <w:t>geowłókniny</w:t>
            </w:r>
            <w:proofErr w:type="spellEnd"/>
            <w:r>
              <w:t xml:space="preserve"> 300g/m</w:t>
            </w:r>
            <w:r w:rsidRPr="00A630EE">
              <w:rPr>
                <w:vertAlign w:val="superscript"/>
              </w:rPr>
              <w:t>2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EE479D" w:rsidRPr="00BA0F4E" w:rsidRDefault="00EE479D" w:rsidP="00310278">
            <w:pPr>
              <w:pStyle w:val="refright"/>
            </w:pPr>
            <w:r>
              <w:t>Rampy zjazdowa i wjazdowa z poziomu terenu i rampy z (+1) na (+2)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310278">
            <w:pPr>
              <w:pStyle w:val="APA-PL8ptleft"/>
              <w:keepNext/>
            </w:pPr>
          </w:p>
        </w:tc>
        <w:tc>
          <w:tcPr>
            <w:tcW w:w="113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1D5B9C" w:rsidRDefault="00EE479D" w:rsidP="00310278">
            <w:pPr>
              <w:pStyle w:val="APA-PL8ptright"/>
              <w:keepNext/>
            </w:pPr>
            <w:r w:rsidRPr="001D5B9C">
              <w:t>+h</w:t>
            </w:r>
            <w:r>
              <w:t>2</w:t>
            </w:r>
          </w:p>
        </w:tc>
        <w:tc>
          <w:tcPr>
            <w:tcW w:w="801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479D" w:rsidRPr="00BA0F4E" w:rsidRDefault="00EE479D" w:rsidP="00310278">
            <w:pPr>
              <w:pStyle w:val="APA-PL8ptright"/>
              <w:keepNext/>
            </w:pPr>
          </w:p>
        </w:tc>
        <w:tc>
          <w:tcPr>
            <w:tcW w:w="449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47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68042C" w:rsidRDefault="00EE479D" w:rsidP="00310278">
            <w:pPr>
              <w:pStyle w:val="APA-PL8ptleft"/>
              <w:keepNext/>
              <w:rPr>
                <w:b/>
              </w:rPr>
            </w:pPr>
            <w:r>
              <w:t xml:space="preserve">- </w:t>
            </w:r>
            <w:proofErr w:type="spellStart"/>
            <w:r>
              <w:t>Hydroizolacja</w:t>
            </w:r>
            <w:proofErr w:type="spellEnd"/>
            <w:r>
              <w:t xml:space="preserve"> membrana w postaci szpachli polimerowej + dyble z prętów </w:t>
            </w:r>
            <w:r>
              <w:sym w:font="Symbol" w:char="F0C6"/>
            </w:r>
            <w:r>
              <w:t xml:space="preserve"> 12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Default="00EE479D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310278">
            <w:pPr>
              <w:pStyle w:val="refright"/>
            </w:pPr>
          </w:p>
        </w:tc>
      </w:tr>
      <w:tr w:rsidR="00CC42EA" w:rsidRPr="00BA0F4E" w:rsidTr="00421A0D">
        <w:trPr>
          <w:trHeight w:val="58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310278">
            <w:pPr>
              <w:pStyle w:val="APA-PL8ptleft"/>
              <w:keepNext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31027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310278">
            <w:pPr>
              <w:pStyle w:val="APA-PL8ptright"/>
              <w:keepNext/>
            </w:pPr>
          </w:p>
        </w:tc>
        <w:tc>
          <w:tcPr>
            <w:tcW w:w="449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47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>
            <w:pPr>
              <w:pStyle w:val="APA-PL8ptleft"/>
              <w:keepNext/>
            </w:pPr>
            <w:r w:rsidRPr="0068042C">
              <w:t xml:space="preserve">Pod posadzkę żywiczną </w:t>
            </w:r>
            <w:r>
              <w:t xml:space="preserve">|RR1| </w:t>
            </w:r>
            <w:r w:rsidRPr="0068042C">
              <w:t>– Grubość z wykończeniem ~</w:t>
            </w:r>
            <w:r w:rsidR="003D0C32">
              <w:t>21</w:t>
            </w:r>
            <w:r w:rsidRPr="0068042C">
              <w:t>cm.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6B30A9" w:rsidRDefault="00EE479D" w:rsidP="00310278">
            <w:pPr>
              <w:pStyle w:val="APA-PL8ptleft"/>
              <w:keepNext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1D5B9C" w:rsidRDefault="00EE479D" w:rsidP="0031027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310278">
            <w:pPr>
              <w:pStyle w:val="APA-PL8ptright"/>
              <w:keepNext/>
            </w:pPr>
          </w:p>
        </w:tc>
        <w:tc>
          <w:tcPr>
            <w:tcW w:w="449" w:type="dxa"/>
            <w:gridSpan w:val="5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4778" w:type="dxa"/>
            <w:tcBorders>
              <w:left w:val="nil"/>
            </w:tcBorders>
            <w:vAlign w:val="center"/>
          </w:tcPr>
          <w:p w:rsidR="00EE479D" w:rsidRPr="00BA0F4E" w:rsidRDefault="00EE479D" w:rsidP="00310278">
            <w:pPr>
              <w:pStyle w:val="APA-PL8ptleft"/>
              <w:keepNext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310278">
            <w:pPr>
              <w:pStyle w:val="refright"/>
            </w:pPr>
          </w:p>
        </w:tc>
      </w:tr>
      <w:tr w:rsidR="00F24547" w:rsidRPr="00CA6EEC" w:rsidTr="00421A0D">
        <w:trPr>
          <w:trHeight w:val="20"/>
        </w:trPr>
        <w:tc>
          <w:tcPr>
            <w:tcW w:w="8709" w:type="dxa"/>
            <w:gridSpan w:val="2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4547" w:rsidRPr="00CA6EEC" w:rsidRDefault="00F24547" w:rsidP="0056106F">
            <w:pPr>
              <w:pStyle w:val="N4PLAa"/>
            </w:pPr>
            <w:bookmarkStart w:id="98" w:name="_Toc438553825"/>
            <w:r>
              <w:t>Podłogi podniesione.</w:t>
            </w:r>
            <w:bookmarkEnd w:id="98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4547" w:rsidRPr="00A040A7" w:rsidRDefault="00F24547" w:rsidP="00A040A7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"/>
            </w:pPr>
          </w:p>
        </w:tc>
        <w:tc>
          <w:tcPr>
            <w:tcW w:w="1146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centr"/>
            </w:pPr>
          </w:p>
        </w:tc>
        <w:tc>
          <w:tcPr>
            <w:tcW w:w="798" w:type="dxa"/>
            <w:gridSpan w:val="5"/>
            <w:tcBorders>
              <w:top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"/>
            </w:pPr>
            <w:r>
              <w:t>L</w:t>
            </w:r>
          </w:p>
        </w:tc>
        <w:tc>
          <w:tcPr>
            <w:tcW w:w="114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centr"/>
            </w:pPr>
            <w:r w:rsidRPr="005637EA">
              <w:rPr>
                <w:color w:val="A6A6A6" w:themeColor="background1" w:themeShade="A6"/>
              </w:rPr>
              <w:t>RI /</w:t>
            </w:r>
            <w:r>
              <w:t xml:space="preserve"> 2</w:t>
            </w:r>
            <w:r w:rsidRPr="00CA6EEC">
              <w:t xml:space="preserve">RFG </w:t>
            </w:r>
            <w:r>
              <w:t>12</w:t>
            </w:r>
          </w:p>
        </w:tc>
        <w:tc>
          <w:tcPr>
            <w:tcW w:w="798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Podłoga podniesiona z płyt gipsowych gr. 2,8cm; podniesienie 12cm brutto.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F.4.4.a</w:t>
            </w: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</w:tcBorders>
            <w:vAlign w:val="center"/>
          </w:tcPr>
          <w:p w:rsidR="00EE479D" w:rsidRDefault="00EE479D" w:rsidP="00EE479D">
            <w:pPr>
              <w:pStyle w:val="APA-PL8ptcentr"/>
            </w:pPr>
          </w:p>
        </w:tc>
        <w:tc>
          <w:tcPr>
            <w:tcW w:w="1146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479D" w:rsidRPr="005637EA" w:rsidRDefault="00EE479D" w:rsidP="00EE479D">
            <w:pPr>
              <w:pStyle w:val="APA-PL8ptleft"/>
              <w:rPr>
                <w:color w:val="A6A6A6" w:themeColor="background1" w:themeShade="A6"/>
              </w:rPr>
            </w:pPr>
            <w:r w:rsidRPr="005637EA">
              <w:rPr>
                <w:color w:val="A6A6A6" w:themeColor="background1" w:themeShade="A6"/>
              </w:rPr>
              <w:t>RI</w:t>
            </w:r>
          </w:p>
        </w:tc>
        <w:tc>
          <w:tcPr>
            <w:tcW w:w="798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5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8ptleft"/>
            </w:pPr>
            <w:r>
              <w:t>Impregnacja żywiczna przestrzeni podpodłogowej wg opisu wykończenia |RI|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vAlign w:val="center"/>
          </w:tcPr>
          <w:p w:rsidR="00EE479D" w:rsidRPr="00CA6EEC" w:rsidRDefault="00EE479D" w:rsidP="00EE479D">
            <w:pPr>
              <w:pStyle w:val="APA-PL8ptcentr"/>
            </w:pPr>
          </w:p>
        </w:tc>
        <w:tc>
          <w:tcPr>
            <w:tcW w:w="11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8ptcentr"/>
            </w:pPr>
          </w:p>
        </w:tc>
        <w:tc>
          <w:tcPr>
            <w:tcW w:w="798" w:type="dxa"/>
            <w:gridSpan w:val="5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2D55FE" w:rsidRDefault="00EE479D" w:rsidP="00EE479D">
            <w:pPr>
              <w:pStyle w:val="APA-PL8ptleft"/>
            </w:pPr>
            <w:r w:rsidRPr="0068042C">
              <w:t>Demontowana 60x60x</w:t>
            </w:r>
            <w:r>
              <w:t>2</w:t>
            </w:r>
            <w:r w:rsidRPr="0068042C">
              <w:t>,</w:t>
            </w:r>
            <w:r>
              <w:t>8</w:t>
            </w:r>
            <w:r w:rsidRPr="0068042C">
              <w:t xml:space="preserve">cm, </w:t>
            </w:r>
            <w:r>
              <w:t>2</w:t>
            </w:r>
            <w:r w:rsidRPr="0068042C">
              <w:t xml:space="preserve">kN, antyelektrostatyczna, wysokość </w:t>
            </w:r>
            <w:r>
              <w:t>12</w:t>
            </w:r>
            <w:r w:rsidRPr="0068042C">
              <w:t xml:space="preserve">cm (do rzędnej wykończonej posadzki). Reakcja na ogień / odporność ogniowa: (A1fl÷Cfl) – s1/ REI </w:t>
            </w:r>
            <w:r>
              <w:t>3</w:t>
            </w:r>
            <w:r w:rsidRPr="0068042C">
              <w:t>0.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 xml:space="preserve">Pod posadzki nieobciążone z wykładziny </w:t>
            </w: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refright"/>
            </w:pPr>
            <w:r>
              <w:t>Standardowa podłoga biurowa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"/>
            </w:pPr>
          </w:p>
        </w:tc>
        <w:tc>
          <w:tcPr>
            <w:tcW w:w="1146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798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"/>
            </w:pPr>
            <w:r>
              <w:t>L</w:t>
            </w:r>
          </w:p>
        </w:tc>
        <w:tc>
          <w:tcPr>
            <w:tcW w:w="114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centr"/>
            </w:pPr>
            <w:r w:rsidRPr="005637EA">
              <w:rPr>
                <w:color w:val="A6A6A6" w:themeColor="background1" w:themeShade="A6"/>
              </w:rPr>
              <w:t>RI /</w:t>
            </w:r>
            <w:r>
              <w:t xml:space="preserve"> 3</w:t>
            </w:r>
            <w:r w:rsidRPr="00CA6EEC">
              <w:t xml:space="preserve">RFG </w:t>
            </w:r>
            <w:r>
              <w:t>12</w:t>
            </w:r>
          </w:p>
        </w:tc>
        <w:tc>
          <w:tcPr>
            <w:tcW w:w="798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>
            <w:pPr>
              <w:pStyle w:val="APA-PL8ptleft"/>
            </w:pPr>
            <w:r>
              <w:t xml:space="preserve">Podłoga podniesiona z płyt gipsowych gr. 3,6cm; podniesienie </w:t>
            </w:r>
            <w:r w:rsidR="003D0C32">
              <w:t xml:space="preserve">12cm </w:t>
            </w:r>
            <w:r>
              <w:t>brutto.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F.4.4.b</w:t>
            </w: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</w:tcBorders>
            <w:vAlign w:val="center"/>
          </w:tcPr>
          <w:p w:rsidR="00EE479D" w:rsidRDefault="00EE479D" w:rsidP="00EE479D">
            <w:pPr>
              <w:pStyle w:val="APA-PL8ptcentr"/>
            </w:pPr>
          </w:p>
        </w:tc>
        <w:tc>
          <w:tcPr>
            <w:tcW w:w="1146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479D" w:rsidRPr="005637EA" w:rsidRDefault="00EE479D" w:rsidP="00EE479D">
            <w:pPr>
              <w:pStyle w:val="APA-PL8ptleft"/>
              <w:rPr>
                <w:color w:val="A6A6A6" w:themeColor="background1" w:themeShade="A6"/>
              </w:rPr>
            </w:pPr>
            <w:r w:rsidRPr="005637EA">
              <w:rPr>
                <w:color w:val="A6A6A6" w:themeColor="background1" w:themeShade="A6"/>
              </w:rPr>
              <w:t>RI</w:t>
            </w:r>
          </w:p>
        </w:tc>
        <w:tc>
          <w:tcPr>
            <w:tcW w:w="798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5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8ptleft"/>
            </w:pPr>
            <w:r>
              <w:t>Impregnacja żywiczna przestrzeni podpodłogowej wg opisu wykończenia |RI|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vAlign w:val="center"/>
          </w:tcPr>
          <w:p w:rsidR="00EE479D" w:rsidRPr="00CA6EEC" w:rsidRDefault="00EE479D" w:rsidP="00EE479D">
            <w:pPr>
              <w:pStyle w:val="APA-PL8ptcentr"/>
            </w:pPr>
          </w:p>
        </w:tc>
        <w:tc>
          <w:tcPr>
            <w:tcW w:w="11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8ptcentr"/>
            </w:pPr>
          </w:p>
        </w:tc>
        <w:tc>
          <w:tcPr>
            <w:tcW w:w="798" w:type="dxa"/>
            <w:gridSpan w:val="5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2D55FE" w:rsidRDefault="00EE479D" w:rsidP="00EE479D">
            <w:pPr>
              <w:pStyle w:val="APA-PL8ptleft"/>
            </w:pPr>
            <w:r w:rsidRPr="0068042C">
              <w:t>Demontowana 60x60x</w:t>
            </w:r>
            <w:r>
              <w:t>3</w:t>
            </w:r>
            <w:r w:rsidRPr="0068042C">
              <w:t>,</w:t>
            </w:r>
            <w:r>
              <w:t>6</w:t>
            </w:r>
            <w:r w:rsidRPr="0068042C">
              <w:t xml:space="preserve">cm, </w:t>
            </w:r>
            <w:r>
              <w:t>4</w:t>
            </w:r>
            <w:r w:rsidRPr="0068042C">
              <w:t xml:space="preserve">kN, antyelektrostatyczna, wysokość </w:t>
            </w:r>
            <w:r>
              <w:t>12</w:t>
            </w:r>
            <w:r w:rsidRPr="0068042C">
              <w:t>cm (do rzędnej wykończonej posadzki). Reakcja na ogień / odporność ogniowa: (A1fl÷Cfl) – s1/ REI 60.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Pod posadzki nieobciążone z płyt prefabrykowanych PT2</w:t>
            </w: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refright"/>
            </w:pPr>
            <w:r>
              <w:t>Korytarze ewakuacyjne w trzonie, przedsionki p-</w:t>
            </w:r>
            <w:proofErr w:type="spellStart"/>
            <w:r>
              <w:t>poż</w:t>
            </w:r>
            <w:proofErr w:type="spellEnd"/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"/>
            </w:pPr>
          </w:p>
        </w:tc>
        <w:tc>
          <w:tcPr>
            <w:tcW w:w="1146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798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32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B361E1" w:rsidRDefault="00EE479D" w:rsidP="00EE479D">
            <w:pPr>
              <w:pStyle w:val="APA-PL8ptcentr"/>
            </w:pPr>
            <w:r>
              <w:t>L</w:t>
            </w:r>
          </w:p>
        </w:tc>
        <w:tc>
          <w:tcPr>
            <w:tcW w:w="114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  <w:r w:rsidRPr="005637EA">
              <w:rPr>
                <w:color w:val="A6A6A6" w:themeColor="background1" w:themeShade="A6"/>
              </w:rPr>
              <w:t>RI /</w:t>
            </w:r>
            <w:r>
              <w:t xml:space="preserve"> 4RFG 12</w:t>
            </w:r>
            <w:r w:rsidR="003D0C32">
              <w:t>, 15 lub 37</w:t>
            </w:r>
          </w:p>
        </w:tc>
        <w:tc>
          <w:tcPr>
            <w:tcW w:w="798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CA6EEC" w:rsidRDefault="00EE479D" w:rsidP="00EE479D">
            <w:pPr>
              <w:pStyle w:val="APA-PL5ptright"/>
            </w:pPr>
            <w:r>
              <w:t>Symbol wykończenia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↓</w:t>
            </w: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>
            <w:pPr>
              <w:pStyle w:val="APA-PL8ptleft"/>
            </w:pPr>
            <w:r>
              <w:t xml:space="preserve">Podłoga podniesiona z płyt gipsowych gr. 4,2cm; podniesienie </w:t>
            </w:r>
            <w:r w:rsidR="003D0C32">
              <w:t>12</w:t>
            </w:r>
            <w:r w:rsidR="003D0C32" w:rsidRPr="003D0C32">
              <w:t>, lub 15cm,</w:t>
            </w:r>
            <w:r w:rsidR="003D0C32">
              <w:t xml:space="preserve"> lub 37cm </w:t>
            </w:r>
            <w:r>
              <w:t>brutto.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F.4.4.c</w:t>
            </w:r>
          </w:p>
        </w:tc>
      </w:tr>
      <w:tr w:rsidR="00CC42EA" w:rsidRPr="00CA6EEC" w:rsidTr="00421A0D">
        <w:trPr>
          <w:trHeight w:val="20"/>
        </w:trPr>
        <w:tc>
          <w:tcPr>
            <w:tcW w:w="282" w:type="dxa"/>
            <w:tcBorders>
              <w:top w:val="single" w:sz="12" w:space="0" w:color="auto"/>
            </w:tcBorders>
            <w:vAlign w:val="center"/>
          </w:tcPr>
          <w:p w:rsidR="00EE479D" w:rsidRDefault="00EE479D" w:rsidP="00EE479D">
            <w:pPr>
              <w:pStyle w:val="APA-PL8ptcentr"/>
            </w:pPr>
          </w:p>
        </w:tc>
        <w:tc>
          <w:tcPr>
            <w:tcW w:w="1146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479D" w:rsidRPr="005637EA" w:rsidRDefault="00EE479D" w:rsidP="00EE479D">
            <w:pPr>
              <w:pStyle w:val="APA-PL8ptleft"/>
              <w:rPr>
                <w:color w:val="A6A6A6" w:themeColor="background1" w:themeShade="A6"/>
              </w:rPr>
            </w:pPr>
            <w:r w:rsidRPr="005637EA">
              <w:rPr>
                <w:color w:val="A6A6A6" w:themeColor="background1" w:themeShade="A6"/>
              </w:rPr>
              <w:t>RI</w:t>
            </w:r>
          </w:p>
        </w:tc>
        <w:tc>
          <w:tcPr>
            <w:tcW w:w="798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5ptright"/>
            </w:pPr>
          </w:p>
        </w:tc>
        <w:tc>
          <w:tcPr>
            <w:tcW w:w="432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8ptleft"/>
            </w:pPr>
            <w:r>
              <w:t>Impregnacja żywiczna przestrzeni podpodłogowej wg opisu wykończenia |RI|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"/>
            </w:pPr>
          </w:p>
        </w:tc>
        <w:tc>
          <w:tcPr>
            <w:tcW w:w="1146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798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2D55FE" w:rsidRDefault="00EE479D" w:rsidP="00EE479D">
            <w:pPr>
              <w:pStyle w:val="APA-PL8ptleft"/>
            </w:pPr>
            <w:r w:rsidRPr="0068042C">
              <w:t xml:space="preserve">Demontowana 60x60x4,2cm, 6kN, antyelektrostatyczna, wysokość </w:t>
            </w:r>
            <w:r>
              <w:t>12</w:t>
            </w:r>
            <w:r w:rsidRPr="0068042C">
              <w:t>cm (do rzędnej wykończonej posadzki).Reakcja na ogień / odporność ogniowa: (A1fl÷Cfl) – s1/ REI 60.</w:t>
            </w:r>
          </w:p>
          <w:p w:rsidR="00EE479D" w:rsidRPr="0068042C" w:rsidRDefault="00EE479D" w:rsidP="00EE479D">
            <w:pPr>
              <w:pStyle w:val="APA-PL8ptleft"/>
              <w:rPr>
                <w:b/>
              </w:rPr>
            </w:pPr>
            <w:r>
              <w:t>Pod posadzki ze zwiększonym obciążeniem (dostaw) z płyt prefabrykowanych PT2</w:t>
            </w: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Piętra biurowe - pomieszczenia magazynowe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"/>
            </w:pPr>
          </w:p>
        </w:tc>
        <w:tc>
          <w:tcPr>
            <w:tcW w:w="1146" w:type="dxa"/>
            <w:gridSpan w:val="4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798" w:type="dxa"/>
            <w:gridSpan w:val="5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1100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310278" w:rsidRPr="00B361E1" w:rsidRDefault="00310278" w:rsidP="00EE479D">
            <w:pPr>
              <w:pStyle w:val="APA-PL8ptcentr"/>
            </w:pPr>
          </w:p>
        </w:tc>
        <w:tc>
          <w:tcPr>
            <w:tcW w:w="1146" w:type="dxa"/>
            <w:gridSpan w:val="4"/>
            <w:tcBorders>
              <w:left w:val="nil"/>
              <w:right w:val="nil"/>
            </w:tcBorders>
            <w:vAlign w:val="center"/>
          </w:tcPr>
          <w:p w:rsidR="00310278" w:rsidRPr="00BA0F4E" w:rsidRDefault="00310278" w:rsidP="00EE479D">
            <w:pPr>
              <w:pStyle w:val="APA-PL8ptcentr"/>
            </w:pPr>
          </w:p>
        </w:tc>
        <w:tc>
          <w:tcPr>
            <w:tcW w:w="798" w:type="dxa"/>
            <w:gridSpan w:val="5"/>
            <w:tcBorders>
              <w:left w:val="nil"/>
              <w:right w:val="nil"/>
            </w:tcBorders>
            <w:vAlign w:val="center"/>
          </w:tcPr>
          <w:p w:rsidR="00310278" w:rsidRPr="00BA0F4E" w:rsidRDefault="00310278" w:rsidP="00EE479D">
            <w:pPr>
              <w:pStyle w:val="APA-PL8ptleft"/>
            </w:pPr>
          </w:p>
        </w:tc>
        <w:tc>
          <w:tcPr>
            <w:tcW w:w="432" w:type="dxa"/>
            <w:gridSpan w:val="3"/>
            <w:tcBorders>
              <w:left w:val="nil"/>
              <w:right w:val="nil"/>
            </w:tcBorders>
            <w:vAlign w:val="center"/>
          </w:tcPr>
          <w:p w:rsidR="00310278" w:rsidRPr="00BA0F4E" w:rsidRDefault="00310278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310278" w:rsidRPr="00BA0F4E" w:rsidRDefault="00310278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310278" w:rsidRPr="00BA0F4E" w:rsidRDefault="00310278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0278" w:rsidRPr="00A040A7" w:rsidRDefault="00310278" w:rsidP="00EE479D">
            <w:pPr>
              <w:pStyle w:val="refright"/>
            </w:pPr>
          </w:p>
        </w:tc>
      </w:tr>
      <w:tr w:rsidR="00F24547" w:rsidRPr="00BA0F4E" w:rsidTr="00421A0D">
        <w:trPr>
          <w:trHeight w:val="23"/>
        </w:trPr>
        <w:tc>
          <w:tcPr>
            <w:tcW w:w="8709" w:type="dxa"/>
            <w:gridSpan w:val="2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4547" w:rsidRPr="00BA0F4E" w:rsidRDefault="00F24547" w:rsidP="000420A5">
            <w:pPr>
              <w:pStyle w:val="N3PLAa"/>
              <w:pageBreakBefore/>
              <w:ind w:left="1321" w:hanging="1321"/>
            </w:pPr>
            <w:bookmarkStart w:id="99" w:name="_Toc438553826"/>
            <w:r>
              <w:lastRenderedPageBreak/>
              <w:t>Symbole warstw wykończeniowych.</w:t>
            </w:r>
            <w:bookmarkEnd w:id="99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4547" w:rsidRPr="00A040A7" w:rsidRDefault="00F24547" w:rsidP="007D506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D5068" w:rsidRPr="00B361E1" w:rsidRDefault="007D5068" w:rsidP="007D5068">
            <w:pPr>
              <w:pStyle w:val="APA-PL8ptcentr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  <w:keepNext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  <w:keepNext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  <w:keepNext/>
            </w:pPr>
          </w:p>
        </w:tc>
        <w:tc>
          <w:tcPr>
            <w:tcW w:w="1266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5068" w:rsidRPr="00BA0F4E" w:rsidRDefault="007D5068" w:rsidP="007D5068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D5068" w:rsidRPr="00A040A7" w:rsidRDefault="007D5068" w:rsidP="007D5068">
            <w:pPr>
              <w:pStyle w:val="refright"/>
            </w:pPr>
          </w:p>
        </w:tc>
      </w:tr>
      <w:tr w:rsidR="00CC42EA" w:rsidRPr="00BA0F4E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D5068" w:rsidRPr="00B361E1" w:rsidRDefault="007D5068" w:rsidP="007D5068">
            <w:pPr>
              <w:pStyle w:val="APA-PL8ptcentr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68" w:rsidRPr="00BA0F4E" w:rsidRDefault="007D5068" w:rsidP="007D5068">
            <w:pPr>
              <w:pStyle w:val="APA-PL8ptcentr"/>
            </w:pPr>
            <w:r>
              <w:t>X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5ptright"/>
              <w:keepNext/>
            </w:pPr>
            <w:r>
              <w:t>Symbol wykończenia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8ptleft"/>
              <w:keepNext/>
            </w:pPr>
            <w:r>
              <w:t>↓</w:t>
            </w: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5068" w:rsidRPr="00BA0F4E" w:rsidRDefault="007D5068" w:rsidP="007D5068">
            <w:pPr>
              <w:pStyle w:val="APA-PL8ptleft"/>
              <w:keepNext/>
            </w:pPr>
            <w:r>
              <w:t>Przygotowanie powierzchni – wg opisu wykończenia</w:t>
            </w:r>
          </w:p>
        </w:tc>
        <w:tc>
          <w:tcPr>
            <w:tcW w:w="1266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68" w:rsidRPr="00BA0F4E" w:rsidRDefault="007D5068" w:rsidP="007D5068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D5068" w:rsidRPr="001D5B9C" w:rsidRDefault="007D5068" w:rsidP="007D5068">
            <w:pPr>
              <w:pStyle w:val="refright"/>
            </w:pPr>
            <w:r w:rsidRPr="001D5B9C">
              <w:t>Wg opisu wyk.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361E1" w:rsidRDefault="007D5068" w:rsidP="007D5068">
            <w:pPr>
              <w:pStyle w:val="APA-PL8ptcentr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  <w:keepNext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  <w:keepNext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  <w:keepNext/>
            </w:pPr>
          </w:p>
        </w:tc>
        <w:tc>
          <w:tcPr>
            <w:tcW w:w="1266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5068" w:rsidRPr="00BA0F4E" w:rsidRDefault="007D5068" w:rsidP="007D5068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D5068" w:rsidRPr="001D5B9C" w:rsidRDefault="007D5068" w:rsidP="007D5068">
            <w:pPr>
              <w:pStyle w:val="refright"/>
            </w:pPr>
          </w:p>
        </w:tc>
      </w:tr>
      <w:tr w:rsidR="00CC42EA" w:rsidRPr="00BA0F4E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D5068" w:rsidRPr="00B361E1" w:rsidRDefault="007D5068" w:rsidP="007D5068">
            <w:pPr>
              <w:pStyle w:val="APA-PL8ptcentr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68" w:rsidRDefault="007D5068" w:rsidP="007D5068">
            <w:pPr>
              <w:pStyle w:val="APA-PL5ptleft"/>
              <w:keepNext/>
            </w:pPr>
            <w:r>
              <w:t xml:space="preserve">↑ </w:t>
            </w:r>
          </w:p>
          <w:p w:rsidR="007D5068" w:rsidRPr="00B63B5F" w:rsidRDefault="007D5068" w:rsidP="007D5068">
            <w:pPr>
              <w:pStyle w:val="APA-PL8ptcentr"/>
              <w:rPr>
                <w:rFonts w:ascii="Arial" w:hAnsi="Arial"/>
                <w:sz w:val="10"/>
                <w:szCs w:val="10"/>
              </w:rPr>
            </w:pPr>
            <w:r w:rsidRPr="00B63B5F">
              <w:rPr>
                <w:rFonts w:ascii="Arial" w:hAnsi="Arial"/>
                <w:sz w:val="10"/>
                <w:szCs w:val="10"/>
              </w:rP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8ptcentr"/>
            </w:pPr>
            <w:r>
              <w:t>TNT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68" w:rsidRPr="00CA6EEC" w:rsidRDefault="007D5068" w:rsidP="007D5068">
            <w:pPr>
              <w:pStyle w:val="APA-PL8ptleft"/>
              <w:keepNext/>
            </w:pP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5068" w:rsidRPr="00BA0F4E" w:rsidRDefault="007D5068" w:rsidP="007D5068">
            <w:pPr>
              <w:pStyle w:val="APA-PL8ptleft"/>
              <w:keepNext/>
            </w:pPr>
            <w:r>
              <w:t>Warstwa wykończeniowa wg projektu i prac Najemcy</w:t>
            </w:r>
          </w:p>
        </w:tc>
        <w:tc>
          <w:tcPr>
            <w:tcW w:w="1266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68" w:rsidRPr="00BA0F4E" w:rsidRDefault="007D5068" w:rsidP="007D5068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D5068" w:rsidRPr="001D5B9C" w:rsidRDefault="007D5068" w:rsidP="007D5068">
            <w:pPr>
              <w:pStyle w:val="refright"/>
            </w:pPr>
            <w:r w:rsidRPr="001D5B9C">
              <w:t>Wg opisu wyk.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361E1" w:rsidRDefault="007D5068" w:rsidP="007D5068">
            <w:pPr>
              <w:pStyle w:val="APA-PL8ptcentr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  <w:keepNext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  <w:keepNext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7D5068" w:rsidRPr="00BA0F4E" w:rsidRDefault="007D5068" w:rsidP="007D5068">
            <w:pPr>
              <w:pStyle w:val="APA-PL8ptleft"/>
              <w:keepNext/>
            </w:pPr>
          </w:p>
        </w:tc>
        <w:tc>
          <w:tcPr>
            <w:tcW w:w="1266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5068" w:rsidRPr="00BA0F4E" w:rsidRDefault="007D5068" w:rsidP="007D5068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D5068" w:rsidRPr="001D5B9C" w:rsidRDefault="007D5068" w:rsidP="007D5068">
            <w:pPr>
              <w:pStyle w:val="refright"/>
            </w:pPr>
          </w:p>
        </w:tc>
      </w:tr>
      <w:tr w:rsidR="00F24547" w:rsidRPr="00CA6EEC" w:rsidTr="00421A0D">
        <w:trPr>
          <w:trHeight w:val="31"/>
        </w:trPr>
        <w:tc>
          <w:tcPr>
            <w:tcW w:w="8709" w:type="dxa"/>
            <w:gridSpan w:val="2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547" w:rsidRPr="00CA6EEC" w:rsidRDefault="00F24547" w:rsidP="0056106F">
            <w:pPr>
              <w:pStyle w:val="N4PLAa"/>
            </w:pPr>
            <w:bookmarkStart w:id="100" w:name="_Toc438553827"/>
            <w:r w:rsidRPr="00CA6EEC">
              <w:t>Posadzki żywiczne</w:t>
            </w:r>
            <w:r>
              <w:t>.</w:t>
            </w:r>
            <w:bookmarkEnd w:id="100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4547" w:rsidRPr="00A040A7" w:rsidRDefault="00F24547" w:rsidP="007D506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5ptleft"/>
            </w:pPr>
            <w:r>
              <w:t xml:space="preserve">↑ </w:t>
            </w:r>
          </w:p>
          <w:p w:rsidR="00EE479D" w:rsidRPr="00BA0F4E" w:rsidRDefault="00EE479D" w:rsidP="00EE479D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  <w:r w:rsidRPr="00CA6EEC">
              <w:t>RI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  <w:r w:rsidRPr="00CA6EEC">
              <w:t xml:space="preserve">Impregnacja </w:t>
            </w:r>
            <w:r>
              <w:t>żywiczna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F.5.4.a</w:t>
            </w:r>
          </w:p>
        </w:tc>
      </w:tr>
      <w:tr w:rsidR="00CC42EA" w:rsidRPr="00CA6EEC" w:rsidTr="00421A0D">
        <w:trPr>
          <w:trHeight w:val="31"/>
        </w:trPr>
        <w:tc>
          <w:tcPr>
            <w:tcW w:w="282" w:type="dxa"/>
            <w:tcBorders>
              <w:top w:val="single" w:sz="12" w:space="0" w:color="auto"/>
            </w:tcBorders>
            <w:vAlign w:val="center"/>
          </w:tcPr>
          <w:p w:rsidR="00EE479D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</w:tcBorders>
            <w:vAlign w:val="center"/>
          </w:tcPr>
          <w:p w:rsidR="00EE479D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479D" w:rsidRPr="00CA6EEC" w:rsidRDefault="00EE479D" w:rsidP="00EE479D">
            <w:pPr>
              <w:pStyle w:val="APA-PL8ptleft"/>
            </w:pPr>
            <w:r w:rsidRPr="00CA6EEC">
              <w:t>preparatami na bazie żywicy akrylowej z domieszkami krzemianowymi, żywicami poliuretanowymi lub dyspersją wodną żywic epoksydowych – posadzka uszczelniona, zmywalna, odporna na kwasy, oleje. Warstwa anty pyłowa</w:t>
            </w:r>
            <w:r>
              <w:t>, doszczelniona</w:t>
            </w:r>
            <w:r w:rsidRPr="00CA6EEC">
              <w:t>.</w:t>
            </w: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612E6" w:rsidRDefault="00EE479D" w:rsidP="00EE479D">
            <w:pPr>
              <w:pStyle w:val="refright"/>
            </w:pPr>
            <w:r w:rsidRPr="00C612E6">
              <w:t xml:space="preserve">Impregnacja posadzek pom. </w:t>
            </w:r>
            <w:proofErr w:type="spellStart"/>
            <w:r w:rsidRPr="00C612E6">
              <w:t>tech</w:t>
            </w:r>
            <w:proofErr w:type="spellEnd"/>
            <w:r>
              <w:t>.</w:t>
            </w:r>
            <w:r w:rsidRPr="00C612E6">
              <w:t xml:space="preserve"> „suchych”</w:t>
            </w:r>
            <w:r>
              <w:t>, spody szachtów</w:t>
            </w:r>
            <w:r w:rsidRPr="00C612E6">
              <w:t>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bold"/>
            </w:pPr>
            <w:r w:rsidRPr="00CA6EEC"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5ptleft"/>
            </w:pPr>
            <w:r>
              <w:t xml:space="preserve">↑ </w:t>
            </w:r>
          </w:p>
          <w:p w:rsidR="00EE479D" w:rsidRPr="00BA0F4E" w:rsidRDefault="00EE479D" w:rsidP="00EE479D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  <w:r>
              <w:t>RG 2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  <w:r>
              <w:t>Standardowa p</w:t>
            </w:r>
            <w:r w:rsidRPr="00CA6EEC">
              <w:t xml:space="preserve">osadzka </w:t>
            </w:r>
            <w:r>
              <w:t>żywiczna standardowa na warstwie buforowej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F.5.4.b</w:t>
            </w:r>
          </w:p>
        </w:tc>
      </w:tr>
      <w:tr w:rsidR="00CC42EA" w:rsidRPr="00CA6EEC" w:rsidTr="00421A0D">
        <w:trPr>
          <w:trHeight w:val="31"/>
        </w:trPr>
        <w:tc>
          <w:tcPr>
            <w:tcW w:w="282" w:type="dxa"/>
            <w:tcBorders>
              <w:top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</w:tcBorders>
            <w:vAlign w:val="center"/>
          </w:tcPr>
          <w:p w:rsidR="00EE479D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E479D" w:rsidRDefault="00EE479D" w:rsidP="00EE479D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479D" w:rsidRPr="00CA6EEC" w:rsidRDefault="00EE479D" w:rsidP="00EE479D">
            <w:pPr>
              <w:pStyle w:val="APA-PL8ptleft"/>
            </w:pPr>
            <w:r>
              <w:t>N</w:t>
            </w:r>
            <w:r w:rsidRPr="00CA6EEC">
              <w:t>a bazie żywic epoksydowych lub poliuretanowych, antypoślizgowa (R10</w:t>
            </w:r>
            <w:r>
              <w:t>-R11</w:t>
            </w:r>
            <w:r w:rsidRPr="00CA6EEC">
              <w:t>) z posypką z piasku kwarcowego.</w:t>
            </w: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612E6" w:rsidRDefault="00EE479D" w:rsidP="00EE479D">
            <w:pPr>
              <w:pStyle w:val="refright"/>
            </w:pPr>
            <w:r w:rsidRPr="00C612E6">
              <w:t xml:space="preserve">Garaż podziemny na płycie dennej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5ptleft"/>
            </w:pPr>
            <w:r>
              <w:t xml:space="preserve">↑ </w:t>
            </w:r>
          </w:p>
          <w:p w:rsidR="00EE479D" w:rsidRPr="00BA0F4E" w:rsidRDefault="00EE479D" w:rsidP="00EE479D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  <w:r>
              <w:t>R 2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  <w:r w:rsidRPr="00CA6EEC">
              <w:t xml:space="preserve">Posadzka </w:t>
            </w:r>
            <w:r>
              <w:t>żywiczna, garażu z membraną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F.5.4.c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79D" w:rsidRPr="00BA0F4E" w:rsidRDefault="00EE479D" w:rsidP="00EE479D">
            <w:pPr>
              <w:pStyle w:val="APA-PL8ptleft"/>
            </w:pPr>
            <w:r>
              <w:t>N</w:t>
            </w:r>
            <w:r w:rsidRPr="00CA6EEC">
              <w:t>a bazie żywic poliuretanowych, antypoślizgowa (R10</w:t>
            </w:r>
            <w:r>
              <w:t xml:space="preserve"> - R11</w:t>
            </w:r>
            <w:r w:rsidRPr="00CA6EEC">
              <w:t>) z posypką z piasku kwarcowego.</w:t>
            </w: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  <w:r w:rsidRPr="00C612E6">
              <w:t>Gar</w:t>
            </w:r>
            <w:r>
              <w:t>.</w:t>
            </w:r>
            <w:r w:rsidRPr="00C612E6">
              <w:t xml:space="preserve"> podziemny na </w:t>
            </w:r>
            <w:proofErr w:type="spellStart"/>
            <w:r w:rsidRPr="00C612E6">
              <w:t>kond</w:t>
            </w:r>
            <w:proofErr w:type="spellEnd"/>
            <w:r w:rsidRPr="00C612E6">
              <w:t>. pośrednich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5ptleft"/>
            </w:pPr>
            <w:r>
              <w:t xml:space="preserve">↑ </w:t>
            </w:r>
          </w:p>
          <w:p w:rsidR="00EE479D" w:rsidRPr="00BA0F4E" w:rsidRDefault="00EE479D" w:rsidP="00EE479D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  <w:r>
              <w:t>RO 2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  <w:r w:rsidRPr="00CA6EEC">
              <w:t xml:space="preserve">Posadzka </w:t>
            </w:r>
            <w:r>
              <w:t>żywiczna, garażu z membraną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F.5.4.d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79D" w:rsidRPr="00BA0F4E" w:rsidRDefault="00EE479D" w:rsidP="00EE479D">
            <w:pPr>
              <w:pStyle w:val="APA-PL8ptleft"/>
            </w:pPr>
            <w:r>
              <w:t>N</w:t>
            </w:r>
            <w:r w:rsidRPr="00CA6EEC">
              <w:t>a bazie żywic poliuretanowych, antypoślizgowa (R10</w:t>
            </w:r>
            <w:r>
              <w:t xml:space="preserve"> - R11</w:t>
            </w:r>
            <w:r w:rsidRPr="00CA6EEC">
              <w:t>) z posypką z piasku kwarcowego.</w:t>
            </w: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79D" w:rsidRPr="00C612E6" w:rsidRDefault="00EE479D" w:rsidP="00EE479D">
            <w:pPr>
              <w:pStyle w:val="refright"/>
            </w:pPr>
            <w:r w:rsidRPr="00C612E6">
              <w:t xml:space="preserve">Garaż </w:t>
            </w:r>
            <w:r>
              <w:t>otwarty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5ptleft"/>
            </w:pPr>
            <w:r>
              <w:t xml:space="preserve">↑ </w:t>
            </w:r>
          </w:p>
          <w:p w:rsidR="00EE479D" w:rsidRPr="00BA0F4E" w:rsidRDefault="00EE479D" w:rsidP="00EE479D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  <w:r>
              <w:t>RG 3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  <w:r w:rsidRPr="00CA6EEC">
              <w:t xml:space="preserve">Posadzka </w:t>
            </w:r>
            <w:r>
              <w:t>żywiczna, ekonomiczna na warstwie buforowej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F.5.4.e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79D" w:rsidRPr="00BA0F4E" w:rsidRDefault="00EE479D" w:rsidP="00EE479D">
            <w:pPr>
              <w:pStyle w:val="APA-PL8ptleft"/>
            </w:pPr>
            <w:r>
              <w:t>N</w:t>
            </w:r>
            <w:r w:rsidRPr="00CA6EEC">
              <w:t>a bazie żywic epoksydowych lub poliuretanowych na warstwie buforowej</w:t>
            </w:r>
            <w:r>
              <w:t xml:space="preserve"> dla pomieszczeń technicznych mokrych</w:t>
            </w:r>
            <w:r w:rsidRPr="00CA6EEC">
              <w:t>, antypoślizgowa (R10) z posypką z piasku kwarcowego.</w:t>
            </w: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C612E6" w:rsidRDefault="00EE479D" w:rsidP="008358E0">
            <w:pPr>
              <w:pStyle w:val="refright"/>
            </w:pPr>
            <w:r w:rsidRPr="00C612E6">
              <w:t xml:space="preserve">Pom. </w:t>
            </w:r>
            <w:proofErr w:type="spellStart"/>
            <w:r w:rsidRPr="00C612E6">
              <w:t>tech</w:t>
            </w:r>
            <w:proofErr w:type="spellEnd"/>
            <w:r w:rsidRPr="00C612E6">
              <w:t>. mokre i kom</w:t>
            </w:r>
            <w:r w:rsidR="008358E0">
              <w:t>.</w:t>
            </w:r>
            <w:r w:rsidRPr="00C612E6">
              <w:t xml:space="preserve"> piesza na płycie dennej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5ptleft"/>
            </w:pPr>
            <w:r>
              <w:t xml:space="preserve">↑ </w:t>
            </w:r>
          </w:p>
          <w:p w:rsidR="00EE479D" w:rsidRPr="00BA0F4E" w:rsidRDefault="00EE479D" w:rsidP="00EE479D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  <w:r w:rsidRPr="00CA6EEC">
              <w:t xml:space="preserve">R </w:t>
            </w:r>
            <w:r>
              <w:t>3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  <w:r w:rsidRPr="00CA6EEC">
              <w:t xml:space="preserve">Posadzka </w:t>
            </w:r>
            <w:r>
              <w:t>żywiczna, ekonomiczna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F.5.4.f</w:t>
            </w:r>
          </w:p>
        </w:tc>
      </w:tr>
      <w:tr w:rsidR="00CC42EA" w:rsidRPr="00CA6EEC" w:rsidTr="00421A0D">
        <w:trPr>
          <w:trHeight w:val="31"/>
        </w:trPr>
        <w:tc>
          <w:tcPr>
            <w:tcW w:w="282" w:type="dxa"/>
            <w:tcBorders>
              <w:top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479D" w:rsidRPr="002B2AC1" w:rsidRDefault="00EE479D" w:rsidP="00EE479D">
            <w:pPr>
              <w:pStyle w:val="APA-PL8ptleft"/>
            </w:pPr>
            <w:r w:rsidRPr="002B2AC1">
              <w:t xml:space="preserve">Na bazie żywic poliuretanowych, antypoślizgowa (R10) z posypką z piasku kwarcowego. </w:t>
            </w: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612E6" w:rsidRDefault="00EE479D" w:rsidP="00EE479D">
            <w:pPr>
              <w:pStyle w:val="refright"/>
            </w:pPr>
            <w:r w:rsidRPr="00C612E6">
              <w:t xml:space="preserve">Pom. Tech. Mokre na </w:t>
            </w:r>
            <w:r>
              <w:t>i komunikacja</w:t>
            </w:r>
            <w:r w:rsidRPr="00C612E6">
              <w:t xml:space="preserve">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5ptleft"/>
            </w:pPr>
            <w:r>
              <w:t xml:space="preserve">↑ </w:t>
            </w:r>
          </w:p>
          <w:p w:rsidR="00EE479D" w:rsidRPr="00BA0F4E" w:rsidRDefault="00EE479D" w:rsidP="00EE479D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  <w:r>
              <w:t>R 4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2B2AC1" w:rsidRDefault="00EE479D" w:rsidP="00EE479D">
            <w:pPr>
              <w:pStyle w:val="APA-PL8ptleft"/>
            </w:pPr>
            <w:r>
              <w:t>Posadzka z membraną, stanowiąca pokrycie narażone na opady zewn.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F.5.4.g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  <w:r>
              <w:t>Na bazie żywic poliuretanowych z warstwą żywicy stanowiącą membranę przeciwwodną i pasami uszczelnień dylatacyjnych i obwodowych</w:t>
            </w: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  <w:r>
              <w:t>Posadzki stanowiące zadaszenie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5ptleft"/>
            </w:pPr>
            <w:r>
              <w:t xml:space="preserve">↑ </w:t>
            </w:r>
          </w:p>
          <w:p w:rsidR="00EE479D" w:rsidRPr="00BA0F4E" w:rsidRDefault="00EE479D" w:rsidP="00EE479D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  <w:r>
              <w:t>R S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2B2AC1" w:rsidRDefault="00EE479D" w:rsidP="00EE479D">
            <w:pPr>
              <w:pStyle w:val="APA-PL8ptleft"/>
            </w:pPr>
            <w:r w:rsidRPr="00CA6EEC">
              <w:t>Posadzka na bazie żywic do wykończenia spoczników i stopni schodowych.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F.5.4.h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  <w:r>
              <w:t>Na bazie żywic poliuretanowych z warstwą żywicy</w:t>
            </w:r>
            <w:r w:rsidRPr="00CA6EEC">
              <w:t>, fakturowana</w:t>
            </w:r>
            <w:r>
              <w:t xml:space="preserve"> </w:t>
            </w:r>
            <w:r w:rsidRPr="00CA6EEC">
              <w:t>– antypoślizgowa</w:t>
            </w:r>
            <w:r>
              <w:t>, w 2 kolorach spocznik/bieg</w:t>
            </w: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  <w:r>
              <w:t>klatki schodowe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5ptleft"/>
            </w:pPr>
            <w:r>
              <w:t xml:space="preserve">↑ </w:t>
            </w:r>
          </w:p>
          <w:p w:rsidR="00EE479D" w:rsidRPr="00BA0F4E" w:rsidRDefault="00EE479D" w:rsidP="00EE479D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  <w:r w:rsidRPr="00CA6EEC">
              <w:t>R</w:t>
            </w:r>
            <w:r>
              <w:t>R1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2B2AC1" w:rsidRDefault="00EE479D" w:rsidP="00EE479D">
            <w:pPr>
              <w:pStyle w:val="APA-PL8ptleft"/>
            </w:pPr>
            <w:r w:rsidRPr="002B2AC1">
              <w:t xml:space="preserve">Posadzka ramp z membraną </w:t>
            </w:r>
            <w:proofErr w:type="spellStart"/>
            <w:r w:rsidRPr="002B2AC1">
              <w:t>hydroizolacji</w:t>
            </w:r>
            <w:proofErr w:type="spellEnd"/>
            <w:r w:rsidRPr="002B2AC1">
              <w:t xml:space="preserve">, anty poślizgowa (R12) 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F.5.4.i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79D" w:rsidRPr="002B2AC1" w:rsidRDefault="00EE479D" w:rsidP="00EE479D">
            <w:pPr>
              <w:pStyle w:val="APA-PL8ptleft"/>
            </w:pPr>
            <w:r w:rsidRPr="002B2AC1">
              <w:t xml:space="preserve">Na bazie żywic z membraną </w:t>
            </w:r>
            <w:proofErr w:type="spellStart"/>
            <w:r w:rsidRPr="002B2AC1">
              <w:t>hydroizolacji</w:t>
            </w:r>
            <w:proofErr w:type="spellEnd"/>
            <w:r w:rsidRPr="002B2AC1">
              <w:t xml:space="preserve"> żywicznej dla ramp samochodowych, anty poślizgowa (R12)</w:t>
            </w:r>
            <w:r>
              <w:t>, odporna na UV</w:t>
            </w: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  <w:r w:rsidRPr="00C612E6">
              <w:t>Dla ramp zjazdowych do garażu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CA6EEC" w:rsidTr="00421A0D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874C9B" w:rsidRDefault="00EE479D" w:rsidP="00EE479D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5ptleft"/>
            </w:pPr>
            <w:r>
              <w:t xml:space="preserve">↑ </w:t>
            </w:r>
          </w:p>
          <w:p w:rsidR="00EE479D" w:rsidRPr="00BA0F4E" w:rsidRDefault="00EE479D" w:rsidP="00EE479D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  <w:r>
              <w:t>RR 2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2B2AC1" w:rsidRDefault="00EE479D" w:rsidP="00EE479D">
            <w:pPr>
              <w:pStyle w:val="APA-PL8ptleft"/>
            </w:pPr>
            <w:r w:rsidRPr="002B2AC1">
              <w:t xml:space="preserve">Posadzka </w:t>
            </w:r>
            <w:r>
              <w:t>ramp pośrednich</w:t>
            </w:r>
          </w:p>
        </w:tc>
        <w:tc>
          <w:tcPr>
            <w:tcW w:w="12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F.5.4.j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  <w:r w:rsidRPr="002B2AC1">
              <w:t xml:space="preserve">Na bazie żywic z membraną </w:t>
            </w:r>
            <w:proofErr w:type="spellStart"/>
            <w:r w:rsidRPr="002B2AC1">
              <w:t>hydroizolacji</w:t>
            </w:r>
            <w:proofErr w:type="spellEnd"/>
            <w:r w:rsidRPr="002B2AC1">
              <w:t xml:space="preserve"> żywicznej dla ramp samochodowych, anty poślizgowa (R12)</w:t>
            </w:r>
          </w:p>
        </w:tc>
        <w:tc>
          <w:tcPr>
            <w:tcW w:w="12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  <w:r w:rsidRPr="00C612E6">
              <w:t xml:space="preserve">Dla ramp </w:t>
            </w:r>
            <w:r>
              <w:t>z (-1) na (-2)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BA0F4E" w:rsidTr="00421A0D">
        <w:trPr>
          <w:trHeight w:val="1831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310278" w:rsidRPr="00B361E1" w:rsidRDefault="00310278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310278" w:rsidRPr="00BA0F4E" w:rsidRDefault="00310278" w:rsidP="00EE479D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310278" w:rsidRPr="00BA0F4E" w:rsidRDefault="00310278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right w:val="nil"/>
            </w:tcBorders>
            <w:vAlign w:val="center"/>
          </w:tcPr>
          <w:p w:rsidR="00310278" w:rsidRPr="00BA0F4E" w:rsidRDefault="00310278" w:rsidP="00EE479D">
            <w:pPr>
              <w:pStyle w:val="APA-PL8ptleft"/>
            </w:pPr>
          </w:p>
        </w:tc>
        <w:tc>
          <w:tcPr>
            <w:tcW w:w="4785" w:type="dxa"/>
            <w:gridSpan w:val="2"/>
            <w:tcBorders>
              <w:left w:val="nil"/>
            </w:tcBorders>
            <w:vAlign w:val="center"/>
          </w:tcPr>
          <w:p w:rsidR="00310278" w:rsidRPr="002B2AC1" w:rsidRDefault="00310278" w:rsidP="00EE479D">
            <w:pPr>
              <w:pStyle w:val="APA-PL8ptleft"/>
            </w:pPr>
          </w:p>
        </w:tc>
        <w:tc>
          <w:tcPr>
            <w:tcW w:w="1266" w:type="dxa"/>
            <w:gridSpan w:val="7"/>
            <w:tcBorders>
              <w:right w:val="single" w:sz="4" w:space="0" w:color="auto"/>
            </w:tcBorders>
            <w:vAlign w:val="center"/>
          </w:tcPr>
          <w:p w:rsidR="00310278" w:rsidRPr="00C612E6" w:rsidRDefault="00310278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0278" w:rsidRPr="00A040A7" w:rsidRDefault="00310278" w:rsidP="00EE479D">
            <w:pPr>
              <w:pStyle w:val="refright"/>
            </w:pPr>
          </w:p>
        </w:tc>
      </w:tr>
      <w:tr w:rsidR="00EE479D" w:rsidRPr="00BA0F4E" w:rsidTr="00421A0D">
        <w:trPr>
          <w:trHeight w:val="23"/>
        </w:trPr>
        <w:tc>
          <w:tcPr>
            <w:tcW w:w="8709" w:type="dxa"/>
            <w:gridSpan w:val="2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79D" w:rsidRPr="00BA0F4E" w:rsidRDefault="00EE479D" w:rsidP="000420A5">
            <w:pPr>
              <w:pStyle w:val="N4PLAa"/>
              <w:pageBreakBefore/>
              <w:ind w:left="1321" w:hanging="1321"/>
            </w:pPr>
            <w:bookmarkStart w:id="101" w:name="_Toc438553828"/>
            <w:r w:rsidRPr="00EE479D">
              <w:lastRenderedPageBreak/>
              <w:t>Inne rozwiązania żywiczne.</w:t>
            </w:r>
            <w:bookmarkEnd w:id="101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CA6EEC" w:rsidTr="003D0C32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5ptleft"/>
            </w:pPr>
            <w:r>
              <w:t xml:space="preserve">↑ </w:t>
            </w:r>
          </w:p>
          <w:p w:rsidR="00EE479D" w:rsidRPr="00BA0F4E" w:rsidRDefault="00EE479D" w:rsidP="00EE479D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  <w:r w:rsidRPr="00CA6EEC">
              <w:t>R</w:t>
            </w:r>
            <w:r>
              <w:t>B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2B2AC1" w:rsidRDefault="00EE479D" w:rsidP="00EE479D">
            <w:pPr>
              <w:pStyle w:val="APA-PL8ptleft"/>
            </w:pPr>
            <w:r w:rsidRPr="002B2AC1">
              <w:t>Zbiorniki schładzające, separatory, wanny pomp pożarowych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F.5.5.a</w:t>
            </w: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  <w:r w:rsidRPr="002B2AC1">
              <w:t>dla wody agresywnej chemicznie bądź o podwyższonej temperaturze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  <w:r w:rsidRPr="00C612E6">
              <w:t>Wanny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CA6EEC" w:rsidTr="003D0C32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Pr="00CA6EEC" w:rsidRDefault="00EE479D" w:rsidP="00EE479D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E479D" w:rsidRDefault="00EE479D" w:rsidP="00EE479D">
            <w:pPr>
              <w:pStyle w:val="APA-PL5ptleft"/>
            </w:pPr>
            <w:r>
              <w:t xml:space="preserve">↑ </w:t>
            </w:r>
          </w:p>
          <w:p w:rsidR="00EE479D" w:rsidRPr="00BA0F4E" w:rsidRDefault="00EE479D" w:rsidP="00EE479D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right"/>
            </w:pPr>
            <w:r w:rsidRPr="00CA6EEC">
              <w:t>WT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CA6EEC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2B2AC1" w:rsidRDefault="00EE479D" w:rsidP="00EE479D">
            <w:pPr>
              <w:pStyle w:val="APA-PL8ptleft"/>
            </w:pPr>
            <w:r w:rsidRPr="002B2AC1">
              <w:t>Izolacje zbiorników retencyjnych i przeciwpożarowych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E479D" w:rsidRPr="001D5B9C" w:rsidRDefault="00EE479D" w:rsidP="00EE479D">
            <w:pPr>
              <w:pStyle w:val="refright"/>
            </w:pPr>
            <w:r>
              <w:t>§ F.5.5.b.1)</w:t>
            </w: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  <w:r w:rsidRPr="00C612E6">
              <w:t>Zbiorniki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Pr="001D5B9C" w:rsidRDefault="00EE479D" w:rsidP="00EE479D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053CE1" w:rsidRDefault="00EE479D" w:rsidP="00EE479D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BA0F4E" w:rsidRDefault="00EE479D" w:rsidP="00EE479D">
            <w:pPr>
              <w:pStyle w:val="APA-PL8ptcentr"/>
            </w:pPr>
            <w:r>
              <w:t>X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79D" w:rsidRPr="008C62D3" w:rsidRDefault="00EE479D" w:rsidP="00EE479D">
            <w:pPr>
              <w:pStyle w:val="APA-PL8ptright"/>
            </w:pPr>
            <w:r>
              <w:t>MT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APA-PL8ptleft"/>
            </w:pPr>
            <w:r w:rsidRPr="007D55CF">
              <w:rPr>
                <w:rStyle w:val="APA-PL8ptdolewej"/>
              </w:rPr>
              <w:t xml:space="preserve">Izolacje </w:t>
            </w:r>
            <w:r>
              <w:rPr>
                <w:rStyle w:val="APA-PL8ptdolewej"/>
              </w:rPr>
              <w:t xml:space="preserve">zbiorników z ociepleniem 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479D" w:rsidRPr="00BA0F4E" w:rsidRDefault="00EE479D" w:rsidP="00EE479D">
            <w:pPr>
              <w:pStyle w:val="refright"/>
            </w:pPr>
            <w:r>
              <w:t>§ F.5.5.b.2)</w:t>
            </w:r>
            <w:r w:rsidRPr="00BA0F4E">
              <w:t xml:space="preserve"> </w:t>
            </w: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:rsidR="00EE479D" w:rsidRPr="00053C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E479D" w:rsidRPr="008C62D3" w:rsidRDefault="00EE479D" w:rsidP="00EE479D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APA-PL8ptleft"/>
            </w:pPr>
            <w:r w:rsidRPr="007D55CF">
              <w:rPr>
                <w:rStyle w:val="APA-PL8ptdolewej"/>
              </w:rPr>
              <w:t>membran</w:t>
            </w:r>
            <w:r>
              <w:rPr>
                <w:rStyle w:val="APA-PL8ptdolewej"/>
              </w:rPr>
              <w:t>a</w:t>
            </w:r>
            <w:r w:rsidRPr="007D55CF">
              <w:rPr>
                <w:rStyle w:val="APA-PL8ptdolewej"/>
              </w:rPr>
              <w:t xml:space="preserve"> termozgrzewaln</w:t>
            </w:r>
            <w:r>
              <w:rPr>
                <w:rStyle w:val="APA-PL8ptdolewej"/>
              </w:rPr>
              <w:t>a</w:t>
            </w:r>
            <w:r w:rsidRPr="007D55CF">
              <w:rPr>
                <w:rStyle w:val="APA-PL8ptdolewej"/>
              </w:rPr>
              <w:t xml:space="preserve"> na bazie </w:t>
            </w:r>
            <w:proofErr w:type="spellStart"/>
            <w:r w:rsidRPr="007D55CF">
              <w:rPr>
                <w:rStyle w:val="APA-PL8ptdolewej"/>
              </w:rPr>
              <w:t>poliolefiny</w:t>
            </w:r>
            <w:proofErr w:type="spellEnd"/>
            <w:r w:rsidRPr="007D55CF">
              <w:rPr>
                <w:rStyle w:val="APA-PL8ptdolewej"/>
              </w:rPr>
              <w:t xml:space="preserve"> (FPO-PE) typ </w:t>
            </w:r>
            <w:proofErr w:type="spellStart"/>
            <w:r w:rsidRPr="007D55CF">
              <w:rPr>
                <w:rStyle w:val="APA-PL8ptdolewej"/>
              </w:rPr>
              <w:t>Sikaplan</w:t>
            </w:r>
            <w:proofErr w:type="spellEnd"/>
            <w:r w:rsidRPr="007D55CF">
              <w:rPr>
                <w:rStyle w:val="APA-PL8ptdolewej"/>
              </w:rPr>
              <w:t xml:space="preserve"> W</w:t>
            </w:r>
            <w:r>
              <w:rPr>
                <w:rStyle w:val="APA-PL8ptdolewej"/>
              </w:rPr>
              <w:t>P11</w:t>
            </w:r>
            <w:r w:rsidRPr="007D55CF">
              <w:rPr>
                <w:rStyle w:val="APA-PL8ptdolewej"/>
              </w:rPr>
              <w:t>00-</w:t>
            </w:r>
            <w:r>
              <w:rPr>
                <w:rStyle w:val="APA-PL8ptdolewej"/>
              </w:rPr>
              <w:t>15HL gr. 1,5mm</w:t>
            </w:r>
            <w:r w:rsidRPr="007D55CF">
              <w:rPr>
                <w:rStyle w:val="APA-PL8ptdolewej"/>
              </w:rPr>
              <w:t>, na termoizolacji XPS 200 gr.3cm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79D" w:rsidRPr="001D5B9C" w:rsidRDefault="00EE479D" w:rsidP="00EE479D">
            <w:pPr>
              <w:pStyle w:val="refright"/>
            </w:pPr>
            <w:r w:rsidRPr="00905008">
              <w:t>Zbiorniki retencyjne i przeciwpożarowe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E479D" w:rsidRDefault="00EE479D" w:rsidP="00EE479D">
            <w:pPr>
              <w:pStyle w:val="APA-PL8ptleft"/>
              <w:jc w:val="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EE479D" w:rsidRPr="00B361E1" w:rsidRDefault="00EE479D" w:rsidP="00EE479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right w:val="nil"/>
            </w:tcBorders>
            <w:vAlign w:val="center"/>
          </w:tcPr>
          <w:p w:rsidR="00EE479D" w:rsidRPr="00BA0F4E" w:rsidRDefault="00EE479D" w:rsidP="00EE479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EE479D" w:rsidRPr="002B2AC1" w:rsidRDefault="00EE479D" w:rsidP="00EE479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EE479D" w:rsidRPr="00C612E6" w:rsidRDefault="00EE479D" w:rsidP="00EE479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79D" w:rsidRPr="00A040A7" w:rsidRDefault="00EE479D" w:rsidP="00EE479D">
            <w:pPr>
              <w:pStyle w:val="refright"/>
            </w:pPr>
          </w:p>
        </w:tc>
      </w:tr>
      <w:tr w:rsidR="00A040A7" w:rsidRPr="00BA0F4E" w:rsidTr="00421A0D">
        <w:trPr>
          <w:trHeight w:val="23"/>
        </w:trPr>
        <w:tc>
          <w:tcPr>
            <w:tcW w:w="8709" w:type="dxa"/>
            <w:gridSpan w:val="2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40A7" w:rsidRPr="00BA0F4E" w:rsidRDefault="00A040A7" w:rsidP="0056106F">
            <w:pPr>
              <w:pStyle w:val="N4PLAa"/>
            </w:pPr>
            <w:bookmarkStart w:id="102" w:name="_Toc438553829"/>
            <w:r>
              <w:t>Wykładziny.</w:t>
            </w:r>
            <w:bookmarkEnd w:id="102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0A7" w:rsidRPr="00A040A7" w:rsidRDefault="00A040A7" w:rsidP="00A040A7">
            <w:pPr>
              <w:pStyle w:val="refright"/>
            </w:pPr>
          </w:p>
        </w:tc>
      </w:tr>
      <w:tr w:rsidR="00A040A7" w:rsidRPr="00CA6EEC" w:rsidTr="00421A0D">
        <w:trPr>
          <w:trHeight w:val="31"/>
        </w:trPr>
        <w:tc>
          <w:tcPr>
            <w:tcW w:w="8709" w:type="dxa"/>
            <w:gridSpan w:val="2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0A7" w:rsidRPr="00CA6EEC" w:rsidRDefault="0000202F" w:rsidP="000420A5">
            <w:pPr>
              <w:pStyle w:val="N5PLAa"/>
            </w:pPr>
            <w:r>
              <w:t>Wykładziny PVC.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0A7" w:rsidRPr="00A040A7" w:rsidRDefault="00A040A7" w:rsidP="00A040A7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3D0C32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Default="008358E0" w:rsidP="00310278">
            <w:pPr>
              <w:pStyle w:val="APA-PL5ptleft"/>
            </w:pPr>
            <w:r>
              <w:t xml:space="preserve">↑ </w:t>
            </w:r>
          </w:p>
          <w:p w:rsidR="008358E0" w:rsidRPr="00BA0F4E" w:rsidRDefault="008358E0" w:rsidP="00310278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58E0" w:rsidRPr="00CA6EEC" w:rsidRDefault="008358E0" w:rsidP="00310278">
            <w:pPr>
              <w:pStyle w:val="APA-PL8ptright"/>
            </w:pPr>
            <w:r w:rsidRPr="00CA6EEC">
              <w:t>V1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 xml:space="preserve">Wykładzina z PVC </w:t>
            </w:r>
          </w:p>
        </w:tc>
        <w:tc>
          <w:tcPr>
            <w:tcW w:w="1236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F.6.1.c</w:t>
            </w: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Antyelektrostatyczna – przewodząca, płytki, (rezystancja upływu Ru ≤1x10</w:t>
            </w:r>
            <w:r w:rsidRPr="005001CA">
              <w:rPr>
                <w:vertAlign w:val="superscript"/>
              </w:rPr>
              <w:t>6</w:t>
            </w:r>
            <w:r w:rsidRPr="00A040A7">
              <w:t>Ω) antypoślizgowa w wypadku zalania.</w:t>
            </w:r>
            <w:r>
              <w:t xml:space="preserve"> Uwzględnić magistrale miedziane - uziemiające.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Do pomieszczeń central tel.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3D0C32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Default="008358E0" w:rsidP="00310278">
            <w:pPr>
              <w:pStyle w:val="APA-PL5ptleft"/>
            </w:pPr>
            <w:r>
              <w:t xml:space="preserve">↑ </w:t>
            </w:r>
          </w:p>
          <w:p w:rsidR="008358E0" w:rsidRPr="00BA0F4E" w:rsidRDefault="008358E0" w:rsidP="00310278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58E0" w:rsidRPr="00CA6EEC" w:rsidRDefault="008358E0" w:rsidP="00310278">
            <w:pPr>
              <w:pStyle w:val="APA-PL8ptright"/>
            </w:pPr>
            <w:r w:rsidRPr="00CA6EEC">
              <w:t>V2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 xml:space="preserve">Wykładzina standardowa z PVC </w:t>
            </w:r>
          </w:p>
        </w:tc>
        <w:tc>
          <w:tcPr>
            <w:tcW w:w="1236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F.6.1.d</w:t>
            </w: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>
              <w:t>P</w:t>
            </w:r>
            <w:r w:rsidRPr="00A040A7">
              <w:t>łytki, antyelektrostatyczn</w:t>
            </w:r>
            <w:r>
              <w:t>e</w:t>
            </w:r>
            <w:r w:rsidRPr="00A040A7">
              <w:t xml:space="preserve"> - rozpraszając</w:t>
            </w:r>
            <w:r>
              <w:t>e</w:t>
            </w:r>
            <w:r w:rsidRPr="00A040A7">
              <w:t xml:space="preserve"> (nie można dopuścić do kumulacji ładunku o napięciu wyższym, niż 2kV).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Pom biur i technicznych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centr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42" w:type="dxa"/>
            <w:gridSpan w:val="4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A040A7" w:rsidRPr="00CA6EEC" w:rsidTr="00421A0D">
        <w:trPr>
          <w:trHeight w:val="31"/>
        </w:trPr>
        <w:tc>
          <w:tcPr>
            <w:tcW w:w="8709" w:type="dxa"/>
            <w:gridSpan w:val="2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040A7" w:rsidRPr="00A040A7" w:rsidRDefault="00A040A7" w:rsidP="000420A5">
            <w:pPr>
              <w:pStyle w:val="N5PLAa"/>
            </w:pPr>
            <w:r w:rsidRPr="00A040A7">
              <w:t>Wykładziny dywanowe</w:t>
            </w:r>
            <w:r>
              <w:t>.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0A7" w:rsidRPr="00A040A7" w:rsidRDefault="00A040A7" w:rsidP="00A040A7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3D0C32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Default="008358E0" w:rsidP="00310278">
            <w:pPr>
              <w:pStyle w:val="APA-PL5ptleft"/>
            </w:pPr>
            <w:r>
              <w:t xml:space="preserve">↑ </w:t>
            </w:r>
          </w:p>
          <w:p w:rsidR="008358E0" w:rsidRPr="00BA0F4E" w:rsidRDefault="008358E0" w:rsidP="00310278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58E0" w:rsidRPr="00CA6EEC" w:rsidRDefault="008358E0" w:rsidP="00310278">
            <w:pPr>
              <w:pStyle w:val="APA-PL8ptright"/>
            </w:pPr>
            <w:r w:rsidRPr="00CA6EEC">
              <w:t>C1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Wykładzina dywanowa wzorzysta – do lobby windowych / gabinetów</w:t>
            </w:r>
          </w:p>
        </w:tc>
        <w:tc>
          <w:tcPr>
            <w:tcW w:w="1236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F.6.2.c</w:t>
            </w: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biura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3D0C32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Default="008358E0" w:rsidP="00310278">
            <w:pPr>
              <w:pStyle w:val="APA-PL5ptleft"/>
            </w:pPr>
            <w:r>
              <w:t xml:space="preserve">↑ </w:t>
            </w:r>
          </w:p>
          <w:p w:rsidR="008358E0" w:rsidRPr="00BA0F4E" w:rsidRDefault="008358E0" w:rsidP="00310278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58E0" w:rsidRPr="00CA6EEC" w:rsidRDefault="008358E0" w:rsidP="00310278">
            <w:pPr>
              <w:pStyle w:val="APA-PL8ptright"/>
            </w:pPr>
            <w:r w:rsidRPr="00CA6EEC">
              <w:t>C2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Standardowa wykładzina dywanowa</w:t>
            </w:r>
          </w:p>
        </w:tc>
        <w:tc>
          <w:tcPr>
            <w:tcW w:w="1236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F.6.2.d</w:t>
            </w: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gabinety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A040A7" w:rsidRPr="00BA0F4E" w:rsidTr="00421A0D">
        <w:trPr>
          <w:trHeight w:val="23"/>
        </w:trPr>
        <w:tc>
          <w:tcPr>
            <w:tcW w:w="7473" w:type="dxa"/>
            <w:gridSpan w:val="16"/>
            <w:tcBorders>
              <w:left w:val="nil"/>
              <w:bottom w:val="single" w:sz="4" w:space="0" w:color="auto"/>
            </w:tcBorders>
            <w:vAlign w:val="center"/>
          </w:tcPr>
          <w:p w:rsidR="00A040A7" w:rsidRPr="00A040A7" w:rsidRDefault="00B856DC" w:rsidP="0056106F">
            <w:pPr>
              <w:pStyle w:val="N4PLAa"/>
            </w:pPr>
            <w:bookmarkStart w:id="103" w:name="_Toc438553830"/>
            <w:r>
              <w:t>Okładziny z płytek.</w:t>
            </w:r>
            <w:bookmarkEnd w:id="103"/>
          </w:p>
        </w:tc>
        <w:tc>
          <w:tcPr>
            <w:tcW w:w="1236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040A7" w:rsidRPr="00A040A7" w:rsidRDefault="00A040A7" w:rsidP="00A040A7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40A7" w:rsidRPr="00A040A7" w:rsidRDefault="00A040A7" w:rsidP="00A040A7">
            <w:pPr>
              <w:pStyle w:val="refright"/>
            </w:pPr>
          </w:p>
        </w:tc>
      </w:tr>
      <w:tr w:rsidR="004C35E1" w:rsidRPr="00CA6EEC" w:rsidTr="00421A0D">
        <w:trPr>
          <w:trHeight w:val="31"/>
        </w:trPr>
        <w:tc>
          <w:tcPr>
            <w:tcW w:w="8709" w:type="dxa"/>
            <w:gridSpan w:val="2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C35E1" w:rsidRPr="00A040A7" w:rsidRDefault="004C35E1" w:rsidP="000420A5">
            <w:pPr>
              <w:pStyle w:val="N5PLAa"/>
            </w:pPr>
            <w:r w:rsidRPr="00A040A7">
              <w:t>Okładziny z płytek ceramicznych</w:t>
            </w:r>
            <w:r w:rsidR="00B856DC">
              <w:t>.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5E1" w:rsidRPr="00A040A7" w:rsidRDefault="004C35E1" w:rsidP="00A040A7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3D0C32">
        <w:trPr>
          <w:trHeight w:val="31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Default="008358E0" w:rsidP="00310278">
            <w:pPr>
              <w:pStyle w:val="APA-PL5ptleft"/>
            </w:pPr>
            <w:r>
              <w:t xml:space="preserve">↑ </w:t>
            </w:r>
          </w:p>
          <w:p w:rsidR="008358E0" w:rsidRPr="00BA0F4E" w:rsidRDefault="008358E0" w:rsidP="00310278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58E0" w:rsidRPr="00CA6EEC" w:rsidRDefault="00310278" w:rsidP="00310278">
            <w:pPr>
              <w:pStyle w:val="APA-PL8ptright"/>
            </w:pPr>
            <w:r>
              <w:t xml:space="preserve">i / </w:t>
            </w:r>
            <w:r w:rsidR="008358E0" w:rsidRPr="00D01395">
              <w:t>CT1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Płytki ceramiczne w wysokim standardzie (przestrzenie reprezentacyjne)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F.7.1.e.1)</w:t>
            </w:r>
            <w:r w:rsidRPr="001D5B9C">
              <w:t xml:space="preserve"> </w:t>
            </w: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58E0" w:rsidRPr="00310278" w:rsidRDefault="00310278" w:rsidP="00310278">
            <w:pPr>
              <w:pStyle w:val="APA-PL8ptright"/>
              <w:jc w:val="left"/>
              <w:rPr>
                <w:rStyle w:val="APA-PL8ptdolewej"/>
              </w:rPr>
            </w:pPr>
            <w:r>
              <w:rPr>
                <w:rStyle w:val="APA-PL8ptdolewej"/>
              </w:rPr>
              <w:t>i /</w:t>
            </w:r>
            <w:r w:rsidR="008358E0" w:rsidRPr="00310278">
              <w:rPr>
                <w:rStyle w:val="APA-PL8ptdolewej"/>
              </w:rPr>
              <w:t xml:space="preserve"> </w:t>
            </w:r>
          </w:p>
        </w:tc>
        <w:tc>
          <w:tcPr>
            <w:tcW w:w="44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proofErr w:type="spellStart"/>
            <w:r>
              <w:t>Hydroizolacja</w:t>
            </w:r>
            <w:proofErr w:type="spellEnd"/>
            <w:r>
              <w:t xml:space="preserve"> </w:t>
            </w:r>
            <w:proofErr w:type="spellStart"/>
            <w:r>
              <w:t>podpłytkowa</w:t>
            </w:r>
            <w:proofErr w:type="spellEnd"/>
            <w:r>
              <w:t xml:space="preserve"> "folia w płynie"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Zamiennie do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  <w:r>
              <w:t>x</w:t>
            </w: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Seria/kolor – (</w:t>
            </w:r>
            <w:r>
              <w:t>x</w:t>
            </w:r>
            <w:r w:rsidRPr="00A040A7">
              <w:t>)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2 ST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  <w:r>
              <w:t>y</w:t>
            </w: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Seria/kolor – (</w:t>
            </w:r>
            <w:r>
              <w:t>y</w:t>
            </w:r>
            <w:r w:rsidRPr="00A040A7">
              <w:t>)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Default="008358E0" w:rsidP="00310278">
            <w:pPr>
              <w:pStyle w:val="APA-PL5ptleft"/>
            </w:pPr>
            <w:r>
              <w:t xml:space="preserve">↑ </w:t>
            </w:r>
          </w:p>
          <w:p w:rsidR="008358E0" w:rsidRPr="00BA0F4E" w:rsidRDefault="008358E0" w:rsidP="00310278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358E0" w:rsidRPr="00BA0F4E" w:rsidRDefault="00310278" w:rsidP="00310278">
            <w:pPr>
              <w:pStyle w:val="APA-PL8ptright"/>
            </w:pPr>
            <w:r>
              <w:t xml:space="preserve">i / </w:t>
            </w:r>
            <w:r w:rsidR="008358E0" w:rsidRPr="00D01395">
              <w:t>CT2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Płytki ceramiczne w wysokim standardzie (toalety ogólnodostępne)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F.7.1.e.2)</w:t>
            </w:r>
            <w:r w:rsidRPr="001D5B9C">
              <w:t xml:space="preserve"> </w:t>
            </w: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10278" w:rsidRPr="00B361E1" w:rsidRDefault="00310278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10278" w:rsidRPr="00BA0F4E" w:rsidRDefault="00310278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0278" w:rsidRPr="00310278" w:rsidRDefault="00310278" w:rsidP="00310278">
            <w:pPr>
              <w:pStyle w:val="APA-PL8ptright"/>
              <w:jc w:val="left"/>
              <w:rPr>
                <w:rStyle w:val="APA-PL8ptdolewej"/>
              </w:rPr>
            </w:pPr>
            <w:r>
              <w:rPr>
                <w:rStyle w:val="APA-PL8ptdolewej"/>
              </w:rPr>
              <w:t>i /</w:t>
            </w:r>
            <w:r w:rsidRPr="00310278">
              <w:rPr>
                <w:rStyle w:val="APA-PL8ptdolewej"/>
              </w:rPr>
              <w:t xml:space="preserve"> 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278" w:rsidRPr="00BA0F4E" w:rsidRDefault="00310278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278" w:rsidRPr="00A040A7" w:rsidRDefault="00310278" w:rsidP="00310278">
            <w:pPr>
              <w:pStyle w:val="APA-PL8ptleft"/>
            </w:pPr>
            <w:proofErr w:type="spellStart"/>
            <w:r>
              <w:t>Hydroizolacja</w:t>
            </w:r>
            <w:proofErr w:type="spellEnd"/>
            <w:r>
              <w:t xml:space="preserve"> </w:t>
            </w:r>
            <w:proofErr w:type="spellStart"/>
            <w:r>
              <w:t>podpłytkowa</w:t>
            </w:r>
            <w:proofErr w:type="spellEnd"/>
            <w:r>
              <w:t xml:space="preserve"> "folia w płynie"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10278" w:rsidRPr="00A040A7" w:rsidRDefault="00310278" w:rsidP="00310278">
            <w:pPr>
              <w:pStyle w:val="refright"/>
            </w:pPr>
            <w:r>
              <w:t>Toalety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0278" w:rsidRPr="001D5B9C" w:rsidRDefault="00310278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  <w:r>
              <w:t>x</w:t>
            </w: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Seria/kolor – (</w:t>
            </w:r>
            <w:r>
              <w:t>x</w:t>
            </w:r>
            <w:r w:rsidRPr="00A040A7">
              <w:t>)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ogólnodostępne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  <w:r>
              <w:t>y</w:t>
            </w: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Seria/kolor – (</w:t>
            </w:r>
            <w:r>
              <w:t>y</w:t>
            </w:r>
            <w:r w:rsidRPr="00A040A7">
              <w:t>)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Default="008358E0" w:rsidP="00310278">
            <w:pPr>
              <w:pStyle w:val="APA-PL5ptleft"/>
            </w:pPr>
            <w:r>
              <w:t xml:space="preserve">↑ </w:t>
            </w:r>
          </w:p>
          <w:p w:rsidR="008358E0" w:rsidRPr="00BA0F4E" w:rsidRDefault="008358E0" w:rsidP="00310278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358E0" w:rsidRPr="00BA0F4E" w:rsidRDefault="00310278" w:rsidP="00310278">
            <w:pPr>
              <w:pStyle w:val="APA-PL8ptright"/>
            </w:pPr>
            <w:r>
              <w:t xml:space="preserve">i / </w:t>
            </w:r>
            <w:r w:rsidR="008358E0" w:rsidRPr="00CA6EEC">
              <w:t>CT3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Płytki ceramiczne w standardzie technicznym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F.7.1.e.3)</w:t>
            </w:r>
            <w:r w:rsidRPr="001D5B9C">
              <w:t xml:space="preserve"> </w:t>
            </w: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10278" w:rsidRPr="00B361E1" w:rsidRDefault="00310278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10278" w:rsidRPr="00BA0F4E" w:rsidRDefault="00310278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0278" w:rsidRPr="00310278" w:rsidRDefault="00310278" w:rsidP="00310278">
            <w:pPr>
              <w:pStyle w:val="APA-PL8ptright"/>
              <w:jc w:val="left"/>
              <w:rPr>
                <w:rStyle w:val="APA-PL8ptdolewej"/>
              </w:rPr>
            </w:pPr>
            <w:r>
              <w:rPr>
                <w:rStyle w:val="APA-PL8ptdolewej"/>
              </w:rPr>
              <w:t>i /</w:t>
            </w:r>
            <w:r w:rsidRPr="00310278">
              <w:rPr>
                <w:rStyle w:val="APA-PL8ptdolewej"/>
              </w:rPr>
              <w:t xml:space="preserve"> 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310278" w:rsidRPr="00BA0F4E" w:rsidRDefault="00310278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10278" w:rsidRPr="00A040A7" w:rsidRDefault="00310278" w:rsidP="00310278">
            <w:pPr>
              <w:pStyle w:val="APA-PL8ptleft"/>
            </w:pPr>
            <w:proofErr w:type="spellStart"/>
            <w:r>
              <w:t>Hydroizolacja</w:t>
            </w:r>
            <w:proofErr w:type="spellEnd"/>
            <w:r>
              <w:t xml:space="preserve"> </w:t>
            </w:r>
            <w:proofErr w:type="spellStart"/>
            <w:r>
              <w:t>podpłytkowa</w:t>
            </w:r>
            <w:proofErr w:type="spellEnd"/>
            <w:r>
              <w:t xml:space="preserve"> "folia w płynie"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10278" w:rsidRPr="00A040A7" w:rsidRDefault="00310278" w:rsidP="00310278">
            <w:pPr>
              <w:pStyle w:val="refright"/>
            </w:pPr>
            <w:r w:rsidRPr="00A040A7">
              <w:t xml:space="preserve"> Toalety per</w:t>
            </w:r>
            <w:r>
              <w:t>s.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0278" w:rsidRPr="001D5B9C" w:rsidRDefault="00310278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  <w:r>
              <w:t>x</w:t>
            </w: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Seria/kolor – (</w:t>
            </w:r>
            <w:r>
              <w:t>x</w:t>
            </w:r>
            <w:r w:rsidRPr="00A040A7">
              <w:t>)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9F7F4A" w:rsidP="00310278">
            <w:pPr>
              <w:pStyle w:val="refright"/>
            </w:pPr>
            <w:r>
              <w:t>techniczne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  <w:r>
              <w:t>y</w:t>
            </w: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Seria/kolor – (</w:t>
            </w:r>
            <w:r>
              <w:t>y</w:t>
            </w:r>
            <w:r w:rsidRPr="00A040A7">
              <w:t>)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F7F4A" w:rsidRPr="00B361E1" w:rsidRDefault="009F7F4A" w:rsidP="0088227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F7F4A" w:rsidRPr="00BA0F4E" w:rsidRDefault="009F7F4A" w:rsidP="0088227D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F7F4A" w:rsidRPr="00BA0F4E" w:rsidRDefault="009F7F4A" w:rsidP="0088227D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F7F4A" w:rsidRPr="00BA0F4E" w:rsidRDefault="009F7F4A" w:rsidP="0088227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9F7F4A" w:rsidRPr="00A040A7" w:rsidRDefault="009F7F4A" w:rsidP="0088227D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9F7F4A" w:rsidRPr="00A040A7" w:rsidRDefault="009F7F4A" w:rsidP="0088227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7F4A" w:rsidRPr="00A040A7" w:rsidRDefault="009F7F4A" w:rsidP="0088227D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F7F4A" w:rsidRPr="00CA6EEC" w:rsidRDefault="009F7F4A" w:rsidP="0088227D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F7F4A" w:rsidRDefault="009F7F4A" w:rsidP="0088227D">
            <w:pPr>
              <w:pStyle w:val="APA-PL5ptleft"/>
            </w:pPr>
            <w:r>
              <w:t xml:space="preserve">↑ </w:t>
            </w:r>
          </w:p>
          <w:p w:rsidR="009F7F4A" w:rsidRPr="00BA0F4E" w:rsidRDefault="009F7F4A" w:rsidP="0088227D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9F7F4A" w:rsidRPr="00BA0F4E" w:rsidRDefault="009F7F4A" w:rsidP="009F7F4A">
            <w:pPr>
              <w:pStyle w:val="APA-PL8ptright"/>
            </w:pPr>
            <w:r>
              <w:t xml:space="preserve">i / </w:t>
            </w:r>
            <w:r w:rsidRPr="00CA6EEC">
              <w:t>CT</w:t>
            </w:r>
            <w:r>
              <w:t>B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F7F4A" w:rsidRPr="00BA0F4E" w:rsidRDefault="009F7F4A" w:rsidP="0088227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F4A" w:rsidRPr="00A040A7" w:rsidRDefault="009F7F4A" w:rsidP="009F7F4A">
            <w:pPr>
              <w:pStyle w:val="APA-PL8ptleft"/>
            </w:pPr>
            <w:r w:rsidRPr="00A040A7">
              <w:t xml:space="preserve">Płytki ceramiczne w </w:t>
            </w:r>
            <w:r>
              <w:t>pom. natrysków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F4A" w:rsidRPr="00A040A7" w:rsidRDefault="009F7F4A" w:rsidP="0088227D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7F4A" w:rsidRPr="001D5B9C" w:rsidRDefault="009F7F4A" w:rsidP="009F7F4A">
            <w:pPr>
              <w:pStyle w:val="refright"/>
            </w:pPr>
            <w:r>
              <w:t>§ F.7.1.e.4)</w:t>
            </w:r>
            <w:r w:rsidRPr="001D5B9C">
              <w:t xml:space="preserve"> </w:t>
            </w: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9F7F4A" w:rsidRPr="00B361E1" w:rsidRDefault="009F7F4A" w:rsidP="0088227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9F7F4A" w:rsidRPr="00BA0F4E" w:rsidRDefault="009F7F4A" w:rsidP="0088227D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F7F4A" w:rsidRPr="00310278" w:rsidRDefault="009F7F4A" w:rsidP="0088227D">
            <w:pPr>
              <w:pStyle w:val="APA-PL8ptright"/>
              <w:jc w:val="left"/>
              <w:rPr>
                <w:rStyle w:val="APA-PL8ptdolewej"/>
              </w:rPr>
            </w:pPr>
            <w:r>
              <w:rPr>
                <w:rStyle w:val="APA-PL8ptdolewej"/>
              </w:rPr>
              <w:t>i /</w:t>
            </w:r>
            <w:r w:rsidRPr="00310278">
              <w:rPr>
                <w:rStyle w:val="APA-PL8ptdolewej"/>
              </w:rPr>
              <w:t xml:space="preserve"> 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9F7F4A" w:rsidRPr="00BA0F4E" w:rsidRDefault="009F7F4A" w:rsidP="0088227D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7F4A" w:rsidRPr="00A040A7" w:rsidRDefault="009F7F4A" w:rsidP="0088227D">
            <w:pPr>
              <w:pStyle w:val="APA-PL8ptleft"/>
            </w:pPr>
            <w:proofErr w:type="spellStart"/>
            <w:r>
              <w:t>Hydroizolacja</w:t>
            </w:r>
            <w:proofErr w:type="spellEnd"/>
            <w:r>
              <w:t xml:space="preserve"> </w:t>
            </w:r>
            <w:proofErr w:type="spellStart"/>
            <w:r>
              <w:t>podpłytkowa</w:t>
            </w:r>
            <w:proofErr w:type="spellEnd"/>
            <w:r>
              <w:t xml:space="preserve"> "folia w płynie"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7F4A" w:rsidRPr="00A040A7" w:rsidRDefault="009F7F4A" w:rsidP="0088227D">
            <w:pPr>
              <w:pStyle w:val="refright"/>
            </w:pPr>
            <w:r>
              <w:t>Natryski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F7F4A" w:rsidRPr="001D5B9C" w:rsidRDefault="009F7F4A" w:rsidP="0088227D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9F7F4A" w:rsidRPr="00B361E1" w:rsidRDefault="009F7F4A" w:rsidP="0088227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9F7F4A" w:rsidRPr="00BA0F4E" w:rsidRDefault="009F7F4A" w:rsidP="0088227D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F7F4A" w:rsidRPr="00BA0F4E" w:rsidRDefault="009F7F4A" w:rsidP="0088227D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F4A" w:rsidRPr="00BA0F4E" w:rsidRDefault="009F7F4A" w:rsidP="0088227D">
            <w:pPr>
              <w:pStyle w:val="APA-PL8ptleft"/>
            </w:pPr>
            <w:r>
              <w:t>x</w:t>
            </w: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F4A" w:rsidRPr="00A040A7" w:rsidRDefault="009F7F4A" w:rsidP="0088227D">
            <w:pPr>
              <w:pStyle w:val="APA-PL8ptleft"/>
            </w:pPr>
            <w:r w:rsidRPr="00A040A7">
              <w:t>Seria/kolor – (</w:t>
            </w:r>
            <w:r>
              <w:t>x</w:t>
            </w:r>
            <w:r w:rsidRPr="00A040A7">
              <w:t>)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7F4A" w:rsidRPr="00A040A7" w:rsidRDefault="009F7F4A" w:rsidP="0088227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7F4A" w:rsidRPr="00A040A7" w:rsidRDefault="009F7F4A" w:rsidP="0088227D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9F7F4A" w:rsidRPr="00B361E1" w:rsidRDefault="009F7F4A" w:rsidP="0088227D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9F7F4A" w:rsidRPr="00BA0F4E" w:rsidRDefault="009F7F4A" w:rsidP="0088227D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9F7F4A" w:rsidRPr="00BA0F4E" w:rsidRDefault="009F7F4A" w:rsidP="0088227D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F7F4A" w:rsidRPr="00BA0F4E" w:rsidRDefault="009F7F4A" w:rsidP="0088227D">
            <w:pPr>
              <w:pStyle w:val="APA-PL8ptleft"/>
            </w:pPr>
            <w:r>
              <w:t>y</w:t>
            </w: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7F4A" w:rsidRPr="00A040A7" w:rsidRDefault="009F7F4A" w:rsidP="0088227D">
            <w:pPr>
              <w:pStyle w:val="APA-PL8ptleft"/>
            </w:pPr>
            <w:r w:rsidRPr="00A040A7">
              <w:t>Seria/kolor – (</w:t>
            </w:r>
            <w:r>
              <w:t>y</w:t>
            </w:r>
            <w:r w:rsidRPr="00A040A7">
              <w:t>)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7F4A" w:rsidRPr="00A040A7" w:rsidRDefault="009F7F4A" w:rsidP="0088227D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7F4A" w:rsidRPr="00A040A7" w:rsidRDefault="009F7F4A" w:rsidP="0088227D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895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9F7F4A" w:rsidRPr="00B361E1" w:rsidRDefault="009F7F4A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9F7F4A" w:rsidRPr="00BA0F4E" w:rsidRDefault="009F7F4A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9F7F4A" w:rsidRPr="00BA0F4E" w:rsidRDefault="009F7F4A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nil"/>
            </w:tcBorders>
            <w:vAlign w:val="center"/>
          </w:tcPr>
          <w:p w:rsidR="009F7F4A" w:rsidRPr="00BA0F4E" w:rsidRDefault="009F7F4A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9F7F4A" w:rsidRPr="00A040A7" w:rsidRDefault="009F7F4A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9F7F4A" w:rsidRPr="00A040A7" w:rsidRDefault="009F7F4A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7F4A" w:rsidRPr="00A040A7" w:rsidRDefault="009F7F4A" w:rsidP="00310278">
            <w:pPr>
              <w:pStyle w:val="refright"/>
            </w:pPr>
          </w:p>
        </w:tc>
      </w:tr>
      <w:tr w:rsidR="007D5068" w:rsidRPr="00CA6EEC" w:rsidTr="00421A0D">
        <w:trPr>
          <w:trHeight w:val="227"/>
        </w:trPr>
        <w:tc>
          <w:tcPr>
            <w:tcW w:w="8709" w:type="dxa"/>
            <w:gridSpan w:val="2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D5068" w:rsidRPr="00A040A7" w:rsidRDefault="007D5068" w:rsidP="000420A5">
            <w:pPr>
              <w:pStyle w:val="N5PLAa"/>
              <w:pageBreakBefore/>
              <w:ind w:left="1321" w:hanging="1321"/>
            </w:pPr>
            <w:bookmarkStart w:id="104" w:name="_Toc389562927"/>
            <w:r w:rsidRPr="00A040A7">
              <w:lastRenderedPageBreak/>
              <w:t>Posadzki kamienne</w:t>
            </w:r>
            <w:bookmarkEnd w:id="104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5068" w:rsidRPr="00A040A7" w:rsidRDefault="007D5068" w:rsidP="007D506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3D0C32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L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Default="008358E0" w:rsidP="00310278">
            <w:pPr>
              <w:pStyle w:val="APA-PL5ptleft"/>
            </w:pPr>
            <w:r>
              <w:t xml:space="preserve">↑ </w:t>
            </w:r>
          </w:p>
          <w:p w:rsidR="008358E0" w:rsidRPr="00BA0F4E" w:rsidRDefault="008358E0" w:rsidP="00310278">
            <w:pPr>
              <w:pStyle w:val="APA-PL5ptleft"/>
            </w:pPr>
            <w:r>
              <w:t>Symbol podkładu</w:t>
            </w:r>
          </w:p>
        </w:tc>
        <w:tc>
          <w:tcPr>
            <w:tcW w:w="80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8358E0" w:rsidRPr="00CA6EEC" w:rsidRDefault="008358E0" w:rsidP="00310278">
            <w:pPr>
              <w:pStyle w:val="APA-PL8ptright"/>
            </w:pPr>
            <w:r>
              <w:t>2 ST</w:t>
            </w:r>
          </w:p>
        </w:tc>
        <w:tc>
          <w:tcPr>
            <w:tcW w:w="4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8E0" w:rsidRPr="00CA6EEC" w:rsidRDefault="008358E0" w:rsidP="00310278"/>
        </w:tc>
        <w:tc>
          <w:tcPr>
            <w:tcW w:w="4815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Płyty kamienne</w:t>
            </w:r>
            <w:r>
              <w:t xml:space="preserve"> wewnętrzne</w:t>
            </w:r>
            <w:r w:rsidRPr="00A040A7">
              <w:t xml:space="preserve"> gr. 2cm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F.7.2.e.1)</w:t>
            </w:r>
            <w:r w:rsidRPr="001D5B9C">
              <w:t xml:space="preserve"> </w:t>
            </w: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  <w:r>
              <w:t>x</w:t>
            </w: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Seria/kolor – (</w:t>
            </w:r>
            <w:r>
              <w:t>x</w:t>
            </w:r>
            <w:r w:rsidRPr="00A040A7">
              <w:t>)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 xml:space="preserve">Zamiennie do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  <w:r>
              <w:t>y</w:t>
            </w:r>
          </w:p>
        </w:tc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A040A7">
              <w:t>Seria/kolor – (</w:t>
            </w:r>
            <w:r>
              <w:t>y</w:t>
            </w:r>
            <w:r w:rsidRPr="00A040A7">
              <w:t>)</w:t>
            </w:r>
          </w:p>
        </w:tc>
        <w:tc>
          <w:tcPr>
            <w:tcW w:w="12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  <w:r>
              <w:t>CT 1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BA0F4E" w:rsidTr="003D0C32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801" w:type="dxa"/>
            <w:gridSpan w:val="5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442" w:type="dxa"/>
            <w:gridSpan w:val="4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815" w:type="dxa"/>
            <w:gridSpan w:val="3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236" w:type="dxa"/>
            <w:gridSpan w:val="6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FD391B" w:rsidRPr="00CA6EEC" w:rsidTr="00421A0D">
        <w:trPr>
          <w:trHeight w:val="227"/>
        </w:trPr>
        <w:tc>
          <w:tcPr>
            <w:tcW w:w="8709" w:type="dxa"/>
            <w:gridSpan w:val="2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391B" w:rsidRPr="00CA6EEC" w:rsidRDefault="00FD391B" w:rsidP="0056106F">
            <w:pPr>
              <w:pStyle w:val="N3PLAa"/>
            </w:pPr>
            <w:bookmarkStart w:id="105" w:name="_Toc367428825"/>
            <w:bookmarkStart w:id="106" w:name="_Toc438553831"/>
            <w:r w:rsidRPr="00CA6EEC">
              <w:t>Cokoły.</w:t>
            </w:r>
            <w:bookmarkEnd w:id="105"/>
            <w:bookmarkEnd w:id="106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391B" w:rsidRPr="00CA6EEC" w:rsidRDefault="00FD391B" w:rsidP="00FD391B">
            <w:pPr>
              <w:pStyle w:val="refright"/>
            </w:pPr>
            <w:r w:rsidRPr="00CA6EEC">
              <w:t>Referencje:</w:t>
            </w:r>
          </w:p>
        </w:tc>
      </w:tr>
      <w:tr w:rsidR="007D5068" w:rsidRPr="00CA6EEC" w:rsidTr="00421A0D">
        <w:trPr>
          <w:trHeight w:val="227"/>
        </w:trPr>
        <w:tc>
          <w:tcPr>
            <w:tcW w:w="28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D391B" w:rsidRPr="007765E9" w:rsidRDefault="00FD391B" w:rsidP="007765E9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D391B" w:rsidRPr="00CA6EEC" w:rsidRDefault="00FD391B" w:rsidP="007765E9">
            <w:pPr>
              <w:pStyle w:val="APA-PL8ptcentr"/>
            </w:pPr>
          </w:p>
        </w:tc>
        <w:tc>
          <w:tcPr>
            <w:tcW w:w="669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D391B" w:rsidRPr="00CA6EEC" w:rsidRDefault="00FD391B" w:rsidP="0000202F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D391B" w:rsidRPr="006263F5" w:rsidRDefault="00FD391B" w:rsidP="006263F5">
            <w:pPr>
              <w:pStyle w:val="APA-PL8ptleft"/>
            </w:pPr>
          </w:p>
        </w:tc>
        <w:tc>
          <w:tcPr>
            <w:tcW w:w="6051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D391B" w:rsidRPr="00CA6EEC" w:rsidRDefault="00FD391B" w:rsidP="0000202F">
            <w:pPr>
              <w:pStyle w:val="APA-PL8ptlef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D391B" w:rsidRPr="00CA6EEC" w:rsidRDefault="00FD391B" w:rsidP="00FD391B">
            <w:pPr>
              <w:pStyle w:val="refright"/>
            </w:pPr>
          </w:p>
        </w:tc>
      </w:tr>
      <w:tr w:rsidR="007D5068" w:rsidRPr="00CA6EEC" w:rsidTr="00421A0D">
        <w:trPr>
          <w:trHeight w:val="227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FD391B" w:rsidRPr="007765E9" w:rsidRDefault="00421A0D" w:rsidP="007765E9">
            <w:pPr>
              <w:pStyle w:val="APA-PL8ptcentrbol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109220</wp:posOffset>
                      </wp:positionV>
                      <wp:extent cx="635" cy="334645"/>
                      <wp:effectExtent l="55880" t="11430" r="57785" b="15875"/>
                      <wp:wrapNone/>
                      <wp:docPr id="35" name="Line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346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A88BD0" id="Line 3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15pt,8.6pt" to="9.2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109220</wp:posOffset>
                      </wp:positionV>
                      <wp:extent cx="1397000" cy="0"/>
                      <wp:effectExtent l="13970" t="11430" r="8255" b="7620"/>
                      <wp:wrapNone/>
                      <wp:docPr id="34" name="Line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44B68" id="Line 3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pt,8.6pt" to="119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r8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"/>
                  </w:pict>
                </mc:Fallback>
              </mc:AlternateContent>
            </w: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FD391B" w:rsidRPr="00CA6EEC" w:rsidRDefault="00FD391B" w:rsidP="007765E9">
            <w:pPr>
              <w:pStyle w:val="APA-PL8ptcentr"/>
            </w:pPr>
          </w:p>
        </w:tc>
        <w:tc>
          <w:tcPr>
            <w:tcW w:w="669" w:type="dxa"/>
            <w:gridSpan w:val="3"/>
            <w:tcBorders>
              <w:left w:val="nil"/>
              <w:right w:val="nil"/>
            </w:tcBorders>
            <w:vAlign w:val="center"/>
          </w:tcPr>
          <w:p w:rsidR="00FD391B" w:rsidRPr="00CA6EEC" w:rsidRDefault="00FD391B" w:rsidP="0000202F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right w:val="nil"/>
            </w:tcBorders>
            <w:vAlign w:val="center"/>
          </w:tcPr>
          <w:p w:rsidR="00FD391B" w:rsidRPr="006263F5" w:rsidRDefault="00FD391B" w:rsidP="006263F5">
            <w:pPr>
              <w:pStyle w:val="APA-PL8ptleft"/>
            </w:pPr>
          </w:p>
        </w:tc>
        <w:tc>
          <w:tcPr>
            <w:tcW w:w="6051" w:type="dxa"/>
            <w:gridSpan w:val="9"/>
            <w:tcBorders>
              <w:left w:val="nil"/>
              <w:right w:val="single" w:sz="4" w:space="0" w:color="auto"/>
            </w:tcBorders>
            <w:vAlign w:val="center"/>
          </w:tcPr>
          <w:p w:rsidR="00FD391B" w:rsidRPr="00CA6EEC" w:rsidRDefault="00FD391B" w:rsidP="0000202F">
            <w:pPr>
              <w:pStyle w:val="APA-PL8ptleft"/>
            </w:pPr>
            <w:r w:rsidRPr="00CA6EEC">
              <w:t>Symbol tytułowy - określający przeznaczenie całego oznaczenia: „S” – cokoły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391B" w:rsidRPr="00CA6EEC" w:rsidRDefault="00FD391B" w:rsidP="00FD391B">
            <w:pPr>
              <w:pStyle w:val="refright"/>
            </w:pPr>
          </w:p>
        </w:tc>
      </w:tr>
      <w:tr w:rsidR="007D5068" w:rsidRPr="00CA6EEC" w:rsidTr="00421A0D">
        <w:trPr>
          <w:trHeight w:val="227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FD391B" w:rsidRPr="007765E9" w:rsidRDefault="00FD391B" w:rsidP="007765E9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FD391B" w:rsidRPr="00CA6EEC" w:rsidRDefault="00421A0D" w:rsidP="007765E9">
            <w:pPr>
              <w:pStyle w:val="APA-PL8ptcent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74930</wp:posOffset>
                      </wp:positionV>
                      <wp:extent cx="635" cy="231775"/>
                      <wp:effectExtent l="57785" t="6985" r="55880" b="18415"/>
                      <wp:wrapNone/>
                      <wp:docPr id="33" name="Line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317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71575" id="Line 3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pt,5.9pt" to="24.5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74930</wp:posOffset>
                      </wp:positionV>
                      <wp:extent cx="952500" cy="0"/>
                      <wp:effectExtent l="12700" t="6985" r="6350" b="12065"/>
                      <wp:wrapNone/>
                      <wp:docPr id="32" name="Lin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6ECB2" id="Line 3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pt,5.9pt" to="99.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"/>
                  </w:pict>
                </mc:Fallback>
              </mc:AlternateContent>
            </w:r>
          </w:p>
        </w:tc>
        <w:tc>
          <w:tcPr>
            <w:tcW w:w="669" w:type="dxa"/>
            <w:gridSpan w:val="3"/>
            <w:tcBorders>
              <w:left w:val="nil"/>
              <w:right w:val="nil"/>
            </w:tcBorders>
            <w:vAlign w:val="center"/>
          </w:tcPr>
          <w:p w:rsidR="00FD391B" w:rsidRPr="00CA6EEC" w:rsidRDefault="00FD391B" w:rsidP="0000202F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right w:val="nil"/>
            </w:tcBorders>
            <w:vAlign w:val="center"/>
          </w:tcPr>
          <w:p w:rsidR="00FD391B" w:rsidRPr="006263F5" w:rsidRDefault="00FD391B" w:rsidP="006263F5">
            <w:pPr>
              <w:pStyle w:val="APA-PL8ptleft"/>
            </w:pPr>
          </w:p>
        </w:tc>
        <w:tc>
          <w:tcPr>
            <w:tcW w:w="6051" w:type="dxa"/>
            <w:gridSpan w:val="9"/>
            <w:tcBorders>
              <w:left w:val="nil"/>
              <w:right w:val="single" w:sz="4" w:space="0" w:color="auto"/>
            </w:tcBorders>
            <w:vAlign w:val="center"/>
          </w:tcPr>
          <w:p w:rsidR="00FD391B" w:rsidRPr="00CA6EEC" w:rsidRDefault="00FD391B" w:rsidP="0000202F">
            <w:pPr>
              <w:pStyle w:val="APA-PL8ptleft"/>
            </w:pPr>
            <w:r w:rsidRPr="00CA6EEC">
              <w:t>Wysokość cokołu</w:t>
            </w:r>
            <w:r w:rsidR="00B41989">
              <w:t xml:space="preserve"> [cm]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391B" w:rsidRPr="00CA6EEC" w:rsidRDefault="00FD391B" w:rsidP="00FD391B">
            <w:pPr>
              <w:pStyle w:val="refright"/>
            </w:pPr>
          </w:p>
        </w:tc>
      </w:tr>
      <w:tr w:rsidR="007D5068" w:rsidRPr="00CA6EEC" w:rsidTr="00421A0D">
        <w:trPr>
          <w:trHeight w:val="227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D391B" w:rsidRPr="007765E9" w:rsidRDefault="00FD391B" w:rsidP="007765E9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D391B" w:rsidRPr="00CA6EEC" w:rsidRDefault="00FD391B" w:rsidP="007765E9">
            <w:pPr>
              <w:pStyle w:val="APA-PL8ptcentr"/>
            </w:pPr>
          </w:p>
        </w:tc>
        <w:tc>
          <w:tcPr>
            <w:tcW w:w="669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D391B" w:rsidRPr="00CA6EEC" w:rsidRDefault="00421A0D" w:rsidP="0000202F">
            <w:pPr>
              <w:pStyle w:val="APA-PL8p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69850</wp:posOffset>
                      </wp:positionV>
                      <wp:extent cx="0" cy="86360"/>
                      <wp:effectExtent l="56515" t="12700" r="57785" b="15240"/>
                      <wp:wrapNone/>
                      <wp:docPr id="31" name="Lin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6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CD3C1" id="Line 3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5.5pt" to="30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PdUKgIAAEs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74" w:type="dxa"/>
            <w:gridSpan w:val="6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D391B" w:rsidRPr="006263F5" w:rsidRDefault="00421A0D" w:rsidP="006263F5">
            <w:pPr>
              <w:pStyle w:val="APA-PL8pt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65405</wp:posOffset>
                      </wp:positionV>
                      <wp:extent cx="175260" cy="0"/>
                      <wp:effectExtent l="7620" t="12700" r="7620" b="6350"/>
                      <wp:wrapNone/>
                      <wp:docPr id="30" name="Line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8DCE75" id="Line 32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5.15pt" to="13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"/>
                  </w:pict>
                </mc:Fallback>
              </mc:AlternateContent>
            </w:r>
          </w:p>
        </w:tc>
        <w:tc>
          <w:tcPr>
            <w:tcW w:w="6051" w:type="dxa"/>
            <w:gridSpan w:val="9"/>
            <w:tcBorders>
              <w:left w:val="nil"/>
              <w:right w:val="single" w:sz="4" w:space="0" w:color="auto"/>
            </w:tcBorders>
            <w:vAlign w:val="center"/>
          </w:tcPr>
          <w:p w:rsidR="00FD391B" w:rsidRPr="00CA6EEC" w:rsidRDefault="00FD391B" w:rsidP="0000202F">
            <w:pPr>
              <w:pStyle w:val="APA-PL8ptleft"/>
            </w:pPr>
            <w:r w:rsidRPr="00CA6EEC">
              <w:t>Symbol sposobu wykończenia cokołu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391B" w:rsidRPr="00CA6EEC" w:rsidRDefault="00FD391B" w:rsidP="00FD391B">
            <w:pPr>
              <w:pStyle w:val="refright"/>
            </w:pPr>
          </w:p>
        </w:tc>
      </w:tr>
      <w:tr w:rsidR="007D5068" w:rsidRPr="00CA6EEC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391B" w:rsidRPr="007765E9" w:rsidRDefault="00FD391B" w:rsidP="007765E9">
            <w:pPr>
              <w:pStyle w:val="APA-PL8ptcentrbold"/>
            </w:pPr>
            <w:r w:rsidRPr="007765E9">
              <w:t>S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391B" w:rsidRPr="00CA6EEC" w:rsidRDefault="00FD391B" w:rsidP="007765E9">
            <w:pPr>
              <w:pStyle w:val="APA-PL8ptcentr"/>
            </w:pPr>
            <w:r w:rsidRPr="00CA6EEC">
              <w:t>10</w:t>
            </w: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D391B" w:rsidRPr="006263F5" w:rsidRDefault="00FD391B" w:rsidP="006263F5">
            <w:pPr>
              <w:pStyle w:val="APA-PL8ptright"/>
            </w:pPr>
            <w:r w:rsidRPr="006263F5">
              <w:t>CT1</w:t>
            </w:r>
          </w:p>
        </w:tc>
        <w:tc>
          <w:tcPr>
            <w:tcW w:w="574" w:type="dxa"/>
            <w:gridSpan w:val="6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391B" w:rsidRPr="006263F5" w:rsidRDefault="00FD391B" w:rsidP="006263F5">
            <w:pPr>
              <w:pStyle w:val="APA-PL8ptleft"/>
            </w:pPr>
            <w:r w:rsidRPr="006263F5">
              <w:t>x</w:t>
            </w:r>
          </w:p>
        </w:tc>
        <w:tc>
          <w:tcPr>
            <w:tcW w:w="6051" w:type="dxa"/>
            <w:gridSpan w:val="9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D391B" w:rsidRPr="00CA6EEC" w:rsidRDefault="00FD391B" w:rsidP="0000202F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391B" w:rsidRPr="00CA6EEC" w:rsidRDefault="00FD391B" w:rsidP="00FD391B">
            <w:pPr>
              <w:pStyle w:val="refright"/>
            </w:pPr>
          </w:p>
        </w:tc>
      </w:tr>
      <w:tr w:rsidR="007D5068" w:rsidRPr="00CA6EEC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D391B" w:rsidRPr="007765E9" w:rsidRDefault="00FD391B" w:rsidP="007765E9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D391B" w:rsidRPr="00CA6EEC" w:rsidRDefault="00FD391B" w:rsidP="007765E9">
            <w:pPr>
              <w:pStyle w:val="APA-PL8ptcentr"/>
            </w:pP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D391B" w:rsidRPr="006263F5" w:rsidRDefault="00FD391B" w:rsidP="006263F5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D391B" w:rsidRPr="006263F5" w:rsidRDefault="00FD391B" w:rsidP="006263F5">
            <w:pPr>
              <w:pStyle w:val="APA-PL8ptleft"/>
            </w:pPr>
          </w:p>
        </w:tc>
        <w:tc>
          <w:tcPr>
            <w:tcW w:w="6051" w:type="dxa"/>
            <w:gridSpan w:val="9"/>
            <w:tcBorders>
              <w:left w:val="nil"/>
              <w:right w:val="single" w:sz="4" w:space="0" w:color="auto"/>
            </w:tcBorders>
            <w:vAlign w:val="center"/>
          </w:tcPr>
          <w:p w:rsidR="00FD391B" w:rsidRPr="00CA6EEC" w:rsidRDefault="00FD391B" w:rsidP="0000202F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391B" w:rsidRPr="00CA6EEC" w:rsidRDefault="00FD391B" w:rsidP="00FD391B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S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"/>
            </w:pPr>
            <w:r w:rsidRPr="00CA6EEC">
              <w:t>h [cm]</w:t>
            </w: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  <w:r w:rsidRPr="006263F5">
              <w:t>R</w:t>
            </w: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 xml:space="preserve">h cm - cokół na bazie żywic z preparatów jak wykończenie posadzki typu R.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F.5.4.a.1)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CA6EEC">
              <w:t xml:space="preserve">Zakładana wysokość zazwyczaj  h=50cm 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S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"/>
            </w:pPr>
            <w:r w:rsidRPr="00CA6EEC">
              <w:t>h [cm]</w:t>
            </w: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  <w:r w:rsidRPr="006263F5">
              <w:t>V1</w:t>
            </w: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 xml:space="preserve">Cokół z PVC typuV1.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F.6.1.c.1)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right w:val="single" w:sz="4" w:space="0" w:color="auto"/>
            </w:tcBorders>
            <w:vAlign w:val="center"/>
          </w:tcPr>
          <w:p w:rsidR="008358E0" w:rsidRPr="00BA0F4E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CA6EEC">
              <w:t>Zakładana wysokość h=7cm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S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"/>
            </w:pPr>
            <w:r w:rsidRPr="00CA6EEC">
              <w:t>h [cm]</w:t>
            </w: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  <w:r w:rsidRPr="006263F5">
              <w:t>V2</w:t>
            </w: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 xml:space="preserve">Cokół z PVC typu V2.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F.6.1.d.1)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CA6EEC">
              <w:t>Zakładana wysokość h=7cm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 w:rsidRPr="00CA6EEC">
              <w:t>S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"/>
            </w:pPr>
            <w:r w:rsidRPr="00CA6EEC">
              <w:t>h [cm]</w:t>
            </w: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  <w:r w:rsidRPr="006263F5">
              <w:t>C1</w:t>
            </w: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  <w:r w:rsidRPr="006263F5">
              <w:t>x, y</w:t>
            </w:r>
          </w:p>
        </w:tc>
        <w:tc>
          <w:tcPr>
            <w:tcW w:w="4917" w:type="dxa"/>
            <w:gridSpan w:val="7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 xml:space="preserve">Cokół z wykładziny dywanowej typu C1.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F.6.2.c.1)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CA6EEC">
              <w:t>Zakładana wysokość h=7cm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S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"/>
            </w:pPr>
            <w:r w:rsidRPr="00CA6EEC">
              <w:t>h [cm]</w:t>
            </w: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  <w:r w:rsidRPr="006263F5">
              <w:t>C2</w:t>
            </w: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  <w:r w:rsidRPr="006263F5">
              <w:t>x, y</w:t>
            </w:r>
          </w:p>
        </w:tc>
        <w:tc>
          <w:tcPr>
            <w:tcW w:w="4917" w:type="dxa"/>
            <w:gridSpan w:val="7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 xml:space="preserve">Cokół z wykładziny dywanowej typu C2.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F.6.2.d.1)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CA6EEC">
              <w:t>Zakładana wysokość h=7cm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S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"/>
            </w:pPr>
            <w:r w:rsidRPr="00CA6EEC">
              <w:t>h [cm]</w:t>
            </w: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  <w:r w:rsidRPr="006263F5">
              <w:t>AL</w:t>
            </w: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 xml:space="preserve">Cokół z profilu aluminiowego.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F.7.1.e.1.1)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CA6EEC">
              <w:t>Zakładana wysokość 6cm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S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"/>
            </w:pPr>
            <w:r w:rsidRPr="00CA6EEC">
              <w:t>h [cm]</w:t>
            </w: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  <w:r w:rsidRPr="006263F5">
              <w:t>CT2</w:t>
            </w: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  <w:r w:rsidRPr="006263F5">
              <w:t>x, y</w:t>
            </w:r>
          </w:p>
        </w:tc>
        <w:tc>
          <w:tcPr>
            <w:tcW w:w="4917" w:type="dxa"/>
            <w:gridSpan w:val="7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 xml:space="preserve">Cokół z płytek ceramicznych typu CT2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F.7.1.e.2.1)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CA6EEC">
              <w:t>kolor jak przyległej podłogi (x, y,…). Zakładana wysokość h=1</w:t>
            </w:r>
            <w:r>
              <w:t>0</w:t>
            </w:r>
            <w:r w:rsidRPr="00CA6EEC">
              <w:t>cm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CA6EEC" w:rsidTr="00421A0D">
        <w:trPr>
          <w:trHeight w:val="227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bold"/>
            </w:pPr>
            <w:r>
              <w:t>S</w:t>
            </w: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centr"/>
            </w:pPr>
            <w:r w:rsidRPr="00CA6EEC">
              <w:t>h [cm]</w:t>
            </w: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  <w:r w:rsidRPr="006263F5">
              <w:t>CT3</w:t>
            </w: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  <w:r w:rsidRPr="006263F5">
              <w:t>x, y</w:t>
            </w:r>
          </w:p>
        </w:tc>
        <w:tc>
          <w:tcPr>
            <w:tcW w:w="4917" w:type="dxa"/>
            <w:gridSpan w:val="7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 xml:space="preserve">Cokół z płytek ceramicznych typu CT3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358E0" w:rsidRPr="001D5B9C" w:rsidRDefault="008358E0" w:rsidP="00310278">
            <w:pPr>
              <w:pStyle w:val="refright"/>
            </w:pPr>
            <w:r>
              <w:t>§ F.7.1.e.3.1)</w:t>
            </w:r>
            <w:r w:rsidRPr="001D5B9C">
              <w:t xml:space="preserve"> </w:t>
            </w: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  <w:r w:rsidRPr="00CA6EEC">
              <w:t>kolor jak przyległej podłogi (x, y,…). Zakładana wysokość h=1</w:t>
            </w:r>
            <w:r>
              <w:t>0</w:t>
            </w:r>
            <w:r w:rsidRPr="00CA6EEC">
              <w:t>cm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8358E0" w:rsidRPr="001D5B9C" w:rsidRDefault="008358E0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8358E0" w:rsidRPr="00B361E1" w:rsidRDefault="008358E0" w:rsidP="0031027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BA0F4E" w:rsidRDefault="008358E0" w:rsidP="0031027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left w:val="nil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right w:val="nil"/>
            </w:tcBorders>
            <w:vAlign w:val="center"/>
          </w:tcPr>
          <w:p w:rsidR="008358E0" w:rsidRPr="006263F5" w:rsidRDefault="008358E0" w:rsidP="00310278">
            <w:pPr>
              <w:pStyle w:val="APA-PL8ptleft"/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8358E0" w:rsidRPr="00A040A7" w:rsidRDefault="008358E0" w:rsidP="00310278">
            <w:pPr>
              <w:pStyle w:val="APA-PL8ptleft"/>
            </w:pP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A040A7" w:rsidRDefault="008358E0" w:rsidP="00310278">
            <w:pPr>
              <w:pStyle w:val="refright"/>
            </w:pPr>
          </w:p>
        </w:tc>
      </w:tr>
      <w:tr w:rsidR="00CC42EA" w:rsidRPr="00BA0F4E" w:rsidTr="00421A0D">
        <w:trPr>
          <w:trHeight w:val="23"/>
        </w:trPr>
        <w:tc>
          <w:tcPr>
            <w:tcW w:w="282" w:type="dxa"/>
            <w:tcBorders>
              <w:left w:val="nil"/>
              <w:right w:val="nil"/>
            </w:tcBorders>
            <w:vAlign w:val="center"/>
          </w:tcPr>
          <w:p w:rsidR="007D5068" w:rsidRPr="00B361E1" w:rsidRDefault="007D5068" w:rsidP="007D5068">
            <w:pPr>
              <w:pStyle w:val="APA-PL8ptcentrbold"/>
            </w:pPr>
          </w:p>
        </w:tc>
        <w:tc>
          <w:tcPr>
            <w:tcW w:w="1133" w:type="dxa"/>
            <w:gridSpan w:val="3"/>
            <w:tcBorders>
              <w:left w:val="nil"/>
              <w:right w:val="nil"/>
            </w:tcBorders>
            <w:vAlign w:val="center"/>
          </w:tcPr>
          <w:p w:rsidR="007D5068" w:rsidRPr="00BA0F4E" w:rsidRDefault="007D5068" w:rsidP="007D5068">
            <w:pPr>
              <w:pStyle w:val="APA-PL8ptright"/>
            </w:pPr>
          </w:p>
        </w:tc>
        <w:tc>
          <w:tcPr>
            <w:tcW w:w="669" w:type="dxa"/>
            <w:gridSpan w:val="3"/>
            <w:tcBorders>
              <w:left w:val="nil"/>
              <w:right w:val="nil"/>
            </w:tcBorders>
            <w:vAlign w:val="center"/>
          </w:tcPr>
          <w:p w:rsidR="007D5068" w:rsidRPr="006263F5" w:rsidRDefault="007D5068" w:rsidP="007D5068">
            <w:pPr>
              <w:pStyle w:val="APA-PL8ptright"/>
            </w:pPr>
          </w:p>
        </w:tc>
        <w:tc>
          <w:tcPr>
            <w:tcW w:w="574" w:type="dxa"/>
            <w:gridSpan w:val="6"/>
            <w:tcBorders>
              <w:left w:val="nil"/>
              <w:right w:val="nil"/>
            </w:tcBorders>
            <w:vAlign w:val="center"/>
          </w:tcPr>
          <w:p w:rsidR="007D5068" w:rsidRPr="006263F5" w:rsidRDefault="007D5068" w:rsidP="007D5068">
            <w:pPr>
              <w:pStyle w:val="APA-PL8ptleft"/>
            </w:pPr>
          </w:p>
        </w:tc>
        <w:tc>
          <w:tcPr>
            <w:tcW w:w="4929" w:type="dxa"/>
            <w:gridSpan w:val="8"/>
            <w:tcBorders>
              <w:left w:val="nil"/>
            </w:tcBorders>
            <w:vAlign w:val="center"/>
          </w:tcPr>
          <w:p w:rsidR="007D5068" w:rsidRPr="00A040A7" w:rsidRDefault="007D5068" w:rsidP="007D5068">
            <w:pPr>
              <w:pStyle w:val="APA-PL8ptleft"/>
            </w:pPr>
          </w:p>
        </w:tc>
        <w:tc>
          <w:tcPr>
            <w:tcW w:w="1122" w:type="dxa"/>
            <w:tcBorders>
              <w:right w:val="single" w:sz="4" w:space="0" w:color="auto"/>
            </w:tcBorders>
            <w:vAlign w:val="center"/>
          </w:tcPr>
          <w:p w:rsidR="007D5068" w:rsidRPr="00A040A7" w:rsidRDefault="007D5068" w:rsidP="007D5068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68" w:rsidRPr="00A040A7" w:rsidRDefault="007D5068" w:rsidP="007D5068">
            <w:pPr>
              <w:pStyle w:val="refright"/>
            </w:pPr>
          </w:p>
        </w:tc>
      </w:tr>
      <w:tr w:rsidR="00FD391B" w:rsidRPr="00CA6EEC" w:rsidTr="00421A0D">
        <w:trPr>
          <w:trHeight w:val="227"/>
        </w:trPr>
        <w:tc>
          <w:tcPr>
            <w:tcW w:w="8709" w:type="dxa"/>
            <w:gridSpan w:val="2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D391B" w:rsidRPr="00CA6EEC" w:rsidRDefault="00FD391B" w:rsidP="0056106F">
            <w:pPr>
              <w:pStyle w:val="N3PLAa"/>
            </w:pPr>
            <w:bookmarkStart w:id="107" w:name="_Toc367428826"/>
            <w:bookmarkStart w:id="108" w:name="_Toc438553832"/>
            <w:r w:rsidRPr="00CA6EEC">
              <w:t>Inne elementy posadzkowe.</w:t>
            </w:r>
            <w:bookmarkEnd w:id="107"/>
            <w:bookmarkEnd w:id="108"/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391B" w:rsidRPr="00CA6EEC" w:rsidRDefault="00FD391B" w:rsidP="00FD391B">
            <w:pPr>
              <w:pStyle w:val="refright"/>
            </w:pPr>
            <w:r w:rsidRPr="00CA6EEC">
              <w:t>Referencje:</w:t>
            </w:r>
          </w:p>
        </w:tc>
      </w:tr>
      <w:tr w:rsidR="008358E0" w:rsidRPr="00CA6EEC" w:rsidTr="00421A0D">
        <w:trPr>
          <w:trHeight w:val="227"/>
        </w:trPr>
        <w:tc>
          <w:tcPr>
            <w:tcW w:w="370" w:type="dxa"/>
            <w:gridSpan w:val="2"/>
            <w:tcBorders>
              <w:top w:val="single" w:sz="4" w:space="0" w:color="auto"/>
            </w:tcBorders>
            <w:vAlign w:val="center"/>
          </w:tcPr>
          <w:p w:rsidR="008358E0" w:rsidRPr="00CA6EEC" w:rsidRDefault="008358E0" w:rsidP="00310278">
            <w:pPr>
              <w:rPr>
                <w:b/>
                <w:bCs/>
              </w:rPr>
            </w:pPr>
          </w:p>
        </w:tc>
        <w:tc>
          <w:tcPr>
            <w:tcW w:w="1108" w:type="dxa"/>
            <w:gridSpan w:val="4"/>
            <w:tcBorders>
              <w:top w:val="single" w:sz="4" w:space="0" w:color="auto"/>
            </w:tcBorders>
            <w:vAlign w:val="center"/>
          </w:tcPr>
          <w:p w:rsidR="008358E0" w:rsidRPr="00CA6EEC" w:rsidRDefault="008358E0" w:rsidP="00310278"/>
        </w:tc>
        <w:tc>
          <w:tcPr>
            <w:tcW w:w="631" w:type="dxa"/>
            <w:gridSpan w:val="2"/>
            <w:tcBorders>
              <w:top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right"/>
            </w:pPr>
          </w:p>
        </w:tc>
        <w:tc>
          <w:tcPr>
            <w:tcW w:w="447" w:type="dxa"/>
            <w:gridSpan w:val="4"/>
            <w:tcBorders>
              <w:top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6153" w:type="dxa"/>
            <w:gridSpan w:val="10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358E0" w:rsidRPr="00CA6EEC" w:rsidRDefault="008358E0" w:rsidP="00310278">
            <w:pPr>
              <w:pStyle w:val="refright"/>
            </w:pPr>
          </w:p>
        </w:tc>
      </w:tr>
      <w:tr w:rsidR="008358E0" w:rsidRPr="00CA6EEC" w:rsidTr="00421A0D">
        <w:trPr>
          <w:trHeight w:val="227"/>
        </w:trPr>
        <w:tc>
          <w:tcPr>
            <w:tcW w:w="370" w:type="dxa"/>
            <w:gridSpan w:val="2"/>
            <w:tcBorders>
              <w:left w:val="nil"/>
            </w:tcBorders>
            <w:vAlign w:val="center"/>
          </w:tcPr>
          <w:p w:rsidR="008358E0" w:rsidRPr="00CA6EEC" w:rsidRDefault="008358E0" w:rsidP="00310278">
            <w:pPr>
              <w:rPr>
                <w:b/>
                <w:bCs/>
              </w:rPr>
            </w:pPr>
          </w:p>
        </w:tc>
        <w:tc>
          <w:tcPr>
            <w:tcW w:w="1108" w:type="dxa"/>
            <w:gridSpan w:val="4"/>
            <w:tcBorders>
              <w:right w:val="single" w:sz="4" w:space="0" w:color="auto"/>
            </w:tcBorders>
            <w:vAlign w:val="center"/>
          </w:tcPr>
          <w:p w:rsidR="008358E0" w:rsidRPr="00CA6EEC" w:rsidRDefault="008358E0" w:rsidP="00310278"/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8358E0" w:rsidRPr="00CA6EEC" w:rsidRDefault="008358E0" w:rsidP="00310278">
            <w:pPr>
              <w:pStyle w:val="APA-PL8ptright"/>
            </w:pPr>
            <w:r w:rsidRPr="00CA6EEC">
              <w:t>DM</w:t>
            </w:r>
          </w:p>
        </w:tc>
        <w:tc>
          <w:tcPr>
            <w:tcW w:w="4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615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>Wycieraczki wejściowe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58E0" w:rsidRPr="00CA6EEC" w:rsidRDefault="008358E0" w:rsidP="00310278">
            <w:pPr>
              <w:pStyle w:val="refright"/>
            </w:pPr>
            <w:r>
              <w:t>§ F.8.2</w:t>
            </w:r>
          </w:p>
        </w:tc>
      </w:tr>
      <w:tr w:rsidR="008358E0" w:rsidRPr="00CA6EEC" w:rsidTr="00421A0D">
        <w:trPr>
          <w:trHeight w:val="227"/>
        </w:trPr>
        <w:tc>
          <w:tcPr>
            <w:tcW w:w="370" w:type="dxa"/>
            <w:gridSpan w:val="2"/>
            <w:tcBorders>
              <w:left w:val="nil"/>
            </w:tcBorders>
            <w:vAlign w:val="center"/>
          </w:tcPr>
          <w:p w:rsidR="008358E0" w:rsidRPr="00CA6EEC" w:rsidRDefault="008358E0" w:rsidP="00310278">
            <w:pPr>
              <w:rPr>
                <w:b/>
                <w:bCs/>
              </w:rPr>
            </w:pPr>
          </w:p>
        </w:tc>
        <w:tc>
          <w:tcPr>
            <w:tcW w:w="1108" w:type="dxa"/>
            <w:gridSpan w:val="4"/>
            <w:tcBorders>
              <w:right w:val="single" w:sz="4" w:space="0" w:color="auto"/>
            </w:tcBorders>
            <w:vAlign w:val="center"/>
          </w:tcPr>
          <w:p w:rsidR="008358E0" w:rsidRPr="00CA6EEC" w:rsidRDefault="008358E0" w:rsidP="00310278"/>
        </w:tc>
        <w:tc>
          <w:tcPr>
            <w:tcW w:w="631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8358E0" w:rsidRPr="00CA6EEC" w:rsidRDefault="008358E0" w:rsidP="00310278">
            <w:pPr>
              <w:pStyle w:val="APA-PL8ptright"/>
            </w:pPr>
          </w:p>
        </w:tc>
        <w:tc>
          <w:tcPr>
            <w:tcW w:w="4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>
              <w:t>1</w:t>
            </w:r>
          </w:p>
        </w:tc>
        <w:tc>
          <w:tcPr>
            <w:tcW w:w="615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proofErr w:type="spellStart"/>
            <w:r>
              <w:t>zewnęrzne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358E0" w:rsidRDefault="008358E0" w:rsidP="00310278">
            <w:pPr>
              <w:pStyle w:val="refright"/>
            </w:pPr>
          </w:p>
        </w:tc>
      </w:tr>
      <w:tr w:rsidR="008358E0" w:rsidRPr="00CA6EEC" w:rsidTr="00421A0D">
        <w:trPr>
          <w:trHeight w:val="227"/>
        </w:trPr>
        <w:tc>
          <w:tcPr>
            <w:tcW w:w="370" w:type="dxa"/>
            <w:gridSpan w:val="2"/>
            <w:tcBorders>
              <w:left w:val="nil"/>
            </w:tcBorders>
            <w:vAlign w:val="center"/>
          </w:tcPr>
          <w:p w:rsidR="008358E0" w:rsidRPr="00CA6EEC" w:rsidRDefault="008358E0" w:rsidP="00310278">
            <w:pPr>
              <w:rPr>
                <w:b/>
                <w:bCs/>
              </w:rPr>
            </w:pPr>
          </w:p>
        </w:tc>
        <w:tc>
          <w:tcPr>
            <w:tcW w:w="1108" w:type="dxa"/>
            <w:gridSpan w:val="4"/>
            <w:tcBorders>
              <w:right w:val="single" w:sz="4" w:space="0" w:color="auto"/>
            </w:tcBorders>
            <w:vAlign w:val="center"/>
          </w:tcPr>
          <w:p w:rsidR="008358E0" w:rsidRPr="00CA6EEC" w:rsidRDefault="008358E0" w:rsidP="00310278"/>
        </w:tc>
        <w:tc>
          <w:tcPr>
            <w:tcW w:w="631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358E0" w:rsidRPr="00CA6EEC" w:rsidRDefault="008358E0" w:rsidP="00310278">
            <w:pPr>
              <w:pStyle w:val="APA-PL8ptright"/>
            </w:pPr>
          </w:p>
        </w:tc>
        <w:tc>
          <w:tcPr>
            <w:tcW w:w="4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>
              <w:t>2</w:t>
            </w:r>
          </w:p>
        </w:tc>
        <w:tc>
          <w:tcPr>
            <w:tcW w:w="615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>
              <w:t>wewnętrzne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58E0" w:rsidRDefault="008358E0" w:rsidP="00310278">
            <w:pPr>
              <w:pStyle w:val="refright"/>
            </w:pPr>
          </w:p>
        </w:tc>
      </w:tr>
      <w:tr w:rsidR="008358E0" w:rsidRPr="00CA6EEC" w:rsidTr="00421A0D">
        <w:trPr>
          <w:trHeight w:val="227"/>
        </w:trPr>
        <w:tc>
          <w:tcPr>
            <w:tcW w:w="370" w:type="dxa"/>
            <w:gridSpan w:val="2"/>
            <w:tcBorders>
              <w:left w:val="nil"/>
            </w:tcBorders>
            <w:vAlign w:val="center"/>
          </w:tcPr>
          <w:p w:rsidR="008358E0" w:rsidRPr="00CA6EEC" w:rsidRDefault="008358E0" w:rsidP="00310278">
            <w:pPr>
              <w:rPr>
                <w:b/>
                <w:bCs/>
              </w:rPr>
            </w:pPr>
          </w:p>
        </w:tc>
        <w:tc>
          <w:tcPr>
            <w:tcW w:w="1108" w:type="dxa"/>
            <w:gridSpan w:val="4"/>
            <w:tcBorders>
              <w:right w:val="single" w:sz="4" w:space="0" w:color="auto"/>
            </w:tcBorders>
            <w:vAlign w:val="center"/>
          </w:tcPr>
          <w:p w:rsidR="008358E0" w:rsidRPr="00CA6EEC" w:rsidRDefault="008358E0" w:rsidP="00310278"/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358E0" w:rsidRPr="00CA6EEC" w:rsidRDefault="008358E0" w:rsidP="00310278">
            <w:pPr>
              <w:pStyle w:val="APA-PL8ptright"/>
            </w:pPr>
            <w:r w:rsidRPr="00CA6EEC">
              <w:t>EM</w:t>
            </w:r>
          </w:p>
        </w:tc>
        <w:tc>
          <w:tcPr>
            <w:tcW w:w="4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61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>Wykładziny dielektryczne rozdzielni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58E0" w:rsidRPr="00CA6EEC" w:rsidRDefault="008358E0" w:rsidP="008358E0">
            <w:pPr>
              <w:pStyle w:val="refright"/>
            </w:pPr>
            <w:r>
              <w:t xml:space="preserve">§ F.8.3 </w:t>
            </w:r>
          </w:p>
        </w:tc>
      </w:tr>
      <w:tr w:rsidR="008358E0" w:rsidRPr="00CA6EEC" w:rsidTr="00421A0D">
        <w:trPr>
          <w:trHeight w:val="227"/>
        </w:trPr>
        <w:tc>
          <w:tcPr>
            <w:tcW w:w="370" w:type="dxa"/>
            <w:gridSpan w:val="2"/>
            <w:tcBorders>
              <w:left w:val="nil"/>
            </w:tcBorders>
            <w:vAlign w:val="center"/>
          </w:tcPr>
          <w:p w:rsidR="008358E0" w:rsidRPr="00CA6EEC" w:rsidRDefault="008358E0" w:rsidP="00310278">
            <w:pPr>
              <w:rPr>
                <w:b/>
                <w:bCs/>
              </w:rPr>
            </w:pPr>
          </w:p>
        </w:tc>
        <w:tc>
          <w:tcPr>
            <w:tcW w:w="1108" w:type="dxa"/>
            <w:gridSpan w:val="4"/>
            <w:tcBorders>
              <w:right w:val="single" w:sz="4" w:space="0" w:color="auto"/>
            </w:tcBorders>
            <w:vAlign w:val="center"/>
          </w:tcPr>
          <w:p w:rsidR="008358E0" w:rsidRPr="00CA6EEC" w:rsidRDefault="008358E0" w:rsidP="00310278"/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358E0" w:rsidRPr="00CA6EEC" w:rsidRDefault="008358E0" w:rsidP="00310278">
            <w:pPr>
              <w:pStyle w:val="APA-PL8ptright"/>
            </w:pPr>
            <w:r w:rsidRPr="00CA6EEC">
              <w:t>-</w:t>
            </w:r>
          </w:p>
        </w:tc>
        <w:tc>
          <w:tcPr>
            <w:tcW w:w="4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61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>Fundamenty płytowe pod urządzenia techniczne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58E0" w:rsidRPr="00CA6EEC" w:rsidRDefault="008358E0" w:rsidP="008358E0">
            <w:pPr>
              <w:pStyle w:val="refright"/>
            </w:pPr>
            <w:r>
              <w:t xml:space="preserve">§ F.8.4 </w:t>
            </w:r>
          </w:p>
        </w:tc>
      </w:tr>
      <w:tr w:rsidR="008358E0" w:rsidRPr="00CA6EEC" w:rsidTr="00421A0D">
        <w:trPr>
          <w:trHeight w:val="227"/>
        </w:trPr>
        <w:tc>
          <w:tcPr>
            <w:tcW w:w="370" w:type="dxa"/>
            <w:gridSpan w:val="2"/>
            <w:tcBorders>
              <w:left w:val="nil"/>
            </w:tcBorders>
            <w:vAlign w:val="center"/>
          </w:tcPr>
          <w:p w:rsidR="008358E0" w:rsidRPr="00CA6EEC" w:rsidRDefault="008358E0" w:rsidP="00310278">
            <w:pPr>
              <w:rPr>
                <w:b/>
                <w:bCs/>
              </w:rPr>
            </w:pPr>
          </w:p>
        </w:tc>
        <w:tc>
          <w:tcPr>
            <w:tcW w:w="1108" w:type="dxa"/>
            <w:gridSpan w:val="4"/>
            <w:tcBorders>
              <w:right w:val="single" w:sz="4" w:space="0" w:color="auto"/>
            </w:tcBorders>
            <w:vAlign w:val="center"/>
          </w:tcPr>
          <w:p w:rsidR="008358E0" w:rsidRPr="00CA6EEC" w:rsidRDefault="008358E0" w:rsidP="00310278"/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358E0" w:rsidRPr="00CA6EEC" w:rsidRDefault="008358E0" w:rsidP="00310278">
            <w:pPr>
              <w:pStyle w:val="APA-PL8ptright"/>
            </w:pPr>
            <w:r w:rsidRPr="00CA6EEC">
              <w:t>FB</w:t>
            </w:r>
          </w:p>
        </w:tc>
        <w:tc>
          <w:tcPr>
            <w:tcW w:w="4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>1</w:t>
            </w:r>
          </w:p>
        </w:tc>
        <w:tc>
          <w:tcPr>
            <w:tcW w:w="61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 xml:space="preserve">Posadzkowe gniazda instalacji elektrycznych i teletechnicznych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358E0" w:rsidRPr="00CA6EEC" w:rsidRDefault="008358E0" w:rsidP="008358E0">
            <w:pPr>
              <w:pStyle w:val="refright"/>
            </w:pPr>
            <w:r>
              <w:t xml:space="preserve">§ F.8.5 </w:t>
            </w:r>
          </w:p>
        </w:tc>
      </w:tr>
      <w:tr w:rsidR="008358E0" w:rsidRPr="00CA6EEC" w:rsidTr="00421A0D">
        <w:trPr>
          <w:trHeight w:val="227"/>
        </w:trPr>
        <w:tc>
          <w:tcPr>
            <w:tcW w:w="370" w:type="dxa"/>
            <w:gridSpan w:val="2"/>
            <w:tcBorders>
              <w:left w:val="nil"/>
              <w:right w:val="nil"/>
            </w:tcBorders>
            <w:vAlign w:val="center"/>
          </w:tcPr>
          <w:p w:rsidR="008358E0" w:rsidRPr="00CA6EEC" w:rsidRDefault="008358E0" w:rsidP="00310278">
            <w:pPr>
              <w:rPr>
                <w:b/>
                <w:bCs/>
              </w:rPr>
            </w:pPr>
          </w:p>
        </w:tc>
        <w:tc>
          <w:tcPr>
            <w:tcW w:w="1108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8358E0" w:rsidRPr="00CA6EEC" w:rsidRDefault="008358E0" w:rsidP="00310278"/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358E0" w:rsidRPr="00CA6EEC" w:rsidRDefault="008358E0" w:rsidP="00310278">
            <w:pPr>
              <w:pStyle w:val="APA-PL8ptright"/>
            </w:pPr>
            <w:r w:rsidRPr="00CA6EEC">
              <w:t>-</w:t>
            </w:r>
          </w:p>
        </w:tc>
        <w:tc>
          <w:tcPr>
            <w:tcW w:w="4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615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  <w:r w:rsidRPr="00CA6EEC">
              <w:t>Oznaczenia drogowe i pasy wyznaczające miejsca parkingowe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358E0" w:rsidRPr="00CA6EEC" w:rsidRDefault="008358E0" w:rsidP="008358E0">
            <w:pPr>
              <w:pStyle w:val="refright"/>
            </w:pPr>
            <w:r>
              <w:t xml:space="preserve">§ F.8.6 </w:t>
            </w:r>
          </w:p>
        </w:tc>
      </w:tr>
      <w:tr w:rsidR="008358E0" w:rsidRPr="00CA6EEC" w:rsidTr="00421A0D">
        <w:trPr>
          <w:trHeight w:val="227"/>
        </w:trPr>
        <w:tc>
          <w:tcPr>
            <w:tcW w:w="370" w:type="dxa"/>
            <w:gridSpan w:val="2"/>
            <w:tcBorders>
              <w:left w:val="nil"/>
              <w:right w:val="nil"/>
            </w:tcBorders>
            <w:vAlign w:val="center"/>
          </w:tcPr>
          <w:p w:rsidR="008358E0" w:rsidRPr="00CA6EEC" w:rsidRDefault="008358E0" w:rsidP="00310278">
            <w:pPr>
              <w:rPr>
                <w:b/>
                <w:bCs/>
              </w:rPr>
            </w:pPr>
          </w:p>
        </w:tc>
        <w:tc>
          <w:tcPr>
            <w:tcW w:w="1108" w:type="dxa"/>
            <w:gridSpan w:val="4"/>
            <w:tcBorders>
              <w:left w:val="nil"/>
              <w:right w:val="nil"/>
            </w:tcBorders>
            <w:vAlign w:val="center"/>
          </w:tcPr>
          <w:p w:rsidR="008358E0" w:rsidRPr="00CA6EEC" w:rsidRDefault="008358E0" w:rsidP="00310278"/>
        </w:tc>
        <w:tc>
          <w:tcPr>
            <w:tcW w:w="631" w:type="dxa"/>
            <w:gridSpan w:val="2"/>
            <w:tcBorders>
              <w:left w:val="nil"/>
              <w:right w:val="nil"/>
            </w:tcBorders>
            <w:vAlign w:val="center"/>
          </w:tcPr>
          <w:p w:rsidR="008358E0" w:rsidRPr="00CA6EEC" w:rsidRDefault="008358E0" w:rsidP="00310278">
            <w:pPr>
              <w:pStyle w:val="APA-PL8ptright"/>
            </w:pPr>
          </w:p>
        </w:tc>
        <w:tc>
          <w:tcPr>
            <w:tcW w:w="447" w:type="dxa"/>
            <w:gridSpan w:val="4"/>
            <w:tcBorders>
              <w:left w:val="nil"/>
              <w:right w:val="nil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6153" w:type="dxa"/>
            <w:gridSpan w:val="10"/>
            <w:tcBorders>
              <w:left w:val="nil"/>
              <w:right w:val="single" w:sz="4" w:space="0" w:color="auto"/>
            </w:tcBorders>
            <w:vAlign w:val="center"/>
          </w:tcPr>
          <w:p w:rsidR="008358E0" w:rsidRPr="00CA6EEC" w:rsidRDefault="008358E0" w:rsidP="00310278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58E0" w:rsidRPr="00CA6EEC" w:rsidRDefault="008358E0" w:rsidP="00310278">
            <w:pPr>
              <w:pStyle w:val="refright"/>
            </w:pPr>
          </w:p>
        </w:tc>
      </w:tr>
      <w:tr w:rsidR="00FF77FD" w:rsidRPr="00634B8B" w:rsidTr="00421A0D">
        <w:tc>
          <w:tcPr>
            <w:tcW w:w="8709" w:type="dxa"/>
            <w:gridSpan w:val="22"/>
            <w:tcBorders>
              <w:right w:val="single" w:sz="4" w:space="0" w:color="auto"/>
            </w:tcBorders>
          </w:tcPr>
          <w:p w:rsidR="00FF77FD" w:rsidRPr="00634B8B" w:rsidRDefault="00FF77FD" w:rsidP="00FF77FD"/>
        </w:tc>
        <w:tc>
          <w:tcPr>
            <w:tcW w:w="1096" w:type="dxa"/>
            <w:tcBorders>
              <w:left w:val="single" w:sz="4" w:space="0" w:color="auto"/>
            </w:tcBorders>
            <w:vAlign w:val="bottom"/>
          </w:tcPr>
          <w:p w:rsidR="00FF77FD" w:rsidRPr="00634B8B" w:rsidRDefault="00FF77FD" w:rsidP="00FF77FD">
            <w:pPr>
              <w:pStyle w:val="refright"/>
              <w:rPr>
                <w:b/>
              </w:rPr>
            </w:pPr>
          </w:p>
        </w:tc>
      </w:tr>
      <w:tr w:rsidR="00FF77FD" w:rsidRPr="00634B8B" w:rsidTr="00421A0D">
        <w:trPr>
          <w:trHeight w:val="1931"/>
        </w:trPr>
        <w:tc>
          <w:tcPr>
            <w:tcW w:w="8709" w:type="dxa"/>
            <w:gridSpan w:val="22"/>
            <w:tcBorders>
              <w:right w:val="single" w:sz="4" w:space="0" w:color="auto"/>
            </w:tcBorders>
          </w:tcPr>
          <w:p w:rsidR="00FF77FD" w:rsidRPr="00634B8B" w:rsidRDefault="00FF77FD" w:rsidP="00FF77FD"/>
        </w:tc>
        <w:tc>
          <w:tcPr>
            <w:tcW w:w="1096" w:type="dxa"/>
            <w:tcBorders>
              <w:left w:val="single" w:sz="4" w:space="0" w:color="auto"/>
            </w:tcBorders>
            <w:vAlign w:val="bottom"/>
          </w:tcPr>
          <w:p w:rsidR="00FF77FD" w:rsidRPr="00634B8B" w:rsidRDefault="00FF77FD" w:rsidP="00FF77FD">
            <w:pPr>
              <w:pStyle w:val="refright"/>
              <w:rPr>
                <w:b/>
              </w:rPr>
            </w:pPr>
          </w:p>
        </w:tc>
      </w:tr>
    </w:tbl>
    <w:p w:rsidR="008A7117" w:rsidRDefault="008A7117" w:rsidP="00955EA0">
      <w:pPr>
        <w:pStyle w:val="APA-PL5ptleft"/>
      </w:pPr>
    </w:p>
    <w:tbl>
      <w:tblPr>
        <w:tblW w:w="9805" w:type="dxa"/>
        <w:tblInd w:w="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"/>
        <w:gridCol w:w="97"/>
        <w:gridCol w:w="6"/>
        <w:gridCol w:w="27"/>
        <w:gridCol w:w="17"/>
        <w:gridCol w:w="29"/>
        <w:gridCol w:w="15"/>
        <w:gridCol w:w="6"/>
        <w:gridCol w:w="971"/>
        <w:gridCol w:w="26"/>
        <w:gridCol w:w="27"/>
        <w:gridCol w:w="10"/>
        <w:gridCol w:w="450"/>
        <w:gridCol w:w="98"/>
        <w:gridCol w:w="14"/>
        <w:gridCol w:w="34"/>
        <w:gridCol w:w="18"/>
        <w:gridCol w:w="24"/>
        <w:gridCol w:w="504"/>
        <w:gridCol w:w="11"/>
        <w:gridCol w:w="27"/>
        <w:gridCol w:w="4807"/>
        <w:gridCol w:w="112"/>
        <w:gridCol w:w="1111"/>
        <w:gridCol w:w="1096"/>
      </w:tblGrid>
      <w:tr w:rsidR="006C2821" w:rsidRPr="00BA0F4E" w:rsidTr="00D27733">
        <w:trPr>
          <w:trHeight w:val="227"/>
        </w:trPr>
        <w:tc>
          <w:tcPr>
            <w:tcW w:w="8709" w:type="dxa"/>
            <w:gridSpan w:val="24"/>
            <w:tcBorders>
              <w:left w:val="nil"/>
              <w:bottom w:val="single" w:sz="4" w:space="0" w:color="auto"/>
            </w:tcBorders>
            <w:vAlign w:val="center"/>
          </w:tcPr>
          <w:p w:rsidR="006C2821" w:rsidRPr="00732DC2" w:rsidRDefault="006C2821" w:rsidP="0056106F">
            <w:pPr>
              <w:pStyle w:val="N2PLAa"/>
            </w:pPr>
            <w:bookmarkStart w:id="109" w:name="_Ref367442912"/>
            <w:bookmarkStart w:id="110" w:name="_Ref367442916"/>
            <w:bookmarkStart w:id="111" w:name="_Ref367442919"/>
            <w:bookmarkStart w:id="112" w:name="_Toc438553833"/>
            <w:r w:rsidRPr="00732DC2">
              <w:lastRenderedPageBreak/>
              <w:t>Oznaczenia</w:t>
            </w:r>
            <w:r>
              <w:t xml:space="preserve"> sufitów</w:t>
            </w:r>
            <w:bookmarkEnd w:id="109"/>
            <w:bookmarkEnd w:id="110"/>
            <w:bookmarkEnd w:id="111"/>
            <w:bookmarkEnd w:id="112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C2821" w:rsidRPr="00BA0F4E" w:rsidRDefault="006C2821" w:rsidP="00830526">
            <w:pPr>
              <w:pStyle w:val="refright"/>
            </w:pPr>
            <w:r>
              <w:t>Odniesienia:</w:t>
            </w:r>
          </w:p>
        </w:tc>
      </w:tr>
      <w:tr w:rsidR="00E04B7D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centrbold"/>
            </w:pPr>
          </w:p>
        </w:tc>
        <w:tc>
          <w:tcPr>
            <w:tcW w:w="1168" w:type="dxa"/>
            <w:gridSpan w:val="8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centr"/>
            </w:pPr>
          </w:p>
        </w:tc>
        <w:tc>
          <w:tcPr>
            <w:tcW w:w="513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right"/>
            </w:pPr>
          </w:p>
        </w:tc>
        <w:tc>
          <w:tcPr>
            <w:tcW w:w="730" w:type="dxa"/>
            <w:gridSpan w:val="8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left"/>
            </w:pPr>
          </w:p>
        </w:tc>
        <w:tc>
          <w:tcPr>
            <w:tcW w:w="6030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D0A1A" w:rsidRPr="000927E5" w:rsidRDefault="003D0A1A" w:rsidP="00AE560F">
            <w:pPr>
              <w:pStyle w:val="APA-PL8ptlef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D0A1A" w:rsidRPr="00BA0F4E" w:rsidRDefault="003D0A1A" w:rsidP="00830526">
            <w:pPr>
              <w:pStyle w:val="refright"/>
            </w:pPr>
          </w:p>
        </w:tc>
      </w:tr>
      <w:tr w:rsidR="00E04B7D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tcBorders>
              <w:left w:val="nil"/>
              <w:right w:val="nil"/>
            </w:tcBorders>
            <w:vAlign w:val="center"/>
          </w:tcPr>
          <w:p w:rsidR="003D0A1A" w:rsidRPr="000927E5" w:rsidRDefault="00421A0D" w:rsidP="00AE560F">
            <w:pPr>
              <w:pStyle w:val="APA-PL8ptcentrbol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113030</wp:posOffset>
                      </wp:positionV>
                      <wp:extent cx="1487170" cy="635"/>
                      <wp:effectExtent l="8890" t="6985" r="8890" b="11430"/>
                      <wp:wrapNone/>
                      <wp:docPr id="29" name="Line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8717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2D36ED" id="Line 33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pt,8.9pt" to="120.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118745</wp:posOffset>
                      </wp:positionV>
                      <wp:extent cx="0" cy="495935"/>
                      <wp:effectExtent l="53975" t="12700" r="60325" b="15240"/>
                      <wp:wrapNone/>
                      <wp:docPr id="28" name="Line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959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B2767" id="Line 32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9.35pt" to="3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68" w:type="dxa"/>
            <w:gridSpan w:val="8"/>
            <w:tcBorders>
              <w:left w:val="nil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centr"/>
            </w:pPr>
          </w:p>
        </w:tc>
        <w:tc>
          <w:tcPr>
            <w:tcW w:w="513" w:type="dxa"/>
            <w:gridSpan w:val="4"/>
            <w:tcBorders>
              <w:left w:val="nil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right"/>
            </w:pPr>
          </w:p>
        </w:tc>
        <w:tc>
          <w:tcPr>
            <w:tcW w:w="730" w:type="dxa"/>
            <w:gridSpan w:val="8"/>
            <w:tcBorders>
              <w:left w:val="nil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left"/>
            </w:pPr>
          </w:p>
        </w:tc>
        <w:tc>
          <w:tcPr>
            <w:tcW w:w="603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3D0A1A" w:rsidRPr="000927E5" w:rsidRDefault="003D0A1A" w:rsidP="00AE560F">
            <w:pPr>
              <w:pStyle w:val="APA-PL8ptleft"/>
            </w:pPr>
            <w:r w:rsidRPr="000927E5">
              <w:t>Symbol tytułowy - określający przeznaczenie całego oznaczenia: „C” – sufity wewnętrzne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0A1A" w:rsidRPr="000C3991" w:rsidRDefault="003D0A1A" w:rsidP="00830526">
            <w:pPr>
              <w:pStyle w:val="refright"/>
            </w:pPr>
          </w:p>
        </w:tc>
      </w:tr>
      <w:tr w:rsidR="00E04B7D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tcBorders>
              <w:left w:val="nil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centrbold"/>
            </w:pPr>
          </w:p>
        </w:tc>
        <w:tc>
          <w:tcPr>
            <w:tcW w:w="1168" w:type="dxa"/>
            <w:gridSpan w:val="8"/>
            <w:tcBorders>
              <w:left w:val="nil"/>
              <w:right w:val="nil"/>
            </w:tcBorders>
            <w:vAlign w:val="center"/>
          </w:tcPr>
          <w:p w:rsidR="003D0A1A" w:rsidRPr="000927E5" w:rsidRDefault="00421A0D" w:rsidP="00AE560F">
            <w:pPr>
              <w:pStyle w:val="APA-PL8ptcent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97790</wp:posOffset>
                      </wp:positionV>
                      <wp:extent cx="889000" cy="0"/>
                      <wp:effectExtent l="5080" t="12065" r="10795" b="6985"/>
                      <wp:wrapNone/>
                      <wp:docPr id="27" name="Line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328EC" id="Line 33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7.7pt" to="100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kD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99060</wp:posOffset>
                      </wp:positionV>
                      <wp:extent cx="0" cy="287020"/>
                      <wp:effectExtent l="60960" t="13335" r="53340" b="23495"/>
                      <wp:wrapNone/>
                      <wp:docPr id="26" name="Line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70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812A76" id="Line 3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pt,7.8pt" to="29.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13" w:type="dxa"/>
            <w:gridSpan w:val="4"/>
            <w:tcBorders>
              <w:left w:val="nil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right"/>
            </w:pPr>
          </w:p>
        </w:tc>
        <w:tc>
          <w:tcPr>
            <w:tcW w:w="730" w:type="dxa"/>
            <w:gridSpan w:val="8"/>
            <w:tcBorders>
              <w:left w:val="nil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left"/>
            </w:pPr>
          </w:p>
        </w:tc>
        <w:tc>
          <w:tcPr>
            <w:tcW w:w="603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3D0A1A" w:rsidRPr="000927E5" w:rsidRDefault="003D0A1A" w:rsidP="00AE560F">
            <w:pPr>
              <w:pStyle w:val="APA-PL8ptleft"/>
            </w:pPr>
            <w:r w:rsidRPr="000927E5">
              <w:t>Symbole podstawowej warstwy wykończeniowej (tynk, płyty przeznaczone do dalszego wykończenia)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0A1A" w:rsidRPr="000C3991" w:rsidRDefault="003D0A1A" w:rsidP="00830526">
            <w:pPr>
              <w:pStyle w:val="refright"/>
            </w:pPr>
          </w:p>
        </w:tc>
      </w:tr>
      <w:tr w:rsidR="00E04B7D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centrbold"/>
            </w:pPr>
          </w:p>
        </w:tc>
        <w:tc>
          <w:tcPr>
            <w:tcW w:w="1168" w:type="dxa"/>
            <w:gridSpan w:val="8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centr"/>
            </w:pPr>
          </w:p>
        </w:tc>
        <w:tc>
          <w:tcPr>
            <w:tcW w:w="513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3D0A1A" w:rsidRPr="000927E5" w:rsidRDefault="00421A0D" w:rsidP="00AE560F">
            <w:pPr>
              <w:pStyle w:val="APA-PL8p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45720</wp:posOffset>
                      </wp:positionV>
                      <wp:extent cx="254000" cy="0"/>
                      <wp:effectExtent l="13970" t="12065" r="8255" b="6985"/>
                      <wp:wrapNone/>
                      <wp:docPr id="25" name="Line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325CE" id="Line 33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05pt,3.6pt" to="44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52705</wp:posOffset>
                      </wp:positionV>
                      <wp:extent cx="0" cy="99060"/>
                      <wp:effectExtent l="61595" t="9525" r="52705" b="15240"/>
                      <wp:wrapNone/>
                      <wp:docPr id="24" name="Line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990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682AC" id="Line 32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05pt,4.15pt" to="24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30" w:type="dxa"/>
            <w:gridSpan w:val="8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left"/>
            </w:pPr>
          </w:p>
        </w:tc>
        <w:tc>
          <w:tcPr>
            <w:tcW w:w="603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3D0A1A" w:rsidRPr="000927E5" w:rsidRDefault="003D0A1A" w:rsidP="00AE560F">
            <w:pPr>
              <w:pStyle w:val="APA-PL8ptleft"/>
            </w:pPr>
            <w:r w:rsidRPr="000927E5">
              <w:t>Symbole ostatecznej warstwy wykończeniowej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0A1A" w:rsidRPr="000C3991" w:rsidRDefault="003D0A1A" w:rsidP="00830526">
            <w:pPr>
              <w:pStyle w:val="refright"/>
            </w:pPr>
          </w:p>
        </w:tc>
      </w:tr>
      <w:tr w:rsidR="00E04B7D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D0A1A" w:rsidRPr="0033326A" w:rsidRDefault="003D0A1A" w:rsidP="00AE560F">
            <w:pPr>
              <w:pStyle w:val="APA-PL8ptcentrbold"/>
            </w:pPr>
            <w:r w:rsidRPr="0033326A">
              <w:t>C</w:t>
            </w:r>
          </w:p>
        </w:tc>
        <w:tc>
          <w:tcPr>
            <w:tcW w:w="1168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D0A1A" w:rsidRPr="00BA0F4E" w:rsidRDefault="00AE560F" w:rsidP="00AE560F">
            <w:pPr>
              <w:pStyle w:val="APA-PL8ptcentr"/>
            </w:pPr>
            <w:r>
              <w:t>1</w:t>
            </w:r>
            <w:r w:rsidR="003D0A1A">
              <w:t>GA</w:t>
            </w:r>
          </w:p>
        </w:tc>
        <w:tc>
          <w:tcPr>
            <w:tcW w:w="513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3D0A1A" w:rsidRPr="00BA0F4E" w:rsidRDefault="003D0A1A" w:rsidP="00AE560F">
            <w:pPr>
              <w:pStyle w:val="APA-PL8ptright"/>
            </w:pPr>
            <w:r>
              <w:t>L</w:t>
            </w:r>
            <w:r w:rsidRPr="00931C25">
              <w:t>2</w:t>
            </w:r>
            <w:r>
              <w:t xml:space="preserve"> </w:t>
            </w:r>
          </w:p>
        </w:tc>
        <w:tc>
          <w:tcPr>
            <w:tcW w:w="730" w:type="dxa"/>
            <w:gridSpan w:val="8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D0A1A" w:rsidRPr="003D0A1A" w:rsidRDefault="003D0A1A" w:rsidP="00AE560F">
            <w:pPr>
              <w:pStyle w:val="APA-PL8ptleft"/>
            </w:pPr>
            <w:r w:rsidRPr="003D0A1A">
              <w:t>w/n</w:t>
            </w:r>
          </w:p>
        </w:tc>
        <w:tc>
          <w:tcPr>
            <w:tcW w:w="6030" w:type="dxa"/>
            <w:gridSpan w:val="3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0A1A" w:rsidRPr="000927E5" w:rsidRDefault="003D0A1A" w:rsidP="00AE560F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0A1A" w:rsidRPr="000C3991" w:rsidRDefault="003D0A1A" w:rsidP="00830526">
            <w:pPr>
              <w:pStyle w:val="refright"/>
            </w:pPr>
          </w:p>
        </w:tc>
      </w:tr>
      <w:tr w:rsidR="00E04B7D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D0A1A" w:rsidRPr="00BA73B4" w:rsidRDefault="003D0A1A" w:rsidP="00BA73B4">
            <w:pPr>
              <w:pStyle w:val="APA-PL8ptcentrbold"/>
            </w:pPr>
          </w:p>
        </w:tc>
        <w:tc>
          <w:tcPr>
            <w:tcW w:w="1168" w:type="dxa"/>
            <w:gridSpan w:val="8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centr"/>
            </w:pPr>
          </w:p>
        </w:tc>
        <w:tc>
          <w:tcPr>
            <w:tcW w:w="513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right"/>
            </w:pPr>
          </w:p>
        </w:tc>
        <w:tc>
          <w:tcPr>
            <w:tcW w:w="730" w:type="dxa"/>
            <w:gridSpan w:val="8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D0A1A" w:rsidRPr="000927E5" w:rsidRDefault="003D0A1A" w:rsidP="00AE560F">
            <w:pPr>
              <w:pStyle w:val="APA-PL8ptleft"/>
            </w:pPr>
          </w:p>
        </w:tc>
        <w:tc>
          <w:tcPr>
            <w:tcW w:w="603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3D0A1A" w:rsidRPr="000927E5" w:rsidRDefault="003D0A1A" w:rsidP="00AE560F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0A1A" w:rsidRPr="000C3991" w:rsidRDefault="003D0A1A" w:rsidP="00830526">
            <w:pPr>
              <w:pStyle w:val="refright"/>
            </w:pPr>
          </w:p>
        </w:tc>
      </w:tr>
      <w:tr w:rsidR="00E04B7D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vAlign w:val="center"/>
          </w:tcPr>
          <w:p w:rsidR="00106195" w:rsidRPr="00BA73B4" w:rsidRDefault="00106195" w:rsidP="008A3E4D">
            <w:pPr>
              <w:pStyle w:val="APA-PL8ptcentrbold"/>
            </w:pPr>
          </w:p>
        </w:tc>
        <w:tc>
          <w:tcPr>
            <w:tcW w:w="1168" w:type="dxa"/>
            <w:gridSpan w:val="8"/>
            <w:vAlign w:val="center"/>
          </w:tcPr>
          <w:p w:rsidR="00106195" w:rsidRPr="00A14153" w:rsidRDefault="00106195" w:rsidP="008A3E4D">
            <w:pPr>
              <w:pStyle w:val="APA-PL8ptcentr"/>
            </w:pPr>
            <w:r w:rsidRPr="00A14153">
              <w:t>-</w:t>
            </w:r>
          </w:p>
        </w:tc>
        <w:tc>
          <w:tcPr>
            <w:tcW w:w="513" w:type="dxa"/>
            <w:gridSpan w:val="4"/>
            <w:vAlign w:val="center"/>
          </w:tcPr>
          <w:p w:rsidR="00106195" w:rsidRPr="00A14153" w:rsidRDefault="00106195" w:rsidP="008A3E4D">
            <w:pPr>
              <w:pStyle w:val="APA-PL8ptright"/>
            </w:pPr>
          </w:p>
        </w:tc>
        <w:tc>
          <w:tcPr>
            <w:tcW w:w="730" w:type="dxa"/>
            <w:gridSpan w:val="8"/>
            <w:vAlign w:val="center"/>
          </w:tcPr>
          <w:p w:rsidR="00106195" w:rsidRPr="00A456F7" w:rsidRDefault="00106195" w:rsidP="008A3E4D">
            <w:pPr>
              <w:pStyle w:val="APA-PL8ptleft"/>
            </w:pPr>
          </w:p>
        </w:tc>
        <w:tc>
          <w:tcPr>
            <w:tcW w:w="6030" w:type="dxa"/>
            <w:gridSpan w:val="3"/>
            <w:tcBorders>
              <w:right w:val="single" w:sz="4" w:space="0" w:color="auto"/>
            </w:tcBorders>
            <w:vAlign w:val="center"/>
          </w:tcPr>
          <w:p w:rsidR="00106195" w:rsidRPr="00A14153" w:rsidRDefault="00106195" w:rsidP="008A3E4D">
            <w:pPr>
              <w:pStyle w:val="APA-PL8ptleft"/>
            </w:pPr>
            <w:r w:rsidRPr="00A14153">
              <w:t xml:space="preserve">Brak podstawowej w-wy wykończeniowej, 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6195" w:rsidRPr="000C3991" w:rsidRDefault="00106195" w:rsidP="008A3E4D">
            <w:pPr>
              <w:pStyle w:val="refright"/>
            </w:pPr>
          </w:p>
        </w:tc>
      </w:tr>
      <w:tr w:rsidR="00E04B7D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268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106195" w:rsidRPr="00BA73B4" w:rsidRDefault="00106195" w:rsidP="008A3E4D">
            <w:pPr>
              <w:pStyle w:val="APA-PL8ptcentrbold"/>
            </w:pPr>
          </w:p>
        </w:tc>
        <w:tc>
          <w:tcPr>
            <w:tcW w:w="1168" w:type="dxa"/>
            <w:gridSpan w:val="8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106195" w:rsidRPr="00BA0F4E" w:rsidRDefault="00106195" w:rsidP="008A3E4D">
            <w:pPr>
              <w:pStyle w:val="APA-PL8ptcentr"/>
            </w:pPr>
          </w:p>
        </w:tc>
        <w:tc>
          <w:tcPr>
            <w:tcW w:w="513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106195" w:rsidRPr="00BA0F4E" w:rsidRDefault="00106195" w:rsidP="008A3E4D">
            <w:pPr>
              <w:pStyle w:val="APA-PL8ptright"/>
            </w:pPr>
          </w:p>
        </w:tc>
        <w:tc>
          <w:tcPr>
            <w:tcW w:w="730" w:type="dxa"/>
            <w:gridSpan w:val="8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106195" w:rsidRPr="00BA0F4E" w:rsidRDefault="00106195" w:rsidP="008A3E4D">
            <w:pPr>
              <w:pStyle w:val="APA-PL8ptleft"/>
            </w:pPr>
          </w:p>
        </w:tc>
        <w:tc>
          <w:tcPr>
            <w:tcW w:w="4807" w:type="dxa"/>
            <w:tcBorders>
              <w:left w:val="nil"/>
            </w:tcBorders>
            <w:vAlign w:val="center"/>
          </w:tcPr>
          <w:p w:rsidR="00106195" w:rsidRPr="00BA0F4E" w:rsidRDefault="00106195" w:rsidP="008A3E4D">
            <w:pPr>
              <w:pStyle w:val="APA-PL8ptleft"/>
            </w:pPr>
          </w:p>
        </w:tc>
        <w:tc>
          <w:tcPr>
            <w:tcW w:w="1223" w:type="dxa"/>
            <w:gridSpan w:val="2"/>
            <w:tcBorders>
              <w:right w:val="single" w:sz="4" w:space="0" w:color="auto"/>
            </w:tcBorders>
            <w:vAlign w:val="center"/>
          </w:tcPr>
          <w:p w:rsidR="00106195" w:rsidRPr="00BA0F4E" w:rsidRDefault="00106195" w:rsidP="008A3E4D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6195" w:rsidRPr="00BA0F4E" w:rsidRDefault="00106195" w:rsidP="008A3E4D">
            <w:pPr>
              <w:pStyle w:val="APA-PL8ptleft"/>
            </w:pPr>
          </w:p>
        </w:tc>
      </w:tr>
      <w:tr w:rsidR="00E04B7D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06195" w:rsidRPr="00BA73B4" w:rsidRDefault="00106195" w:rsidP="008A3E4D">
            <w:pPr>
              <w:pStyle w:val="APA-PL8ptcentrbold"/>
            </w:pPr>
            <w:r>
              <w:t>C</w:t>
            </w:r>
          </w:p>
        </w:tc>
        <w:tc>
          <w:tcPr>
            <w:tcW w:w="1168" w:type="dxa"/>
            <w:gridSpan w:val="8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06195" w:rsidRPr="00A14153" w:rsidRDefault="00106195" w:rsidP="008A3E4D">
            <w:pPr>
              <w:pStyle w:val="APA-PL8ptcentr"/>
            </w:pPr>
            <w:r w:rsidRPr="00A14153">
              <w:t>X</w:t>
            </w:r>
          </w:p>
        </w:tc>
        <w:tc>
          <w:tcPr>
            <w:tcW w:w="51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06195" w:rsidRPr="00A14153" w:rsidRDefault="00106195" w:rsidP="008A3E4D">
            <w:pPr>
              <w:pStyle w:val="APA-PL8ptright"/>
            </w:pPr>
          </w:p>
        </w:tc>
        <w:tc>
          <w:tcPr>
            <w:tcW w:w="730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6195" w:rsidRPr="00A456F7" w:rsidRDefault="00106195" w:rsidP="008A3E4D">
            <w:pPr>
              <w:pStyle w:val="APA-PL8ptleft"/>
            </w:pPr>
          </w:p>
        </w:tc>
        <w:tc>
          <w:tcPr>
            <w:tcW w:w="6030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95" w:rsidRPr="00A14153" w:rsidRDefault="00106195" w:rsidP="008A3E4D">
            <w:pPr>
              <w:pStyle w:val="APA-PL8ptleft"/>
            </w:pPr>
            <w:r w:rsidRPr="00A14153">
              <w:t>Obróbka powierzchni wg opisu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06195" w:rsidRPr="000C3991" w:rsidRDefault="0014192D" w:rsidP="0014192D">
            <w:pPr>
              <w:pStyle w:val="refright"/>
            </w:pPr>
            <w:r w:rsidRPr="00A479AE">
              <w:t xml:space="preserve">§ </w:t>
            </w:r>
            <w:r>
              <w:t>G.3</w:t>
            </w:r>
            <w:r w:rsidRPr="00A479AE">
              <w:t xml:space="preserve"> </w:t>
            </w:r>
          </w:p>
        </w:tc>
      </w:tr>
      <w:tr w:rsidR="00E04B7D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26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106195" w:rsidRPr="00BA73B4" w:rsidRDefault="00106195" w:rsidP="008A3E4D">
            <w:pPr>
              <w:pStyle w:val="APA-PL8ptcentrbold"/>
            </w:pPr>
          </w:p>
        </w:tc>
        <w:tc>
          <w:tcPr>
            <w:tcW w:w="1168" w:type="dxa"/>
            <w:gridSpan w:val="8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106195" w:rsidRPr="00BA0F4E" w:rsidRDefault="00106195" w:rsidP="008A3E4D">
            <w:pPr>
              <w:pStyle w:val="APA-PL8ptcentr"/>
            </w:pPr>
          </w:p>
        </w:tc>
        <w:tc>
          <w:tcPr>
            <w:tcW w:w="513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106195" w:rsidRPr="00BA0F4E" w:rsidRDefault="00106195" w:rsidP="008A3E4D">
            <w:pPr>
              <w:pStyle w:val="APA-PL8ptright"/>
            </w:pPr>
          </w:p>
        </w:tc>
        <w:tc>
          <w:tcPr>
            <w:tcW w:w="730" w:type="dxa"/>
            <w:gridSpan w:val="8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106195" w:rsidRPr="00BA0F4E" w:rsidRDefault="00106195" w:rsidP="008A3E4D">
            <w:pPr>
              <w:pStyle w:val="APA-PL8ptleft"/>
            </w:pPr>
          </w:p>
        </w:tc>
        <w:tc>
          <w:tcPr>
            <w:tcW w:w="4807" w:type="dxa"/>
            <w:tcBorders>
              <w:top w:val="single" w:sz="4" w:space="0" w:color="auto"/>
              <w:left w:val="nil"/>
            </w:tcBorders>
            <w:vAlign w:val="center"/>
          </w:tcPr>
          <w:p w:rsidR="00106195" w:rsidRPr="00BA0F4E" w:rsidRDefault="00106195" w:rsidP="008A3E4D">
            <w:pPr>
              <w:pStyle w:val="APA-PL8ptleft"/>
            </w:pPr>
          </w:p>
        </w:tc>
        <w:tc>
          <w:tcPr>
            <w:tcW w:w="122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06195" w:rsidRPr="00BA0F4E" w:rsidRDefault="00106195" w:rsidP="008A3E4D">
            <w:pPr>
              <w:pStyle w:val="APA-PL8ptlef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06195" w:rsidRPr="00BA0F4E" w:rsidRDefault="00106195" w:rsidP="00701524">
            <w:pPr>
              <w:pStyle w:val="APA-PL8ptleft"/>
              <w:jc w:val="right"/>
            </w:pPr>
          </w:p>
        </w:tc>
      </w:tr>
      <w:tr w:rsidR="00506C40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A14153" w:rsidRDefault="00506C40" w:rsidP="0056106F">
            <w:pPr>
              <w:pStyle w:val="N3PLAa"/>
            </w:pPr>
            <w:bookmarkStart w:id="113" w:name="_Toc438553834"/>
            <w:r w:rsidRPr="00A14153">
              <w:t>Prace tynkarskie</w:t>
            </w:r>
            <w:bookmarkEnd w:id="113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06C40" w:rsidRPr="000C3991" w:rsidRDefault="00506C40" w:rsidP="00701524">
            <w:pPr>
              <w:pStyle w:val="refright"/>
            </w:pP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6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73B4" w:rsidRDefault="00417E9B" w:rsidP="00417E9B">
            <w:pPr>
              <w:pStyle w:val="APA-PL8ptcentrbold"/>
            </w:pPr>
          </w:p>
        </w:tc>
        <w:tc>
          <w:tcPr>
            <w:tcW w:w="1134" w:type="dxa"/>
            <w:gridSpan w:val="10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17E9B" w:rsidRPr="00BA0F4E" w:rsidRDefault="00417E9B" w:rsidP="00417E9B">
            <w:pPr>
              <w:pStyle w:val="APA-PL8ptleft"/>
              <w:jc w:val="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BA73B4" w:rsidRDefault="00417E9B" w:rsidP="00417E9B">
            <w:pPr>
              <w:pStyle w:val="APA-PL8ptcentrbold"/>
            </w:pPr>
            <w:r>
              <w:t>C</w:t>
            </w:r>
          </w:p>
        </w:tc>
        <w:tc>
          <w:tcPr>
            <w:tcW w:w="1134" w:type="dxa"/>
            <w:gridSpan w:val="10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Del="00F977FB" w:rsidRDefault="00417E9B" w:rsidP="00417E9B">
            <w:pPr>
              <w:pStyle w:val="APA-PL8ptcentr"/>
            </w:pPr>
            <w:r w:rsidRPr="00A14153">
              <w:t>PC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A456F7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Del="00F977FB" w:rsidRDefault="00417E9B" w:rsidP="00417E9B">
            <w:pPr>
              <w:pStyle w:val="APA-PL8ptleft"/>
            </w:pPr>
            <w:r w:rsidRPr="00A14153">
              <w:t>Tynk cementowo- wapienny</w:t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7E9B" w:rsidRPr="00A040A7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  <w:r w:rsidRPr="00A479AE">
              <w:t>§</w:t>
            </w:r>
            <w:r>
              <w:t xml:space="preserve"> G.4.1.d.1)</w:t>
            </w: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65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A73B4" w:rsidRDefault="00417E9B" w:rsidP="00417E9B">
            <w:pPr>
              <w:pStyle w:val="APA-PL8ptcentrbold"/>
            </w:pPr>
          </w:p>
        </w:tc>
        <w:tc>
          <w:tcPr>
            <w:tcW w:w="1134" w:type="dxa"/>
            <w:gridSpan w:val="10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refright"/>
            </w:pPr>
            <w:r>
              <w:t>Kl. schodowe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17E9B" w:rsidRPr="00BA0F4E" w:rsidRDefault="00417E9B" w:rsidP="00417E9B">
            <w:pPr>
              <w:pStyle w:val="APA-PL8ptleft"/>
              <w:jc w:val="right"/>
            </w:pPr>
          </w:p>
        </w:tc>
      </w:tr>
      <w:tr w:rsidR="00417E9B" w:rsidRPr="009D5D55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65" w:type="dxa"/>
            <w:gridSpan w:val="2"/>
            <w:vAlign w:val="center"/>
          </w:tcPr>
          <w:p w:rsidR="00417E9B" w:rsidRPr="009D5D55" w:rsidRDefault="00417E9B" w:rsidP="00417E9B">
            <w:pPr>
              <w:pStyle w:val="APA-PL8ptcentrbold"/>
              <w:rPr>
                <w:b w:val="0"/>
              </w:rPr>
            </w:pPr>
          </w:p>
        </w:tc>
        <w:tc>
          <w:tcPr>
            <w:tcW w:w="1134" w:type="dxa"/>
            <w:gridSpan w:val="10"/>
            <w:vAlign w:val="center"/>
          </w:tcPr>
          <w:p w:rsidR="00417E9B" w:rsidRPr="009D5D55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vAlign w:val="center"/>
          </w:tcPr>
          <w:p w:rsidR="00417E9B" w:rsidRPr="009D5D55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vAlign w:val="center"/>
          </w:tcPr>
          <w:p w:rsidR="00417E9B" w:rsidRPr="009D5D55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vAlign w:val="center"/>
          </w:tcPr>
          <w:p w:rsidR="00417E9B" w:rsidRPr="009D5D55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:rsidR="00417E9B" w:rsidRPr="009D5D55" w:rsidRDefault="00417E9B" w:rsidP="00417E9B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9D5D55" w:rsidRDefault="00417E9B" w:rsidP="00417E9B">
            <w:pPr>
              <w:pStyle w:val="refright"/>
            </w:pPr>
          </w:p>
        </w:tc>
      </w:tr>
      <w:tr w:rsidR="00506C40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A14153" w:rsidRDefault="00506C40" w:rsidP="0056106F">
            <w:pPr>
              <w:pStyle w:val="N3PLAa"/>
            </w:pPr>
            <w:bookmarkStart w:id="114" w:name="_Toc438553835"/>
            <w:proofErr w:type="spellStart"/>
            <w:r w:rsidRPr="00A14153">
              <w:t>Niedemontowalne</w:t>
            </w:r>
            <w:proofErr w:type="spellEnd"/>
            <w:r w:rsidRPr="00A14153">
              <w:t xml:space="preserve"> sufity podwieszone z płyt gipsowo - kartonowych</w:t>
            </w:r>
            <w:bookmarkEnd w:id="114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06C40" w:rsidRPr="000C3991" w:rsidRDefault="00506C40" w:rsidP="00701524">
            <w:pPr>
              <w:pStyle w:val="refright"/>
            </w:pP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73B4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refrigh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17E9B" w:rsidRPr="00BA0F4E" w:rsidRDefault="00417E9B" w:rsidP="00417E9B">
            <w:pPr>
              <w:pStyle w:val="APA-PL8ptleft"/>
              <w:jc w:val="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BA73B4" w:rsidRDefault="00417E9B" w:rsidP="00417E9B">
            <w:pPr>
              <w:pStyle w:val="APA-PL8ptcentrbold"/>
            </w:pPr>
            <w:r>
              <w:t>C</w:t>
            </w:r>
          </w:p>
        </w:tc>
        <w:tc>
          <w:tcPr>
            <w:tcW w:w="1128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"/>
            </w:pPr>
            <w:r>
              <w:t>1</w:t>
            </w:r>
            <w:r w:rsidRPr="00A14153">
              <w:t>G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A456F7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 xml:space="preserve">Sufit z płyt gipsowo – kartonowych </w:t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7E9B" w:rsidRPr="00A040A7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  <w:r w:rsidRPr="00A479AE">
              <w:t>§</w:t>
            </w:r>
            <w:r>
              <w:t xml:space="preserve"> G.5.4.a</w:t>
            </w:r>
          </w:p>
        </w:tc>
      </w:tr>
      <w:tr w:rsidR="00417E9B" w:rsidRPr="009D5D55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vAlign w:val="center"/>
          </w:tcPr>
          <w:p w:rsidR="00417E9B" w:rsidRPr="009D5D55" w:rsidRDefault="00417E9B" w:rsidP="00417E9B">
            <w:pPr>
              <w:pStyle w:val="APA-PL8ptcentrbold"/>
              <w:rPr>
                <w:b w:val="0"/>
              </w:rPr>
            </w:pPr>
          </w:p>
        </w:tc>
        <w:tc>
          <w:tcPr>
            <w:tcW w:w="1128" w:type="dxa"/>
            <w:gridSpan w:val="9"/>
            <w:vAlign w:val="center"/>
          </w:tcPr>
          <w:p w:rsidR="00417E9B" w:rsidRPr="009D5D55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vAlign w:val="center"/>
          </w:tcPr>
          <w:p w:rsidR="00417E9B" w:rsidRPr="009D5D55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right w:val="single" w:sz="4" w:space="0" w:color="auto"/>
            </w:tcBorders>
            <w:vAlign w:val="center"/>
          </w:tcPr>
          <w:p w:rsidR="00417E9B" w:rsidRPr="009D5D55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9D5D55" w:rsidRDefault="00417E9B" w:rsidP="00417E9B">
            <w:pPr>
              <w:pStyle w:val="APA-PL8ptleft"/>
            </w:pPr>
            <w:r w:rsidRPr="00A14153">
              <w:t>(1x) pojedyncz</w:t>
            </w:r>
            <w:r>
              <w:t>ych</w:t>
            </w:r>
            <w:r w:rsidRPr="00A14153">
              <w:t xml:space="preserve">, na wieszakach i </w:t>
            </w:r>
            <w:proofErr w:type="spellStart"/>
            <w:r w:rsidRPr="00A14153">
              <w:t>podkonstrukcji</w:t>
            </w:r>
            <w:proofErr w:type="spellEnd"/>
            <w:r w:rsidRPr="00A14153">
              <w:t xml:space="preserve"> systemowej</w:t>
            </w:r>
            <w:r>
              <w:t>, krzyżowej</w:t>
            </w:r>
            <w:r w:rsidRPr="00A14153">
              <w:t xml:space="preserve"> z profili </w:t>
            </w:r>
            <w:proofErr w:type="spellStart"/>
            <w:r w:rsidRPr="00A14153">
              <w:t>zimnogiętych</w:t>
            </w:r>
            <w:proofErr w:type="spellEnd"/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7E9B" w:rsidRPr="009D5D55" w:rsidRDefault="00417E9B" w:rsidP="00417E9B">
            <w:pPr>
              <w:pStyle w:val="refright"/>
            </w:pPr>
            <w:r>
              <w:t>Pas wzdłuż elewacji, hol gł. lobby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417E9B" w:rsidRPr="009D5D55" w:rsidRDefault="00417E9B" w:rsidP="00417E9B">
            <w:pPr>
              <w:pStyle w:val="refright"/>
            </w:pP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73B4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BA0F4E" w:rsidRDefault="00417E9B" w:rsidP="00417E9B">
            <w:pPr>
              <w:pStyle w:val="APA-PL8ptleft"/>
              <w:jc w:val="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BA73B4" w:rsidRDefault="00417E9B" w:rsidP="00417E9B">
            <w:pPr>
              <w:pStyle w:val="APA-PL8ptcentrbold"/>
            </w:pPr>
            <w:r>
              <w:t>C</w:t>
            </w:r>
          </w:p>
        </w:tc>
        <w:tc>
          <w:tcPr>
            <w:tcW w:w="1128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"/>
            </w:pPr>
            <w:r>
              <w:t>1</w:t>
            </w:r>
            <w:r w:rsidRPr="00A14153">
              <w:t>G</w:t>
            </w:r>
            <w:r>
              <w:t>W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A456F7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 xml:space="preserve">Sufit wodoodporny z płyt gipsowo – kartonowych impregnowanych </w:t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7E9B" w:rsidRPr="00A040A7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  <w:r w:rsidRPr="00A479AE">
              <w:t>§</w:t>
            </w:r>
            <w:r>
              <w:t xml:space="preserve"> G.5.4.b</w:t>
            </w: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A73B4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  <w:r w:rsidRPr="00A14153">
              <w:t xml:space="preserve">(1x) pojedyncze, na wieszakach i </w:t>
            </w:r>
            <w:proofErr w:type="spellStart"/>
            <w:r w:rsidRPr="00A14153">
              <w:t>podkonstrukcji</w:t>
            </w:r>
            <w:proofErr w:type="spellEnd"/>
            <w:r w:rsidRPr="00A14153">
              <w:t xml:space="preserve"> systemowej</w:t>
            </w:r>
            <w:r>
              <w:t>, krzyżowej</w:t>
            </w:r>
            <w:r w:rsidRPr="00A14153">
              <w:t xml:space="preserve"> z profili </w:t>
            </w:r>
            <w:proofErr w:type="spellStart"/>
            <w:r w:rsidRPr="00A14153">
              <w:t>zimnogiętych</w:t>
            </w:r>
            <w:proofErr w:type="spellEnd"/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7E9B" w:rsidRPr="00BA0F4E" w:rsidRDefault="00417E9B" w:rsidP="00417E9B">
            <w:pPr>
              <w:pStyle w:val="refright"/>
            </w:pPr>
            <w:r>
              <w:t xml:space="preserve">Pom. </w:t>
            </w:r>
            <w:proofErr w:type="spellStart"/>
            <w:r>
              <w:t>ogólnodost</w:t>
            </w:r>
            <w:proofErr w:type="spellEnd"/>
            <w:r>
              <w:t>. mokre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17E9B" w:rsidRPr="00BA0F4E" w:rsidRDefault="00417E9B" w:rsidP="00417E9B">
            <w:pPr>
              <w:pStyle w:val="APA-PL8ptleft"/>
              <w:jc w:val="right"/>
            </w:pPr>
          </w:p>
        </w:tc>
      </w:tr>
      <w:tr w:rsidR="00417E9B" w:rsidRPr="009D5D55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vAlign w:val="center"/>
          </w:tcPr>
          <w:p w:rsidR="00417E9B" w:rsidRPr="009D5D55" w:rsidRDefault="00417E9B" w:rsidP="00417E9B">
            <w:pPr>
              <w:pStyle w:val="APA-PL8ptcentrbold"/>
              <w:rPr>
                <w:b w:val="0"/>
              </w:rPr>
            </w:pPr>
          </w:p>
        </w:tc>
        <w:tc>
          <w:tcPr>
            <w:tcW w:w="1128" w:type="dxa"/>
            <w:gridSpan w:val="9"/>
            <w:vAlign w:val="center"/>
          </w:tcPr>
          <w:p w:rsidR="00417E9B" w:rsidRPr="009D5D55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vAlign w:val="center"/>
          </w:tcPr>
          <w:p w:rsidR="00417E9B" w:rsidRPr="009D5D55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vAlign w:val="center"/>
          </w:tcPr>
          <w:p w:rsidR="00417E9B" w:rsidRPr="009D5D55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vAlign w:val="center"/>
          </w:tcPr>
          <w:p w:rsidR="00417E9B" w:rsidRPr="009D5D55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:rsidR="00417E9B" w:rsidRPr="009D5D55" w:rsidRDefault="00417E9B" w:rsidP="00417E9B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9D5D55" w:rsidRDefault="00417E9B" w:rsidP="00417E9B">
            <w:pPr>
              <w:pStyle w:val="refright"/>
            </w:pPr>
          </w:p>
        </w:tc>
      </w:tr>
      <w:tr w:rsidR="00506C40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A14153" w:rsidRDefault="00506C40" w:rsidP="0056106F">
            <w:pPr>
              <w:pStyle w:val="N3PLAa"/>
            </w:pPr>
            <w:bookmarkStart w:id="115" w:name="_Toc438553836"/>
            <w:r w:rsidRPr="00A14153">
              <w:t>Ostateczna warstwa wykończeniowa sufitów</w:t>
            </w:r>
            <w:bookmarkEnd w:id="115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06C40" w:rsidRPr="000C3991" w:rsidRDefault="00506C40" w:rsidP="00701524">
            <w:pPr>
              <w:pStyle w:val="refright"/>
            </w:pPr>
          </w:p>
        </w:tc>
      </w:tr>
      <w:tr w:rsidR="00506C40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A14153" w:rsidRDefault="00506C40" w:rsidP="0056106F">
            <w:pPr>
              <w:pStyle w:val="N4PLAa"/>
            </w:pPr>
            <w:bookmarkStart w:id="116" w:name="_Toc438553837"/>
            <w:r w:rsidRPr="00A14153">
              <w:t>Sufity modularne</w:t>
            </w:r>
            <w:bookmarkEnd w:id="116"/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06C40" w:rsidRPr="000C3991" w:rsidRDefault="00506C40" w:rsidP="00701524">
            <w:pPr>
              <w:pStyle w:val="refright"/>
            </w:pP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17E9B" w:rsidRPr="00BA0F4E" w:rsidRDefault="00417E9B" w:rsidP="00417E9B">
            <w:pPr>
              <w:pStyle w:val="APA-PL8ptleft"/>
              <w:jc w:val="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B2482C" w:rsidRDefault="00417E9B" w:rsidP="00417E9B">
            <w:pPr>
              <w:pStyle w:val="APA-PL8ptcentrbold"/>
              <w:rPr>
                <w:bCs/>
              </w:rPr>
            </w:pPr>
            <w:r w:rsidRPr="00B2482C">
              <w:rPr>
                <w:bCs/>
              </w:rPr>
              <w:t>C</w:t>
            </w:r>
          </w:p>
        </w:tc>
        <w:tc>
          <w:tcPr>
            <w:tcW w:w="1128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right"/>
            </w:pPr>
            <w:r w:rsidRPr="00A14153">
              <w:t>FT</w:t>
            </w:r>
          </w:p>
        </w:tc>
        <w:tc>
          <w:tcPr>
            <w:tcW w:w="58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A456F7" w:rsidRDefault="00417E9B" w:rsidP="00417E9B">
            <w:pPr>
              <w:pStyle w:val="APA-PL8ptleft"/>
            </w:pPr>
            <w:r>
              <w:t>r</w:t>
            </w:r>
          </w:p>
        </w:tc>
        <w:tc>
          <w:tcPr>
            <w:tcW w:w="4919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>Sufit podwieszony,</w:t>
            </w:r>
            <w:r>
              <w:t xml:space="preserve"> mineralny, profile półukryte</w:t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7E9B" w:rsidRPr="00A040A7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  <w:r w:rsidRPr="00A479AE">
              <w:t>§</w:t>
            </w:r>
            <w:r>
              <w:t xml:space="preserve"> G.6.2.a</w:t>
            </w:r>
          </w:p>
        </w:tc>
      </w:tr>
      <w:tr w:rsidR="00417E9B" w:rsidRPr="009D5D55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vAlign w:val="center"/>
          </w:tcPr>
          <w:p w:rsidR="00417E9B" w:rsidRPr="009D5D55" w:rsidRDefault="00417E9B" w:rsidP="00417E9B">
            <w:pPr>
              <w:pStyle w:val="APA-PL8ptcentrbold"/>
              <w:rPr>
                <w:b w:val="0"/>
              </w:rPr>
            </w:pPr>
          </w:p>
        </w:tc>
        <w:tc>
          <w:tcPr>
            <w:tcW w:w="1128" w:type="dxa"/>
            <w:gridSpan w:val="9"/>
            <w:vAlign w:val="center"/>
          </w:tcPr>
          <w:p w:rsidR="00417E9B" w:rsidRPr="009D5D55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vAlign w:val="center"/>
          </w:tcPr>
          <w:p w:rsidR="00417E9B" w:rsidRPr="009D5D55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right w:val="single" w:sz="4" w:space="0" w:color="auto"/>
            </w:tcBorders>
            <w:vAlign w:val="center"/>
          </w:tcPr>
          <w:p w:rsidR="00417E9B" w:rsidRPr="009D5D55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9D5D55" w:rsidRDefault="00417E9B" w:rsidP="00417E9B">
            <w:pPr>
              <w:pStyle w:val="APA-PL8ptleft"/>
            </w:pPr>
            <w:r w:rsidRPr="00A14153">
              <w:t>modułowy 60x60cm, z płyt mineralnych na profilach systemowych „T” 24mm, półukrytych – wycofanie 8mm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7E9B" w:rsidRPr="009D5D55" w:rsidRDefault="00417E9B" w:rsidP="00417E9B">
            <w:pPr>
              <w:pStyle w:val="refright"/>
            </w:pPr>
            <w:r>
              <w:t>Standard. biura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417E9B" w:rsidRPr="009D5D55" w:rsidRDefault="00417E9B" w:rsidP="00417E9B">
            <w:pPr>
              <w:pStyle w:val="refright"/>
            </w:pPr>
            <w:r w:rsidRPr="00A479AE">
              <w:t xml:space="preserve">  </w:t>
            </w: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BA0F4E" w:rsidRDefault="00417E9B" w:rsidP="00417E9B">
            <w:pPr>
              <w:pStyle w:val="APA-PL8ptleft"/>
              <w:jc w:val="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bold"/>
            </w:pPr>
            <w:r>
              <w:t>C</w:t>
            </w:r>
          </w:p>
        </w:tc>
        <w:tc>
          <w:tcPr>
            <w:tcW w:w="1128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right"/>
            </w:pPr>
            <w:r w:rsidRPr="00A14153">
              <w:t>FT</w:t>
            </w:r>
          </w:p>
        </w:tc>
        <w:tc>
          <w:tcPr>
            <w:tcW w:w="58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A456F7" w:rsidRDefault="00417E9B" w:rsidP="00417E9B">
            <w:pPr>
              <w:pStyle w:val="APA-PL8ptleft"/>
            </w:pPr>
            <w:r>
              <w:t>n</w:t>
            </w:r>
          </w:p>
        </w:tc>
        <w:tc>
          <w:tcPr>
            <w:tcW w:w="4919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>Sufit podwieszony,</w:t>
            </w:r>
            <w:r>
              <w:t xml:space="preserve"> mineralny, profile</w:t>
            </w:r>
            <w:r w:rsidRPr="00A14153">
              <w:t xml:space="preserve"> widoczn</w:t>
            </w:r>
            <w:r>
              <w:t>e</w:t>
            </w:r>
            <w:r w:rsidRPr="00A14153">
              <w:t xml:space="preserve"> (do łazienek)</w:t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  <w:r w:rsidRPr="00A479AE">
              <w:t>§</w:t>
            </w:r>
            <w:r>
              <w:t xml:space="preserve"> G.6.2.b</w:t>
            </w:r>
            <w:r w:rsidRPr="00A479AE">
              <w:t xml:space="preserve">  </w:t>
            </w: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  <w:r w:rsidRPr="00A14153">
              <w:t>modułowy 60x60cm, z płyt mineralnych na profilach systemowych „T”,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refright"/>
            </w:pPr>
            <w:r>
              <w:t>socjalne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17E9B" w:rsidRPr="00BA0F4E" w:rsidRDefault="00417E9B" w:rsidP="00417E9B">
            <w:pPr>
              <w:pStyle w:val="APA-PL8ptleft"/>
              <w:jc w:val="right"/>
            </w:pP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left w:val="nil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Default="00417E9B" w:rsidP="00417E9B">
            <w:pPr>
              <w:pStyle w:val="refright"/>
            </w:pPr>
            <w:proofErr w:type="spellStart"/>
            <w:r>
              <w:t>opcj</w:t>
            </w:r>
            <w:proofErr w:type="spellEnd"/>
            <w:r>
              <w:t xml:space="preserve">. </w:t>
            </w:r>
            <w:proofErr w:type="spellStart"/>
            <w:r>
              <w:t>hig-sanit</w:t>
            </w:r>
            <w:proofErr w:type="spellEnd"/>
            <w:r>
              <w:t>.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417E9B" w:rsidRPr="00A479AE" w:rsidRDefault="00417E9B" w:rsidP="00417E9B">
            <w:pPr>
              <w:pStyle w:val="APA-PL8ptleft"/>
              <w:jc w:val="right"/>
            </w:pPr>
          </w:p>
        </w:tc>
      </w:tr>
      <w:tr w:rsidR="00417E9B" w:rsidRPr="009D5D55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vAlign w:val="center"/>
          </w:tcPr>
          <w:p w:rsidR="00417E9B" w:rsidRPr="009D5D55" w:rsidRDefault="00417E9B" w:rsidP="00417E9B">
            <w:pPr>
              <w:pStyle w:val="APA-PL8ptcentrbold"/>
              <w:rPr>
                <w:b w:val="0"/>
              </w:rPr>
            </w:pPr>
          </w:p>
        </w:tc>
        <w:tc>
          <w:tcPr>
            <w:tcW w:w="1128" w:type="dxa"/>
            <w:gridSpan w:val="9"/>
            <w:vAlign w:val="center"/>
          </w:tcPr>
          <w:p w:rsidR="00417E9B" w:rsidRPr="009D5D55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vAlign w:val="center"/>
          </w:tcPr>
          <w:p w:rsidR="00417E9B" w:rsidRPr="009D5D55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vAlign w:val="center"/>
          </w:tcPr>
          <w:p w:rsidR="00417E9B" w:rsidRPr="009D5D55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vAlign w:val="center"/>
          </w:tcPr>
          <w:p w:rsidR="00417E9B" w:rsidRPr="009D5D55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:rsidR="00417E9B" w:rsidRPr="009D5D55" w:rsidRDefault="00417E9B" w:rsidP="00417E9B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9D5D55" w:rsidRDefault="00417E9B" w:rsidP="00417E9B">
            <w:pPr>
              <w:pStyle w:val="refright"/>
            </w:pPr>
          </w:p>
        </w:tc>
      </w:tr>
      <w:tr w:rsidR="00417E9B" w:rsidRPr="000C3991" w:rsidTr="00D2773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</w:tblPrEx>
        <w:trPr>
          <w:trHeight w:val="227"/>
        </w:trPr>
        <w:tc>
          <w:tcPr>
            <w:tcW w:w="3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bold"/>
            </w:pPr>
            <w:r>
              <w:t>C</w:t>
            </w:r>
          </w:p>
        </w:tc>
        <w:tc>
          <w:tcPr>
            <w:tcW w:w="1128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  <w:r>
              <w:t>-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17E9B" w:rsidRPr="00A14153" w:rsidRDefault="00417E9B" w:rsidP="00417E9B">
            <w:pPr>
              <w:pStyle w:val="APA-PL8ptright"/>
              <w:ind w:left="-94"/>
            </w:pPr>
            <w:r>
              <w:t>MG</w:t>
            </w:r>
          </w:p>
        </w:tc>
        <w:tc>
          <w:tcPr>
            <w:tcW w:w="58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A456F7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CE5709">
              <w:t xml:space="preserve">Sufit podwieszony, rastrowy z </w:t>
            </w:r>
            <w:r>
              <w:t>kratki metalowej</w:t>
            </w:r>
            <w:r w:rsidRPr="00CE5709">
              <w:t xml:space="preserve">, na profilach systemowych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040A7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  <w:r>
              <w:t>§ G.6.2.c</w:t>
            </w:r>
          </w:p>
        </w:tc>
      </w:tr>
      <w:tr w:rsidR="00417E9B" w:rsidRPr="00BA0F4E" w:rsidTr="00D2773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Default="00417E9B" w:rsidP="00417E9B">
            <w:pPr>
              <w:pStyle w:val="APA-PL8ptleft"/>
            </w:pPr>
            <w:r>
              <w:t>SS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17E9B" w:rsidRPr="006263F5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6263F5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Default="00417E9B" w:rsidP="00417E9B">
            <w:pPr>
              <w:pStyle w:val="APA-PL8ptleft"/>
            </w:pPr>
            <w:r>
              <w:t xml:space="preserve">Na </w:t>
            </w:r>
            <w:proofErr w:type="spellStart"/>
            <w:r>
              <w:t>podkonstrukcji</w:t>
            </w:r>
            <w:proofErr w:type="spellEnd"/>
            <w:r>
              <w:t xml:space="preserve"> systemowej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17E9B" w:rsidRDefault="00417E9B" w:rsidP="00417E9B">
            <w:pPr>
              <w:pStyle w:val="refright"/>
            </w:pPr>
            <w:proofErr w:type="spellStart"/>
            <w:r>
              <w:t>Rozw</w:t>
            </w:r>
            <w:proofErr w:type="spellEnd"/>
            <w:r>
              <w:t xml:space="preserve">. </w:t>
            </w:r>
          </w:p>
        </w:tc>
        <w:tc>
          <w:tcPr>
            <w:tcW w:w="109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17E9B" w:rsidRDefault="00417E9B" w:rsidP="00417E9B">
            <w:pPr>
              <w:pStyle w:val="refright"/>
            </w:pPr>
          </w:p>
        </w:tc>
      </w:tr>
      <w:tr w:rsidR="00417E9B" w:rsidRPr="00BA0F4E" w:rsidTr="00D2773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  <w:r>
              <w:t>/ 2W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17E9B" w:rsidRPr="006263F5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6263F5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040A7" w:rsidRDefault="00417E9B" w:rsidP="00417E9B">
            <w:pPr>
              <w:pStyle w:val="APA-PL8ptleft"/>
            </w:pPr>
            <w:r>
              <w:t xml:space="preserve">Z wełną mineralną gr. 2cm, z czarną </w:t>
            </w:r>
            <w:proofErr w:type="spellStart"/>
            <w:r>
              <w:t>fizeliną</w:t>
            </w:r>
            <w:proofErr w:type="spellEnd"/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17E9B" w:rsidRDefault="00417E9B" w:rsidP="00417E9B">
            <w:pPr>
              <w:pStyle w:val="refright"/>
            </w:pPr>
            <w:r>
              <w:t>opcjonalne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17E9B" w:rsidRPr="00A040A7" w:rsidRDefault="00417E9B" w:rsidP="00417E9B">
            <w:pPr>
              <w:pStyle w:val="refright"/>
            </w:pPr>
          </w:p>
        </w:tc>
      </w:tr>
      <w:tr w:rsidR="00417E9B" w:rsidRPr="00BA0F4E" w:rsidTr="00D2773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  <w:r>
              <w:t>BL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17E9B" w:rsidRPr="006263F5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17E9B" w:rsidRPr="00C14A42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C14A42" w:rsidRDefault="00417E9B" w:rsidP="00417E9B">
            <w:pPr>
              <w:pStyle w:val="APA-PL8ptleft"/>
            </w:pPr>
            <w:r>
              <w:t xml:space="preserve">Malowanie w przestrzeni </w:t>
            </w:r>
            <w:proofErr w:type="spellStart"/>
            <w:r>
              <w:t>nadsufitowej</w:t>
            </w:r>
            <w:proofErr w:type="spellEnd"/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17E9B" w:rsidRPr="00FB7D1D" w:rsidRDefault="00417E9B" w:rsidP="00417E9B">
            <w:pPr>
              <w:pStyle w:val="refright"/>
            </w:pPr>
            <w:r>
              <w:t>Lobby,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17E9B" w:rsidRPr="00A040A7" w:rsidRDefault="00417E9B" w:rsidP="00417E9B">
            <w:pPr>
              <w:pStyle w:val="refright"/>
            </w:pPr>
          </w:p>
        </w:tc>
      </w:tr>
      <w:tr w:rsidR="00417E9B" w:rsidRPr="00BA0F4E" w:rsidTr="00D2773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9B" w:rsidRPr="006263F5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17E9B" w:rsidRPr="00C14A42" w:rsidRDefault="00417E9B" w:rsidP="00417E9B">
            <w:pPr>
              <w:pStyle w:val="APA-PL8ptleft"/>
            </w:pPr>
            <w:r w:rsidRPr="00C14A42">
              <w:t>/f</w:t>
            </w: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17E9B" w:rsidRPr="00C14A42" w:rsidRDefault="00417E9B" w:rsidP="00417E9B">
            <w:pPr>
              <w:pStyle w:val="APA-PL8ptleft"/>
            </w:pPr>
            <w:r w:rsidRPr="00C14A42">
              <w:t xml:space="preserve">Z </w:t>
            </w:r>
            <w:proofErr w:type="spellStart"/>
            <w:r w:rsidRPr="00C14A42">
              <w:t>fizeliną</w:t>
            </w:r>
            <w:proofErr w:type="spellEnd"/>
            <w:r w:rsidRPr="00C14A42">
              <w:t xml:space="preserve"> akustyczną (czarną)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17E9B" w:rsidRPr="00FB7D1D" w:rsidRDefault="00417E9B" w:rsidP="00417E9B">
            <w:pPr>
              <w:pStyle w:val="refright"/>
            </w:pPr>
            <w:proofErr w:type="spellStart"/>
            <w:r>
              <w:t>Hig-sanit</w:t>
            </w:r>
            <w:proofErr w:type="spellEnd"/>
            <w:r>
              <w:t>.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17E9B" w:rsidRPr="00A040A7" w:rsidRDefault="00417E9B" w:rsidP="00417E9B">
            <w:pPr>
              <w:pStyle w:val="refright"/>
            </w:pPr>
          </w:p>
        </w:tc>
      </w:tr>
      <w:tr w:rsidR="00417E9B" w:rsidRPr="009D5D55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65" w:type="dxa"/>
            <w:gridSpan w:val="2"/>
            <w:vAlign w:val="center"/>
          </w:tcPr>
          <w:p w:rsidR="00417E9B" w:rsidRPr="009D5D55" w:rsidRDefault="00417E9B" w:rsidP="00417E9B">
            <w:pPr>
              <w:pStyle w:val="APA-PL8ptcentrbold"/>
              <w:rPr>
                <w:b w:val="0"/>
              </w:rPr>
            </w:pPr>
          </w:p>
        </w:tc>
        <w:tc>
          <w:tcPr>
            <w:tcW w:w="1134" w:type="dxa"/>
            <w:gridSpan w:val="10"/>
            <w:vAlign w:val="center"/>
          </w:tcPr>
          <w:p w:rsidR="00417E9B" w:rsidRPr="009D5D55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vAlign w:val="center"/>
          </w:tcPr>
          <w:p w:rsidR="00417E9B" w:rsidRPr="009D5D55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vAlign w:val="center"/>
          </w:tcPr>
          <w:p w:rsidR="00417E9B" w:rsidRPr="009D5D55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vAlign w:val="center"/>
          </w:tcPr>
          <w:p w:rsidR="00417E9B" w:rsidRPr="009D5D55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:rsidR="00417E9B" w:rsidRPr="00FB7D1D" w:rsidRDefault="00417E9B" w:rsidP="00417E9B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9D5D55" w:rsidRDefault="00417E9B" w:rsidP="00417E9B">
            <w:pPr>
              <w:pStyle w:val="refright"/>
            </w:pPr>
          </w:p>
        </w:tc>
      </w:tr>
      <w:tr w:rsidR="00417E9B" w:rsidRPr="009D5D55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572"/>
        </w:trPr>
        <w:tc>
          <w:tcPr>
            <w:tcW w:w="365" w:type="dxa"/>
            <w:gridSpan w:val="2"/>
            <w:vAlign w:val="center"/>
          </w:tcPr>
          <w:p w:rsidR="00417E9B" w:rsidRPr="009D5D55" w:rsidRDefault="00417E9B" w:rsidP="00417E9B">
            <w:pPr>
              <w:pStyle w:val="APA-PL8ptcentrbold"/>
              <w:rPr>
                <w:b w:val="0"/>
              </w:rPr>
            </w:pPr>
          </w:p>
        </w:tc>
        <w:tc>
          <w:tcPr>
            <w:tcW w:w="1134" w:type="dxa"/>
            <w:gridSpan w:val="10"/>
            <w:vAlign w:val="center"/>
          </w:tcPr>
          <w:p w:rsidR="00417E9B" w:rsidRPr="009D5D55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vAlign w:val="center"/>
          </w:tcPr>
          <w:p w:rsidR="00417E9B" w:rsidRPr="009D5D55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vAlign w:val="center"/>
          </w:tcPr>
          <w:p w:rsidR="00417E9B" w:rsidRPr="009D5D55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vAlign w:val="center"/>
          </w:tcPr>
          <w:p w:rsidR="00417E9B" w:rsidRPr="009D5D55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:rsidR="00417E9B" w:rsidRPr="00FB7D1D" w:rsidRDefault="00417E9B" w:rsidP="00417E9B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9D5D55" w:rsidRDefault="00417E9B" w:rsidP="00417E9B">
            <w:pPr>
              <w:pStyle w:val="refright"/>
            </w:pPr>
          </w:p>
        </w:tc>
      </w:tr>
      <w:tr w:rsidR="00506C40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A14153" w:rsidRDefault="00506C40" w:rsidP="0056106F">
            <w:pPr>
              <w:pStyle w:val="N4PLAa"/>
              <w:pageBreakBefore/>
              <w:ind w:left="1321" w:hanging="1321"/>
            </w:pPr>
            <w:bookmarkStart w:id="117" w:name="_Toc438553838"/>
            <w:r>
              <w:lastRenderedPageBreak/>
              <w:t>Systemy ocieplenia sufitów</w:t>
            </w:r>
            <w:bookmarkEnd w:id="117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06C40" w:rsidRPr="000C3991" w:rsidRDefault="00506C40" w:rsidP="00701524">
            <w:pPr>
              <w:pStyle w:val="refright"/>
            </w:pP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17E9B" w:rsidRPr="00BA0F4E" w:rsidRDefault="00417E9B" w:rsidP="00417E9B">
            <w:pPr>
              <w:pStyle w:val="APA-PL8ptleft"/>
              <w:jc w:val="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  <w:r>
              <w:t>X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17E9B" w:rsidRPr="001161ED" w:rsidRDefault="00417E9B" w:rsidP="00417E9B">
            <w:pPr>
              <w:pStyle w:val="APA-PL8ptright"/>
            </w:pPr>
            <w:r>
              <w:t xml:space="preserve">PS </w:t>
            </w:r>
          </w:p>
        </w:tc>
        <w:tc>
          <w:tcPr>
            <w:tcW w:w="58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0A120A" w:rsidRDefault="00417E9B" w:rsidP="00417E9B">
            <w:pPr>
              <w:pStyle w:val="APA-PL8ptleft"/>
            </w:pPr>
            <w:r>
              <w:t>5 W</w:t>
            </w:r>
          </w:p>
        </w:tc>
        <w:tc>
          <w:tcPr>
            <w:tcW w:w="4919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 xml:space="preserve">Ocieplenie systemowe, na bazie wełny mineralnej </w:t>
            </w:r>
            <w:proofErr w:type="spellStart"/>
            <w:r w:rsidRPr="00A14153">
              <w:t>l</w:t>
            </w:r>
            <w:r>
              <w:t>amelowej</w:t>
            </w:r>
            <w:proofErr w:type="spellEnd"/>
            <w:r>
              <w:t xml:space="preserve"> </w:t>
            </w:r>
            <w:r w:rsidRPr="00A14153">
              <w:t>5cm, z wykończeniową warstwą wierzchnią – tynkiem cienkowarstwowym.</w:t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7E9B" w:rsidRPr="00A040A7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  <w:r w:rsidRPr="00A479AE">
              <w:t>§</w:t>
            </w:r>
            <w:r w:rsidR="0014192D">
              <w:t xml:space="preserve"> </w:t>
            </w:r>
            <w:r>
              <w:t>G.7.2.a</w:t>
            </w:r>
            <w:r w:rsidRPr="00A479AE">
              <w:t xml:space="preserve">  </w:t>
            </w: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0A120A" w:rsidRDefault="00417E9B" w:rsidP="00417E9B">
            <w:pPr>
              <w:pStyle w:val="APA-PL8ptleft"/>
            </w:pPr>
            <w:r w:rsidRPr="003C488E">
              <w:t>10</w:t>
            </w:r>
            <w:r>
              <w:t xml:space="preserve"> W</w:t>
            </w: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 xml:space="preserve">Ocieplenie systemowe, na bazie wełny mineralnej </w:t>
            </w:r>
            <w:proofErr w:type="spellStart"/>
            <w:r w:rsidRPr="00A14153">
              <w:t>lamelowej</w:t>
            </w:r>
            <w:proofErr w:type="spellEnd"/>
            <w:r w:rsidRPr="00A14153">
              <w:t xml:space="preserve"> 1</w:t>
            </w:r>
            <w:r>
              <w:t>0</w:t>
            </w:r>
            <w:r w:rsidRPr="00A14153">
              <w:t>cm, z wykończeniową warstwą wierzchnią – tynkiem cienkowarstwowym.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refright"/>
            </w:pPr>
            <w:r>
              <w:t>Garaż, techn. narażone na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17E9B" w:rsidRPr="000C3991" w:rsidRDefault="00417E9B" w:rsidP="00417E9B">
            <w:pPr>
              <w:pStyle w:val="ref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7E9B" w:rsidRPr="000A120A" w:rsidRDefault="00417E9B" w:rsidP="00417E9B">
            <w:pPr>
              <w:pStyle w:val="APA-PL8ptleft"/>
            </w:pPr>
            <w:r>
              <w:t>15 W</w:t>
            </w: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 xml:space="preserve">Ocieplenie systemowe, na bazie wełny mineralnej </w:t>
            </w:r>
            <w:proofErr w:type="spellStart"/>
            <w:r w:rsidRPr="00A14153">
              <w:t>lamelowej</w:t>
            </w:r>
            <w:proofErr w:type="spellEnd"/>
            <w:r w:rsidRPr="00A14153">
              <w:t xml:space="preserve"> 15cm, z wykończeniową warstwą wierzchnią – tynkiem cienkowarstwowym.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refright"/>
            </w:pPr>
            <w:r>
              <w:t>zawilgocenie np. otwarty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right w:val="single" w:sz="4" w:space="0" w:color="auto"/>
            </w:tcBorders>
            <w:vAlign w:val="center"/>
          </w:tcPr>
          <w:p w:rsidR="00417E9B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Default="00417E9B" w:rsidP="00417E9B">
            <w:pPr>
              <w:pStyle w:val="refright"/>
            </w:pPr>
            <w:r>
              <w:t>przy elewacji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"/>
            </w:pPr>
          </w:p>
        </w:tc>
        <w:tc>
          <w:tcPr>
            <w:tcW w:w="1128" w:type="dxa"/>
            <w:gridSpan w:val="9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BA0F4E" w:rsidRDefault="00417E9B" w:rsidP="00417E9B">
            <w:pPr>
              <w:pStyle w:val="APA-PL8ptleft"/>
              <w:jc w:val="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bold"/>
            </w:pPr>
            <w:r>
              <w:t>C</w:t>
            </w:r>
          </w:p>
        </w:tc>
        <w:tc>
          <w:tcPr>
            <w:tcW w:w="1128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"/>
            </w:pPr>
            <w:r>
              <w:t>X</w:t>
            </w: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17E9B" w:rsidRPr="001161ED" w:rsidRDefault="00417E9B" w:rsidP="00417E9B">
            <w:pPr>
              <w:pStyle w:val="APA-PL8ptright"/>
            </w:pPr>
            <w:r w:rsidRPr="001161ED">
              <w:t xml:space="preserve">CI </w:t>
            </w:r>
          </w:p>
        </w:tc>
        <w:tc>
          <w:tcPr>
            <w:tcW w:w="58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0A120A" w:rsidRDefault="00417E9B" w:rsidP="00417E9B">
            <w:pPr>
              <w:pStyle w:val="APA-PL8ptleft"/>
            </w:pPr>
            <w:r w:rsidRPr="001161ED">
              <w:t>5</w:t>
            </w:r>
          </w:p>
        </w:tc>
        <w:tc>
          <w:tcPr>
            <w:tcW w:w="4919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>
              <w:t>Izolacja systemowa</w:t>
            </w:r>
            <w:r w:rsidRPr="00A14153">
              <w:t xml:space="preserve">, na bazie wełny mineralnej </w:t>
            </w:r>
            <w:proofErr w:type="spellStart"/>
            <w:r w:rsidRPr="00A14153">
              <w:t>lamelowej</w:t>
            </w:r>
            <w:proofErr w:type="spellEnd"/>
            <w:r w:rsidRPr="00A14153">
              <w:t xml:space="preserve"> 5cm, malowane natryskowo</w:t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7E9B" w:rsidRPr="00A040A7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  <w:r w:rsidRPr="00A479AE">
              <w:t>§</w:t>
            </w:r>
            <w:r w:rsidR="0014192D">
              <w:t xml:space="preserve"> </w:t>
            </w:r>
            <w:r>
              <w:t>G.7.2.a.1)</w:t>
            </w:r>
            <w:r w:rsidRPr="00A479AE">
              <w:t xml:space="preserve">  </w:t>
            </w: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0A120A" w:rsidRDefault="00417E9B" w:rsidP="00417E9B">
            <w:pPr>
              <w:pStyle w:val="APA-PL8ptleft"/>
            </w:pPr>
            <w:r w:rsidRPr="00A14153">
              <w:t>1</w:t>
            </w:r>
            <w:r>
              <w:t>0</w:t>
            </w: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>
              <w:t>Izolacja systemowa</w:t>
            </w:r>
            <w:r w:rsidRPr="00A14153">
              <w:t xml:space="preserve">, na bazie wełny mineralnej </w:t>
            </w:r>
            <w:proofErr w:type="spellStart"/>
            <w:r w:rsidRPr="00A14153">
              <w:t>lamelowej</w:t>
            </w:r>
            <w:proofErr w:type="spellEnd"/>
            <w:r w:rsidRPr="00A14153">
              <w:t xml:space="preserve"> 1</w:t>
            </w:r>
            <w:r>
              <w:t>0</w:t>
            </w:r>
            <w:r w:rsidRPr="00A14153">
              <w:t>cm, malowane natryskowo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7E9B" w:rsidRDefault="00417E9B" w:rsidP="00417E9B">
            <w:pPr>
              <w:pStyle w:val="refright"/>
            </w:pPr>
            <w:r>
              <w:t xml:space="preserve">Garaż </w:t>
            </w:r>
            <w:proofErr w:type="spellStart"/>
            <w:r>
              <w:t>podz</w:t>
            </w:r>
            <w:proofErr w:type="spellEnd"/>
            <w:r>
              <w:t>.</w:t>
            </w:r>
          </w:p>
          <w:p w:rsidR="00417E9B" w:rsidRPr="00A14153" w:rsidRDefault="00417E9B" w:rsidP="00417E9B">
            <w:pPr>
              <w:pStyle w:val="refright"/>
            </w:pPr>
            <w:r>
              <w:t xml:space="preserve">Techniczne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17E9B" w:rsidRPr="000C3991" w:rsidRDefault="00417E9B" w:rsidP="00417E9B">
            <w:pPr>
              <w:pStyle w:val="ref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7E9B" w:rsidRPr="000A120A" w:rsidRDefault="00417E9B" w:rsidP="00417E9B">
            <w:pPr>
              <w:pStyle w:val="APA-PL8ptleft"/>
            </w:pPr>
            <w:r w:rsidRPr="00A14153">
              <w:t>15</w:t>
            </w: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>
              <w:t>Izolacja systemowa</w:t>
            </w:r>
            <w:r w:rsidRPr="00A14153">
              <w:t xml:space="preserve">, na bazie wełny mineralnej </w:t>
            </w:r>
            <w:proofErr w:type="spellStart"/>
            <w:r w:rsidRPr="00A14153">
              <w:t>lamelowej</w:t>
            </w:r>
            <w:proofErr w:type="spellEnd"/>
            <w:r w:rsidRPr="00A14153">
              <w:t xml:space="preserve"> 15cm, malowane natryskowo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:rsidR="00417E9B" w:rsidRPr="00A14153" w:rsidRDefault="00417E9B" w:rsidP="00417E9B">
            <w:pPr>
              <w:pStyle w:val="refright"/>
            </w:pPr>
            <w:r>
              <w:t>suche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71" w:type="dxa"/>
            <w:gridSpan w:val="3"/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vAlign w:val="center"/>
          </w:tcPr>
          <w:p w:rsidR="00417E9B" w:rsidRPr="00A14153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vAlign w:val="center"/>
          </w:tcPr>
          <w:p w:rsidR="00417E9B" w:rsidRPr="00666B35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:rsidR="00417E9B" w:rsidRPr="00666B35" w:rsidRDefault="00417E9B" w:rsidP="00417E9B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666B35" w:rsidRDefault="00417E9B" w:rsidP="00417E9B">
            <w:pPr>
              <w:pStyle w:val="APA-PL8ptleft"/>
            </w:pPr>
          </w:p>
        </w:tc>
      </w:tr>
      <w:tr w:rsidR="00506C40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A14153" w:rsidRDefault="00506C40" w:rsidP="0056106F">
            <w:pPr>
              <w:pStyle w:val="N4PLAa"/>
            </w:pPr>
            <w:bookmarkStart w:id="118" w:name="_Toc438553839"/>
            <w:r w:rsidRPr="00A14153">
              <w:t>Prace malarskie</w:t>
            </w:r>
            <w:bookmarkEnd w:id="118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06C40" w:rsidRPr="000C3991" w:rsidRDefault="00506C40" w:rsidP="00701524">
            <w:pPr>
              <w:pStyle w:val="refright"/>
            </w:pP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17E9B" w:rsidRPr="00BA0F4E" w:rsidRDefault="00417E9B" w:rsidP="00417E9B">
            <w:pPr>
              <w:pStyle w:val="APA-PL8ptleft"/>
              <w:jc w:val="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1"/>
        </w:trPr>
        <w:tc>
          <w:tcPr>
            <w:tcW w:w="3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bold"/>
            </w:pPr>
            <w:r>
              <w:t>C</w:t>
            </w:r>
          </w:p>
        </w:tc>
        <w:tc>
          <w:tcPr>
            <w:tcW w:w="1128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right"/>
            </w:pPr>
            <w:r w:rsidRPr="00A14153">
              <w:t>D</w:t>
            </w:r>
          </w:p>
        </w:tc>
        <w:tc>
          <w:tcPr>
            <w:tcW w:w="58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>Farba wewnętrzna dyspersyjna</w:t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040A7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  <w:r w:rsidRPr="00A479AE">
              <w:t>§</w:t>
            </w:r>
            <w:r w:rsidR="0014192D">
              <w:t xml:space="preserve"> </w:t>
            </w:r>
            <w:r>
              <w:t>G.7.3.b.1)</w:t>
            </w:r>
            <w:r w:rsidRPr="00A479AE">
              <w:t xml:space="preserve">  </w:t>
            </w: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1"/>
        </w:trPr>
        <w:tc>
          <w:tcPr>
            <w:tcW w:w="371" w:type="dxa"/>
            <w:gridSpan w:val="3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>w</w:t>
            </w: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>W kolorze białym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refright"/>
            </w:pPr>
            <w:proofErr w:type="spellStart"/>
            <w:r>
              <w:t>Zapleczowe</w:t>
            </w:r>
            <w:proofErr w:type="spellEnd"/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1"/>
        </w:trPr>
        <w:tc>
          <w:tcPr>
            <w:tcW w:w="371" w:type="dxa"/>
            <w:gridSpan w:val="3"/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proofErr w:type="spellStart"/>
            <w:r>
              <w:t>lg</w:t>
            </w:r>
            <w:proofErr w:type="spellEnd"/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>W kolorze jasnoszarym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refright"/>
            </w:pPr>
            <w:r>
              <w:t>Techn. suche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BA0F4E" w:rsidRDefault="00417E9B" w:rsidP="00417E9B">
            <w:pPr>
              <w:pStyle w:val="ref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1"/>
        </w:trPr>
        <w:tc>
          <w:tcPr>
            <w:tcW w:w="3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bold"/>
            </w:pPr>
            <w:r>
              <w:t>C</w:t>
            </w:r>
          </w:p>
        </w:tc>
        <w:tc>
          <w:tcPr>
            <w:tcW w:w="1128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17E9B" w:rsidRPr="003C488E" w:rsidRDefault="00417E9B" w:rsidP="00417E9B">
            <w:pPr>
              <w:pStyle w:val="APA-PL8ptright"/>
              <w:rPr>
                <w:szCs w:val="16"/>
              </w:rPr>
            </w:pPr>
            <w:r w:rsidRPr="003C488E">
              <w:rPr>
                <w:szCs w:val="16"/>
              </w:rPr>
              <w:t>L</w:t>
            </w:r>
            <w:r>
              <w:t>2</w:t>
            </w:r>
          </w:p>
        </w:tc>
        <w:tc>
          <w:tcPr>
            <w:tcW w:w="58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>Farba dyspersyjna, zmywalna (lateksowa) klasa 2-3</w:t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040A7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  <w:r w:rsidRPr="00A479AE">
              <w:t>§</w:t>
            </w:r>
            <w:r w:rsidR="0014192D">
              <w:t xml:space="preserve"> </w:t>
            </w:r>
            <w:r>
              <w:t>G.7.3.b.2)</w:t>
            </w: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1"/>
        </w:trPr>
        <w:tc>
          <w:tcPr>
            <w:tcW w:w="371" w:type="dxa"/>
            <w:gridSpan w:val="3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931C25" w:rsidRDefault="00417E9B" w:rsidP="00417E9B">
            <w:pPr>
              <w:pStyle w:val="APA-PL8ptleft"/>
            </w:pPr>
            <w:r w:rsidRPr="00931C25">
              <w:t>w</w:t>
            </w:r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>W kolorze białym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refright"/>
            </w:pPr>
            <w:r>
              <w:t>Biura, natryski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417E9B" w:rsidRPr="00ED0D67" w:rsidRDefault="00417E9B" w:rsidP="00417E9B">
            <w:pPr>
              <w:pStyle w:val="ref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1"/>
        </w:trPr>
        <w:tc>
          <w:tcPr>
            <w:tcW w:w="371" w:type="dxa"/>
            <w:gridSpan w:val="3"/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proofErr w:type="spellStart"/>
            <w:r>
              <w:t>lg</w:t>
            </w:r>
            <w:proofErr w:type="spellEnd"/>
          </w:p>
        </w:tc>
        <w:tc>
          <w:tcPr>
            <w:tcW w:w="49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>W kolorze jasnoszarym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refright"/>
            </w:pPr>
            <w:r>
              <w:t>Kl. schodowe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ED0D67" w:rsidRDefault="00417E9B" w:rsidP="00417E9B">
            <w:pPr>
              <w:pStyle w:val="refright"/>
            </w:pP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left w:val="nil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bold"/>
            </w:pPr>
          </w:p>
        </w:tc>
        <w:tc>
          <w:tcPr>
            <w:tcW w:w="1128" w:type="dxa"/>
            <w:gridSpan w:val="9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596" w:type="dxa"/>
            <w:gridSpan w:val="4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84" w:type="dxa"/>
            <w:gridSpan w:val="5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19" w:type="dxa"/>
            <w:gridSpan w:val="2"/>
            <w:tcBorders>
              <w:lef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BA0F4E" w:rsidRDefault="00417E9B" w:rsidP="00417E9B">
            <w:pPr>
              <w:pStyle w:val="APA-PL8ptleft"/>
              <w:jc w:val="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1"/>
        </w:trPr>
        <w:tc>
          <w:tcPr>
            <w:tcW w:w="3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bold"/>
            </w:pPr>
            <w:r>
              <w:t>C</w:t>
            </w:r>
          </w:p>
        </w:tc>
        <w:tc>
          <w:tcPr>
            <w:tcW w:w="1124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"/>
            </w:pPr>
            <w:r>
              <w:t>X</w:t>
            </w:r>
          </w:p>
        </w:tc>
        <w:tc>
          <w:tcPr>
            <w:tcW w:w="606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right"/>
            </w:pPr>
            <w:r>
              <w:t>E</w:t>
            </w:r>
          </w:p>
        </w:tc>
        <w:tc>
          <w:tcPr>
            <w:tcW w:w="546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</w:p>
        </w:tc>
        <w:tc>
          <w:tcPr>
            <w:tcW w:w="4957" w:type="dxa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 xml:space="preserve">Farba </w:t>
            </w:r>
            <w:r>
              <w:t>elewacyjna do betonu</w:t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040A7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  <w:r>
              <w:t>§ G.7.3.b.3)</w:t>
            </w:r>
            <w:r w:rsidRPr="000C3991">
              <w:t xml:space="preserve"> </w:t>
            </w: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1"/>
        </w:trPr>
        <w:tc>
          <w:tcPr>
            <w:tcW w:w="365" w:type="dxa"/>
            <w:gridSpan w:val="2"/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4" w:type="dxa"/>
            <w:gridSpan w:val="9"/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606" w:type="dxa"/>
            <w:gridSpan w:val="5"/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46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proofErr w:type="spellStart"/>
            <w:r>
              <w:t>lg</w:t>
            </w:r>
            <w:proofErr w:type="spellEnd"/>
          </w:p>
        </w:tc>
        <w:tc>
          <w:tcPr>
            <w:tcW w:w="49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>W kolorze jasnoszarym</w:t>
            </w:r>
            <w:r>
              <w:t xml:space="preserve"> (RAL 7047) (NCS 2000-N)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refright"/>
            </w:pPr>
            <w:r>
              <w:t>El. żelbetowe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417E9B" w:rsidRPr="00A040A7" w:rsidRDefault="00417E9B" w:rsidP="00417E9B">
            <w:pPr>
              <w:pStyle w:val="ref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1"/>
        </w:trPr>
        <w:tc>
          <w:tcPr>
            <w:tcW w:w="365" w:type="dxa"/>
            <w:gridSpan w:val="2"/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4" w:type="dxa"/>
            <w:gridSpan w:val="9"/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606" w:type="dxa"/>
            <w:gridSpan w:val="5"/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46" w:type="dxa"/>
            <w:gridSpan w:val="3"/>
            <w:tcBorders>
              <w:right w:val="single" w:sz="4" w:space="0" w:color="auto"/>
            </w:tcBorders>
            <w:vAlign w:val="center"/>
          </w:tcPr>
          <w:p w:rsidR="00417E9B" w:rsidRDefault="00417E9B" w:rsidP="00417E9B">
            <w:pPr>
              <w:pStyle w:val="APA-PL8ptleft"/>
            </w:pPr>
          </w:p>
        </w:tc>
        <w:tc>
          <w:tcPr>
            <w:tcW w:w="495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refright"/>
            </w:pPr>
            <w:r>
              <w:t>nieosłonięte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APA-PL8ptleft"/>
            </w:pP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65" w:type="dxa"/>
            <w:gridSpan w:val="2"/>
            <w:tcBorders>
              <w:left w:val="nil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"/>
            </w:pPr>
          </w:p>
        </w:tc>
        <w:tc>
          <w:tcPr>
            <w:tcW w:w="1124" w:type="dxa"/>
            <w:gridSpan w:val="9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606" w:type="dxa"/>
            <w:gridSpan w:val="5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546" w:type="dxa"/>
            <w:gridSpan w:val="3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57" w:type="dxa"/>
            <w:gridSpan w:val="4"/>
            <w:tcBorders>
              <w:lef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refrigh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Pr="00A040A7" w:rsidRDefault="00417E9B" w:rsidP="00417E9B">
            <w:pPr>
              <w:pStyle w:val="refright"/>
            </w:pP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1"/>
        </w:trPr>
        <w:tc>
          <w:tcPr>
            <w:tcW w:w="3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bold"/>
            </w:pPr>
            <w:r>
              <w:t>C</w:t>
            </w:r>
          </w:p>
        </w:tc>
        <w:tc>
          <w:tcPr>
            <w:tcW w:w="1124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"/>
            </w:pPr>
            <w:proofErr w:type="spellStart"/>
            <w:r>
              <w:t>Bl</w:t>
            </w:r>
            <w:proofErr w:type="spellEnd"/>
          </w:p>
        </w:tc>
        <w:tc>
          <w:tcPr>
            <w:tcW w:w="606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17E9B" w:rsidRPr="003C488E" w:rsidRDefault="00417E9B" w:rsidP="00417E9B">
            <w:pPr>
              <w:pStyle w:val="APA-PL8ptright"/>
              <w:rPr>
                <w:szCs w:val="16"/>
              </w:rPr>
            </w:pPr>
          </w:p>
        </w:tc>
        <w:tc>
          <w:tcPr>
            <w:tcW w:w="546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</w:p>
        </w:tc>
        <w:tc>
          <w:tcPr>
            <w:tcW w:w="4957" w:type="dxa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 xml:space="preserve">Farba </w:t>
            </w:r>
            <w:r>
              <w:t>akrylowa kryjąca do różnych podłoży</w:t>
            </w:r>
          </w:p>
        </w:tc>
        <w:tc>
          <w:tcPr>
            <w:tcW w:w="1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E9B" w:rsidRPr="00A040A7" w:rsidRDefault="00417E9B" w:rsidP="00417E9B">
            <w:pPr>
              <w:pStyle w:val="refright"/>
            </w:pPr>
            <w:r>
              <w:t>lokalizacja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17E9B" w:rsidRPr="000C3991" w:rsidRDefault="00417E9B" w:rsidP="00417E9B">
            <w:pPr>
              <w:pStyle w:val="refright"/>
            </w:pPr>
            <w:r>
              <w:t>§ G.7.3.b.4)</w:t>
            </w:r>
            <w:r w:rsidRPr="000C3991">
              <w:t xml:space="preserve"> </w:t>
            </w:r>
          </w:p>
        </w:tc>
      </w:tr>
      <w:tr w:rsidR="00417E9B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1"/>
        </w:trPr>
        <w:tc>
          <w:tcPr>
            <w:tcW w:w="365" w:type="dxa"/>
            <w:gridSpan w:val="2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bold"/>
            </w:pPr>
          </w:p>
        </w:tc>
        <w:tc>
          <w:tcPr>
            <w:tcW w:w="1124" w:type="dxa"/>
            <w:gridSpan w:val="9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centr"/>
            </w:pPr>
          </w:p>
        </w:tc>
        <w:tc>
          <w:tcPr>
            <w:tcW w:w="606" w:type="dxa"/>
            <w:gridSpan w:val="5"/>
            <w:tcBorders>
              <w:top w:val="single" w:sz="12" w:space="0" w:color="auto"/>
            </w:tcBorders>
            <w:vAlign w:val="center"/>
          </w:tcPr>
          <w:p w:rsidR="00417E9B" w:rsidRPr="00A14153" w:rsidRDefault="00417E9B" w:rsidP="00417E9B">
            <w:pPr>
              <w:pStyle w:val="APA-PL8ptright"/>
            </w:pPr>
          </w:p>
        </w:tc>
        <w:tc>
          <w:tcPr>
            <w:tcW w:w="546" w:type="dxa"/>
            <w:gridSpan w:val="3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417E9B" w:rsidRPr="00931C25" w:rsidRDefault="00417E9B" w:rsidP="00417E9B">
            <w:pPr>
              <w:pStyle w:val="APA-PL8ptleft"/>
            </w:pPr>
          </w:p>
        </w:tc>
        <w:tc>
          <w:tcPr>
            <w:tcW w:w="49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APA-PL8ptleft"/>
            </w:pPr>
            <w:r w:rsidRPr="00A14153">
              <w:t xml:space="preserve">W kolorze </w:t>
            </w:r>
            <w:r>
              <w:t>czarnym lub ciemnoszarym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A14153" w:rsidRDefault="00417E9B" w:rsidP="00417E9B">
            <w:pPr>
              <w:pStyle w:val="refright"/>
            </w:pPr>
            <w:r>
              <w:t>przestrzeń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17E9B" w:rsidRPr="00A040A7" w:rsidRDefault="00417E9B" w:rsidP="00417E9B">
            <w:pPr>
              <w:pStyle w:val="refright"/>
            </w:pP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65" w:type="dxa"/>
            <w:gridSpan w:val="2"/>
            <w:tcBorders>
              <w:left w:val="nil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"/>
            </w:pPr>
          </w:p>
        </w:tc>
        <w:tc>
          <w:tcPr>
            <w:tcW w:w="1124" w:type="dxa"/>
            <w:gridSpan w:val="9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606" w:type="dxa"/>
            <w:gridSpan w:val="5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546" w:type="dxa"/>
            <w:gridSpan w:val="3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refright"/>
            </w:pPr>
            <w:proofErr w:type="spellStart"/>
            <w:r>
              <w:t>nadsufitowa</w:t>
            </w:r>
            <w:proofErr w:type="spellEnd"/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7E9B" w:rsidRPr="00A040A7" w:rsidRDefault="00417E9B" w:rsidP="00417E9B">
            <w:pPr>
              <w:pStyle w:val="refright"/>
            </w:pPr>
          </w:p>
        </w:tc>
      </w:tr>
      <w:tr w:rsidR="00417E9B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71" w:type="dxa"/>
            <w:gridSpan w:val="3"/>
            <w:tcBorders>
              <w:left w:val="nil"/>
              <w:right w:val="nil"/>
            </w:tcBorders>
            <w:vAlign w:val="center"/>
          </w:tcPr>
          <w:p w:rsidR="00417E9B" w:rsidRPr="00B361E1" w:rsidRDefault="00417E9B" w:rsidP="00417E9B">
            <w:pPr>
              <w:pStyle w:val="APA-PL8ptcentrbold"/>
            </w:pPr>
          </w:p>
        </w:tc>
        <w:tc>
          <w:tcPr>
            <w:tcW w:w="1118" w:type="dxa"/>
            <w:gridSpan w:val="8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centr"/>
            </w:pPr>
          </w:p>
        </w:tc>
        <w:tc>
          <w:tcPr>
            <w:tcW w:w="606" w:type="dxa"/>
            <w:gridSpan w:val="5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right"/>
            </w:pPr>
          </w:p>
        </w:tc>
        <w:tc>
          <w:tcPr>
            <w:tcW w:w="546" w:type="dxa"/>
            <w:gridSpan w:val="3"/>
            <w:tcBorders>
              <w:left w:val="nil"/>
              <w:righ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4957" w:type="dxa"/>
            <w:gridSpan w:val="4"/>
            <w:tcBorders>
              <w:left w:val="nil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111" w:type="dxa"/>
            <w:tcBorders>
              <w:right w:val="single" w:sz="4" w:space="0" w:color="auto"/>
            </w:tcBorders>
            <w:vAlign w:val="center"/>
          </w:tcPr>
          <w:p w:rsidR="00417E9B" w:rsidRPr="00BA0F4E" w:rsidRDefault="00417E9B" w:rsidP="00417E9B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417E9B" w:rsidRPr="00BA0F4E" w:rsidRDefault="00417E9B" w:rsidP="00417E9B">
            <w:pPr>
              <w:pStyle w:val="APA-PL8ptleft"/>
              <w:jc w:val="right"/>
            </w:pPr>
          </w:p>
        </w:tc>
      </w:tr>
      <w:tr w:rsidR="00506C40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A14153" w:rsidRDefault="00506C40" w:rsidP="0056106F">
            <w:pPr>
              <w:pStyle w:val="N4PLAa"/>
            </w:pPr>
            <w:bookmarkStart w:id="119" w:name="_Toc438553840"/>
            <w:r w:rsidRPr="00A14153">
              <w:t>Określenie standardu wykończenia powierzchni (jeżeli dotyczy) – np. gładzie, malowanie</w:t>
            </w:r>
            <w:bookmarkEnd w:id="119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06C40" w:rsidRPr="000C3991" w:rsidRDefault="00506C40" w:rsidP="00701524">
            <w:pPr>
              <w:pStyle w:val="refright"/>
            </w:pPr>
          </w:p>
        </w:tc>
      </w:tr>
      <w:tr w:rsidR="00E04B7D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26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06195" w:rsidRPr="00B361E1" w:rsidRDefault="00106195" w:rsidP="008A3E4D">
            <w:pPr>
              <w:pStyle w:val="APA-PL8ptcentrbold"/>
            </w:pPr>
          </w:p>
        </w:tc>
        <w:tc>
          <w:tcPr>
            <w:tcW w:w="1168" w:type="dxa"/>
            <w:gridSpan w:val="8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06195" w:rsidRPr="00BA0F4E" w:rsidRDefault="00106195" w:rsidP="008A3E4D">
            <w:pPr>
              <w:pStyle w:val="APA-PL8ptcentr"/>
            </w:pPr>
          </w:p>
        </w:tc>
        <w:tc>
          <w:tcPr>
            <w:tcW w:w="513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06195" w:rsidRPr="00BA0F4E" w:rsidRDefault="00106195" w:rsidP="008A3E4D">
            <w:pPr>
              <w:pStyle w:val="APA-PL8ptright"/>
            </w:pPr>
          </w:p>
        </w:tc>
        <w:tc>
          <w:tcPr>
            <w:tcW w:w="730" w:type="dxa"/>
            <w:gridSpan w:val="8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06195" w:rsidRPr="00BA0F4E" w:rsidRDefault="00106195" w:rsidP="008A3E4D">
            <w:pPr>
              <w:pStyle w:val="APA-PL8ptleft"/>
            </w:pPr>
          </w:p>
        </w:tc>
        <w:tc>
          <w:tcPr>
            <w:tcW w:w="4807" w:type="dxa"/>
            <w:tcBorders>
              <w:top w:val="single" w:sz="4" w:space="0" w:color="auto"/>
              <w:left w:val="nil"/>
            </w:tcBorders>
            <w:vAlign w:val="center"/>
          </w:tcPr>
          <w:p w:rsidR="00106195" w:rsidRPr="00BA0F4E" w:rsidRDefault="00106195" w:rsidP="008A3E4D">
            <w:pPr>
              <w:pStyle w:val="APA-PL8ptleft"/>
            </w:pPr>
          </w:p>
        </w:tc>
        <w:tc>
          <w:tcPr>
            <w:tcW w:w="122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06195" w:rsidRPr="00BA0F4E" w:rsidRDefault="00106195" w:rsidP="008A3E4D">
            <w:pPr>
              <w:pStyle w:val="APA-PL8ptlef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06195" w:rsidRPr="00BA0F4E" w:rsidRDefault="00106195" w:rsidP="00701524">
            <w:pPr>
              <w:pStyle w:val="APA-PL8ptleft"/>
              <w:jc w:val="right"/>
            </w:pPr>
          </w:p>
        </w:tc>
      </w:tr>
      <w:tr w:rsidR="00E04B7D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vAlign w:val="center"/>
          </w:tcPr>
          <w:p w:rsidR="00106195" w:rsidRPr="00A14153" w:rsidRDefault="00106195" w:rsidP="008A3E4D">
            <w:pPr>
              <w:pStyle w:val="APA-PL8ptcentrbold"/>
            </w:pPr>
          </w:p>
        </w:tc>
        <w:tc>
          <w:tcPr>
            <w:tcW w:w="1168" w:type="dxa"/>
            <w:gridSpan w:val="8"/>
            <w:vAlign w:val="center"/>
          </w:tcPr>
          <w:p w:rsidR="00106195" w:rsidRPr="00A14153" w:rsidRDefault="00106195" w:rsidP="008A3E4D">
            <w:pPr>
              <w:pStyle w:val="APA-PL8ptcentr"/>
            </w:pPr>
          </w:p>
        </w:tc>
        <w:tc>
          <w:tcPr>
            <w:tcW w:w="513" w:type="dxa"/>
            <w:gridSpan w:val="4"/>
            <w:vAlign w:val="center"/>
          </w:tcPr>
          <w:p w:rsidR="00106195" w:rsidRPr="00A14153" w:rsidRDefault="00106195" w:rsidP="008A3E4D">
            <w:pPr>
              <w:pStyle w:val="APA-PL8ptright"/>
            </w:pPr>
          </w:p>
        </w:tc>
        <w:tc>
          <w:tcPr>
            <w:tcW w:w="730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6195" w:rsidRPr="00A14153" w:rsidRDefault="00106195" w:rsidP="008A3E4D">
            <w:pPr>
              <w:pStyle w:val="APA-PL8ptleft"/>
            </w:pPr>
            <w:r w:rsidRPr="00A14153">
              <w:t>n</w:t>
            </w:r>
          </w:p>
        </w:tc>
        <w:tc>
          <w:tcPr>
            <w:tcW w:w="603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95" w:rsidRPr="00A14153" w:rsidRDefault="00106195" w:rsidP="008A3E4D">
            <w:pPr>
              <w:pStyle w:val="APA-PL8ptleft"/>
            </w:pPr>
            <w:r w:rsidRPr="00A14153">
              <w:t>Standard normalny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06195" w:rsidRPr="000C3991" w:rsidRDefault="00106195" w:rsidP="00701524">
            <w:pPr>
              <w:pStyle w:val="refright"/>
            </w:pPr>
            <w:r>
              <w:t xml:space="preserve">Wg opisu </w:t>
            </w:r>
          </w:p>
        </w:tc>
      </w:tr>
      <w:tr w:rsidR="00E04B7D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vAlign w:val="center"/>
          </w:tcPr>
          <w:p w:rsidR="00106195" w:rsidRPr="00A14153" w:rsidRDefault="00106195" w:rsidP="008A3E4D">
            <w:pPr>
              <w:pStyle w:val="APA-PL8ptcentrbold"/>
            </w:pPr>
          </w:p>
        </w:tc>
        <w:tc>
          <w:tcPr>
            <w:tcW w:w="1168" w:type="dxa"/>
            <w:gridSpan w:val="8"/>
            <w:vAlign w:val="center"/>
          </w:tcPr>
          <w:p w:rsidR="00106195" w:rsidRPr="00A14153" w:rsidRDefault="00106195" w:rsidP="008A3E4D">
            <w:pPr>
              <w:pStyle w:val="APA-PL8ptcentr"/>
            </w:pPr>
          </w:p>
        </w:tc>
        <w:tc>
          <w:tcPr>
            <w:tcW w:w="513" w:type="dxa"/>
            <w:gridSpan w:val="4"/>
            <w:vAlign w:val="center"/>
          </w:tcPr>
          <w:p w:rsidR="00106195" w:rsidRPr="00A14153" w:rsidRDefault="00106195" w:rsidP="008A3E4D">
            <w:pPr>
              <w:pStyle w:val="APA-PL8ptright"/>
            </w:pPr>
          </w:p>
        </w:tc>
        <w:tc>
          <w:tcPr>
            <w:tcW w:w="730" w:type="dxa"/>
            <w:gridSpan w:val="8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06195" w:rsidRPr="00A14153" w:rsidRDefault="00106195" w:rsidP="008A3E4D">
            <w:pPr>
              <w:pStyle w:val="APA-PL8ptleft"/>
            </w:pPr>
            <w:r w:rsidRPr="00A14153">
              <w:t>r</w:t>
            </w:r>
          </w:p>
        </w:tc>
        <w:tc>
          <w:tcPr>
            <w:tcW w:w="60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195" w:rsidRPr="00A14153" w:rsidRDefault="00106195" w:rsidP="008A3E4D">
            <w:pPr>
              <w:pStyle w:val="APA-PL8ptleft"/>
            </w:pPr>
            <w:r w:rsidRPr="00A14153">
              <w:t>Standard reprezentacyjny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06195" w:rsidRPr="000C3991" w:rsidRDefault="00106195" w:rsidP="00701524">
            <w:pPr>
              <w:pStyle w:val="refright"/>
            </w:pPr>
            <w:r>
              <w:t>Wg opisu</w:t>
            </w:r>
          </w:p>
        </w:tc>
      </w:tr>
      <w:tr w:rsidR="00E04B7D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vAlign w:val="center"/>
          </w:tcPr>
          <w:p w:rsidR="00106195" w:rsidRPr="00A14153" w:rsidRDefault="00106195" w:rsidP="008A3E4D">
            <w:pPr>
              <w:pStyle w:val="APA-PL8ptcentrbold"/>
            </w:pPr>
          </w:p>
        </w:tc>
        <w:tc>
          <w:tcPr>
            <w:tcW w:w="1168" w:type="dxa"/>
            <w:gridSpan w:val="8"/>
            <w:vAlign w:val="center"/>
          </w:tcPr>
          <w:p w:rsidR="00106195" w:rsidRPr="00A14153" w:rsidRDefault="00106195" w:rsidP="008A3E4D">
            <w:pPr>
              <w:pStyle w:val="APA-PL8ptcentr"/>
            </w:pPr>
          </w:p>
        </w:tc>
        <w:tc>
          <w:tcPr>
            <w:tcW w:w="513" w:type="dxa"/>
            <w:gridSpan w:val="4"/>
            <w:vAlign w:val="center"/>
          </w:tcPr>
          <w:p w:rsidR="00106195" w:rsidRPr="00A14153" w:rsidRDefault="00106195" w:rsidP="008A3E4D">
            <w:pPr>
              <w:pStyle w:val="APA-PL8ptright"/>
            </w:pPr>
          </w:p>
        </w:tc>
        <w:tc>
          <w:tcPr>
            <w:tcW w:w="730" w:type="dxa"/>
            <w:gridSpan w:val="8"/>
            <w:vAlign w:val="center"/>
          </w:tcPr>
          <w:p w:rsidR="00106195" w:rsidRPr="00A14153" w:rsidRDefault="00106195" w:rsidP="008A3E4D">
            <w:pPr>
              <w:pStyle w:val="APA-PL8ptleft"/>
            </w:pPr>
          </w:p>
        </w:tc>
        <w:tc>
          <w:tcPr>
            <w:tcW w:w="6030" w:type="dxa"/>
            <w:gridSpan w:val="3"/>
            <w:tcBorders>
              <w:right w:val="single" w:sz="4" w:space="0" w:color="auto"/>
            </w:tcBorders>
            <w:vAlign w:val="center"/>
          </w:tcPr>
          <w:p w:rsidR="00106195" w:rsidRPr="00A14153" w:rsidRDefault="00106195" w:rsidP="008A3E4D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06195" w:rsidRDefault="00106195" w:rsidP="00701524">
            <w:pPr>
              <w:pStyle w:val="refright"/>
            </w:pPr>
          </w:p>
        </w:tc>
      </w:tr>
      <w:tr w:rsidR="00506C40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A14153" w:rsidRDefault="00506C40" w:rsidP="0056106F">
            <w:pPr>
              <w:pStyle w:val="N4PLAa"/>
            </w:pPr>
            <w:bookmarkStart w:id="120" w:name="_Toc438553841"/>
            <w:r>
              <w:t>Sufity w zakresie najemcy</w:t>
            </w:r>
            <w:bookmarkEnd w:id="120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06C40" w:rsidRPr="000C3991" w:rsidRDefault="00506C40" w:rsidP="00701524">
            <w:pPr>
              <w:pStyle w:val="refright"/>
            </w:pPr>
          </w:p>
        </w:tc>
      </w:tr>
      <w:tr w:rsidR="00E04B7D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26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06195" w:rsidRPr="00B361E1" w:rsidRDefault="00106195" w:rsidP="008A3E4D">
            <w:pPr>
              <w:pStyle w:val="APA-PL8ptcentrbold"/>
            </w:pPr>
          </w:p>
        </w:tc>
        <w:tc>
          <w:tcPr>
            <w:tcW w:w="1168" w:type="dxa"/>
            <w:gridSpan w:val="8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06195" w:rsidRPr="00BA0F4E" w:rsidRDefault="00106195" w:rsidP="008A3E4D">
            <w:pPr>
              <w:pStyle w:val="APA-PL8ptcentr"/>
            </w:pPr>
          </w:p>
        </w:tc>
        <w:tc>
          <w:tcPr>
            <w:tcW w:w="51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06195" w:rsidRPr="00BA0F4E" w:rsidRDefault="00106195" w:rsidP="008A3E4D">
            <w:pPr>
              <w:pStyle w:val="APA-PL8ptright"/>
            </w:pPr>
          </w:p>
        </w:tc>
        <w:tc>
          <w:tcPr>
            <w:tcW w:w="730" w:type="dxa"/>
            <w:gridSpan w:val="8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06195" w:rsidRPr="00BA0F4E" w:rsidRDefault="00106195" w:rsidP="008A3E4D">
            <w:pPr>
              <w:pStyle w:val="APA-PL8ptleft"/>
            </w:pPr>
          </w:p>
        </w:tc>
        <w:tc>
          <w:tcPr>
            <w:tcW w:w="4807" w:type="dxa"/>
            <w:tcBorders>
              <w:top w:val="single" w:sz="4" w:space="0" w:color="auto"/>
              <w:left w:val="nil"/>
            </w:tcBorders>
            <w:vAlign w:val="center"/>
          </w:tcPr>
          <w:p w:rsidR="00106195" w:rsidRPr="00BA0F4E" w:rsidRDefault="00106195" w:rsidP="008A3E4D">
            <w:pPr>
              <w:pStyle w:val="APA-PL8ptleft"/>
            </w:pPr>
          </w:p>
        </w:tc>
        <w:tc>
          <w:tcPr>
            <w:tcW w:w="122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06195" w:rsidRPr="00BA0F4E" w:rsidRDefault="00106195" w:rsidP="008A3E4D">
            <w:pPr>
              <w:pStyle w:val="APA-PL8ptlef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06195" w:rsidRPr="00BA0F4E" w:rsidRDefault="00106195" w:rsidP="00701524">
            <w:pPr>
              <w:pStyle w:val="APA-PL8ptleft"/>
              <w:jc w:val="right"/>
            </w:pPr>
          </w:p>
        </w:tc>
      </w:tr>
      <w:tr w:rsidR="00E04B7D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6195" w:rsidRPr="00B2482C" w:rsidRDefault="00106195" w:rsidP="008A3E4D">
            <w:pPr>
              <w:pStyle w:val="APA-PL8ptcentrbold"/>
              <w:rPr>
                <w:bCs/>
              </w:rPr>
            </w:pPr>
            <w:r w:rsidRPr="00B2482C">
              <w:rPr>
                <w:bCs/>
              </w:rPr>
              <w:t>C</w:t>
            </w:r>
          </w:p>
        </w:tc>
        <w:tc>
          <w:tcPr>
            <w:tcW w:w="1168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6195" w:rsidRPr="00BA0F4E" w:rsidRDefault="00106195" w:rsidP="008A3E4D">
            <w:pPr>
              <w:pStyle w:val="APA-PL8ptcentr"/>
            </w:pPr>
            <w:r>
              <w:t>TNT</w:t>
            </w:r>
          </w:p>
        </w:tc>
        <w:tc>
          <w:tcPr>
            <w:tcW w:w="513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106195" w:rsidRPr="00A14153" w:rsidRDefault="00106195" w:rsidP="008A3E4D">
            <w:pPr>
              <w:pStyle w:val="APA-PL8ptright"/>
            </w:pPr>
            <w:r>
              <w:t>TNT</w:t>
            </w:r>
          </w:p>
        </w:tc>
        <w:tc>
          <w:tcPr>
            <w:tcW w:w="730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6195" w:rsidRPr="00A456F7" w:rsidRDefault="00106195" w:rsidP="008A3E4D">
            <w:pPr>
              <w:pStyle w:val="APA-PL8ptleft"/>
            </w:pPr>
          </w:p>
        </w:tc>
        <w:tc>
          <w:tcPr>
            <w:tcW w:w="6030" w:type="dxa"/>
            <w:gridSpan w:val="3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6195" w:rsidRPr="00A14153" w:rsidRDefault="00106195" w:rsidP="008A3E4D">
            <w:pPr>
              <w:pStyle w:val="APA-PL8ptleft"/>
            </w:pPr>
            <w:r>
              <w:t>Warstwa podkładowa oraz wykończenie w zakresie najemcy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06195" w:rsidRPr="000C3991" w:rsidRDefault="00106195" w:rsidP="00701524">
            <w:pPr>
              <w:pStyle w:val="refright"/>
            </w:pPr>
          </w:p>
        </w:tc>
      </w:tr>
      <w:tr w:rsidR="00E04B7D" w:rsidRPr="000C399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vAlign w:val="center"/>
          </w:tcPr>
          <w:p w:rsidR="00106195" w:rsidRPr="00A14153" w:rsidRDefault="00106195" w:rsidP="008A3E4D">
            <w:pPr>
              <w:pStyle w:val="APA-PL8ptcentrbold"/>
            </w:pPr>
          </w:p>
        </w:tc>
        <w:tc>
          <w:tcPr>
            <w:tcW w:w="1168" w:type="dxa"/>
            <w:gridSpan w:val="8"/>
            <w:vAlign w:val="center"/>
          </w:tcPr>
          <w:p w:rsidR="00106195" w:rsidRPr="00A14153" w:rsidRDefault="00106195" w:rsidP="008A3E4D">
            <w:pPr>
              <w:pStyle w:val="APA-PL8ptcentr"/>
            </w:pPr>
          </w:p>
        </w:tc>
        <w:tc>
          <w:tcPr>
            <w:tcW w:w="513" w:type="dxa"/>
            <w:gridSpan w:val="4"/>
            <w:vAlign w:val="center"/>
          </w:tcPr>
          <w:p w:rsidR="00106195" w:rsidRPr="00A14153" w:rsidRDefault="00106195" w:rsidP="008A3E4D">
            <w:pPr>
              <w:pStyle w:val="APA-PL8ptright"/>
            </w:pPr>
          </w:p>
        </w:tc>
        <w:tc>
          <w:tcPr>
            <w:tcW w:w="730" w:type="dxa"/>
            <w:gridSpan w:val="8"/>
            <w:tcBorders>
              <w:top w:val="single" w:sz="4" w:space="0" w:color="auto"/>
            </w:tcBorders>
            <w:vAlign w:val="center"/>
          </w:tcPr>
          <w:p w:rsidR="00106195" w:rsidRPr="00A14153" w:rsidRDefault="00106195" w:rsidP="008A3E4D">
            <w:pPr>
              <w:pStyle w:val="APA-PL8ptleft"/>
            </w:pPr>
          </w:p>
        </w:tc>
        <w:tc>
          <w:tcPr>
            <w:tcW w:w="6030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06195" w:rsidRPr="00A14153" w:rsidRDefault="00106195" w:rsidP="008A3E4D">
            <w:pPr>
              <w:pStyle w:val="APA-PL8ptlef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06195" w:rsidRDefault="00106195" w:rsidP="00701524">
            <w:pPr>
              <w:pStyle w:val="refright"/>
            </w:pPr>
          </w:p>
        </w:tc>
      </w:tr>
      <w:tr w:rsidR="00E04B7D" w:rsidRPr="009D5D55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68" w:type="dxa"/>
            <w:vAlign w:val="center"/>
          </w:tcPr>
          <w:p w:rsidR="003D0A1A" w:rsidRPr="009D5D55" w:rsidRDefault="003D0A1A" w:rsidP="00AE560F">
            <w:pPr>
              <w:pStyle w:val="APA-PL8ptcentrbold"/>
              <w:rPr>
                <w:b w:val="0"/>
              </w:rPr>
            </w:pPr>
          </w:p>
        </w:tc>
        <w:tc>
          <w:tcPr>
            <w:tcW w:w="1168" w:type="dxa"/>
            <w:gridSpan w:val="8"/>
            <w:vAlign w:val="center"/>
          </w:tcPr>
          <w:p w:rsidR="003D0A1A" w:rsidRPr="009D5D55" w:rsidRDefault="003D0A1A" w:rsidP="00AE560F">
            <w:pPr>
              <w:pStyle w:val="APA-PL8ptcentr"/>
            </w:pPr>
          </w:p>
        </w:tc>
        <w:tc>
          <w:tcPr>
            <w:tcW w:w="513" w:type="dxa"/>
            <w:gridSpan w:val="4"/>
            <w:vAlign w:val="center"/>
          </w:tcPr>
          <w:p w:rsidR="003D0A1A" w:rsidRPr="009D5D55" w:rsidRDefault="003D0A1A" w:rsidP="00AE560F">
            <w:pPr>
              <w:pStyle w:val="APA-PL8ptright"/>
            </w:pPr>
          </w:p>
        </w:tc>
        <w:tc>
          <w:tcPr>
            <w:tcW w:w="730" w:type="dxa"/>
            <w:gridSpan w:val="8"/>
            <w:vAlign w:val="center"/>
          </w:tcPr>
          <w:p w:rsidR="003D0A1A" w:rsidRPr="009D5D55" w:rsidRDefault="003D0A1A" w:rsidP="00AE560F">
            <w:pPr>
              <w:pStyle w:val="APA-PL8ptleft"/>
            </w:pPr>
          </w:p>
        </w:tc>
        <w:tc>
          <w:tcPr>
            <w:tcW w:w="6030" w:type="dxa"/>
            <w:gridSpan w:val="3"/>
            <w:tcBorders>
              <w:right w:val="single" w:sz="4" w:space="0" w:color="auto"/>
            </w:tcBorders>
            <w:vAlign w:val="center"/>
          </w:tcPr>
          <w:p w:rsidR="003D0A1A" w:rsidRPr="009D5D55" w:rsidRDefault="003D0A1A" w:rsidP="00AE560F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D0A1A" w:rsidRPr="009D5D55" w:rsidRDefault="003D0A1A" w:rsidP="00701524">
            <w:pPr>
              <w:pStyle w:val="refright"/>
            </w:pPr>
          </w:p>
        </w:tc>
      </w:tr>
      <w:tr w:rsidR="00506C40" w:rsidRPr="009D5D55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424"/>
        </w:trPr>
        <w:tc>
          <w:tcPr>
            <w:tcW w:w="268" w:type="dxa"/>
            <w:vAlign w:val="center"/>
          </w:tcPr>
          <w:p w:rsidR="00506C40" w:rsidRPr="009D5D55" w:rsidRDefault="00506C40" w:rsidP="00AE560F">
            <w:pPr>
              <w:pStyle w:val="APA-PL8ptcentrbold"/>
              <w:rPr>
                <w:b w:val="0"/>
              </w:rPr>
            </w:pPr>
          </w:p>
        </w:tc>
        <w:tc>
          <w:tcPr>
            <w:tcW w:w="1168" w:type="dxa"/>
            <w:gridSpan w:val="8"/>
            <w:vAlign w:val="center"/>
          </w:tcPr>
          <w:p w:rsidR="00506C40" w:rsidRPr="009D5D55" w:rsidRDefault="00506C40" w:rsidP="00AE560F">
            <w:pPr>
              <w:pStyle w:val="APA-PL8ptcentr"/>
            </w:pPr>
          </w:p>
        </w:tc>
        <w:tc>
          <w:tcPr>
            <w:tcW w:w="513" w:type="dxa"/>
            <w:gridSpan w:val="4"/>
            <w:vAlign w:val="center"/>
          </w:tcPr>
          <w:p w:rsidR="00506C40" w:rsidRPr="009D5D55" w:rsidRDefault="00506C40" w:rsidP="00AE560F">
            <w:pPr>
              <w:pStyle w:val="APA-PL8ptright"/>
            </w:pPr>
          </w:p>
        </w:tc>
        <w:tc>
          <w:tcPr>
            <w:tcW w:w="730" w:type="dxa"/>
            <w:gridSpan w:val="8"/>
            <w:vAlign w:val="center"/>
          </w:tcPr>
          <w:p w:rsidR="00506C40" w:rsidRPr="009D5D55" w:rsidRDefault="00506C40" w:rsidP="00AE560F">
            <w:pPr>
              <w:pStyle w:val="APA-PL8ptleft"/>
            </w:pPr>
          </w:p>
        </w:tc>
        <w:tc>
          <w:tcPr>
            <w:tcW w:w="6030" w:type="dxa"/>
            <w:gridSpan w:val="3"/>
            <w:tcBorders>
              <w:right w:val="single" w:sz="4" w:space="0" w:color="auto"/>
            </w:tcBorders>
            <w:vAlign w:val="center"/>
          </w:tcPr>
          <w:p w:rsidR="00506C40" w:rsidRPr="009D5D55" w:rsidRDefault="00506C40" w:rsidP="00AE560F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506C40" w:rsidRPr="009D5D55" w:rsidRDefault="00506C40" w:rsidP="00701524">
            <w:pPr>
              <w:pStyle w:val="refright"/>
            </w:pPr>
          </w:p>
        </w:tc>
      </w:tr>
      <w:tr w:rsidR="00FD48FD" w:rsidRPr="00BA0F4E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8FD" w:rsidRPr="00BA0F4E" w:rsidRDefault="00FD48FD" w:rsidP="0056106F">
            <w:pPr>
              <w:pStyle w:val="N2PLAa"/>
            </w:pPr>
            <w:bookmarkStart w:id="121" w:name="_Ref295718135"/>
            <w:bookmarkStart w:id="122" w:name="_Toc303852352"/>
            <w:bookmarkStart w:id="123" w:name="_Toc306719176"/>
            <w:bookmarkStart w:id="124" w:name="_Toc357762627"/>
            <w:bookmarkStart w:id="125" w:name="_Toc438553842"/>
            <w:r>
              <w:lastRenderedPageBreak/>
              <w:t>Dachy, tarasy</w:t>
            </w:r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48FD" w:rsidRPr="00BA0F4E" w:rsidRDefault="00FD48FD" w:rsidP="00D65419">
            <w:pPr>
              <w:pStyle w:val="refright"/>
            </w:pPr>
          </w:p>
        </w:tc>
      </w:tr>
      <w:tr w:rsidR="00E04B7D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59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centrbold"/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centr"/>
            </w:pPr>
          </w:p>
        </w:tc>
        <w:tc>
          <w:tcPr>
            <w:tcW w:w="701" w:type="dxa"/>
            <w:gridSpan w:val="9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right"/>
            </w:pPr>
          </w:p>
        </w:tc>
        <w:tc>
          <w:tcPr>
            <w:tcW w:w="515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13929" w:rsidRPr="00F05A21" w:rsidRDefault="00813929" w:rsidP="00813929">
            <w:pPr>
              <w:pStyle w:val="refright"/>
            </w:pPr>
          </w:p>
        </w:tc>
      </w:tr>
      <w:tr w:rsidR="00E04B7D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59" w:type="dxa"/>
            <w:gridSpan w:val="7"/>
            <w:tcBorders>
              <w:left w:val="nil"/>
              <w:right w:val="nil"/>
            </w:tcBorders>
            <w:vAlign w:val="center"/>
          </w:tcPr>
          <w:p w:rsidR="00813929" w:rsidRPr="00F05A21" w:rsidRDefault="00421A0D" w:rsidP="004F0016">
            <w:pPr>
              <w:pStyle w:val="APA-PL8ptcentrbol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136525</wp:posOffset>
                      </wp:positionV>
                      <wp:extent cx="0" cy="390525"/>
                      <wp:effectExtent l="57150" t="11430" r="57150" b="17145"/>
                      <wp:wrapNone/>
                      <wp:docPr id="23" name="Line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76993" id="Line 33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0.75pt" to="4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133985</wp:posOffset>
                      </wp:positionV>
                      <wp:extent cx="1460500" cy="0"/>
                      <wp:effectExtent l="7620" t="8890" r="8255" b="10160"/>
                      <wp:wrapNone/>
                      <wp:docPr id="22" name="Line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86FC" id="Line 33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6pt,10.55pt" to="119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EFFQIAACs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"/>
                  </w:pict>
                </mc:Fallback>
              </mc:AlternateContent>
            </w:r>
          </w:p>
        </w:tc>
        <w:tc>
          <w:tcPr>
            <w:tcW w:w="977" w:type="dxa"/>
            <w:gridSpan w:val="2"/>
            <w:tcBorders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centr"/>
            </w:pPr>
          </w:p>
        </w:tc>
        <w:tc>
          <w:tcPr>
            <w:tcW w:w="701" w:type="dxa"/>
            <w:gridSpan w:val="9"/>
            <w:tcBorders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right"/>
            </w:pPr>
          </w:p>
        </w:tc>
        <w:tc>
          <w:tcPr>
            <w:tcW w:w="515" w:type="dxa"/>
            <w:gridSpan w:val="2"/>
            <w:tcBorders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  <w:r w:rsidRPr="00F05A21">
              <w:t>Symbol tytułowy - określający przeznaczenie całego oznaczenia: „RT” – dachy i tarasy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13929" w:rsidRPr="00F05A21" w:rsidRDefault="00813929" w:rsidP="00813929">
            <w:pPr>
              <w:pStyle w:val="refright"/>
            </w:pPr>
          </w:p>
        </w:tc>
      </w:tr>
      <w:tr w:rsidR="00E04B7D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59" w:type="dxa"/>
            <w:gridSpan w:val="7"/>
            <w:tcBorders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centrbold"/>
            </w:pPr>
          </w:p>
        </w:tc>
        <w:tc>
          <w:tcPr>
            <w:tcW w:w="977" w:type="dxa"/>
            <w:gridSpan w:val="2"/>
            <w:tcBorders>
              <w:left w:val="nil"/>
              <w:right w:val="nil"/>
            </w:tcBorders>
            <w:vAlign w:val="center"/>
          </w:tcPr>
          <w:p w:rsidR="00813929" w:rsidRPr="00F05A21" w:rsidRDefault="00421A0D" w:rsidP="004F0016">
            <w:pPr>
              <w:pStyle w:val="APA-PL8ptcent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71755</wp:posOffset>
                      </wp:positionV>
                      <wp:extent cx="0" cy="226695"/>
                      <wp:effectExtent l="56515" t="5080" r="57785" b="15875"/>
                      <wp:wrapNone/>
                      <wp:docPr id="21" name="Line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66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A9A8F" id="Line 33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.65pt" to="29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73025</wp:posOffset>
                      </wp:positionV>
                      <wp:extent cx="825500" cy="0"/>
                      <wp:effectExtent l="7620" t="6350" r="5080" b="12700"/>
                      <wp:wrapNone/>
                      <wp:docPr id="20" name="Line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4CCF79" id="Line 33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65pt,5.75pt" to="94.6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6gt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"/>
                  </w:pict>
                </mc:Fallback>
              </mc:AlternateContent>
            </w:r>
          </w:p>
        </w:tc>
        <w:tc>
          <w:tcPr>
            <w:tcW w:w="701" w:type="dxa"/>
            <w:gridSpan w:val="9"/>
            <w:tcBorders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right"/>
            </w:pPr>
          </w:p>
        </w:tc>
        <w:tc>
          <w:tcPr>
            <w:tcW w:w="515" w:type="dxa"/>
            <w:gridSpan w:val="2"/>
            <w:tcBorders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  <w:r w:rsidRPr="00F05A21">
              <w:t>Symbole opisujące zestaw warstw izolacyjnych, drenażowych i spadkowych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13929" w:rsidRPr="00F05A21" w:rsidRDefault="00813929" w:rsidP="00813929">
            <w:pPr>
              <w:pStyle w:val="refright"/>
            </w:pPr>
          </w:p>
        </w:tc>
      </w:tr>
      <w:tr w:rsidR="00E04B7D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59" w:type="dxa"/>
            <w:gridSpan w:val="7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centrbold"/>
            </w:pPr>
          </w:p>
        </w:tc>
        <w:tc>
          <w:tcPr>
            <w:tcW w:w="977" w:type="dxa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centr"/>
            </w:pPr>
          </w:p>
        </w:tc>
        <w:tc>
          <w:tcPr>
            <w:tcW w:w="701" w:type="dxa"/>
            <w:gridSpan w:val="9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13929" w:rsidRPr="00F05A21" w:rsidRDefault="00421A0D" w:rsidP="004F0016">
            <w:pPr>
              <w:pStyle w:val="APA-PL8p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49530</wp:posOffset>
                      </wp:positionV>
                      <wp:extent cx="635" cy="93345"/>
                      <wp:effectExtent l="61595" t="12700" r="52070" b="17780"/>
                      <wp:wrapNone/>
                      <wp:docPr id="19" name="Line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" cy="933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E1434" id="Line 33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5pt,3.9pt" to="13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46355</wp:posOffset>
                      </wp:positionV>
                      <wp:extent cx="366395" cy="635"/>
                      <wp:effectExtent l="13335" t="9525" r="10795" b="8890"/>
                      <wp:wrapNone/>
                      <wp:docPr id="18" name="Line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639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EE5BD" id="Line 33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3.65pt" to="43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"/>
                  </w:pict>
                </mc:Fallback>
              </mc:AlternateContent>
            </w:r>
          </w:p>
        </w:tc>
        <w:tc>
          <w:tcPr>
            <w:tcW w:w="515" w:type="dxa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  <w:r w:rsidRPr="00F05A21">
              <w:t>Symbole opisujące wykończenie ostateczne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13929" w:rsidRPr="00F05A21" w:rsidRDefault="00813929" w:rsidP="00813929">
            <w:pPr>
              <w:pStyle w:val="refright"/>
            </w:pPr>
          </w:p>
        </w:tc>
      </w:tr>
      <w:tr w:rsidR="00E04B7D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5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3929" w:rsidRPr="00F05A21" w:rsidRDefault="00813929" w:rsidP="004F0016">
            <w:pPr>
              <w:pStyle w:val="APA-PL8ptcentrbold"/>
            </w:pPr>
            <w:r w:rsidRPr="00F05A21">
              <w:t>RT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3929" w:rsidRPr="00F05A21" w:rsidRDefault="00813929" w:rsidP="00145FD9">
            <w:pPr>
              <w:pStyle w:val="APA-PL8ptcentr"/>
            </w:pPr>
            <w:r w:rsidRPr="00F05A21">
              <w:t>R</w:t>
            </w:r>
            <w:r w:rsidR="00145FD9">
              <w:t>1</w:t>
            </w:r>
          </w:p>
        </w:tc>
        <w:tc>
          <w:tcPr>
            <w:tcW w:w="701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13929" w:rsidRPr="00F05A21" w:rsidRDefault="00145FD9" w:rsidP="004F0016">
            <w:pPr>
              <w:pStyle w:val="APA-PL8ptright"/>
            </w:pPr>
            <w:r>
              <w:t>TC</w:t>
            </w:r>
          </w:p>
        </w:tc>
        <w:tc>
          <w:tcPr>
            <w:tcW w:w="51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</w:p>
        </w:tc>
        <w:tc>
          <w:tcPr>
            <w:tcW w:w="6057" w:type="dxa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13929" w:rsidRPr="00F05A21" w:rsidRDefault="00813929" w:rsidP="00813929">
            <w:pPr>
              <w:pStyle w:val="refright"/>
            </w:pPr>
          </w:p>
        </w:tc>
      </w:tr>
      <w:tr w:rsidR="00E04B7D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59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centrbold"/>
            </w:pP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centr"/>
            </w:pPr>
          </w:p>
        </w:tc>
        <w:tc>
          <w:tcPr>
            <w:tcW w:w="701" w:type="dxa"/>
            <w:gridSpan w:val="9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right"/>
            </w:pPr>
          </w:p>
        </w:tc>
        <w:tc>
          <w:tcPr>
            <w:tcW w:w="515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  <w:r w:rsidRPr="00F05A21">
              <w:t>UWAGA. W poniższych zestawach oznaczeń warstwy następują po sobie w kolejności od najniższej do najwyższej.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13929" w:rsidRPr="00F05A21" w:rsidRDefault="00813929" w:rsidP="00813929">
            <w:pPr>
              <w:pStyle w:val="refright"/>
            </w:pPr>
          </w:p>
        </w:tc>
      </w:tr>
      <w:tr w:rsidR="00E04B7D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59" w:type="dxa"/>
            <w:gridSpan w:val="7"/>
            <w:tcBorders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centrbold"/>
            </w:pPr>
          </w:p>
        </w:tc>
        <w:tc>
          <w:tcPr>
            <w:tcW w:w="977" w:type="dxa"/>
            <w:gridSpan w:val="2"/>
            <w:tcBorders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centr"/>
            </w:pPr>
          </w:p>
        </w:tc>
        <w:tc>
          <w:tcPr>
            <w:tcW w:w="701" w:type="dxa"/>
            <w:gridSpan w:val="9"/>
            <w:tcBorders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right"/>
            </w:pPr>
          </w:p>
        </w:tc>
        <w:tc>
          <w:tcPr>
            <w:tcW w:w="515" w:type="dxa"/>
            <w:gridSpan w:val="2"/>
            <w:tcBorders>
              <w:left w:val="nil"/>
              <w:right w:val="nil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813929" w:rsidRPr="00F05A21" w:rsidRDefault="00813929" w:rsidP="004F0016">
            <w:pPr>
              <w:pStyle w:val="APA-PL8ptleft"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13929" w:rsidRPr="00F05A21" w:rsidRDefault="00813929" w:rsidP="00813929">
            <w:pPr>
              <w:pStyle w:val="refright"/>
            </w:pPr>
          </w:p>
        </w:tc>
      </w:tr>
      <w:tr w:rsidR="00813929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929" w:rsidRPr="00F05A21" w:rsidRDefault="00813929" w:rsidP="0056106F">
            <w:pPr>
              <w:pStyle w:val="N3PLAa"/>
            </w:pPr>
            <w:bookmarkStart w:id="126" w:name="_Toc301966309"/>
            <w:bookmarkStart w:id="127" w:name="_Ref302469898"/>
            <w:bookmarkStart w:id="128" w:name="_Ref302469899"/>
            <w:bookmarkStart w:id="129" w:name="_Ref302469900"/>
            <w:bookmarkStart w:id="130" w:name="_Toc303259096"/>
            <w:bookmarkStart w:id="131" w:name="_Toc367091205"/>
            <w:bookmarkStart w:id="132" w:name="_Toc438553843"/>
            <w:r w:rsidRPr="00F05A21">
              <w:t>Rozwiązania dachów:</w:t>
            </w:r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13929" w:rsidRPr="00F05A21" w:rsidRDefault="00813929" w:rsidP="00813929">
            <w:pPr>
              <w:pStyle w:val="refright"/>
            </w:pPr>
          </w:p>
        </w:tc>
      </w:tr>
      <w:tr w:rsidR="00965476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5476" w:rsidRPr="00F05A21" w:rsidRDefault="00965476" w:rsidP="0056106F">
            <w:pPr>
              <w:pStyle w:val="N4PLAa"/>
            </w:pPr>
            <w:bookmarkStart w:id="133" w:name="_Ref311551139"/>
            <w:bookmarkStart w:id="134" w:name="_Ref311551142"/>
            <w:bookmarkStart w:id="135" w:name="_Toc367091206"/>
            <w:bookmarkStart w:id="136" w:name="_Toc406759064"/>
            <w:bookmarkStart w:id="137" w:name="_Toc412711168"/>
            <w:bookmarkStart w:id="138" w:name="_Toc438553844"/>
            <w:r w:rsidRPr="00F05A21">
              <w:t>│RT│R1│</w:t>
            </w:r>
            <w:r>
              <w:t>-</w:t>
            </w:r>
            <w:r w:rsidRPr="00F05A21">
              <w:t xml:space="preserve">│- Dach </w:t>
            </w:r>
            <w:r>
              <w:t>typowy</w:t>
            </w:r>
            <w:r w:rsidRPr="00F05A21">
              <w:t>.</w:t>
            </w:r>
            <w:bookmarkEnd w:id="133"/>
            <w:bookmarkEnd w:id="134"/>
            <w:bookmarkEnd w:id="135"/>
            <w:bookmarkEnd w:id="136"/>
            <w:bookmarkEnd w:id="137"/>
            <w:bookmarkEnd w:id="138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5476" w:rsidRPr="00F05A21" w:rsidRDefault="00965476" w:rsidP="00965476">
            <w:pPr>
              <w:pStyle w:val="refright"/>
            </w:pPr>
          </w:p>
        </w:tc>
      </w:tr>
      <w:tr w:rsidR="00965476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65476" w:rsidRPr="00F05A21" w:rsidRDefault="00965476" w:rsidP="00965476">
            <w:pPr>
              <w:pStyle w:val="pdpPl"/>
            </w:pPr>
            <w:r w:rsidRPr="004F0016">
              <w:t>Lokalizacja</w:t>
            </w:r>
            <w:r w:rsidRPr="00F05A21">
              <w:t>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65476" w:rsidRPr="00F05A21" w:rsidRDefault="00965476" w:rsidP="00965476">
            <w:pPr>
              <w:pStyle w:val="refright"/>
            </w:pPr>
          </w:p>
        </w:tc>
      </w:tr>
      <w:tr w:rsidR="00965476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left w:val="nil"/>
              <w:right w:val="single" w:sz="4" w:space="0" w:color="auto"/>
            </w:tcBorders>
            <w:vAlign w:val="center"/>
          </w:tcPr>
          <w:p w:rsidR="00965476" w:rsidRPr="00F05A21" w:rsidRDefault="00965476" w:rsidP="00965476">
            <w:pPr>
              <w:pStyle w:val="TP11-PL"/>
            </w:pPr>
            <w:r w:rsidRPr="00F05A21">
              <w:t xml:space="preserve">Lokalizacja według oznaczeń symbolami na rysunkach. </w:t>
            </w:r>
            <w:r>
              <w:t>Przewidywane dla: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65476" w:rsidRPr="00F05A21" w:rsidRDefault="00965476" w:rsidP="00965476">
            <w:pPr>
              <w:pStyle w:val="refright"/>
            </w:pPr>
          </w:p>
        </w:tc>
      </w:tr>
      <w:tr w:rsidR="00B07C58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left w:val="nil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TP12-PL"/>
            </w:pPr>
            <w:r w:rsidRPr="004F0016">
              <w:t>Dachy</w:t>
            </w:r>
            <w:r>
              <w:t xml:space="preserve"> nad klatkami schodowymi i pomieszczeniami na dachu.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left w:val="nil"/>
              <w:right w:val="single" w:sz="4" w:space="0" w:color="auto"/>
            </w:tcBorders>
            <w:vAlign w:val="center"/>
          </w:tcPr>
          <w:p w:rsidR="00B07C58" w:rsidRPr="00F05A21" w:rsidRDefault="00B07C58" w:rsidP="00B07C58">
            <w:pPr>
              <w:pStyle w:val="pdpPl"/>
              <w:tabs>
                <w:tab w:val="clear" w:pos="4230"/>
                <w:tab w:val="left" w:pos="1322"/>
              </w:tabs>
              <w:ind w:left="1322" w:hanging="479"/>
            </w:pPr>
            <w:r w:rsidRPr="00F05A21">
              <w:t>Warstwy: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BA0F4E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4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7C58" w:rsidRPr="00B361E1" w:rsidRDefault="00B07C58" w:rsidP="0088227D">
            <w:pPr>
              <w:pStyle w:val="APA-PL8ptcentrbold"/>
            </w:pPr>
            <w:r>
              <w:t>RT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7C58" w:rsidRPr="00BA0F4E" w:rsidRDefault="00B07C58" w:rsidP="0088227D">
            <w:pPr>
              <w:pStyle w:val="APA-PL8ptcentr"/>
            </w:pPr>
            <w:r>
              <w:t>R 1</w:t>
            </w:r>
          </w:p>
        </w:tc>
        <w:tc>
          <w:tcPr>
            <w:tcW w:w="677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07C58" w:rsidRPr="00BA0F4E" w:rsidRDefault="00B07C58" w:rsidP="0088227D">
            <w:pPr>
              <w:pStyle w:val="APA-PL8ptright"/>
              <w:keepNext/>
            </w:pPr>
            <w:r>
              <w:t>-</w:t>
            </w:r>
          </w:p>
        </w:tc>
        <w:tc>
          <w:tcPr>
            <w:tcW w:w="53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07C58" w:rsidRPr="00BA0F4E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BA0F4E" w:rsidRDefault="00B07C58" w:rsidP="0088227D">
            <w:pPr>
              <w:pStyle w:val="APA-PL8ptleft"/>
              <w:keepNext/>
            </w:pPr>
            <w:r>
              <w:t>Dach w układzie odwróconym z zielenią ekstensywną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BA0F4E" w:rsidRDefault="00B07C58" w:rsidP="0088227D">
            <w:pPr>
              <w:pStyle w:val="APA-PL8ptleft"/>
              <w:keepNext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77" w:type="dxa"/>
            <w:gridSpan w:val="8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39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>Część nośna: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  <w:r w:rsidRPr="00FF751F">
              <w:rPr>
                <w:rFonts w:ascii="Arial Narrow" w:hAnsi="Arial Narrow"/>
                <w:sz w:val="16"/>
              </w:rPr>
              <w:t>Płyta żelbetowa stropowa ze spadkami (min. 2%, zalecany 3%), wg projektu konstrukcji</w:t>
            </w:r>
            <w:r>
              <w:rPr>
                <w:rFonts w:ascii="Arial Narrow" w:hAnsi="Arial Narrow"/>
                <w:sz w:val="16"/>
              </w:rPr>
              <w:t xml:space="preserve">, </w:t>
            </w:r>
            <w:r w:rsidRPr="00F05A21">
              <w:rPr>
                <w:rStyle w:val="APA-PL8ptdolewej"/>
              </w:rPr>
              <w:t xml:space="preserve">nad </w:t>
            </w:r>
            <w:r>
              <w:rPr>
                <w:rStyle w:val="APA-PL8ptdolewej"/>
              </w:rPr>
              <w:t xml:space="preserve">klatkami i pomieszczeniami na dachach, </w:t>
            </w:r>
            <w:r w:rsidRPr="00F05A21">
              <w:rPr>
                <w:rStyle w:val="APA-PL8ptdolewej"/>
              </w:rPr>
              <w:t>wg projektu konstrukcji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  <w:r w:rsidRPr="00F05A21">
              <w:t>Projekt konstrukcji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tcBorders>
              <w:top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77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>Warstwy</w:t>
            </w:r>
            <w:r>
              <w:t xml:space="preserve"> </w:t>
            </w:r>
            <w:r w:rsidRPr="00F05A21">
              <w:t xml:space="preserve"> izolacyjne: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421A0D" w:rsidP="0088227D">
            <w:pPr>
              <w:pStyle w:val="APA-PL8ptdoprawej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73660</wp:posOffset>
                      </wp:positionV>
                      <wp:extent cx="152400" cy="2147570"/>
                      <wp:effectExtent l="12065" t="6985" r="6985" b="7620"/>
                      <wp:wrapNone/>
                      <wp:docPr id="17" name="AutoShape 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2147570"/>
                              </a:xfrm>
                              <a:prstGeom prst="leftBrace">
                                <a:avLst>
                                  <a:gd name="adj1" fmla="val 1174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59E5C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432" o:spid="_x0000_s1026" type="#_x0000_t87" style="position:absolute;margin-left:8.15pt;margin-top:5.8pt;width:12pt;height:169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"/>
                  </w:pict>
                </mc:Fallback>
              </mc:AlternateContent>
            </w: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6A6A6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  <w:proofErr w:type="spellStart"/>
            <w:r w:rsidRPr="00F05A21">
              <w:rPr>
                <w:rStyle w:val="APA-PL8ptdolewej"/>
              </w:rPr>
              <w:t>Paroizolacja</w:t>
            </w:r>
            <w:proofErr w:type="spellEnd"/>
            <w:r w:rsidRPr="00F05A21">
              <w:rPr>
                <w:rStyle w:val="APA-PL8ptdolewej"/>
              </w:rPr>
              <w:t xml:space="preserve"> np. z</w:t>
            </w:r>
            <w:r>
              <w:rPr>
                <w:rStyle w:val="APA-PL8ptdolewej"/>
              </w:rPr>
              <w:t xml:space="preserve"> </w:t>
            </w:r>
            <w:r w:rsidRPr="00E467C3">
              <w:rPr>
                <w:rFonts w:ascii="Arial Narrow" w:hAnsi="Arial Narrow"/>
                <w:sz w:val="16"/>
              </w:rPr>
              <w:t xml:space="preserve">papy </w:t>
            </w:r>
            <w:proofErr w:type="spellStart"/>
            <w:r w:rsidRPr="00E467C3">
              <w:rPr>
                <w:rFonts w:ascii="Arial Narrow" w:hAnsi="Arial Narrow"/>
                <w:sz w:val="16"/>
              </w:rPr>
              <w:t>Foalbit</w:t>
            </w:r>
            <w:proofErr w:type="spellEnd"/>
            <w:r w:rsidRPr="00E467C3">
              <w:rPr>
                <w:rFonts w:ascii="Arial Narrow" w:hAnsi="Arial Narrow"/>
                <w:sz w:val="16"/>
              </w:rPr>
              <w:t xml:space="preserve"> AL S40</w:t>
            </w:r>
            <w:r>
              <w:rPr>
                <w:rFonts w:ascii="Arial Narrow" w:hAnsi="Arial Narrow"/>
                <w:sz w:val="16"/>
              </w:rPr>
              <w:t xml:space="preserve"> na gruncie systemowym </w:t>
            </w:r>
            <w:proofErr w:type="spellStart"/>
            <w:r>
              <w:rPr>
                <w:rFonts w:ascii="Arial Narrow" w:hAnsi="Arial Narrow"/>
                <w:sz w:val="16"/>
              </w:rPr>
              <w:t>Siplast</w:t>
            </w:r>
            <w:proofErr w:type="spellEnd"/>
            <w:r>
              <w:rPr>
                <w:rFonts w:ascii="Arial Narrow" w:hAnsi="Arial Narrow"/>
                <w:sz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</w:rPr>
              <w:t>Primer</w:t>
            </w:r>
            <w:proofErr w:type="spellEnd"/>
            <w:r>
              <w:rPr>
                <w:rFonts w:ascii="Arial Narrow" w:hAnsi="Arial Narrow"/>
                <w:sz w:val="16"/>
              </w:rPr>
              <w:t xml:space="preserve"> Szybki Grunt SBS, lub </w:t>
            </w:r>
            <w:proofErr w:type="spellStart"/>
            <w:r>
              <w:rPr>
                <w:rStyle w:val="APA-PL8ptdolewej"/>
              </w:rPr>
              <w:t>Paroizolacja</w:t>
            </w:r>
            <w:proofErr w:type="spellEnd"/>
            <w:r>
              <w:rPr>
                <w:rStyle w:val="APA-PL8ptdolewej"/>
              </w:rPr>
              <w:t xml:space="preserve"> BIT V60 S4 - papa asfaltowa zgrzewalna  na gruncie systemowym penetrator G7,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J.3.4.b</w:t>
            </w:r>
          </w:p>
          <w:p w:rsidR="00B07C58" w:rsidRPr="00F05A21" w:rsidRDefault="00B07C58" w:rsidP="00B07C58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top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  <w:r w:rsidRPr="00F05A21">
              <w:rPr>
                <w:rStyle w:val="APA-PL8ptdolewej"/>
              </w:rPr>
              <w:t>20cm termoizolacja - płyty styropianowe EPS 100 wg AT systemu,</w:t>
            </w:r>
            <w:r>
              <w:rPr>
                <w:rStyle w:val="APA-PL8ptdolewej"/>
              </w:rPr>
              <w:t xml:space="preserve"> 2 warstwy, </w:t>
            </w:r>
            <w:r w:rsidRPr="00F05A21">
              <w:rPr>
                <w:rStyle w:val="APA-PL8ptdolewej"/>
              </w:rPr>
              <w:t xml:space="preserve"> układ mijankowy</w:t>
            </w:r>
          </w:p>
        </w:tc>
        <w:tc>
          <w:tcPr>
            <w:tcW w:w="109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J.3.3.b</w:t>
            </w:r>
          </w:p>
          <w:p w:rsidR="00B07C58" w:rsidRPr="00F05A21" w:rsidRDefault="00B07C58" w:rsidP="00B07C58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top w:val="single" w:sz="4" w:space="0" w:color="A6A6A6"/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  <w:r w:rsidRPr="00F05A21">
              <w:rPr>
                <w:rStyle w:val="APA-PL8ptdolewej"/>
              </w:rPr>
              <w:t>Przekładka systemowa z welonu szklanego o gramaturze min. 120g/m2</w:t>
            </w:r>
          </w:p>
        </w:tc>
        <w:tc>
          <w:tcPr>
            <w:tcW w:w="1096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J.3.4.c</w:t>
            </w:r>
          </w:p>
          <w:p w:rsidR="00B07C58" w:rsidRPr="00F05A21" w:rsidRDefault="00B07C58" w:rsidP="00B07C58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992" w:type="dxa"/>
            <w:gridSpan w:val="3"/>
            <w:vAlign w:val="center"/>
          </w:tcPr>
          <w:p w:rsidR="00B07C58" w:rsidRPr="00E87E46" w:rsidRDefault="00B07C58" w:rsidP="0088227D">
            <w:pPr>
              <w:pStyle w:val="APA-PL8ptcentr"/>
              <w:rPr>
                <w:b/>
              </w:rPr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39" w:type="dxa"/>
            <w:gridSpan w:val="3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proofErr w:type="spellStart"/>
            <w:r w:rsidRPr="00F05A21">
              <w:t>Hydroizolacja</w:t>
            </w:r>
            <w:proofErr w:type="spellEnd"/>
            <w:r w:rsidRPr="00F05A21">
              <w:t>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  <w:r w:rsidRPr="00E87E46">
              <w:rPr>
                <w:b/>
              </w:rPr>
              <w:t>R1</w:t>
            </w: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  <w:r w:rsidRPr="00F05A21">
              <w:rPr>
                <w:rStyle w:val="APA-PL8ptdolewej"/>
              </w:rPr>
              <w:t xml:space="preserve">- EPDM </w:t>
            </w:r>
            <w:proofErr w:type="spellStart"/>
            <w:r w:rsidRPr="00F05A21">
              <w:rPr>
                <w:rStyle w:val="APA-PL8ptdolewej"/>
              </w:rPr>
              <w:t>Resitrix</w:t>
            </w:r>
            <w:proofErr w:type="spellEnd"/>
            <w:r w:rsidRPr="00F05A21">
              <w:rPr>
                <w:rStyle w:val="APA-PL8ptdolewej"/>
              </w:rPr>
              <w:t xml:space="preserve"> MB  3,1mm</w:t>
            </w:r>
            <w:r>
              <w:rPr>
                <w:rStyle w:val="APA-PL8ptdolewej"/>
              </w:rPr>
              <w:t xml:space="preserve"> mocowany mechanicznie.</w:t>
            </w:r>
            <w:r w:rsidRPr="00F05A21">
              <w:rPr>
                <w:rStyle w:val="APA-PL8ptdolewej"/>
              </w:rPr>
              <w:t xml:space="preserve"> Obróbki i wykończenia: </w:t>
            </w:r>
            <w:proofErr w:type="spellStart"/>
            <w:r w:rsidRPr="00F05A21">
              <w:rPr>
                <w:rStyle w:val="APA-PL8ptdolewej"/>
              </w:rPr>
              <w:t>Resitrix</w:t>
            </w:r>
            <w:proofErr w:type="spellEnd"/>
            <w:r w:rsidRPr="00F05A21">
              <w:rPr>
                <w:rStyle w:val="APA-PL8ptdolewej"/>
              </w:rPr>
              <w:t xml:space="preserve"> SK, </w:t>
            </w:r>
            <w:smartTag w:uri="urn:schemas-microsoft-com:office:smarttags" w:element="metricconverter">
              <w:smartTagPr>
                <w:attr w:name="ProductID" w:val="2,5 mm"/>
              </w:smartTagPr>
              <w:r w:rsidRPr="00F05A21">
                <w:rPr>
                  <w:rStyle w:val="APA-PL8ptdolewej"/>
                </w:rPr>
                <w:t>2,5 mm</w:t>
              </w:r>
            </w:smartTag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J.3.2.a.3)</w:t>
            </w:r>
          </w:p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  <w:r w:rsidRPr="00F05A21">
              <w:rPr>
                <w:rStyle w:val="APA-PL8ptdolewej"/>
              </w:rPr>
              <w:t>Lub zamiennie: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bottom w:val="dashed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  <w:r w:rsidRPr="00F05A21">
              <w:rPr>
                <w:rStyle w:val="APA-PL8ptdolewej"/>
              </w:rPr>
              <w:t>- Podkładka techniczna z papy izolacyjnej I 333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top w:val="dashed" w:sz="4" w:space="0" w:color="808080"/>
              <w:bottom w:val="dashed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  <w:r w:rsidRPr="00F05A21">
              <w:rPr>
                <w:rStyle w:val="APA-PL8ptdolewej"/>
              </w:rPr>
              <w:t xml:space="preserve">- Papa podkładowa: </w:t>
            </w:r>
            <w:proofErr w:type="spellStart"/>
            <w:r w:rsidRPr="00F3306D">
              <w:rPr>
                <w:rFonts w:ascii="Arial Narrow" w:hAnsi="Arial Narrow"/>
                <w:sz w:val="16"/>
              </w:rPr>
              <w:t>FireSmart</w:t>
            </w:r>
            <w:proofErr w:type="spellEnd"/>
            <w:r w:rsidRPr="00F3306D">
              <w:rPr>
                <w:rFonts w:ascii="Arial Narrow" w:hAnsi="Arial Narrow"/>
                <w:sz w:val="16"/>
              </w:rPr>
              <w:t xml:space="preserve"> Duo Baza 4.0 Szybki Profil SBS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top w:val="dashed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  <w:r w:rsidRPr="00F05A21">
              <w:rPr>
                <w:rStyle w:val="APA-PL8ptdolewej"/>
              </w:rPr>
              <w:t xml:space="preserve">- Papa nawierzchniowa: </w:t>
            </w:r>
            <w:proofErr w:type="spellStart"/>
            <w:r w:rsidRPr="00F3306D">
              <w:rPr>
                <w:rFonts w:ascii="Arial Narrow" w:hAnsi="Arial Narrow"/>
                <w:sz w:val="16"/>
              </w:rPr>
              <w:t>FireSmart</w:t>
            </w:r>
            <w:proofErr w:type="spellEnd"/>
            <w:r w:rsidRPr="00F3306D">
              <w:rPr>
                <w:rFonts w:ascii="Arial Narrow" w:hAnsi="Arial Narrow"/>
                <w:sz w:val="16"/>
              </w:rPr>
              <w:t xml:space="preserve"> Duo Top 5.0 Szybki Profil SBS</w:t>
            </w:r>
            <w:r>
              <w:rPr>
                <w:rFonts w:ascii="Arial Narrow" w:hAnsi="Arial Narrow"/>
                <w:sz w:val="16"/>
              </w:rPr>
              <w:t xml:space="preserve"> </w:t>
            </w:r>
            <w:r>
              <w:rPr>
                <w:rStyle w:val="APA-PL8ptdolewej"/>
              </w:rPr>
              <w:t>malowana na kolor srebrny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  <w:r>
              <w:t>§ J.3.2.b.2)</w:t>
            </w:r>
            <w:r w:rsidRPr="00F05A21">
              <w:t xml:space="preserve"> 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  <w:r w:rsidRPr="00F05A21">
              <w:rPr>
                <w:rStyle w:val="APA-PL8ptdolewej"/>
              </w:rPr>
              <w:t>Lub zamiennie: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  <w:r>
              <w:rPr>
                <w:rStyle w:val="APA-PL8ptdolewej"/>
              </w:rPr>
              <w:t xml:space="preserve">- </w:t>
            </w:r>
            <w:r w:rsidRPr="00F05A21">
              <w:rPr>
                <w:rStyle w:val="APA-PL8ptdolewej"/>
              </w:rPr>
              <w:t xml:space="preserve">Podkładka techniczna z papy izolacyjnej </w:t>
            </w:r>
            <w:r>
              <w:rPr>
                <w:rStyle w:val="APA-PL8ptdolewej"/>
              </w:rPr>
              <w:t xml:space="preserve">W 400 na 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  <w:r>
              <w:rPr>
                <w:rStyle w:val="APA-PL8ptdolewej"/>
              </w:rPr>
              <w:t xml:space="preserve">- </w:t>
            </w:r>
            <w:r w:rsidRPr="00F05A21">
              <w:rPr>
                <w:rStyle w:val="APA-PL8ptdolewej"/>
              </w:rPr>
              <w:t>Papa podkładowa:</w:t>
            </w:r>
            <w:r>
              <w:rPr>
                <w:rStyle w:val="APA-PL8ptdolewej"/>
              </w:rPr>
              <w:t xml:space="preserve"> </w:t>
            </w:r>
            <w:proofErr w:type="spellStart"/>
            <w:r>
              <w:rPr>
                <w:rStyle w:val="APA-PL8ptdolewej"/>
              </w:rPr>
              <w:t>Izolmat</w:t>
            </w:r>
            <w:proofErr w:type="spellEnd"/>
            <w:r>
              <w:rPr>
                <w:rStyle w:val="APA-PL8ptdolewej"/>
              </w:rPr>
              <w:t xml:space="preserve"> Plan PYE G200 S4,0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  <w:r>
              <w:rPr>
                <w:rStyle w:val="APA-PL8ptdolewej"/>
              </w:rPr>
              <w:t xml:space="preserve">- </w:t>
            </w:r>
            <w:r w:rsidRPr="00F05A21">
              <w:rPr>
                <w:rStyle w:val="APA-PL8ptdolewej"/>
              </w:rPr>
              <w:t>Papa nawierzchniowa:</w:t>
            </w:r>
            <w:r>
              <w:rPr>
                <w:rStyle w:val="APA-PL8ptdolewej"/>
              </w:rPr>
              <w:t xml:space="preserve"> </w:t>
            </w:r>
            <w:proofErr w:type="spellStart"/>
            <w:r>
              <w:rPr>
                <w:rStyle w:val="APA-PL8ptdolewej"/>
              </w:rPr>
              <w:t>Izolmat</w:t>
            </w:r>
            <w:proofErr w:type="spellEnd"/>
            <w:r>
              <w:rPr>
                <w:rStyle w:val="APA-PL8ptdolewej"/>
              </w:rPr>
              <w:t xml:space="preserve"> Plan </w:t>
            </w:r>
            <w:proofErr w:type="spellStart"/>
            <w:r>
              <w:rPr>
                <w:rStyle w:val="APA-PL8ptdolewej"/>
              </w:rPr>
              <w:t>Protection</w:t>
            </w:r>
            <w:proofErr w:type="spellEnd"/>
            <w:r>
              <w:rPr>
                <w:rStyle w:val="APA-PL8ptdolewej"/>
              </w:rPr>
              <w:t xml:space="preserve"> PYE PV250 S5,2 SS malowana na kolor srebrny 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>Warstwy wierzchnie wg oznaczeń na rysunkach, symbole j.n. Możliwe wykończenie ostateczne to: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  <w:r w:rsidRPr="00F05A21">
              <w:t>-</w:t>
            </w: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rPr>
                <w:sz w:val="16"/>
              </w:rPr>
            </w:pPr>
            <w:r w:rsidRPr="00F3306D">
              <w:rPr>
                <w:sz w:val="16"/>
              </w:rPr>
              <w:t>Lakier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Icopal</w:t>
            </w:r>
            <w:proofErr w:type="spellEnd"/>
            <w:r w:rsidRPr="00F3306D">
              <w:rPr>
                <w:sz w:val="16"/>
              </w:rPr>
              <w:t xml:space="preserve"> Silver </w:t>
            </w:r>
            <w:proofErr w:type="spellStart"/>
            <w:r w:rsidRPr="00F3306D">
              <w:rPr>
                <w:sz w:val="16"/>
              </w:rPr>
              <w:t>Primer</w:t>
            </w:r>
            <w:proofErr w:type="spellEnd"/>
            <w:r w:rsidRPr="00F3306D">
              <w:rPr>
                <w:sz w:val="16"/>
              </w:rPr>
              <w:t xml:space="preserve"> Szybki Lakier SBS</w:t>
            </w:r>
            <w:r>
              <w:rPr>
                <w:sz w:val="16"/>
              </w:rPr>
              <w:t xml:space="preserve"> lub </w:t>
            </w:r>
            <w:proofErr w:type="spellStart"/>
            <w:r>
              <w:rPr>
                <w:sz w:val="16"/>
              </w:rPr>
              <w:t>Izohan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Izobud</w:t>
            </w:r>
            <w:proofErr w:type="spellEnd"/>
            <w:r>
              <w:rPr>
                <w:sz w:val="16"/>
              </w:rPr>
              <w:t xml:space="preserve"> R dla uzyskania odpowiedniego współczynnika SRI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B07C58">
            <w:pPr>
              <w:pStyle w:val="refright"/>
            </w:pPr>
            <w:r>
              <w:t xml:space="preserve">§ J.3.2.b.2) 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925221" w:rsidRDefault="00B07C58" w:rsidP="0088227D">
            <w:pPr>
              <w:pStyle w:val="APA-PL8ptleft"/>
              <w:keepNext/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115"/>
        </w:trPr>
        <w:tc>
          <w:tcPr>
            <w:tcW w:w="444" w:type="dxa"/>
            <w:gridSpan w:val="6"/>
            <w:vAlign w:val="center"/>
          </w:tcPr>
          <w:p w:rsidR="00B07C58" w:rsidRPr="00F05A21" w:rsidRDefault="00B07C58" w:rsidP="0088227D">
            <w:pPr>
              <w:pStyle w:val="APA-PL8ptboldcentr"/>
              <w:keepNext/>
            </w:pPr>
          </w:p>
        </w:tc>
        <w:tc>
          <w:tcPr>
            <w:tcW w:w="992" w:type="dxa"/>
            <w:gridSpan w:val="3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677" w:type="dxa"/>
            <w:gridSpan w:val="8"/>
            <w:vAlign w:val="center"/>
          </w:tcPr>
          <w:p w:rsidR="00B07C58" w:rsidRPr="00F05A21" w:rsidRDefault="00B07C58" w:rsidP="0088227D">
            <w:pPr>
              <w:pStyle w:val="APA-PL8ptdoprawej"/>
            </w:pPr>
          </w:p>
        </w:tc>
        <w:tc>
          <w:tcPr>
            <w:tcW w:w="539" w:type="dxa"/>
            <w:gridSpan w:val="3"/>
            <w:vAlign w:val="center"/>
          </w:tcPr>
          <w:p w:rsidR="00B07C58" w:rsidRPr="00925221" w:rsidRDefault="00B07C58" w:rsidP="0088227D">
            <w:pPr>
              <w:pStyle w:val="APA-PL8ptleft"/>
              <w:keepNext/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rPr>
                <w:rStyle w:val="APA-PL8ptdolewej"/>
              </w:rPr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765C" w:rsidRPr="00F05A21" w:rsidRDefault="00B1765C" w:rsidP="0056106F">
            <w:pPr>
              <w:pStyle w:val="N4PLAa"/>
              <w:pageBreakBefore/>
              <w:ind w:left="1321" w:hanging="1321"/>
            </w:pPr>
            <w:bookmarkStart w:id="139" w:name="_Toc311211066"/>
            <w:bookmarkStart w:id="140" w:name="_Toc311211073"/>
            <w:bookmarkStart w:id="141" w:name="_Toc311211080"/>
            <w:bookmarkStart w:id="142" w:name="_Toc311211087"/>
            <w:bookmarkStart w:id="143" w:name="_Toc311211095"/>
            <w:bookmarkStart w:id="144" w:name="_Toc311211103"/>
            <w:bookmarkStart w:id="145" w:name="_Toc311211119"/>
            <w:bookmarkStart w:id="146" w:name="_Toc311211126"/>
            <w:bookmarkStart w:id="147" w:name="_Toc311211134"/>
            <w:bookmarkStart w:id="148" w:name="_Toc311211141"/>
            <w:bookmarkStart w:id="149" w:name="_Toc311211148"/>
            <w:bookmarkStart w:id="150" w:name="_Toc311211156"/>
            <w:bookmarkStart w:id="151" w:name="_Toc311211163"/>
            <w:bookmarkStart w:id="152" w:name="_Toc311211171"/>
            <w:bookmarkStart w:id="153" w:name="_Toc311211178"/>
            <w:bookmarkStart w:id="154" w:name="_Toc311211186"/>
            <w:bookmarkStart w:id="155" w:name="_Toc311211193"/>
            <w:bookmarkStart w:id="156" w:name="_Toc311211200"/>
            <w:bookmarkStart w:id="157" w:name="_Toc370116438"/>
            <w:bookmarkStart w:id="158" w:name="_Toc438553845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r w:rsidRPr="00F05A21">
              <w:lastRenderedPageBreak/>
              <w:t>│RT│</w:t>
            </w:r>
            <w:r>
              <w:t>I</w:t>
            </w:r>
            <w:r w:rsidRPr="00F05A21">
              <w:t>R</w:t>
            </w:r>
            <w:r>
              <w:t xml:space="preserve"> </w:t>
            </w:r>
            <w:r w:rsidR="00393E0F">
              <w:t>2</w:t>
            </w:r>
            <w:r w:rsidRPr="00F05A21">
              <w:t xml:space="preserve">│…│- Dachy </w:t>
            </w:r>
            <w:r>
              <w:t>odwrócone z warstwą balastową żwirową</w:t>
            </w:r>
            <w:r w:rsidRPr="00F05A21">
              <w:t>.</w:t>
            </w:r>
            <w:bookmarkEnd w:id="157"/>
            <w:bookmarkEnd w:id="158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AB3A4E">
            <w:pPr>
              <w:pStyle w:val="refright"/>
            </w:pP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765C" w:rsidRPr="00F05A21" w:rsidRDefault="00B1765C" w:rsidP="004F0016">
            <w:pPr>
              <w:pStyle w:val="pdpPl"/>
            </w:pPr>
            <w:r w:rsidRPr="00F05A21">
              <w:t>Lokalizacja: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AB3A4E">
            <w:pPr>
              <w:pStyle w:val="refright"/>
            </w:pP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B1765C" w:rsidRPr="00F05A21" w:rsidRDefault="00B1765C" w:rsidP="004F0016">
            <w:pPr>
              <w:pStyle w:val="TP11-PL"/>
            </w:pPr>
            <w:r w:rsidRPr="00F05A21">
              <w:t xml:space="preserve">Lokalizacja według oznaczeń symbolami na rysunkach. </w:t>
            </w:r>
            <w:r>
              <w:t>Przewidywane dla: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AB3A4E">
            <w:pPr>
              <w:pStyle w:val="refright"/>
            </w:pPr>
          </w:p>
        </w:tc>
      </w:tr>
      <w:tr w:rsidR="007F364A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7F364A" w:rsidRDefault="007F364A" w:rsidP="007F364A">
            <w:pPr>
              <w:pStyle w:val="TP12-PL"/>
            </w:pPr>
            <w:r>
              <w:t>Fragmentów dachów budynków biurowych (</w:t>
            </w:r>
            <w:r w:rsidR="001729B2">
              <w:t xml:space="preserve">nad </w:t>
            </w:r>
            <w:r>
              <w:t>+1</w:t>
            </w:r>
            <w:r w:rsidR="001729B2">
              <w:t>3)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364A" w:rsidRPr="00F05A21" w:rsidRDefault="007F364A" w:rsidP="00AB3A4E">
            <w:pPr>
              <w:pStyle w:val="refright"/>
            </w:pP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B1765C" w:rsidRPr="00F05A21" w:rsidRDefault="00B1765C" w:rsidP="007F364A">
            <w:pPr>
              <w:pStyle w:val="TP12-PL"/>
            </w:pPr>
            <w:r>
              <w:t xml:space="preserve">Fragmentów dachów </w:t>
            </w:r>
            <w:r w:rsidR="00036B9D">
              <w:t xml:space="preserve">"bazy" budynku </w:t>
            </w:r>
            <w:r w:rsidR="002A341A">
              <w:t>(</w:t>
            </w:r>
            <w:r w:rsidR="001729B2">
              <w:t xml:space="preserve">nad </w:t>
            </w:r>
            <w:r w:rsidR="002A341A">
              <w:t>+</w:t>
            </w:r>
            <w:r w:rsidR="007F364A">
              <w:t>4</w:t>
            </w:r>
            <w:r w:rsidR="002A341A">
              <w:t xml:space="preserve">) </w:t>
            </w:r>
            <w:r>
              <w:t>na płycie stropowej, żelbetowej, w strefach lokalizacji urządzeń technicznych.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AB3A4E">
            <w:pPr>
              <w:pStyle w:val="refright"/>
            </w:pP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B1765C" w:rsidRPr="00F05A21" w:rsidRDefault="00B1765C" w:rsidP="004F0016">
            <w:pPr>
              <w:pStyle w:val="pdpPl"/>
            </w:pPr>
            <w:r w:rsidRPr="00F05A21">
              <w:t>Warstwy: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AB3A4E">
            <w:pPr>
              <w:pStyle w:val="refright"/>
            </w:pPr>
          </w:p>
        </w:tc>
      </w:tr>
      <w:tr w:rsidR="00167E9B" w:rsidRPr="00BA0F4E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41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7C58" w:rsidRPr="00B361E1" w:rsidRDefault="00B07C58" w:rsidP="0088227D">
            <w:pPr>
              <w:pStyle w:val="APA-PL8ptcentrbold"/>
            </w:pPr>
            <w:r>
              <w:t>RT</w:t>
            </w:r>
          </w:p>
        </w:tc>
        <w:tc>
          <w:tcPr>
            <w:tcW w:w="1021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7C58" w:rsidRPr="00BA0F4E" w:rsidRDefault="00B07C58" w:rsidP="0088227D">
            <w:pPr>
              <w:pStyle w:val="APA-PL8ptcentr"/>
            </w:pPr>
            <w:r>
              <w:t>IR 2</w:t>
            </w:r>
          </w:p>
        </w:tc>
        <w:tc>
          <w:tcPr>
            <w:tcW w:w="625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07C58" w:rsidRPr="00BA0F4E" w:rsidRDefault="00B07C58" w:rsidP="0088227D">
            <w:pPr>
              <w:pStyle w:val="APA-PL8ptright"/>
              <w:keepNext/>
            </w:pPr>
            <w:r>
              <w:t>GR</w:t>
            </w:r>
          </w:p>
        </w:tc>
        <w:tc>
          <w:tcPr>
            <w:tcW w:w="59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07C58" w:rsidRPr="00BA0F4E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BA0F4E" w:rsidRDefault="00B07C58" w:rsidP="0088227D">
            <w:pPr>
              <w:pStyle w:val="APA-PL8ptleft"/>
              <w:keepNext/>
            </w:pPr>
            <w:r>
              <w:t>Dach w układzie odwróconym z warstwą żwirową (techniczną)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BA0F4E" w:rsidRDefault="00B07C58" w:rsidP="0088227D">
            <w:pPr>
              <w:pStyle w:val="APA-PL8ptleft"/>
              <w:keepNext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>Część nośna: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tcBorders>
              <w:top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tcBorders>
              <w:top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>
              <w:t>Płyta żelbetowa stropowa</w:t>
            </w:r>
            <w:r w:rsidRPr="00F05A21">
              <w:t xml:space="preserve"> budynku</w:t>
            </w:r>
            <w:r>
              <w:rPr>
                <w:rStyle w:val="APA-PL8ptdolewej"/>
              </w:rPr>
              <w:t xml:space="preserve"> ze spadkami (min. 2%, zalecany 3%),</w:t>
            </w:r>
            <w:r w:rsidRPr="00F05A21">
              <w:t xml:space="preserve"> wg projektu konstrukcji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  <w:r w:rsidRPr="00F05A21">
              <w:t>Projekt konstrukcji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>Warstwy</w:t>
            </w:r>
            <w:r>
              <w:t xml:space="preserve"> spadkowe i</w:t>
            </w:r>
            <w:r w:rsidRPr="00F05A21">
              <w:t xml:space="preserve"> izolacyjne: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05A21" w:rsidRDefault="00421A0D" w:rsidP="0088227D">
            <w:pPr>
              <w:pStyle w:val="APA-PL8ptcent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88900</wp:posOffset>
                      </wp:positionV>
                      <wp:extent cx="152400" cy="2495550"/>
                      <wp:effectExtent l="7620" t="6350" r="11430" b="12700"/>
                      <wp:wrapNone/>
                      <wp:docPr id="16" name="AutoShape 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2495550"/>
                              </a:xfrm>
                              <a:prstGeom prst="leftBrace">
                                <a:avLst>
                                  <a:gd name="adj1" fmla="val 13645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DB168" id="AutoShape 433" o:spid="_x0000_s1026" type="#_x0000_t87" style="position:absolute;margin-left:43.85pt;margin-top:7pt;width:12pt;height:196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"/>
                  </w:pict>
                </mc:Fallback>
              </mc:AlternateContent>
            </w: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proofErr w:type="spellStart"/>
            <w:r w:rsidRPr="00F05A21">
              <w:t>Hydroizolacja</w:t>
            </w:r>
            <w:proofErr w:type="spellEnd"/>
            <w:r w:rsidRPr="00F05A21">
              <w:t>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 xml:space="preserve">- EPDM zgrzewalny </w:t>
            </w:r>
            <w:proofErr w:type="spellStart"/>
            <w:r w:rsidRPr="00F05A21">
              <w:t>Resitrix</w:t>
            </w:r>
            <w:proofErr w:type="spellEnd"/>
            <w:r w:rsidRPr="00F05A21">
              <w:t xml:space="preserve"> SK W gr.2,5 mm, na gruncie systemowym </w:t>
            </w:r>
            <w:proofErr w:type="spellStart"/>
            <w:r w:rsidRPr="00F05A21">
              <w:t>Fg</w:t>
            </w:r>
            <w:proofErr w:type="spellEnd"/>
            <w:r w:rsidRPr="00F05A21">
              <w:t xml:space="preserve"> 35</w:t>
            </w:r>
            <w:r>
              <w:t xml:space="preserve"> lub innym, dopuszczonym przez Producenta.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J.3.2.a.2)</w:t>
            </w:r>
          </w:p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  <w:vAlign w:val="center"/>
          </w:tcPr>
          <w:p w:rsidR="00B07C58" w:rsidRPr="00F96080" w:rsidRDefault="00B07C58" w:rsidP="0088227D">
            <w:pPr>
              <w:pStyle w:val="APA-PL8ptleft"/>
              <w:keepNext/>
              <w:rPr>
                <w:u w:val="single"/>
              </w:rPr>
            </w:pPr>
            <w:r w:rsidRPr="00F96080">
              <w:rPr>
                <w:u w:val="single"/>
              </w:rPr>
              <w:t>Lub zamiennie: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B2482C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 xml:space="preserve">- </w:t>
            </w:r>
            <w:r w:rsidRPr="00F02B60">
              <w:t xml:space="preserve">1 x papa podkładowa </w:t>
            </w:r>
            <w:proofErr w:type="spellStart"/>
            <w:r w:rsidRPr="00F02B60">
              <w:t>Icopal</w:t>
            </w:r>
            <w:proofErr w:type="spellEnd"/>
            <w:r w:rsidRPr="00F02B60">
              <w:t xml:space="preserve"> P Base 35 </w:t>
            </w:r>
            <w:proofErr w:type="spellStart"/>
            <w:r w:rsidRPr="00F02B60">
              <w:t>ww</w:t>
            </w:r>
            <w:proofErr w:type="spellEnd"/>
            <w:r w:rsidRPr="00F02B60">
              <w:t xml:space="preserve"> Szybki Profil SBS</w:t>
            </w:r>
            <w:r>
              <w:t>,</w:t>
            </w:r>
            <w:r w:rsidRPr="00F05A21">
              <w:t xml:space="preserve"> na gruncie </w:t>
            </w:r>
            <w:proofErr w:type="spellStart"/>
            <w:r w:rsidRPr="00F02B60">
              <w:t>Siplast</w:t>
            </w:r>
            <w:proofErr w:type="spellEnd"/>
            <w:r w:rsidRPr="00F02B60">
              <w:t xml:space="preserve"> </w:t>
            </w:r>
            <w:proofErr w:type="spellStart"/>
            <w:r w:rsidRPr="00F02B60">
              <w:t>Primer</w:t>
            </w:r>
            <w:proofErr w:type="spellEnd"/>
            <w:r w:rsidRPr="00F02B60">
              <w:t xml:space="preserve"> Szybki Grunt SBS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bottom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 xml:space="preserve">- </w:t>
            </w:r>
            <w:r>
              <w:t>1 x papa</w:t>
            </w:r>
            <w:r w:rsidRPr="00F02B60">
              <w:t xml:space="preserve"> </w:t>
            </w:r>
            <w:proofErr w:type="spellStart"/>
            <w:r w:rsidRPr="00F02B60">
              <w:t>Icopal</w:t>
            </w:r>
            <w:proofErr w:type="spellEnd"/>
            <w:r w:rsidRPr="00F02B60">
              <w:t xml:space="preserve"> PA Top 45 </w:t>
            </w:r>
            <w:proofErr w:type="spellStart"/>
            <w:r w:rsidRPr="00F02B60">
              <w:t>ww</w:t>
            </w:r>
            <w:proofErr w:type="spellEnd"/>
            <w:r w:rsidRPr="00F02B60">
              <w:t xml:space="preserve"> Szybki Profil SBS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B07C58" w:rsidRPr="00F05A21" w:rsidRDefault="00B07C58" w:rsidP="0088227D">
            <w:pPr>
              <w:pStyle w:val="refright"/>
            </w:pPr>
            <w:r>
              <w:t>§ J.3.2.b.3)</w:t>
            </w:r>
            <w:r w:rsidRPr="00F05A21">
              <w:t xml:space="preserve"> 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  <w:vAlign w:val="center"/>
          </w:tcPr>
          <w:p w:rsidR="00B07C58" w:rsidRPr="00F96080" w:rsidRDefault="00B07C58" w:rsidP="0088227D">
            <w:pPr>
              <w:pStyle w:val="APA-PL8ptleft"/>
              <w:keepNext/>
              <w:rPr>
                <w:u w:val="single"/>
              </w:rPr>
            </w:pPr>
            <w:r w:rsidRPr="00F96080">
              <w:rPr>
                <w:u w:val="single"/>
              </w:rPr>
              <w:t>Lub zamiennie: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B2482C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A3A60" w:rsidRDefault="00B07C58" w:rsidP="0088227D">
            <w:pPr>
              <w:pStyle w:val="APA-PL8ptcentr"/>
              <w:rPr>
                <w:b/>
              </w:rPr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 xml:space="preserve">- </w:t>
            </w:r>
            <w:r w:rsidRPr="00F02B60">
              <w:t>1 x papa podkładowa</w:t>
            </w:r>
            <w:r>
              <w:t xml:space="preserve"> </w:t>
            </w:r>
            <w:proofErr w:type="spellStart"/>
            <w:r>
              <w:t>IzolmatPlan</w:t>
            </w:r>
            <w:proofErr w:type="spellEnd"/>
            <w:r>
              <w:t xml:space="preserve"> PYE PV160 S3,0 nagrzewana </w:t>
            </w:r>
            <w:proofErr w:type="spellStart"/>
            <w:r>
              <w:t>całopowierzchniowo</w:t>
            </w:r>
            <w:proofErr w:type="spellEnd"/>
            <w:r>
              <w:t xml:space="preserve"> </w:t>
            </w:r>
            <w:r w:rsidRPr="00F05A21">
              <w:t xml:space="preserve">na gruncie </w:t>
            </w:r>
            <w:r>
              <w:rPr>
                <w:rStyle w:val="APA-PL8ptdolewej"/>
              </w:rPr>
              <w:t>systemowym penetrator G7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bottom"/>
          </w:tcPr>
          <w:p w:rsidR="00B07C58" w:rsidRPr="00F05A21" w:rsidRDefault="00B07C58" w:rsidP="0088227D">
            <w:pPr>
              <w:pStyle w:val="APA-PL8ptcentr"/>
            </w:pPr>
            <w:r w:rsidRPr="00FA3A60">
              <w:rPr>
                <w:b/>
              </w:rPr>
              <w:t>IR 2</w:t>
            </w: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 xml:space="preserve">- </w:t>
            </w:r>
            <w:r w:rsidRPr="00F02B60">
              <w:t xml:space="preserve">1 x papa </w:t>
            </w:r>
            <w:r>
              <w:t>IZOLMATPLAN PYE PV250 S5,2 SS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>
              <w:t>Izolacje, drenaż: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 xml:space="preserve">Przekładka ochronna z </w:t>
            </w:r>
            <w:proofErr w:type="spellStart"/>
            <w:r w:rsidRPr="00F05A21">
              <w:t>geowłókniny</w:t>
            </w:r>
            <w:proofErr w:type="spellEnd"/>
            <w:r w:rsidRPr="00F05A21">
              <w:t xml:space="preserve">, o gramaturze </w:t>
            </w:r>
            <w:r>
              <w:t xml:space="preserve">min. </w:t>
            </w:r>
            <w:r w:rsidRPr="00F05A21">
              <w:t>300</w:t>
            </w:r>
            <w:r>
              <w:t>-500</w:t>
            </w:r>
            <w:r w:rsidRPr="00F05A21">
              <w:t>g/m</w:t>
            </w:r>
            <w:r w:rsidRPr="007811EC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J.3.4.c</w:t>
            </w:r>
          </w:p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>
              <w:t>22</w:t>
            </w:r>
            <w:r w:rsidRPr="00F05A21">
              <w:t xml:space="preserve">cm termoizolacja - płyty z polistyrenu ekstrudowanego </w:t>
            </w:r>
            <w:r>
              <w:t>XPS 300</w:t>
            </w:r>
            <w:r w:rsidRPr="00F05A21">
              <w:t xml:space="preserve">, </w:t>
            </w:r>
            <w:r>
              <w:t xml:space="preserve">dwie warstwy, </w:t>
            </w:r>
            <w:r w:rsidRPr="00F05A21">
              <w:t>układ mijankowy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J.3.3.d</w:t>
            </w:r>
          </w:p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>
              <w:t xml:space="preserve">Warstwa ochronna z </w:t>
            </w:r>
            <w:proofErr w:type="spellStart"/>
            <w:r>
              <w:t>geowłókniny</w:t>
            </w:r>
            <w:proofErr w:type="spellEnd"/>
            <w:r>
              <w:t xml:space="preserve"> 120</w:t>
            </w:r>
            <w:r w:rsidRPr="00F05A21">
              <w:t>g/m</w:t>
            </w:r>
            <w:r w:rsidRPr="00450DE5">
              <w:rPr>
                <w:vertAlign w:val="superscript"/>
              </w:rPr>
              <w:t>2</w:t>
            </w:r>
            <w:r w:rsidRPr="00F05A21">
              <w:t>;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J.3.4.c</w:t>
            </w:r>
          </w:p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tcBorders>
              <w:bottom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bottom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 xml:space="preserve">0,8cm - Warstwa drenażowa z folii kubełkowej zespolonej z warstwą filtrującą z </w:t>
            </w:r>
            <w:proofErr w:type="spellStart"/>
            <w:r w:rsidRPr="00F05A21">
              <w:t>geowłókniny</w:t>
            </w:r>
            <w:proofErr w:type="spellEnd"/>
            <w:r w:rsidRPr="00F05A21">
              <w:t xml:space="preserve"> lub 2cm folia kubełkowa z wypełnieniem żwirem drobnym jednofrakcyjnym 2-4mm, z </w:t>
            </w:r>
            <w:proofErr w:type="spellStart"/>
            <w:r w:rsidRPr="00F05A21">
              <w:t>geowłókniną</w:t>
            </w:r>
            <w:proofErr w:type="spellEnd"/>
            <w:r w:rsidRPr="00F05A21">
              <w:t xml:space="preserve"> filtrującą układaną luzem. 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J.3.4.d.1)</w:t>
            </w:r>
          </w:p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>Warstwy wierzchnie wg oznaczeń na rysunkach, symbole j.n. Możliwe wykończenie ostateczne to: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  <w:r>
              <w:t>GR</w:t>
            </w: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>
              <w:t>Żwir biały, płukany 16/32mm grubość warstwy 8cm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J.4.2</w:t>
            </w:r>
          </w:p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C58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DF60D5" w:rsidRDefault="00B07C58" w:rsidP="0088227D">
            <w:pPr>
              <w:pStyle w:val="APA-PL8ptleft"/>
              <w:keepNext/>
            </w:pPr>
            <w:r>
              <w:t>CP 4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APA-PL8ptleft"/>
              <w:keepNext/>
            </w:pPr>
            <w:r>
              <w:t>Nawierzchnia</w:t>
            </w:r>
            <w:r w:rsidRPr="00F05A21">
              <w:t xml:space="preserve"> z płyt betonowych gr. 4cm, standardowych </w:t>
            </w:r>
            <w:r>
              <w:t>4</w:t>
            </w:r>
            <w:r w:rsidRPr="00F05A21">
              <w:t>0x</w:t>
            </w:r>
            <w:r>
              <w:t>4</w:t>
            </w:r>
            <w:r w:rsidRPr="00F05A21">
              <w:t>0cm</w:t>
            </w:r>
            <w:r>
              <w:t xml:space="preserve"> lub 50x50cm na podbudowie z zaprawy drenażowej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J.4.3.a</w:t>
            </w:r>
          </w:p>
          <w:p w:rsidR="00B07C58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4293"/>
        </w:trPr>
        <w:tc>
          <w:tcPr>
            <w:tcW w:w="415" w:type="dxa"/>
            <w:gridSpan w:val="5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21" w:type="dxa"/>
            <w:gridSpan w:val="4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393E0F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3E0F" w:rsidRPr="00F05A21" w:rsidRDefault="00393E0F" w:rsidP="0056106F">
            <w:pPr>
              <w:pStyle w:val="N4PLAa"/>
              <w:pageBreakBefore/>
              <w:ind w:left="1321" w:hanging="1321"/>
            </w:pPr>
            <w:bookmarkStart w:id="159" w:name="_Toc370116437"/>
            <w:bookmarkStart w:id="160" w:name="_Toc438553846"/>
            <w:r w:rsidRPr="00F05A21">
              <w:lastRenderedPageBreak/>
              <w:t>│RT│</w:t>
            </w:r>
            <w:r>
              <w:t>I</w:t>
            </w:r>
            <w:r w:rsidRPr="00F05A21">
              <w:t>R</w:t>
            </w:r>
            <w:r>
              <w:t>3</w:t>
            </w:r>
            <w:r w:rsidRPr="00F05A21">
              <w:t xml:space="preserve">│…│- Dachy </w:t>
            </w:r>
            <w:r>
              <w:t xml:space="preserve">odwrócone płaskie z warstwą balastową </w:t>
            </w:r>
            <w:r w:rsidRPr="00F05A21">
              <w:t>z zielenią</w:t>
            </w:r>
            <w:r>
              <w:t xml:space="preserve"> ekstensywną</w:t>
            </w:r>
            <w:r w:rsidRPr="00F05A21">
              <w:t>.</w:t>
            </w:r>
            <w:bookmarkEnd w:id="159"/>
            <w:bookmarkEnd w:id="160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E0F" w:rsidRPr="00F05A21" w:rsidRDefault="00393E0F" w:rsidP="007F364A">
            <w:pPr>
              <w:pStyle w:val="refright"/>
            </w:pPr>
          </w:p>
        </w:tc>
      </w:tr>
      <w:tr w:rsidR="00393E0F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3E0F" w:rsidRPr="00F05A21" w:rsidRDefault="00393E0F" w:rsidP="007F364A">
            <w:pPr>
              <w:pStyle w:val="pdpPl"/>
            </w:pPr>
            <w:r w:rsidRPr="00F05A21">
              <w:t>Lokalizacja: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93E0F" w:rsidRPr="00F05A21" w:rsidRDefault="00393E0F" w:rsidP="007F364A">
            <w:pPr>
              <w:pStyle w:val="refright"/>
            </w:pPr>
          </w:p>
        </w:tc>
      </w:tr>
      <w:tr w:rsidR="00393E0F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393E0F" w:rsidRPr="00F05A21" w:rsidRDefault="00393E0F" w:rsidP="007F364A">
            <w:pPr>
              <w:pStyle w:val="TP11-PL"/>
            </w:pPr>
            <w:r w:rsidRPr="00F05A21">
              <w:t xml:space="preserve">Lokalizacja według oznaczeń symbolami na rysunkach. </w:t>
            </w:r>
            <w:r>
              <w:t>Przewidywane dla: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3E0F" w:rsidRPr="00F05A21" w:rsidRDefault="00393E0F" w:rsidP="007F364A">
            <w:pPr>
              <w:pStyle w:val="refright"/>
            </w:pPr>
          </w:p>
        </w:tc>
      </w:tr>
      <w:tr w:rsidR="00832310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832310" w:rsidRDefault="00832310" w:rsidP="00832310">
            <w:pPr>
              <w:pStyle w:val="TP12-PL"/>
            </w:pPr>
            <w:r>
              <w:t>Dachy zielone biurowców na poziomie (nad +13)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2310" w:rsidRPr="00F05A21" w:rsidRDefault="00832310" w:rsidP="009D5D55">
            <w:pPr>
              <w:pStyle w:val="refright"/>
            </w:pPr>
          </w:p>
        </w:tc>
      </w:tr>
      <w:tr w:rsidR="00393E0F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393E0F" w:rsidRPr="00F05A21" w:rsidRDefault="00393E0F" w:rsidP="007F364A">
            <w:pPr>
              <w:pStyle w:val="TP12-PL"/>
            </w:pPr>
            <w:r>
              <w:t>Dachu zielonego "bazy" (</w:t>
            </w:r>
            <w:r w:rsidR="00832310">
              <w:t xml:space="preserve">nad </w:t>
            </w:r>
            <w:r>
              <w:t>+4) budynku.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3E0F" w:rsidRPr="00F05A21" w:rsidRDefault="00393E0F" w:rsidP="007F364A">
            <w:pPr>
              <w:pStyle w:val="refright"/>
            </w:pPr>
          </w:p>
        </w:tc>
      </w:tr>
      <w:tr w:rsidR="00393E0F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393E0F" w:rsidRPr="00F05A21" w:rsidRDefault="00393E0F" w:rsidP="007F364A">
            <w:pPr>
              <w:pStyle w:val="pdpPl"/>
            </w:pPr>
            <w:r w:rsidRPr="00F05A21">
              <w:t>Warstwy: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3E0F" w:rsidRPr="00F05A21" w:rsidRDefault="00393E0F" w:rsidP="007F364A">
            <w:pPr>
              <w:pStyle w:val="refright"/>
            </w:pPr>
          </w:p>
        </w:tc>
      </w:tr>
      <w:tr w:rsidR="00B07C58" w:rsidRPr="00BA0F4E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9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7C58" w:rsidRPr="00B361E1" w:rsidRDefault="00B07C58" w:rsidP="0088227D">
            <w:pPr>
              <w:pStyle w:val="APA-PL8ptcentrbold"/>
            </w:pPr>
            <w:r>
              <w:t>RT</w:t>
            </w:r>
          </w:p>
        </w:tc>
        <w:tc>
          <w:tcPr>
            <w:tcW w:w="1038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7C58" w:rsidRPr="00BA0F4E" w:rsidRDefault="00B07C58" w:rsidP="0088227D">
            <w:pPr>
              <w:pStyle w:val="APA-PL8ptcentr"/>
            </w:pPr>
            <w:r>
              <w:t>IR 3</w:t>
            </w:r>
          </w:p>
        </w:tc>
        <w:tc>
          <w:tcPr>
            <w:tcW w:w="625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07C58" w:rsidRPr="00BA0F4E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07C58" w:rsidRPr="00BA0F4E" w:rsidRDefault="00B07C58" w:rsidP="0088227D">
            <w:pPr>
              <w:pStyle w:val="APA-PL8ptleft"/>
              <w:keepNext/>
            </w:pPr>
            <w:r>
              <w:t>L1</w:t>
            </w:r>
          </w:p>
        </w:tc>
        <w:tc>
          <w:tcPr>
            <w:tcW w:w="6057" w:type="dxa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BA0F4E" w:rsidRDefault="00B07C58" w:rsidP="0088227D">
            <w:pPr>
              <w:pStyle w:val="APA-PL8ptleft"/>
              <w:keepNext/>
            </w:pPr>
            <w:r>
              <w:t>Dach w układzie odwróconym z zielenią ekstensywną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BA0F4E" w:rsidRDefault="00B07C58" w:rsidP="0088227D">
            <w:pPr>
              <w:pStyle w:val="APA-PL8ptleft"/>
              <w:keepNext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>Część nośna: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</w:tcBorders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>
              <w:t>Płyta żelbetowa stropowa</w:t>
            </w:r>
            <w:r w:rsidRPr="00F05A21">
              <w:t xml:space="preserve"> budynku</w:t>
            </w:r>
            <w:r>
              <w:rPr>
                <w:rStyle w:val="APA-PL8ptdolewej"/>
              </w:rPr>
              <w:t xml:space="preserve"> ze spadkami (min. 2%, zalecany 3%),</w:t>
            </w:r>
            <w:r w:rsidRPr="00F05A21">
              <w:t xml:space="preserve"> wg projektu konstrukcji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  <w:r w:rsidRPr="00F05A21">
              <w:t>Projekt konstrukcji</w:t>
            </w: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centrbold"/>
            </w:pPr>
            <w:r>
              <w:t xml:space="preserve"> </w:t>
            </w:r>
          </w:p>
        </w:tc>
        <w:tc>
          <w:tcPr>
            <w:tcW w:w="1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>Warstwy</w:t>
            </w:r>
            <w:r>
              <w:t xml:space="preserve"> spadkowe i </w:t>
            </w:r>
            <w:r w:rsidRPr="00F05A21">
              <w:t xml:space="preserve"> izolacyjne: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421A0D" w:rsidP="0088227D">
            <w:pPr>
              <w:pStyle w:val="APA-PL8ptcent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36830</wp:posOffset>
                      </wp:positionV>
                      <wp:extent cx="152400" cy="2649220"/>
                      <wp:effectExtent l="11430" t="11430" r="7620" b="6350"/>
                      <wp:wrapNone/>
                      <wp:docPr id="15" name="AutoShape 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2649220"/>
                              </a:xfrm>
                              <a:prstGeom prst="leftBrace">
                                <a:avLst>
                                  <a:gd name="adj1" fmla="val 14486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97E11" id="AutoShape 434" o:spid="_x0000_s1026" type="#_x0000_t87" style="position:absolute;margin-left:44.25pt;margin-top:2.9pt;width:12pt;height:208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3QhgIAADE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"/>
                  </w:pict>
                </mc:Fallback>
              </mc:AlternateContent>
            </w: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proofErr w:type="spellStart"/>
            <w:r w:rsidRPr="00F05A21">
              <w:t>Hydroizolacja</w:t>
            </w:r>
            <w:proofErr w:type="spellEnd"/>
            <w:r w:rsidRPr="00F05A21">
              <w:t>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 xml:space="preserve">- EPDM zgrzewalny </w:t>
            </w:r>
            <w:proofErr w:type="spellStart"/>
            <w:r w:rsidRPr="00F05A21">
              <w:t>Resitrix</w:t>
            </w:r>
            <w:proofErr w:type="spellEnd"/>
            <w:r w:rsidRPr="00F05A21">
              <w:t xml:space="preserve"> SK W gr.2,5 mm, </w:t>
            </w:r>
            <w:r>
              <w:t xml:space="preserve">naklejany </w:t>
            </w:r>
            <w:proofErr w:type="spellStart"/>
            <w:r>
              <w:t>całopowierzchniowo</w:t>
            </w:r>
            <w:proofErr w:type="spellEnd"/>
            <w:r>
              <w:t xml:space="preserve"> </w:t>
            </w:r>
            <w:r w:rsidRPr="00F05A21">
              <w:t xml:space="preserve">na gruncie systemowym </w:t>
            </w:r>
            <w:proofErr w:type="spellStart"/>
            <w:r w:rsidRPr="00F05A21">
              <w:t>Fg</w:t>
            </w:r>
            <w:proofErr w:type="spellEnd"/>
            <w:r w:rsidRPr="00F05A21">
              <w:t xml:space="preserve"> 35</w:t>
            </w:r>
            <w:r>
              <w:t xml:space="preserve"> lub innym, dopuszczonym przez Producenta.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J.3.2.a.2)</w:t>
            </w:r>
          </w:p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030B9D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030B9D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030B9D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030B9D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  <w:vAlign w:val="center"/>
          </w:tcPr>
          <w:p w:rsidR="00B07C58" w:rsidRPr="006E5D01" w:rsidRDefault="00B07C58" w:rsidP="0088227D">
            <w:pPr>
              <w:pStyle w:val="APA-PL8ptleft"/>
              <w:keepNext/>
              <w:rPr>
                <w:u w:val="single"/>
              </w:rPr>
            </w:pPr>
            <w:r w:rsidRPr="006E5D01">
              <w:rPr>
                <w:u w:val="single"/>
              </w:rPr>
              <w:t>Lub zamiennie: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B2482C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 xml:space="preserve">- </w:t>
            </w:r>
            <w:r w:rsidRPr="002771CB">
              <w:t xml:space="preserve">1 x papa podkładowa </w:t>
            </w:r>
            <w:proofErr w:type="spellStart"/>
            <w:r w:rsidRPr="002771CB">
              <w:t>Icopal</w:t>
            </w:r>
            <w:proofErr w:type="spellEnd"/>
            <w:r w:rsidRPr="002771CB">
              <w:t xml:space="preserve"> P Base 35 </w:t>
            </w:r>
            <w:proofErr w:type="spellStart"/>
            <w:r w:rsidRPr="002771CB">
              <w:t>ww</w:t>
            </w:r>
            <w:proofErr w:type="spellEnd"/>
            <w:r w:rsidRPr="002771CB">
              <w:t xml:space="preserve"> Szybki Profil SBS</w:t>
            </w:r>
            <w:r>
              <w:t xml:space="preserve"> nagrzewana </w:t>
            </w:r>
            <w:proofErr w:type="spellStart"/>
            <w:r>
              <w:t>całopowierzchniowo</w:t>
            </w:r>
            <w:proofErr w:type="spellEnd"/>
            <w:r>
              <w:t xml:space="preserve"> </w:t>
            </w:r>
            <w:r w:rsidRPr="00F05A21">
              <w:t xml:space="preserve">na gruncie </w:t>
            </w:r>
            <w:proofErr w:type="spellStart"/>
            <w:r w:rsidRPr="002771CB">
              <w:t>Siplast</w:t>
            </w:r>
            <w:proofErr w:type="spellEnd"/>
            <w:r w:rsidRPr="002771CB">
              <w:t xml:space="preserve"> </w:t>
            </w:r>
            <w:proofErr w:type="spellStart"/>
            <w:r w:rsidRPr="002771CB">
              <w:t>Primer</w:t>
            </w:r>
            <w:proofErr w:type="spellEnd"/>
            <w:r w:rsidRPr="002771CB">
              <w:t xml:space="preserve"> Szybki Grunt SBS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07C58" w:rsidRPr="000E5362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2771CB" w:rsidRDefault="00B07C58" w:rsidP="0088227D">
            <w:pPr>
              <w:pStyle w:val="APA-PL8ptleft"/>
              <w:keepNext/>
              <w:rPr>
                <w:lang w:val="en-US"/>
              </w:rPr>
            </w:pPr>
            <w:r w:rsidRPr="002771CB">
              <w:rPr>
                <w:lang w:val="en-US"/>
              </w:rPr>
              <w:t xml:space="preserve">- 1 x papa </w:t>
            </w:r>
            <w:proofErr w:type="spellStart"/>
            <w:r w:rsidRPr="002771CB">
              <w:rPr>
                <w:lang w:val="en-US"/>
              </w:rPr>
              <w:t>antykorzenna</w:t>
            </w:r>
            <w:proofErr w:type="spellEnd"/>
            <w:r w:rsidRPr="002771CB">
              <w:rPr>
                <w:lang w:val="en-US"/>
              </w:rPr>
              <w:t xml:space="preserve"> </w:t>
            </w:r>
            <w:proofErr w:type="spellStart"/>
            <w:r w:rsidRPr="002771CB">
              <w:rPr>
                <w:lang w:val="en-US"/>
              </w:rPr>
              <w:t>Graviflex</w:t>
            </w:r>
            <w:proofErr w:type="spellEnd"/>
            <w:r w:rsidRPr="002771CB">
              <w:rPr>
                <w:lang w:val="en-US"/>
              </w:rPr>
              <w:t xml:space="preserve"> 4,2 Green Roof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B07C58" w:rsidRPr="002771CB" w:rsidRDefault="00B07C58" w:rsidP="0088227D">
            <w:pPr>
              <w:pStyle w:val="refright"/>
              <w:rPr>
                <w:lang w:val="en-US"/>
              </w:rPr>
            </w:pPr>
            <w:r>
              <w:t>§ J.3.2.b.4)</w:t>
            </w:r>
            <w:r w:rsidRPr="002771CB">
              <w:rPr>
                <w:lang w:val="en-US"/>
              </w:rPr>
              <w:t xml:space="preserve"> </w:t>
            </w: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AB1715" w:rsidRDefault="00B07C58" w:rsidP="0088227D">
            <w:pPr>
              <w:pStyle w:val="APA-PL8ptcentrbold"/>
              <w:rPr>
                <w:lang w:val="en-US"/>
              </w:rPr>
            </w:pPr>
          </w:p>
        </w:tc>
        <w:tc>
          <w:tcPr>
            <w:tcW w:w="1038" w:type="dxa"/>
            <w:gridSpan w:val="5"/>
            <w:vAlign w:val="center"/>
          </w:tcPr>
          <w:p w:rsidR="00B07C58" w:rsidRPr="00AB1715" w:rsidRDefault="00B07C58" w:rsidP="0088227D">
            <w:pPr>
              <w:pStyle w:val="APA-PL8ptcentr"/>
              <w:rPr>
                <w:lang w:val="en-US"/>
              </w:rPr>
            </w:pPr>
          </w:p>
        </w:tc>
        <w:tc>
          <w:tcPr>
            <w:tcW w:w="625" w:type="dxa"/>
            <w:gridSpan w:val="6"/>
            <w:vAlign w:val="center"/>
          </w:tcPr>
          <w:p w:rsidR="00B07C58" w:rsidRPr="00AB1715" w:rsidRDefault="00B07C58" w:rsidP="0088227D">
            <w:pPr>
              <w:pStyle w:val="APA-PL8ptright"/>
              <w:keepNext/>
              <w:rPr>
                <w:lang w:val="en-US"/>
              </w:rPr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AB1715" w:rsidRDefault="00B07C58" w:rsidP="0088227D">
            <w:pPr>
              <w:pStyle w:val="APA-PL8ptleft"/>
              <w:keepNext/>
              <w:rPr>
                <w:lang w:val="en-US"/>
              </w:rPr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  <w:vAlign w:val="center"/>
          </w:tcPr>
          <w:p w:rsidR="00B07C58" w:rsidRPr="006E5D01" w:rsidRDefault="00B07C58" w:rsidP="0088227D">
            <w:pPr>
              <w:pStyle w:val="APA-PL8ptleft"/>
              <w:keepNext/>
              <w:rPr>
                <w:u w:val="single"/>
              </w:rPr>
            </w:pPr>
            <w:r w:rsidRPr="006E5D01">
              <w:rPr>
                <w:u w:val="single"/>
              </w:rPr>
              <w:t>Lub zamiennie: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B2482C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bottom"/>
          </w:tcPr>
          <w:p w:rsidR="00B07C58" w:rsidRPr="00FA3A60" w:rsidRDefault="00B07C58" w:rsidP="0088227D">
            <w:pPr>
              <w:pStyle w:val="APA-PL8ptcentr"/>
              <w:rPr>
                <w:b/>
              </w:rPr>
            </w:pPr>
            <w:r w:rsidRPr="00FA3A60">
              <w:rPr>
                <w:b/>
              </w:rPr>
              <w:t>IR 3</w:t>
            </w: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 xml:space="preserve">- </w:t>
            </w:r>
            <w:r w:rsidRPr="002771CB">
              <w:t>1 x papa podkładowa</w:t>
            </w:r>
            <w:r>
              <w:t xml:space="preserve"> </w:t>
            </w:r>
            <w:proofErr w:type="spellStart"/>
            <w:r>
              <w:t>Izolmat</w:t>
            </w:r>
            <w:proofErr w:type="spellEnd"/>
            <w:r>
              <w:t xml:space="preserve"> Plan PYE PV160 S3,0 nagrzewana </w:t>
            </w:r>
            <w:proofErr w:type="spellStart"/>
            <w:r>
              <w:t>całopowierzchniowo</w:t>
            </w:r>
            <w:proofErr w:type="spellEnd"/>
            <w:r>
              <w:t xml:space="preserve"> </w:t>
            </w:r>
            <w:r w:rsidRPr="00F05A21">
              <w:t xml:space="preserve">na gruncie </w:t>
            </w:r>
            <w:r>
              <w:rPr>
                <w:rStyle w:val="APA-PL8ptdolewej"/>
              </w:rPr>
              <w:t>systemowym penetrator G7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07C58" w:rsidRPr="00030B9D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030B9D" w:rsidRDefault="00B07C58" w:rsidP="0088227D">
            <w:pPr>
              <w:pStyle w:val="APA-PL8ptleft"/>
              <w:keepNext/>
            </w:pPr>
            <w:r w:rsidRPr="00030B9D">
              <w:t xml:space="preserve">- 1 x papa </w:t>
            </w:r>
            <w:proofErr w:type="spellStart"/>
            <w:r w:rsidRPr="00030B9D">
              <w:t>antykorzenna</w:t>
            </w:r>
            <w:proofErr w:type="spellEnd"/>
            <w:r w:rsidRPr="00030B9D">
              <w:t xml:space="preserve"> </w:t>
            </w:r>
            <w:proofErr w:type="spellStart"/>
            <w:r w:rsidRPr="00030B9D">
              <w:t>Izolmat</w:t>
            </w:r>
            <w:proofErr w:type="spellEnd"/>
            <w:r>
              <w:t xml:space="preserve"> </w:t>
            </w:r>
            <w:r w:rsidRPr="00030B9D">
              <w:t>Plan Zielony Dach PYE PV200</w:t>
            </w:r>
            <w:r>
              <w:t xml:space="preserve"> S4,2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808080"/>
            </w:tcBorders>
            <w:shd w:val="clear" w:color="auto" w:fill="auto"/>
          </w:tcPr>
          <w:p w:rsidR="00B07C58" w:rsidRPr="00030B9D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EE7833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EE7833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EE7833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EE7833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>
              <w:t>Izolacje, drenaż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 xml:space="preserve">Przekładka ochronna z </w:t>
            </w:r>
            <w:proofErr w:type="spellStart"/>
            <w:r w:rsidRPr="00F05A21">
              <w:t>geowłókniny</w:t>
            </w:r>
            <w:proofErr w:type="spellEnd"/>
            <w:r w:rsidRPr="00F05A21">
              <w:t xml:space="preserve">, o gramaturze </w:t>
            </w:r>
            <w:r>
              <w:t xml:space="preserve">min. </w:t>
            </w:r>
            <w:r w:rsidRPr="00F05A21">
              <w:t>300g/m2;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J.3.4.c</w:t>
            </w:r>
          </w:p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>
              <w:t>22</w:t>
            </w:r>
            <w:r w:rsidRPr="00F05A21">
              <w:t xml:space="preserve">cm termoizolacja - płyty z polistyrenu ekstrudowanego </w:t>
            </w:r>
            <w:r>
              <w:t>XPS 300</w:t>
            </w:r>
            <w:r w:rsidRPr="00F05A21">
              <w:t xml:space="preserve">, </w:t>
            </w:r>
            <w:r>
              <w:t xml:space="preserve">dwie warstwy, </w:t>
            </w:r>
            <w:r w:rsidRPr="00F05A21">
              <w:t>układ mijankowy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J.3.3.d</w:t>
            </w:r>
          </w:p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05A21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>
              <w:t xml:space="preserve">Warstwa ochronna z </w:t>
            </w:r>
            <w:proofErr w:type="spellStart"/>
            <w:r>
              <w:t>geowłókniny</w:t>
            </w:r>
            <w:proofErr w:type="spellEnd"/>
            <w:r>
              <w:t xml:space="preserve"> 120</w:t>
            </w:r>
            <w:r w:rsidRPr="00F05A21">
              <w:t>g/m</w:t>
            </w:r>
            <w:r w:rsidRPr="00450DE5">
              <w:rPr>
                <w:vertAlign w:val="superscript"/>
              </w:rPr>
              <w:t>2</w:t>
            </w:r>
            <w:r w:rsidRPr="00F05A21">
              <w:t>;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J.3.4.c</w:t>
            </w:r>
          </w:p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bottom w:val="single" w:sz="4" w:space="0" w:color="auto"/>
            </w:tcBorders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bottom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 xml:space="preserve">2cm - Warstwa drenażowo kumulująca z folii kubełkowej zespolonej z warstwą filtrującą z </w:t>
            </w:r>
            <w:proofErr w:type="spellStart"/>
            <w:r w:rsidRPr="00F05A21">
              <w:t>geowłókniny</w:t>
            </w:r>
            <w:proofErr w:type="spellEnd"/>
            <w:r w:rsidRPr="00F05A21">
              <w:t xml:space="preserve"> lub 4cm - Warstwa drenażowo kumulująca z folii kubełkowej z </w:t>
            </w:r>
            <w:proofErr w:type="spellStart"/>
            <w:r w:rsidRPr="00F05A21">
              <w:t>geowłókniną</w:t>
            </w:r>
            <w:proofErr w:type="spellEnd"/>
            <w:r w:rsidRPr="00F05A21">
              <w:t xml:space="preserve"> układaną luzem, 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J.3.4.d.2)</w:t>
            </w:r>
          </w:p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 w:rsidRPr="00F05A21">
              <w:t>Warstwy wierzchnie wg oznaczeń na rysunkach, symbole j.n. Możliwe wykończenie ostateczne to: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C58" w:rsidRPr="00DF60D5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DF60D5" w:rsidRDefault="00B07C58" w:rsidP="0088227D">
            <w:pPr>
              <w:pStyle w:val="APA-PL8ptleft"/>
              <w:keepNext/>
            </w:pPr>
            <w:r>
              <w:t>L1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  <w:r>
              <w:t xml:space="preserve">Warstwa dachowa: </w:t>
            </w:r>
            <w:r w:rsidRPr="00F05A21">
              <w:t xml:space="preserve">Substrat glebowy z </w:t>
            </w:r>
            <w:proofErr w:type="spellStart"/>
            <w:r w:rsidRPr="00F05A21">
              <w:t>nasadzeniami</w:t>
            </w:r>
            <w:proofErr w:type="spellEnd"/>
            <w:r w:rsidRPr="00F05A21">
              <w:t xml:space="preserve"> zieleni ekstensywnej</w:t>
            </w:r>
            <w:r>
              <w:t>, bez wymagań pielęgnacyjnych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J.4.1.b</w:t>
            </w:r>
          </w:p>
          <w:p w:rsidR="00B07C58" w:rsidRPr="00F05A21" w:rsidRDefault="00B07C58" w:rsidP="00B07C58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C58" w:rsidRDefault="00B07C58" w:rsidP="0088227D">
            <w:pPr>
              <w:pStyle w:val="APA-PL8ptright"/>
              <w:keepNext/>
            </w:pPr>
            <w:r>
              <w:t>GR</w:t>
            </w: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DF60D5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APA-PL8ptleft"/>
              <w:keepNext/>
            </w:pPr>
            <w:r>
              <w:t>Żwir biały, płukany 16/32mm grubość - do poziomu wyrównanego z substratem obok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J.4.2</w:t>
            </w:r>
          </w:p>
          <w:p w:rsidR="00B07C58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C58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58" w:rsidRPr="00DF60D5" w:rsidRDefault="00B07C58" w:rsidP="0088227D">
            <w:pPr>
              <w:pStyle w:val="APA-PL8ptleft"/>
              <w:keepNext/>
            </w:pPr>
            <w:r>
              <w:t>CP 4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APA-PL8ptleft"/>
              <w:keepNext/>
            </w:pPr>
            <w:r>
              <w:t>Nawierzchnia</w:t>
            </w:r>
            <w:r w:rsidRPr="00F05A21">
              <w:t xml:space="preserve"> z płyt betonowych gr. 4cm, standardowych </w:t>
            </w:r>
            <w:r>
              <w:t>4</w:t>
            </w:r>
            <w:r w:rsidRPr="00F05A21">
              <w:t>0x</w:t>
            </w:r>
            <w:r>
              <w:t>4</w:t>
            </w:r>
            <w:r w:rsidRPr="00F05A21">
              <w:t>0cm</w:t>
            </w:r>
            <w:r>
              <w:t xml:space="preserve"> lub 50x50cm na podbudowie z zaprawy drenażowej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7C58" w:rsidRDefault="00B07C58" w:rsidP="0088227D">
            <w:pPr>
              <w:pStyle w:val="refright"/>
            </w:pPr>
            <w:r>
              <w:t>§ J.4.3.a</w:t>
            </w:r>
          </w:p>
          <w:p w:rsidR="00B07C58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07C58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4072"/>
        </w:trPr>
        <w:tc>
          <w:tcPr>
            <w:tcW w:w="398" w:type="dxa"/>
            <w:gridSpan w:val="4"/>
            <w:vAlign w:val="center"/>
          </w:tcPr>
          <w:p w:rsidR="00B07C58" w:rsidRPr="00F05A21" w:rsidRDefault="00B07C58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B07C58" w:rsidRPr="00FC232B" w:rsidRDefault="00B07C58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B07C58" w:rsidRPr="00F05A21" w:rsidRDefault="00B07C58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B07C58" w:rsidRPr="00F05A21" w:rsidRDefault="00B07C58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7C58" w:rsidRPr="00F05A21" w:rsidRDefault="00B07C58" w:rsidP="0088227D">
            <w:pPr>
              <w:pStyle w:val="refright"/>
            </w:pP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765C" w:rsidRPr="00F05A21" w:rsidRDefault="00B1765C" w:rsidP="0056106F">
            <w:pPr>
              <w:pStyle w:val="N3PLAa"/>
              <w:pageBreakBefore/>
              <w:ind w:left="1321" w:hanging="1321"/>
            </w:pPr>
            <w:bookmarkStart w:id="161" w:name="_Toc370116439"/>
            <w:bookmarkStart w:id="162" w:name="_Toc438553847"/>
            <w:r>
              <w:lastRenderedPageBreak/>
              <w:t>Rozwiązania tarasów</w:t>
            </w:r>
            <w:bookmarkEnd w:id="161"/>
            <w:bookmarkEnd w:id="162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AB3A4E">
            <w:pPr>
              <w:pStyle w:val="refright"/>
            </w:pPr>
            <w:r>
              <w:t>Referencje:</w:t>
            </w: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765C" w:rsidRPr="00F05A21" w:rsidRDefault="00B1765C" w:rsidP="0056106F">
            <w:pPr>
              <w:pStyle w:val="N4PLAa"/>
            </w:pPr>
            <w:bookmarkStart w:id="163" w:name="_Ref369006014"/>
            <w:bookmarkStart w:id="164" w:name="_Ref369006017"/>
            <w:bookmarkStart w:id="165" w:name="_Toc370116440"/>
            <w:bookmarkStart w:id="166" w:name="_Toc438553848"/>
            <w:r w:rsidRPr="00F05A21">
              <w:t xml:space="preserve">│RT│T1│…│- </w:t>
            </w:r>
            <w:r w:rsidR="00441F6D" w:rsidRPr="00F05A21">
              <w:t>Taras</w:t>
            </w:r>
            <w:r w:rsidR="00441F6D">
              <w:t xml:space="preserve"> </w:t>
            </w:r>
            <w:r w:rsidR="00441F6D" w:rsidRPr="00F05A21">
              <w:t xml:space="preserve">– </w:t>
            </w:r>
            <w:r w:rsidR="00441F6D">
              <w:t>pod obciążenia samochodami dostawczymi</w:t>
            </w:r>
            <w:bookmarkEnd w:id="163"/>
            <w:bookmarkEnd w:id="164"/>
            <w:bookmarkEnd w:id="165"/>
            <w:r w:rsidR="00E04B7D">
              <w:t>.</w:t>
            </w:r>
            <w:bookmarkEnd w:id="166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AB3A4E">
            <w:pPr>
              <w:pStyle w:val="refright"/>
            </w:pP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765C" w:rsidRPr="00F05A21" w:rsidRDefault="00B1765C" w:rsidP="004F0016">
            <w:pPr>
              <w:pStyle w:val="pdpPl"/>
            </w:pPr>
            <w:r w:rsidRPr="00F05A21">
              <w:t>Lokalizacja: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AB3A4E">
            <w:pPr>
              <w:pStyle w:val="refright"/>
            </w:pP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B1765C" w:rsidRPr="00F05A21" w:rsidRDefault="00B1765C" w:rsidP="004F0016">
            <w:pPr>
              <w:pStyle w:val="TP11-PL"/>
            </w:pPr>
            <w:r w:rsidRPr="00F05A21">
              <w:t xml:space="preserve">Lokalizacja według oznaczeń symbolami na rysunkach. </w:t>
            </w:r>
            <w:r>
              <w:t>Przewidywane dla: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AB3A4E">
            <w:pPr>
              <w:pStyle w:val="refright"/>
            </w:pP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B1765C" w:rsidRPr="00F05A21" w:rsidRDefault="0073216E" w:rsidP="00F9566A">
            <w:pPr>
              <w:pStyle w:val="TP12-PL"/>
            </w:pPr>
            <w:r>
              <w:t>Tarasy</w:t>
            </w:r>
            <w:r w:rsidR="00F9566A">
              <w:t xml:space="preserve"> dużych obciążeń </w:t>
            </w:r>
            <w:r>
              <w:t>(na poz. gruntu, nad garażem podziemnym)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AB3A4E">
            <w:pPr>
              <w:pStyle w:val="refright"/>
            </w:pPr>
          </w:p>
        </w:tc>
      </w:tr>
      <w:tr w:rsidR="0073216E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73216E" w:rsidRPr="00F05A21" w:rsidRDefault="0073216E" w:rsidP="00F9566A">
            <w:pPr>
              <w:pStyle w:val="pdpPl"/>
            </w:pPr>
            <w:r w:rsidRPr="00F05A21">
              <w:t>Warstwy: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216E" w:rsidRPr="00F05A21" w:rsidRDefault="0073216E" w:rsidP="00F9566A">
            <w:pPr>
              <w:pStyle w:val="refright"/>
            </w:pPr>
          </w:p>
        </w:tc>
      </w:tr>
      <w:tr w:rsidR="00167E9B" w:rsidRPr="00BA0F4E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9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7E9B" w:rsidRPr="00B361E1" w:rsidRDefault="00167E9B" w:rsidP="0088227D">
            <w:pPr>
              <w:pStyle w:val="APA-PL8ptcentrbold"/>
            </w:pPr>
            <w:r>
              <w:t>RT</w:t>
            </w:r>
          </w:p>
        </w:tc>
        <w:tc>
          <w:tcPr>
            <w:tcW w:w="1038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7E9B" w:rsidRPr="00BA0F4E" w:rsidRDefault="00167E9B" w:rsidP="0088227D">
            <w:pPr>
              <w:pStyle w:val="APA-PL8ptcentr"/>
            </w:pPr>
            <w:r>
              <w:t>T 1</w:t>
            </w:r>
          </w:p>
        </w:tc>
        <w:tc>
          <w:tcPr>
            <w:tcW w:w="625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167E9B" w:rsidRPr="00BA0F4E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  <w:r>
              <w:t>Dach w układzie odwróconym z warstwą żwirową (techniczną)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Część nośna: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>Płyta żelbetowa stropowa</w:t>
            </w:r>
            <w:r w:rsidRPr="00F05A21">
              <w:t xml:space="preserve"> budynku</w:t>
            </w:r>
            <w:r>
              <w:rPr>
                <w:rStyle w:val="APA-PL8ptdolewej"/>
              </w:rPr>
              <w:t xml:space="preserve"> ze spadkami </w:t>
            </w:r>
            <w:r w:rsidRPr="00F05A21">
              <w:t>wg projektu konstrukcji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  <w:r w:rsidRPr="00F05A21">
              <w:t>Projekt konstrukcji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Warstwy spadkowe, izolacyjne: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proofErr w:type="spellStart"/>
            <w:r w:rsidRPr="00F05A21">
              <w:t>Hydroizolacja</w:t>
            </w:r>
            <w:proofErr w:type="spellEnd"/>
            <w:r w:rsidRPr="00F05A21">
              <w:t>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421A0D" w:rsidP="0088227D">
            <w:pPr>
              <w:pStyle w:val="APA-PL8ptright"/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31750</wp:posOffset>
                      </wp:positionV>
                      <wp:extent cx="152400" cy="2151380"/>
                      <wp:effectExtent l="5715" t="7620" r="13335" b="12700"/>
                      <wp:wrapNone/>
                      <wp:docPr id="14" name="AutoShape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2151380"/>
                              </a:xfrm>
                              <a:prstGeom prst="leftBrace">
                                <a:avLst>
                                  <a:gd name="adj1" fmla="val 11763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817CC" id="AutoShape 435" o:spid="_x0000_s1026" type="#_x0000_t87" style="position:absolute;margin-left:-2.85pt;margin-top:2.5pt;width:12pt;height:169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"/>
                  </w:pict>
                </mc:Fallback>
              </mc:AlternateContent>
            </w: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- EPDM zgrzewalny </w:t>
            </w:r>
            <w:proofErr w:type="spellStart"/>
            <w:r w:rsidRPr="00F05A21">
              <w:t>Resitrix</w:t>
            </w:r>
            <w:proofErr w:type="spellEnd"/>
            <w:r w:rsidRPr="00F05A21">
              <w:t xml:space="preserve"> SK W </w:t>
            </w:r>
            <w:smartTag w:uri="urn:schemas-microsoft-com:office:smarttags" w:element="PlaceName">
              <w:smartTagPr>
                <w:attr w:name="ProductID" w:val="2,5 mm"/>
              </w:smartTagPr>
              <w:r w:rsidRPr="00F05A21">
                <w:t>2,5 mm</w:t>
              </w:r>
            </w:smartTag>
            <w:r w:rsidRPr="00F05A21">
              <w:t xml:space="preserve">, na gruncie systemowym </w:t>
            </w:r>
            <w:proofErr w:type="spellStart"/>
            <w:r w:rsidRPr="00F05A21">
              <w:t>Fg</w:t>
            </w:r>
            <w:proofErr w:type="spellEnd"/>
            <w:r w:rsidRPr="00F05A21">
              <w:t xml:space="preserve"> 35</w:t>
            </w:r>
            <w:r>
              <w:t xml:space="preserve"> lub innym, dopuszczonym przez Producenta.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J.3.2.a.2)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030B9D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030B9D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030B9D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030B9D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  <w:vAlign w:val="center"/>
          </w:tcPr>
          <w:p w:rsidR="00167E9B" w:rsidRPr="00090922" w:rsidRDefault="00167E9B" w:rsidP="0088227D">
            <w:pPr>
              <w:pStyle w:val="APA-PL8ptleft"/>
              <w:keepNext/>
              <w:rPr>
                <w:u w:val="single"/>
              </w:rPr>
            </w:pPr>
            <w:r w:rsidRPr="00090922">
              <w:rPr>
                <w:u w:val="single"/>
              </w:rPr>
              <w:t>Lub zamiennie: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B2482C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- </w:t>
            </w:r>
            <w:r w:rsidRPr="00C01C26">
              <w:t xml:space="preserve">1 x papa podkładowa </w:t>
            </w:r>
            <w:proofErr w:type="spellStart"/>
            <w:r w:rsidRPr="00C01C26">
              <w:t>Icopal</w:t>
            </w:r>
            <w:proofErr w:type="spellEnd"/>
            <w:r w:rsidRPr="00C01C26">
              <w:t xml:space="preserve"> P Base 35 </w:t>
            </w:r>
            <w:proofErr w:type="spellStart"/>
            <w:r w:rsidRPr="00C01C26">
              <w:t>ww</w:t>
            </w:r>
            <w:proofErr w:type="spellEnd"/>
            <w:r w:rsidRPr="00C01C26">
              <w:t xml:space="preserve"> Szybki Profil SBS</w:t>
            </w:r>
            <w:r w:rsidRPr="00F05A21">
              <w:t xml:space="preserve"> na gruncie </w:t>
            </w:r>
            <w:proofErr w:type="spellStart"/>
            <w:r w:rsidRPr="00C01C26">
              <w:t>Siplast</w:t>
            </w:r>
            <w:proofErr w:type="spellEnd"/>
            <w:r w:rsidRPr="00C01C26">
              <w:t xml:space="preserve"> </w:t>
            </w:r>
            <w:proofErr w:type="spellStart"/>
            <w:r w:rsidRPr="00C01C26">
              <w:t>Primer</w:t>
            </w:r>
            <w:proofErr w:type="spellEnd"/>
            <w:r w:rsidRPr="00C01C26">
              <w:t xml:space="preserve"> Szybki Grunt SBS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0E5362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C01C26" w:rsidRDefault="00167E9B" w:rsidP="0088227D">
            <w:pPr>
              <w:pStyle w:val="APA-PL8ptleft"/>
              <w:keepNext/>
              <w:rPr>
                <w:lang w:val="en-US"/>
              </w:rPr>
            </w:pPr>
            <w:r w:rsidRPr="00C01C26">
              <w:rPr>
                <w:lang w:val="en-US"/>
              </w:rPr>
              <w:t xml:space="preserve">- 1 x papa </w:t>
            </w:r>
            <w:proofErr w:type="spellStart"/>
            <w:r w:rsidRPr="00C01C26">
              <w:rPr>
                <w:lang w:val="en-US"/>
              </w:rPr>
              <w:t>antykorzenna</w:t>
            </w:r>
            <w:proofErr w:type="spellEnd"/>
            <w:r w:rsidRPr="00C01C26">
              <w:rPr>
                <w:lang w:val="en-US"/>
              </w:rPr>
              <w:t xml:space="preserve"> </w:t>
            </w:r>
            <w:proofErr w:type="spellStart"/>
            <w:r w:rsidRPr="00C01C26">
              <w:rPr>
                <w:lang w:val="en-US"/>
              </w:rPr>
              <w:t>Graviflex</w:t>
            </w:r>
            <w:proofErr w:type="spellEnd"/>
            <w:r w:rsidRPr="00C01C26">
              <w:rPr>
                <w:lang w:val="en-US"/>
              </w:rPr>
              <w:t xml:space="preserve"> 4,2 Green Roof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167E9B" w:rsidRPr="00C01C26" w:rsidRDefault="00167E9B" w:rsidP="0088227D">
            <w:pPr>
              <w:pStyle w:val="refright"/>
              <w:rPr>
                <w:lang w:val="en-US"/>
              </w:rPr>
            </w:pPr>
            <w:r>
              <w:t>§ J.3.2.b.4)</w:t>
            </w:r>
            <w:r w:rsidRPr="00C01C26">
              <w:rPr>
                <w:lang w:val="en-US"/>
              </w:rPr>
              <w:t xml:space="preserve"> 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2E4341" w:rsidRDefault="00167E9B" w:rsidP="0088227D">
            <w:pPr>
              <w:pStyle w:val="APA-PL8ptcentrbold"/>
              <w:rPr>
                <w:lang w:val="en-US"/>
              </w:rPr>
            </w:pPr>
          </w:p>
        </w:tc>
        <w:tc>
          <w:tcPr>
            <w:tcW w:w="1038" w:type="dxa"/>
            <w:gridSpan w:val="5"/>
            <w:vAlign w:val="center"/>
          </w:tcPr>
          <w:p w:rsidR="00167E9B" w:rsidRPr="002E4341" w:rsidRDefault="00167E9B" w:rsidP="0088227D">
            <w:pPr>
              <w:pStyle w:val="APA-PL8ptcentr"/>
              <w:rPr>
                <w:lang w:val="en-US"/>
              </w:rPr>
            </w:pPr>
          </w:p>
        </w:tc>
        <w:tc>
          <w:tcPr>
            <w:tcW w:w="625" w:type="dxa"/>
            <w:gridSpan w:val="6"/>
            <w:vAlign w:val="center"/>
          </w:tcPr>
          <w:p w:rsidR="00167E9B" w:rsidRPr="002E4341" w:rsidRDefault="00167E9B" w:rsidP="0088227D">
            <w:pPr>
              <w:pStyle w:val="APA-PL8ptright"/>
              <w:keepNext/>
              <w:rPr>
                <w:lang w:val="en-US"/>
              </w:rPr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2E4341" w:rsidRDefault="00167E9B" w:rsidP="0088227D">
            <w:pPr>
              <w:pStyle w:val="APA-PL8ptleft"/>
              <w:keepNext/>
              <w:rPr>
                <w:lang w:val="en-US"/>
              </w:rPr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  <w:vAlign w:val="center"/>
          </w:tcPr>
          <w:p w:rsidR="00167E9B" w:rsidRPr="00090922" w:rsidRDefault="00167E9B" w:rsidP="0088227D">
            <w:pPr>
              <w:pStyle w:val="APA-PL8ptleft"/>
              <w:keepNext/>
              <w:rPr>
                <w:u w:val="single"/>
              </w:rPr>
            </w:pPr>
            <w:r w:rsidRPr="00090922">
              <w:rPr>
                <w:u w:val="single"/>
              </w:rPr>
              <w:t>Lub zamiennie: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B2482C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- </w:t>
            </w:r>
            <w:r w:rsidRPr="00C01C26">
              <w:t xml:space="preserve">1 x papa podkładowa </w:t>
            </w:r>
            <w:proofErr w:type="spellStart"/>
            <w:r>
              <w:t>Izolmat</w:t>
            </w:r>
            <w:proofErr w:type="spellEnd"/>
            <w:r>
              <w:t xml:space="preserve"> Plan PYE PV160 S3,0 na gruncie systemowym Penetrator G7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030B9D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2E3791" w:rsidRDefault="00167E9B" w:rsidP="0088227D">
            <w:pPr>
              <w:pStyle w:val="APA-PL8ptcentr"/>
              <w:rPr>
                <w:b/>
              </w:rPr>
            </w:pPr>
            <w:r w:rsidRPr="002E3791">
              <w:rPr>
                <w:b/>
              </w:rPr>
              <w:t>T 1</w:t>
            </w: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030B9D" w:rsidRDefault="00167E9B" w:rsidP="0088227D">
            <w:pPr>
              <w:pStyle w:val="APA-PL8ptleft"/>
              <w:keepNext/>
            </w:pPr>
            <w:r w:rsidRPr="00030B9D">
              <w:t xml:space="preserve">- 1 x papa </w:t>
            </w:r>
            <w:proofErr w:type="spellStart"/>
            <w:r w:rsidRPr="00030B9D">
              <w:t>antykorzenna</w:t>
            </w:r>
            <w:proofErr w:type="spellEnd"/>
            <w:r w:rsidRPr="00030B9D">
              <w:t xml:space="preserve"> </w:t>
            </w:r>
            <w:proofErr w:type="spellStart"/>
            <w:r w:rsidRPr="00030B9D">
              <w:t>Izolmat</w:t>
            </w:r>
            <w:proofErr w:type="spellEnd"/>
            <w:r w:rsidRPr="00030B9D">
              <w:t xml:space="preserve"> </w:t>
            </w:r>
            <w:r>
              <w:t>P</w:t>
            </w:r>
            <w:r w:rsidRPr="00030B9D">
              <w:t>lan Zielony Dach PYE PV200 S4,0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67E9B" w:rsidRPr="00030B9D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2E434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C6167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C6167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C6167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>Izolacje, drenaż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- </w:t>
            </w:r>
            <w:r w:rsidRPr="00F05A21">
              <w:t xml:space="preserve">Przekładka ochronna z </w:t>
            </w:r>
            <w:proofErr w:type="spellStart"/>
            <w:r w:rsidRPr="00F05A21">
              <w:t>geowłókniny</w:t>
            </w:r>
            <w:proofErr w:type="spellEnd"/>
            <w:r w:rsidRPr="00F05A21">
              <w:t>, o gramaturze 300</w:t>
            </w:r>
            <w:r>
              <w:t>-500</w:t>
            </w:r>
            <w:r w:rsidRPr="00F05A21">
              <w:t>g/m2;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J.3.4.c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- 10 </w:t>
            </w:r>
            <w:r w:rsidRPr="00F05A21">
              <w:t xml:space="preserve">cm - Termoizolacja z płyt z polistyrenu ekstrudowanego XPS </w:t>
            </w:r>
            <w:r>
              <w:t>7</w:t>
            </w:r>
            <w:r w:rsidRPr="00F05A21">
              <w:t xml:space="preserve">00 </w:t>
            </w:r>
            <w:r>
              <w:t>(lub 500)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J.3.3.c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- Warstwa ochronna z </w:t>
            </w:r>
            <w:proofErr w:type="spellStart"/>
            <w:r>
              <w:t>geowłókniny</w:t>
            </w:r>
            <w:proofErr w:type="spellEnd"/>
            <w:r>
              <w:t xml:space="preserve"> 120</w:t>
            </w:r>
            <w:r w:rsidRPr="00F05A21">
              <w:t>g/m</w:t>
            </w:r>
            <w:r w:rsidRPr="00450DE5">
              <w:rPr>
                <w:vertAlign w:val="superscript"/>
              </w:rPr>
              <w:t>2</w:t>
            </w:r>
            <w:r w:rsidRPr="00F05A21">
              <w:t>;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J.3.4.c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- </w:t>
            </w:r>
            <w:r w:rsidRPr="00F05A21">
              <w:t xml:space="preserve">0,8cm - Warstwa drenażowa z folii kubełkowej zespolonej z warstwą filtrującą z </w:t>
            </w:r>
            <w:proofErr w:type="spellStart"/>
            <w:r w:rsidRPr="00F05A21">
              <w:t>geowłókniny</w:t>
            </w:r>
            <w:proofErr w:type="spellEnd"/>
            <w:r w:rsidRPr="00F05A21">
              <w:t xml:space="preserve"> lub 2cm folia kubełkowa z wypełnieniem żwirem drobnym jednofrakcyjnym 2-4mm, z </w:t>
            </w:r>
            <w:proofErr w:type="spellStart"/>
            <w:r w:rsidRPr="00F05A21">
              <w:t>geowłókniną</w:t>
            </w:r>
            <w:proofErr w:type="spellEnd"/>
            <w:r w:rsidRPr="00F05A21">
              <w:t xml:space="preserve"> filtrującą układaną luzem.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J.3.4.d.1)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  <w:r w:rsidRPr="00F05A21">
              <w:t>…</w:t>
            </w: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Warstwy wierzchnie wg oznaczeń na rysunkach, symbole j.n. Możliwe wykończenie ostateczne to: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Nawierzchnie drogowe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  <w:r>
              <w:t>Projekt Drogowy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/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/>
        </w:tc>
        <w:tc>
          <w:tcPr>
            <w:tcW w:w="6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F05A21" w:rsidRDefault="00167E9B" w:rsidP="0088227D"/>
        </w:tc>
        <w:tc>
          <w:tcPr>
            <w:tcW w:w="605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/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/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/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/>
        </w:tc>
        <w:tc>
          <w:tcPr>
            <w:tcW w:w="611" w:type="dxa"/>
            <w:gridSpan w:val="5"/>
            <w:tcBorders>
              <w:top w:val="single" w:sz="4" w:space="0" w:color="auto"/>
            </w:tcBorders>
            <w:vAlign w:val="center"/>
          </w:tcPr>
          <w:p w:rsidR="00167E9B" w:rsidRPr="00F05A21" w:rsidRDefault="00167E9B" w:rsidP="0088227D"/>
        </w:tc>
        <w:tc>
          <w:tcPr>
            <w:tcW w:w="605" w:type="dxa"/>
            <w:gridSpan w:val="6"/>
            <w:tcBorders>
              <w:top w:val="single" w:sz="4" w:space="0" w:color="auto"/>
            </w:tcBorders>
            <w:vAlign w:val="center"/>
          </w:tcPr>
          <w:p w:rsidR="00167E9B" w:rsidRPr="00F05A21" w:rsidRDefault="00167E9B" w:rsidP="0088227D"/>
        </w:tc>
        <w:tc>
          <w:tcPr>
            <w:tcW w:w="6057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/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5090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/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/>
        </w:tc>
        <w:tc>
          <w:tcPr>
            <w:tcW w:w="611" w:type="dxa"/>
            <w:gridSpan w:val="5"/>
            <w:vAlign w:val="center"/>
          </w:tcPr>
          <w:p w:rsidR="00167E9B" w:rsidRPr="00F05A21" w:rsidRDefault="00167E9B" w:rsidP="0088227D"/>
        </w:tc>
        <w:tc>
          <w:tcPr>
            <w:tcW w:w="605" w:type="dxa"/>
            <w:gridSpan w:val="6"/>
            <w:vAlign w:val="center"/>
          </w:tcPr>
          <w:p w:rsidR="00167E9B" w:rsidRPr="00F05A21" w:rsidRDefault="00167E9B" w:rsidP="0088227D"/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/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765C" w:rsidRPr="00F05A21" w:rsidRDefault="00B1765C" w:rsidP="0056106F">
            <w:pPr>
              <w:pStyle w:val="N4PLAa"/>
              <w:pageBreakBefore/>
              <w:ind w:left="1321" w:hanging="1321"/>
            </w:pPr>
            <w:bookmarkStart w:id="167" w:name="_Ref369006166"/>
            <w:bookmarkStart w:id="168" w:name="_Ref369006169"/>
            <w:bookmarkStart w:id="169" w:name="_Toc370116441"/>
            <w:bookmarkStart w:id="170" w:name="_Toc438553849"/>
            <w:r w:rsidRPr="00F05A21">
              <w:lastRenderedPageBreak/>
              <w:t>│RT│T2│…│- Taras</w:t>
            </w:r>
            <w:r>
              <w:t xml:space="preserve"> </w:t>
            </w:r>
            <w:r w:rsidRPr="00F05A21">
              <w:t>– ciągi piesze</w:t>
            </w:r>
            <w:bookmarkEnd w:id="167"/>
            <w:bookmarkEnd w:id="168"/>
            <w:bookmarkEnd w:id="169"/>
            <w:bookmarkEnd w:id="170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F23B5F">
            <w:pPr>
              <w:pStyle w:val="refright"/>
            </w:pP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765C" w:rsidRPr="00F05A21" w:rsidRDefault="00B1765C" w:rsidP="004F0016">
            <w:pPr>
              <w:pStyle w:val="pdpPl"/>
            </w:pPr>
            <w:r w:rsidRPr="00F05A21">
              <w:t>Lokalizacja: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F23B5F">
            <w:pPr>
              <w:pStyle w:val="refright"/>
            </w:pP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B1765C" w:rsidRPr="00F05A21" w:rsidRDefault="00B1765C" w:rsidP="004F0016">
            <w:pPr>
              <w:pStyle w:val="TP11-PL"/>
            </w:pPr>
            <w:r w:rsidRPr="00F05A21">
              <w:t>Lokalizacja według oznaczeń symbolami na rysunkach. Taras na stropie nad garażem podziemnym, części przeznaczone do obciążeń od ruchu pieszego.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F23B5F">
            <w:pPr>
              <w:pStyle w:val="refright"/>
            </w:pPr>
          </w:p>
        </w:tc>
      </w:tr>
      <w:tr w:rsidR="00B1765C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B1765C" w:rsidRPr="00F05A21" w:rsidRDefault="00B1765C" w:rsidP="004F0016">
            <w:pPr>
              <w:pStyle w:val="pdpPl"/>
            </w:pPr>
            <w:r w:rsidRPr="00F05A21">
              <w:t>Warstwy: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1765C" w:rsidRPr="00F05A21" w:rsidRDefault="00B1765C" w:rsidP="00F23B5F">
            <w:pPr>
              <w:pStyle w:val="refright"/>
            </w:pPr>
          </w:p>
        </w:tc>
      </w:tr>
      <w:tr w:rsidR="00167E9B" w:rsidRPr="00BA0F4E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9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7E9B" w:rsidRPr="00B361E1" w:rsidRDefault="00167E9B" w:rsidP="0088227D">
            <w:pPr>
              <w:pStyle w:val="APA-PL8ptcentrbold"/>
            </w:pPr>
            <w:r>
              <w:t>RT</w:t>
            </w:r>
          </w:p>
        </w:tc>
        <w:tc>
          <w:tcPr>
            <w:tcW w:w="1038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7E9B" w:rsidRPr="00BA0F4E" w:rsidRDefault="00167E9B" w:rsidP="0088227D">
            <w:pPr>
              <w:pStyle w:val="APA-PL8ptcentr"/>
            </w:pPr>
            <w:r>
              <w:t>T 2</w:t>
            </w:r>
          </w:p>
        </w:tc>
        <w:tc>
          <w:tcPr>
            <w:tcW w:w="625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167E9B" w:rsidRPr="00BA0F4E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  <w:r>
              <w:t>PT 1</w:t>
            </w:r>
          </w:p>
        </w:tc>
        <w:tc>
          <w:tcPr>
            <w:tcW w:w="6057" w:type="dxa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  <w:r>
              <w:t>Dach w układzie odwróconym z warstwą żwirową (techniczną)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Część nośna: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Płyta żelbetowa stropowa nad garażem podziemnym</w:t>
            </w:r>
            <w:r>
              <w:t xml:space="preserve"> ze spadkami</w:t>
            </w:r>
            <w:r w:rsidRPr="00F05A21">
              <w:t xml:space="preserve"> wg projektu konstrukcji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  <w:r w:rsidRPr="00F05A21">
              <w:t>Projekt konstrukcji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Warstwy spadkowe, izolacyjne: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421A0D" w:rsidP="0088227D">
            <w:pPr>
              <w:pStyle w:val="APA-PL8ptcent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52705</wp:posOffset>
                      </wp:positionV>
                      <wp:extent cx="152400" cy="2134235"/>
                      <wp:effectExtent l="10160" t="11430" r="8890" b="6985"/>
                      <wp:wrapNone/>
                      <wp:docPr id="13" name="AutoShape 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2134235"/>
                              </a:xfrm>
                              <a:prstGeom prst="leftBrace">
                                <a:avLst>
                                  <a:gd name="adj1" fmla="val 11670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A40BB" id="AutoShape 436" o:spid="_x0000_s1026" type="#_x0000_t87" style="position:absolute;margin-left:43.4pt;margin-top:4.15pt;width:12pt;height:168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"/>
                  </w:pict>
                </mc:Fallback>
              </mc:AlternateContent>
            </w: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proofErr w:type="spellStart"/>
            <w:r w:rsidRPr="00F05A21">
              <w:t>Hydroizolacja</w:t>
            </w:r>
            <w:proofErr w:type="spellEnd"/>
            <w:r w:rsidRPr="00F05A21">
              <w:t>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- EPDM zgrzewalny </w:t>
            </w:r>
            <w:proofErr w:type="spellStart"/>
            <w:r w:rsidRPr="00F05A21">
              <w:t>Resitrix</w:t>
            </w:r>
            <w:proofErr w:type="spellEnd"/>
            <w:r w:rsidRPr="00F05A21">
              <w:t xml:space="preserve"> SK W </w:t>
            </w:r>
            <w:smartTag w:uri="urn:schemas-microsoft-com:office:smarttags" w:element="PlaceName">
              <w:smartTagPr>
                <w:attr w:name="ProductID" w:val="2,5 mm"/>
              </w:smartTagPr>
              <w:r w:rsidRPr="00F05A21">
                <w:t>2,5 mm</w:t>
              </w:r>
            </w:smartTag>
            <w:r w:rsidRPr="00F05A21">
              <w:t xml:space="preserve">, na gruncie systemowym </w:t>
            </w:r>
            <w:proofErr w:type="spellStart"/>
            <w:r w:rsidRPr="00F05A21">
              <w:t>Fg</w:t>
            </w:r>
            <w:proofErr w:type="spellEnd"/>
            <w:r w:rsidRPr="00F05A21">
              <w:t xml:space="preserve"> 35</w:t>
            </w:r>
            <w:r>
              <w:t xml:space="preserve"> lub innym, dopuszczonym przez Producenta.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J.3.2.a.2)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  <w:vAlign w:val="center"/>
          </w:tcPr>
          <w:p w:rsidR="00167E9B" w:rsidRPr="00090922" w:rsidRDefault="00167E9B" w:rsidP="0088227D">
            <w:pPr>
              <w:pStyle w:val="APA-PL8ptleft"/>
              <w:keepNext/>
              <w:rPr>
                <w:u w:val="single"/>
              </w:rPr>
            </w:pPr>
            <w:r w:rsidRPr="00090922">
              <w:rPr>
                <w:u w:val="single"/>
              </w:rPr>
              <w:t>Lub zamiennie: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B2482C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- </w:t>
            </w:r>
            <w:r w:rsidRPr="00C01C26">
              <w:t xml:space="preserve">1 x papa podkładowa </w:t>
            </w:r>
            <w:proofErr w:type="spellStart"/>
            <w:r w:rsidRPr="00C01C26">
              <w:t>Icopal</w:t>
            </w:r>
            <w:proofErr w:type="spellEnd"/>
            <w:r w:rsidRPr="00C01C26">
              <w:t xml:space="preserve"> P Base 35 </w:t>
            </w:r>
            <w:proofErr w:type="spellStart"/>
            <w:r w:rsidRPr="00C01C26">
              <w:t>ww</w:t>
            </w:r>
            <w:proofErr w:type="spellEnd"/>
            <w:r w:rsidRPr="00C01C26">
              <w:t xml:space="preserve"> Szybki Profil SBS</w:t>
            </w:r>
            <w:r w:rsidRPr="00F05A21">
              <w:t xml:space="preserve"> na gruncie </w:t>
            </w:r>
            <w:proofErr w:type="spellStart"/>
            <w:r w:rsidRPr="00C01C26">
              <w:t>Siplast</w:t>
            </w:r>
            <w:proofErr w:type="spellEnd"/>
            <w:r w:rsidRPr="00C01C26">
              <w:t xml:space="preserve"> </w:t>
            </w:r>
            <w:proofErr w:type="spellStart"/>
            <w:r w:rsidRPr="00C01C26">
              <w:t>Primer</w:t>
            </w:r>
            <w:proofErr w:type="spellEnd"/>
            <w:r w:rsidRPr="00C01C26">
              <w:t xml:space="preserve"> Szybki Grunt SBS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0E5362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C01C26" w:rsidRDefault="00167E9B" w:rsidP="0088227D">
            <w:pPr>
              <w:pStyle w:val="APA-PL8ptleft"/>
              <w:keepNext/>
              <w:rPr>
                <w:lang w:val="en-US"/>
              </w:rPr>
            </w:pPr>
            <w:r w:rsidRPr="00C01C26">
              <w:rPr>
                <w:lang w:val="en-US"/>
              </w:rPr>
              <w:t xml:space="preserve">- 1 x papa </w:t>
            </w:r>
            <w:proofErr w:type="spellStart"/>
            <w:r w:rsidRPr="00C01C26">
              <w:rPr>
                <w:lang w:val="en-US"/>
              </w:rPr>
              <w:t>antykorzenna</w:t>
            </w:r>
            <w:proofErr w:type="spellEnd"/>
            <w:r w:rsidRPr="00C01C26">
              <w:rPr>
                <w:lang w:val="en-US"/>
              </w:rPr>
              <w:t xml:space="preserve"> </w:t>
            </w:r>
            <w:proofErr w:type="spellStart"/>
            <w:r w:rsidRPr="00C01C26">
              <w:rPr>
                <w:lang w:val="en-US"/>
              </w:rPr>
              <w:t>Graviflex</w:t>
            </w:r>
            <w:proofErr w:type="spellEnd"/>
            <w:r w:rsidRPr="00C01C26">
              <w:rPr>
                <w:lang w:val="en-US"/>
              </w:rPr>
              <w:t xml:space="preserve"> 4,2 Green Roof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67E9B" w:rsidRPr="002771CB" w:rsidRDefault="00167E9B" w:rsidP="0088227D">
            <w:pPr>
              <w:pStyle w:val="refright"/>
              <w:rPr>
                <w:lang w:val="en-US"/>
              </w:rPr>
            </w:pPr>
            <w:r>
              <w:t>§ J.3.2.b.4)</w:t>
            </w:r>
            <w:r w:rsidRPr="002771CB">
              <w:rPr>
                <w:lang w:val="en-US"/>
              </w:rPr>
              <w:t xml:space="preserve"> 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AB1715" w:rsidRDefault="00167E9B" w:rsidP="0088227D">
            <w:pPr>
              <w:pStyle w:val="APA-PL8ptcentrbold"/>
              <w:rPr>
                <w:lang w:val="en-US"/>
              </w:rPr>
            </w:pPr>
          </w:p>
        </w:tc>
        <w:tc>
          <w:tcPr>
            <w:tcW w:w="1038" w:type="dxa"/>
            <w:gridSpan w:val="5"/>
            <w:vAlign w:val="center"/>
          </w:tcPr>
          <w:p w:rsidR="00167E9B" w:rsidRPr="00AB1715" w:rsidRDefault="00167E9B" w:rsidP="0088227D">
            <w:pPr>
              <w:pStyle w:val="APA-PL8ptcentr"/>
              <w:rPr>
                <w:lang w:val="en-US"/>
              </w:rPr>
            </w:pPr>
          </w:p>
        </w:tc>
        <w:tc>
          <w:tcPr>
            <w:tcW w:w="625" w:type="dxa"/>
            <w:gridSpan w:val="6"/>
            <w:vAlign w:val="center"/>
          </w:tcPr>
          <w:p w:rsidR="00167E9B" w:rsidRPr="00AB1715" w:rsidRDefault="00167E9B" w:rsidP="0088227D">
            <w:pPr>
              <w:pStyle w:val="APA-PL8ptright"/>
              <w:keepNext/>
              <w:rPr>
                <w:lang w:val="en-US"/>
              </w:rPr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AB1715" w:rsidRDefault="00167E9B" w:rsidP="0088227D">
            <w:pPr>
              <w:pStyle w:val="APA-PL8ptleft"/>
              <w:keepNext/>
              <w:rPr>
                <w:lang w:val="en-US"/>
              </w:rPr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  <w:vAlign w:val="center"/>
          </w:tcPr>
          <w:p w:rsidR="00167E9B" w:rsidRPr="00090922" w:rsidRDefault="00167E9B" w:rsidP="0088227D">
            <w:pPr>
              <w:pStyle w:val="APA-PL8ptleft"/>
              <w:keepNext/>
              <w:rPr>
                <w:u w:val="single"/>
              </w:rPr>
            </w:pPr>
            <w:r w:rsidRPr="00090922">
              <w:rPr>
                <w:u w:val="single"/>
              </w:rPr>
              <w:t>Lub zamiennie: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B2482C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  <w:r>
              <w:t xml:space="preserve">T </w:t>
            </w:r>
            <w:r w:rsidRPr="00F05A21">
              <w:t>2</w:t>
            </w: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- </w:t>
            </w:r>
            <w:r w:rsidRPr="00C01C26">
              <w:t xml:space="preserve">1 x papa podkładowa </w:t>
            </w:r>
            <w:proofErr w:type="spellStart"/>
            <w:r>
              <w:t>Izolmat</w:t>
            </w:r>
            <w:proofErr w:type="spellEnd"/>
            <w:r>
              <w:t xml:space="preserve"> Plan PYE PV160 S3,0 na gruncie systemowym Penetrator G7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030B9D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030B9D" w:rsidRDefault="00167E9B" w:rsidP="0088227D">
            <w:pPr>
              <w:pStyle w:val="APA-PL8ptleft"/>
              <w:keepNext/>
            </w:pPr>
            <w:r w:rsidRPr="00030B9D">
              <w:t xml:space="preserve">- 1 x papa </w:t>
            </w:r>
            <w:proofErr w:type="spellStart"/>
            <w:r w:rsidRPr="00030B9D">
              <w:t>antykorzenna</w:t>
            </w:r>
            <w:proofErr w:type="spellEnd"/>
            <w:r w:rsidRPr="00030B9D">
              <w:t xml:space="preserve"> </w:t>
            </w:r>
            <w:proofErr w:type="spellStart"/>
            <w:r w:rsidRPr="00030B9D">
              <w:t>Izolmat</w:t>
            </w:r>
            <w:proofErr w:type="spellEnd"/>
            <w:r w:rsidRPr="00030B9D">
              <w:t xml:space="preserve"> plan Zielony Dach PYE PV200 S4,0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67E9B" w:rsidRPr="00030B9D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450DE5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450DE5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450DE5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450DE5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>Izolacje, drenaż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- </w:t>
            </w:r>
            <w:r w:rsidRPr="00F05A21">
              <w:t xml:space="preserve">Przekładka ochronna z </w:t>
            </w:r>
            <w:proofErr w:type="spellStart"/>
            <w:r w:rsidRPr="00F05A21">
              <w:t>geowłókniny</w:t>
            </w:r>
            <w:proofErr w:type="spellEnd"/>
            <w:r w:rsidRPr="00F05A21">
              <w:t>, o gramaturze 300</w:t>
            </w:r>
            <w:r>
              <w:t>-500</w:t>
            </w:r>
            <w:r w:rsidRPr="00F05A21">
              <w:t>g/m</w:t>
            </w:r>
            <w:r w:rsidRPr="00450DE5">
              <w:rPr>
                <w:vertAlign w:val="superscript"/>
              </w:rPr>
              <w:t>2</w:t>
            </w:r>
            <w:r w:rsidRPr="00F05A21">
              <w:t>;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J.3.4.c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- 10 </w:t>
            </w:r>
            <w:r w:rsidRPr="00F05A21">
              <w:t xml:space="preserve">cm - Termoizolacja z płyt z polistyrenu ekstrudowanego XPS 300 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J.3.3.d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- Warstwa ochronna z </w:t>
            </w:r>
            <w:proofErr w:type="spellStart"/>
            <w:r>
              <w:t>geowłókniny</w:t>
            </w:r>
            <w:proofErr w:type="spellEnd"/>
            <w:r>
              <w:t xml:space="preserve"> 120</w:t>
            </w:r>
            <w:r w:rsidRPr="00F05A21">
              <w:t>g/m</w:t>
            </w:r>
            <w:r w:rsidRPr="00450DE5">
              <w:rPr>
                <w:vertAlign w:val="superscript"/>
              </w:rPr>
              <w:t>2</w:t>
            </w:r>
            <w:r w:rsidRPr="00F05A21">
              <w:t>;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J.3.4.c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- </w:t>
            </w:r>
            <w:r w:rsidRPr="00F05A21">
              <w:t xml:space="preserve">0,8cm - Warstwa drenażowa z folii kubełkowej zespolonej z warstwą filtrującą z </w:t>
            </w:r>
            <w:proofErr w:type="spellStart"/>
            <w:r w:rsidRPr="00F05A21">
              <w:t>geowłókniny</w:t>
            </w:r>
            <w:proofErr w:type="spellEnd"/>
            <w:r w:rsidRPr="00F05A21">
              <w:t xml:space="preserve"> lub 2cm folia kubełkowa z wypełnieniem żwirem drobnym jednofrakcyjnym 2-4mm, z </w:t>
            </w:r>
            <w:proofErr w:type="spellStart"/>
            <w:r w:rsidRPr="00F05A21">
              <w:t>geowłókniną</w:t>
            </w:r>
            <w:proofErr w:type="spellEnd"/>
            <w:r w:rsidRPr="00F05A21">
              <w:t xml:space="preserve"> filtrującą układaną luzem.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J.3.4.d.1)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  <w:r w:rsidRPr="00F05A21">
              <w:t>…</w:t>
            </w: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Warstwy wierzchnie wg oznaczeń na rysunkach, symbole j.n. Możliwe wykończenie ostateczne to: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Nawierzchnie chodników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  <w:r>
              <w:t>Projekt Drogowy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tcBorders>
              <w:top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5593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25" w:type="dxa"/>
            <w:gridSpan w:val="6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91" w:type="dxa"/>
            <w:gridSpan w:val="5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441F6D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41F6D" w:rsidRPr="00F05A21" w:rsidRDefault="00441F6D" w:rsidP="0056106F">
            <w:pPr>
              <w:pStyle w:val="N4PLAa"/>
              <w:pageBreakBefore/>
              <w:ind w:left="1321" w:hanging="1321"/>
            </w:pPr>
            <w:bookmarkStart w:id="171" w:name="_Ref369006178"/>
            <w:bookmarkStart w:id="172" w:name="_Ref369006180"/>
            <w:bookmarkStart w:id="173" w:name="_Toc370116442"/>
            <w:bookmarkStart w:id="174" w:name="_Toc438553850"/>
            <w:r w:rsidRPr="00F05A21">
              <w:lastRenderedPageBreak/>
              <w:t>│RT│T</w:t>
            </w:r>
            <w:r>
              <w:t>3</w:t>
            </w:r>
            <w:r w:rsidRPr="00F05A21">
              <w:t>│…│- Taras – powierzchnie zielone</w:t>
            </w:r>
            <w:bookmarkEnd w:id="171"/>
            <w:bookmarkEnd w:id="172"/>
            <w:bookmarkEnd w:id="173"/>
            <w:bookmarkEnd w:id="174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1F6D" w:rsidRPr="00F05A21" w:rsidRDefault="00441F6D" w:rsidP="00AB3A4E">
            <w:pPr>
              <w:pStyle w:val="refright"/>
            </w:pPr>
          </w:p>
        </w:tc>
      </w:tr>
      <w:tr w:rsidR="00441F6D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41F6D" w:rsidRPr="00F05A21" w:rsidRDefault="00441F6D" w:rsidP="004F0016">
            <w:pPr>
              <w:pStyle w:val="pdpPl"/>
            </w:pPr>
            <w:r w:rsidRPr="00F05A21">
              <w:t>Lokalizacja: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41F6D" w:rsidRPr="00F05A21" w:rsidRDefault="00441F6D" w:rsidP="00AB3A4E">
            <w:pPr>
              <w:pStyle w:val="refright"/>
            </w:pPr>
          </w:p>
        </w:tc>
      </w:tr>
      <w:tr w:rsidR="00441F6D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441F6D" w:rsidRPr="00F05A21" w:rsidRDefault="00441F6D" w:rsidP="004F0016">
            <w:pPr>
              <w:pStyle w:val="TP11-PL"/>
            </w:pPr>
            <w:r w:rsidRPr="00F05A21">
              <w:t>Lokalizacja według oznaczeń symbolami na rysunkach. Taras na stropie nad garażem podziemnym, części przeznaczone na trawniki i kwietniki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1F6D" w:rsidRPr="00F05A21" w:rsidRDefault="00441F6D" w:rsidP="00AB3A4E">
            <w:pPr>
              <w:pStyle w:val="refright"/>
            </w:pPr>
          </w:p>
        </w:tc>
      </w:tr>
      <w:tr w:rsidR="00441F6D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right w:val="single" w:sz="4" w:space="0" w:color="auto"/>
            </w:tcBorders>
            <w:vAlign w:val="center"/>
          </w:tcPr>
          <w:p w:rsidR="00441F6D" w:rsidRPr="00F05A21" w:rsidRDefault="00441F6D" w:rsidP="004F0016">
            <w:pPr>
              <w:pStyle w:val="pdpPl"/>
            </w:pPr>
            <w:r w:rsidRPr="00F05A21">
              <w:t>Warstwy: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1F6D" w:rsidRPr="00F05A21" w:rsidRDefault="00441F6D" w:rsidP="00AB3A4E">
            <w:pPr>
              <w:pStyle w:val="refright"/>
            </w:pPr>
          </w:p>
        </w:tc>
      </w:tr>
      <w:tr w:rsidR="00167E9B" w:rsidRPr="00BA0F4E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9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7E9B" w:rsidRPr="00B361E1" w:rsidRDefault="00167E9B" w:rsidP="0088227D">
            <w:pPr>
              <w:pStyle w:val="APA-PL8ptcentrbold"/>
            </w:pPr>
            <w:r>
              <w:t>RT</w:t>
            </w:r>
          </w:p>
        </w:tc>
        <w:tc>
          <w:tcPr>
            <w:tcW w:w="1038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7E9B" w:rsidRPr="00BA0F4E" w:rsidRDefault="00167E9B" w:rsidP="0088227D">
            <w:pPr>
              <w:pStyle w:val="APA-PL8ptcentr"/>
            </w:pPr>
            <w:r>
              <w:t>T 3</w:t>
            </w:r>
          </w:p>
        </w:tc>
        <w:tc>
          <w:tcPr>
            <w:tcW w:w="659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167E9B" w:rsidRPr="00BA0F4E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  <w:r>
              <w:t>Dach w układzie odwróconym z warstwą żwirową (techniczną)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Część nośna: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Płyta żelbetowa stropowa nad garażem podziemnym</w:t>
            </w:r>
            <w:r>
              <w:t xml:space="preserve"> ze spadkami</w:t>
            </w:r>
            <w:r w:rsidRPr="00F05A21">
              <w:t xml:space="preserve"> wg projektu konstrukcji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  <w:r w:rsidRPr="00F05A21">
              <w:t>Projekt konstrukcji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Warstwy spadkowe, izolacyjne: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proofErr w:type="spellStart"/>
            <w:r w:rsidRPr="00F05A21">
              <w:t>Hydroizolacja</w:t>
            </w:r>
            <w:proofErr w:type="spellEnd"/>
            <w:r w:rsidRPr="00F05A21">
              <w:t>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421A0D" w:rsidP="0088227D">
            <w:pPr>
              <w:pStyle w:val="APA-PL8ptcent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6350</wp:posOffset>
                      </wp:positionV>
                      <wp:extent cx="152400" cy="1957705"/>
                      <wp:effectExtent l="11430" t="10795" r="7620" b="12700"/>
                      <wp:wrapNone/>
                      <wp:docPr id="12" name="AutoShape 4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957705"/>
                              </a:xfrm>
                              <a:prstGeom prst="leftBrace">
                                <a:avLst>
                                  <a:gd name="adj1" fmla="val 10704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1195E" id="AutoShape 437" o:spid="_x0000_s1026" type="#_x0000_t87" style="position:absolute;margin-left:44.25pt;margin-top:.5pt;width:12pt;height:154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"/>
                  </w:pict>
                </mc:Fallback>
              </mc:AlternateContent>
            </w: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- EPDM zgrzewalny </w:t>
            </w:r>
            <w:proofErr w:type="spellStart"/>
            <w:r w:rsidRPr="00F05A21">
              <w:t>Resitrix</w:t>
            </w:r>
            <w:proofErr w:type="spellEnd"/>
            <w:r w:rsidRPr="00F05A21">
              <w:t xml:space="preserve"> SK W </w:t>
            </w:r>
            <w:smartTag w:uri="urn:schemas-microsoft-com:office:smarttags" w:element="PlaceName">
              <w:smartTagPr>
                <w:attr w:name="ProductID" w:val="2,5 mm"/>
              </w:smartTagPr>
              <w:r w:rsidRPr="00F05A21">
                <w:t>2,5 mm</w:t>
              </w:r>
            </w:smartTag>
            <w:r w:rsidRPr="00F05A21">
              <w:t xml:space="preserve">, na gruncie systemowym </w:t>
            </w:r>
            <w:proofErr w:type="spellStart"/>
            <w:r w:rsidRPr="00F05A21">
              <w:t>Fg</w:t>
            </w:r>
            <w:proofErr w:type="spellEnd"/>
            <w:r w:rsidRPr="00F05A21">
              <w:t xml:space="preserve"> 35</w:t>
            </w:r>
            <w:r>
              <w:t xml:space="preserve"> lub innym, dopuszczonym przez Producenta.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J.3.2.a.2)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  <w:vAlign w:val="center"/>
          </w:tcPr>
          <w:p w:rsidR="00167E9B" w:rsidRPr="000726A9" w:rsidRDefault="00167E9B" w:rsidP="0088227D">
            <w:pPr>
              <w:pStyle w:val="APA-PL8ptleft"/>
              <w:keepNext/>
              <w:rPr>
                <w:u w:val="single"/>
              </w:rPr>
            </w:pPr>
            <w:r w:rsidRPr="000726A9">
              <w:rPr>
                <w:u w:val="single"/>
              </w:rPr>
              <w:t>Lub zamiennie: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- </w:t>
            </w:r>
            <w:r w:rsidRPr="00C01C26">
              <w:t xml:space="preserve">1 x papa podkładowa </w:t>
            </w:r>
            <w:proofErr w:type="spellStart"/>
            <w:r w:rsidRPr="00C01C26">
              <w:t>Icopal</w:t>
            </w:r>
            <w:proofErr w:type="spellEnd"/>
            <w:r w:rsidRPr="00C01C26">
              <w:t xml:space="preserve"> P Base 35 </w:t>
            </w:r>
            <w:proofErr w:type="spellStart"/>
            <w:r w:rsidRPr="00C01C26">
              <w:t>ww</w:t>
            </w:r>
            <w:proofErr w:type="spellEnd"/>
            <w:r w:rsidRPr="00C01C26">
              <w:t xml:space="preserve"> Szybki Profil SBS</w:t>
            </w:r>
            <w:r w:rsidRPr="00F05A21">
              <w:t xml:space="preserve"> na gruncie </w:t>
            </w:r>
            <w:proofErr w:type="spellStart"/>
            <w:r w:rsidRPr="00C01C26">
              <w:t>Siplast</w:t>
            </w:r>
            <w:proofErr w:type="spellEnd"/>
            <w:r w:rsidRPr="00C01C26">
              <w:t xml:space="preserve"> </w:t>
            </w:r>
            <w:proofErr w:type="spellStart"/>
            <w:r w:rsidRPr="00C01C26">
              <w:t>Primer</w:t>
            </w:r>
            <w:proofErr w:type="spellEnd"/>
            <w:r w:rsidRPr="00C01C26">
              <w:t xml:space="preserve"> Szybki Grunt SBS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0E5362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B2482C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C01C26" w:rsidRDefault="00167E9B" w:rsidP="0088227D">
            <w:pPr>
              <w:pStyle w:val="APA-PL8ptleft"/>
              <w:keepNext/>
              <w:rPr>
                <w:lang w:val="en-US"/>
              </w:rPr>
            </w:pPr>
            <w:r w:rsidRPr="00C01C26">
              <w:rPr>
                <w:lang w:val="en-US"/>
              </w:rPr>
              <w:t xml:space="preserve">- 1 x papa </w:t>
            </w:r>
            <w:proofErr w:type="spellStart"/>
            <w:r w:rsidRPr="00C01C26">
              <w:rPr>
                <w:lang w:val="en-US"/>
              </w:rPr>
              <w:t>antykorzenna</w:t>
            </w:r>
            <w:proofErr w:type="spellEnd"/>
            <w:r w:rsidRPr="00C01C26">
              <w:rPr>
                <w:lang w:val="en-US"/>
              </w:rPr>
              <w:t xml:space="preserve"> </w:t>
            </w:r>
            <w:proofErr w:type="spellStart"/>
            <w:r w:rsidRPr="00C01C26">
              <w:rPr>
                <w:lang w:val="en-US"/>
              </w:rPr>
              <w:t>Graviflex</w:t>
            </w:r>
            <w:proofErr w:type="spellEnd"/>
            <w:r w:rsidRPr="00C01C26">
              <w:rPr>
                <w:lang w:val="en-US"/>
              </w:rPr>
              <w:t xml:space="preserve"> 4,2 Green Roof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67E9B" w:rsidRPr="002771CB" w:rsidRDefault="00167E9B" w:rsidP="0088227D">
            <w:pPr>
              <w:pStyle w:val="refright"/>
              <w:rPr>
                <w:lang w:val="en-US"/>
              </w:rPr>
            </w:pPr>
            <w:r>
              <w:t>§ J.3.2.b.4)</w:t>
            </w:r>
            <w:r w:rsidRPr="002771CB">
              <w:rPr>
                <w:lang w:val="en-US"/>
              </w:rPr>
              <w:t xml:space="preserve"> 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AB1715" w:rsidRDefault="00167E9B" w:rsidP="0088227D">
            <w:pPr>
              <w:pStyle w:val="APA-PL8ptcentrbold"/>
              <w:rPr>
                <w:lang w:val="en-US"/>
              </w:rPr>
            </w:pPr>
          </w:p>
        </w:tc>
        <w:tc>
          <w:tcPr>
            <w:tcW w:w="1038" w:type="dxa"/>
            <w:gridSpan w:val="5"/>
            <w:vAlign w:val="center"/>
          </w:tcPr>
          <w:p w:rsidR="00167E9B" w:rsidRPr="00AB1715" w:rsidRDefault="00167E9B" w:rsidP="0088227D">
            <w:pPr>
              <w:pStyle w:val="APA-PL8ptcentr"/>
              <w:rPr>
                <w:lang w:val="en-US"/>
              </w:rPr>
            </w:pPr>
          </w:p>
        </w:tc>
        <w:tc>
          <w:tcPr>
            <w:tcW w:w="659" w:type="dxa"/>
            <w:gridSpan w:val="7"/>
            <w:vAlign w:val="center"/>
          </w:tcPr>
          <w:p w:rsidR="00167E9B" w:rsidRPr="00AB1715" w:rsidRDefault="00167E9B" w:rsidP="0088227D">
            <w:pPr>
              <w:pStyle w:val="APA-PL8ptright"/>
              <w:keepNext/>
              <w:rPr>
                <w:lang w:val="en-US"/>
              </w:rPr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AB1715" w:rsidRDefault="00167E9B" w:rsidP="0088227D">
            <w:pPr>
              <w:pStyle w:val="APA-PL8ptleft"/>
              <w:keepNext/>
              <w:rPr>
                <w:lang w:val="en-US"/>
              </w:rPr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  <w:vAlign w:val="center"/>
          </w:tcPr>
          <w:p w:rsidR="00167E9B" w:rsidRPr="00090922" w:rsidRDefault="00167E9B" w:rsidP="0088227D">
            <w:pPr>
              <w:pStyle w:val="APA-PL8ptleft"/>
              <w:keepNext/>
              <w:rPr>
                <w:u w:val="single"/>
              </w:rPr>
            </w:pPr>
            <w:r w:rsidRPr="00090922">
              <w:rPr>
                <w:u w:val="single"/>
              </w:rPr>
              <w:t>Lub zamiennie: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B2482C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  <w:r>
              <w:t>T 3</w:t>
            </w: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- </w:t>
            </w:r>
            <w:r w:rsidRPr="00C01C26">
              <w:t xml:space="preserve">1 x papa podkładowa </w:t>
            </w:r>
            <w:proofErr w:type="spellStart"/>
            <w:r>
              <w:t>Izolmat</w:t>
            </w:r>
            <w:proofErr w:type="spellEnd"/>
            <w:r>
              <w:t xml:space="preserve"> Plan PYE PV160 S3,0 na gruncie systemowym Penetrator G7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030B9D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030B9D" w:rsidRDefault="00167E9B" w:rsidP="0088227D">
            <w:pPr>
              <w:pStyle w:val="APA-PL8ptleft"/>
              <w:keepNext/>
            </w:pPr>
            <w:r w:rsidRPr="00030B9D">
              <w:t xml:space="preserve">- 1 x papa </w:t>
            </w:r>
            <w:proofErr w:type="spellStart"/>
            <w:r w:rsidRPr="00030B9D">
              <w:t>antykorzenna</w:t>
            </w:r>
            <w:proofErr w:type="spellEnd"/>
            <w:r w:rsidRPr="00030B9D">
              <w:t xml:space="preserve"> </w:t>
            </w:r>
            <w:proofErr w:type="spellStart"/>
            <w:r w:rsidRPr="00030B9D">
              <w:t>Izolmat</w:t>
            </w:r>
            <w:proofErr w:type="spellEnd"/>
            <w:r w:rsidRPr="00030B9D">
              <w:t xml:space="preserve"> plan Zielony Dach PYE PV200 S4,0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67E9B" w:rsidRPr="00030B9D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450DE5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450DE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450DE5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450DE5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>Izolacje, drenaż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- </w:t>
            </w:r>
            <w:r w:rsidRPr="00F05A21">
              <w:t xml:space="preserve">Przekładka ochronna z </w:t>
            </w:r>
            <w:proofErr w:type="spellStart"/>
            <w:r w:rsidRPr="00F05A21">
              <w:t>geowłókniny</w:t>
            </w:r>
            <w:proofErr w:type="spellEnd"/>
            <w:r w:rsidRPr="00F05A21">
              <w:t>, o gramaturze 300</w:t>
            </w:r>
            <w:r>
              <w:t>-500</w:t>
            </w:r>
            <w:r w:rsidRPr="00F05A21">
              <w:t>g/m</w:t>
            </w:r>
            <w:r w:rsidRPr="00F05A21">
              <w:rPr>
                <w:vertAlign w:val="superscript"/>
              </w:rPr>
              <w:t>2</w:t>
            </w:r>
            <w:r w:rsidRPr="00F05A21">
              <w:t>;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J.3.4.c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- </w:t>
            </w:r>
            <w:r w:rsidRPr="00F05A21">
              <w:t xml:space="preserve">10cm - Termoizolacja z płyt z polistyrenu ekstrudowanego XPS 300 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J.3.3.d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- Warstwa ochronna z </w:t>
            </w:r>
            <w:proofErr w:type="spellStart"/>
            <w:r>
              <w:t>geowłókniny</w:t>
            </w:r>
            <w:proofErr w:type="spellEnd"/>
            <w:r>
              <w:t xml:space="preserve"> 120</w:t>
            </w:r>
            <w:r w:rsidRPr="00F05A21">
              <w:t xml:space="preserve"> g/m</w:t>
            </w:r>
            <w:r w:rsidRPr="00F05A21">
              <w:rPr>
                <w:vertAlign w:val="superscript"/>
              </w:rPr>
              <w:t>2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J.3.4.c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2cm - Warstwa drenażowo kumulująca z folii kubełkowej zespolonej z warstwą filtrującą z </w:t>
            </w:r>
            <w:proofErr w:type="spellStart"/>
            <w:r w:rsidRPr="00F05A21">
              <w:t>geowłókniny</w:t>
            </w:r>
            <w:proofErr w:type="spellEnd"/>
            <w:r w:rsidRPr="00F05A21">
              <w:t xml:space="preserve"> lub 4cm - Warstwa drenażowo kumulująca z folii kubełkowej z </w:t>
            </w:r>
            <w:proofErr w:type="spellStart"/>
            <w:r w:rsidRPr="00F05A21">
              <w:t>geowłókniną</w:t>
            </w:r>
            <w:proofErr w:type="spellEnd"/>
            <w:r w:rsidRPr="00F05A21">
              <w:t xml:space="preserve"> układaną luzem,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J.3.4.d.2)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  <w:r w:rsidRPr="00F05A21">
              <w:t>…</w:t>
            </w:r>
          </w:p>
        </w:tc>
        <w:tc>
          <w:tcPr>
            <w:tcW w:w="55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Warstwy wierzchnie wg oznaczeń na rysunkach, symbole j.n. Możliwe wykończenie ostateczne to: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DF60D5" w:rsidRDefault="00167E9B" w:rsidP="0088227D">
            <w:pPr>
              <w:pStyle w:val="APA-PL8ptright"/>
              <w:keepNext/>
            </w:pPr>
            <w:r w:rsidRPr="00DF60D5">
              <w:t>L</w:t>
            </w:r>
            <w:r>
              <w:t>2</w:t>
            </w:r>
          </w:p>
        </w:tc>
        <w:tc>
          <w:tcPr>
            <w:tcW w:w="5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DF60D5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Substrat glebowy z </w:t>
            </w:r>
            <w:proofErr w:type="spellStart"/>
            <w:r w:rsidRPr="00F05A21">
              <w:t>nasadzeniami</w:t>
            </w:r>
            <w:proofErr w:type="spellEnd"/>
            <w:r w:rsidRPr="00F05A21">
              <w:t xml:space="preserve"> zieleni ekstensywnej i niskiej intensywnej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J.4.1.c</w:t>
            </w:r>
          </w:p>
          <w:p w:rsidR="00167E9B" w:rsidRPr="00F05A21" w:rsidRDefault="00167E9B" w:rsidP="00167E9B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5539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441F6D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6D" w:rsidRPr="00F05A21" w:rsidRDefault="00441F6D" w:rsidP="0056106F">
            <w:pPr>
              <w:pStyle w:val="N3PLAa"/>
              <w:pageBreakBefore/>
              <w:ind w:left="1321" w:hanging="1321"/>
            </w:pPr>
            <w:bookmarkStart w:id="175" w:name="_Toc370116444"/>
            <w:bookmarkStart w:id="176" w:name="_Toc438553851"/>
            <w:r w:rsidRPr="00F05A21">
              <w:lastRenderedPageBreak/>
              <w:t>Izolacje ścian podziemnych i płyty fundamentowej</w:t>
            </w:r>
            <w:bookmarkEnd w:id="175"/>
            <w:bookmarkEnd w:id="176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1F6D" w:rsidRPr="00F05A21" w:rsidRDefault="00441F6D" w:rsidP="00506C40">
            <w:pPr>
              <w:pStyle w:val="refright"/>
            </w:pPr>
          </w:p>
        </w:tc>
      </w:tr>
      <w:tr w:rsidR="00506C40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65" w:type="dxa"/>
            <w:gridSpan w:val="8"/>
            <w:tcBorders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pStyle w:val="APA-PL8ptboldcentr"/>
              <w:keepNext/>
            </w:pPr>
          </w:p>
        </w:tc>
        <w:tc>
          <w:tcPr>
            <w:tcW w:w="997" w:type="dxa"/>
            <w:gridSpan w:val="2"/>
            <w:tcBorders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pStyle w:val="APA-PL8ptdoprawej"/>
            </w:pPr>
          </w:p>
        </w:tc>
        <w:tc>
          <w:tcPr>
            <w:tcW w:w="633" w:type="dxa"/>
            <w:gridSpan w:val="6"/>
            <w:tcBorders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pStyle w:val="APA-PL8ptdoprawej"/>
            </w:pPr>
          </w:p>
        </w:tc>
        <w:tc>
          <w:tcPr>
            <w:tcW w:w="557" w:type="dxa"/>
            <w:gridSpan w:val="4"/>
            <w:tcBorders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506C40" w:rsidRPr="00F05A21" w:rsidRDefault="00506C40" w:rsidP="00506C40">
            <w:pPr>
              <w:keepNext/>
              <w:rPr>
                <w:rStyle w:val="APA-PL8ptdolewej"/>
              </w:rPr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F05A21" w:rsidRDefault="00506C40" w:rsidP="00506C40">
            <w:pPr>
              <w:pStyle w:val="refright"/>
            </w:pPr>
          </w:p>
        </w:tc>
      </w:tr>
      <w:tr w:rsidR="00506C40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65" w:type="dxa"/>
            <w:gridSpan w:val="8"/>
            <w:tcBorders>
              <w:left w:val="nil"/>
              <w:right w:val="nil"/>
            </w:tcBorders>
            <w:vAlign w:val="center"/>
          </w:tcPr>
          <w:p w:rsidR="00506C40" w:rsidRPr="00F05A21" w:rsidRDefault="00421A0D" w:rsidP="00506C40">
            <w:pPr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163195</wp:posOffset>
                      </wp:positionV>
                      <wp:extent cx="1333500" cy="0"/>
                      <wp:effectExtent l="13970" t="8890" r="5080" b="10160"/>
                      <wp:wrapNone/>
                      <wp:docPr id="11" name="Lin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7DB44" id="Line 40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pt,12.85pt" to="114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C+Q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163195</wp:posOffset>
                      </wp:positionV>
                      <wp:extent cx="0" cy="518160"/>
                      <wp:effectExtent l="61595" t="8890" r="52705" b="15875"/>
                      <wp:wrapNone/>
                      <wp:docPr id="10" name="Lin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18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EB7964" id="Line 40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pt,12.85pt" to="9.6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7" w:type="dxa"/>
            <w:gridSpan w:val="2"/>
            <w:tcBorders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</w:pPr>
          </w:p>
        </w:tc>
        <w:tc>
          <w:tcPr>
            <w:tcW w:w="633" w:type="dxa"/>
            <w:gridSpan w:val="6"/>
            <w:tcBorders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</w:pPr>
          </w:p>
        </w:tc>
        <w:tc>
          <w:tcPr>
            <w:tcW w:w="557" w:type="dxa"/>
            <w:gridSpan w:val="4"/>
            <w:tcBorders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506C40" w:rsidRPr="00F05A21" w:rsidRDefault="00506C40" w:rsidP="00506C40">
            <w:pPr>
              <w:keepNext/>
              <w:rPr>
                <w:rStyle w:val="APA-PL8ptdolewej"/>
              </w:rPr>
            </w:pPr>
            <w:r w:rsidRPr="00F05A21">
              <w:rPr>
                <w:rStyle w:val="APA-PL8ptdolewej"/>
              </w:rPr>
              <w:t>Symbol tytułowy - określający przeznaczenie całego oznaczenia: „U” – Izolacje elementów podziemnych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F05A21" w:rsidRDefault="00506C40" w:rsidP="00506C40">
            <w:pPr>
              <w:pStyle w:val="refright"/>
            </w:pPr>
          </w:p>
        </w:tc>
      </w:tr>
      <w:tr w:rsidR="00506C40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65" w:type="dxa"/>
            <w:gridSpan w:val="8"/>
            <w:tcBorders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</w:pPr>
          </w:p>
        </w:tc>
        <w:tc>
          <w:tcPr>
            <w:tcW w:w="997" w:type="dxa"/>
            <w:gridSpan w:val="2"/>
            <w:tcBorders>
              <w:left w:val="nil"/>
              <w:right w:val="nil"/>
            </w:tcBorders>
            <w:vAlign w:val="center"/>
          </w:tcPr>
          <w:p w:rsidR="00506C40" w:rsidRPr="00F05A21" w:rsidRDefault="00421A0D" w:rsidP="00506C40">
            <w:pPr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102235</wp:posOffset>
                      </wp:positionV>
                      <wp:extent cx="698500" cy="0"/>
                      <wp:effectExtent l="7620" t="9525" r="8255" b="9525"/>
                      <wp:wrapNone/>
                      <wp:docPr id="9" name="Line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F024B" id="Line 40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pt,8.05pt" to="89.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s9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102235</wp:posOffset>
                      </wp:positionV>
                      <wp:extent cx="0" cy="345440"/>
                      <wp:effectExtent l="55245" t="9525" r="59055" b="16510"/>
                      <wp:wrapNone/>
                      <wp:docPr id="8" name="Line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5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CAA6B" id="Line 40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pt,8.05pt" to="34.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hXKQIAAEs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33" w:type="dxa"/>
            <w:gridSpan w:val="6"/>
            <w:tcBorders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</w:pPr>
          </w:p>
        </w:tc>
        <w:tc>
          <w:tcPr>
            <w:tcW w:w="557" w:type="dxa"/>
            <w:gridSpan w:val="4"/>
            <w:tcBorders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506C40" w:rsidRPr="00F05A21" w:rsidRDefault="00506C40" w:rsidP="00506C40">
            <w:pPr>
              <w:keepNext/>
              <w:rPr>
                <w:rStyle w:val="APA-PL8ptdolewej"/>
              </w:rPr>
            </w:pPr>
            <w:r w:rsidRPr="00F05A21">
              <w:rPr>
                <w:rStyle w:val="APA-PL8ptdolewej"/>
              </w:rPr>
              <w:t xml:space="preserve">Oznaczenie </w:t>
            </w:r>
            <w:proofErr w:type="spellStart"/>
            <w:r w:rsidRPr="00F05A21">
              <w:rPr>
                <w:rStyle w:val="APA-PL8ptdolewej"/>
              </w:rPr>
              <w:t>hydroizolacji</w:t>
            </w:r>
            <w:proofErr w:type="spellEnd"/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F05A21" w:rsidRDefault="00506C40" w:rsidP="00506C40">
            <w:pPr>
              <w:pStyle w:val="refright"/>
            </w:pPr>
          </w:p>
        </w:tc>
      </w:tr>
      <w:tr w:rsidR="00506C40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65" w:type="dxa"/>
            <w:gridSpan w:val="8"/>
            <w:tcBorders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</w:pPr>
          </w:p>
        </w:tc>
        <w:tc>
          <w:tcPr>
            <w:tcW w:w="997" w:type="dxa"/>
            <w:gridSpan w:val="2"/>
            <w:tcBorders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  <w:rPr>
                <w:noProof/>
              </w:rPr>
            </w:pPr>
          </w:p>
        </w:tc>
        <w:tc>
          <w:tcPr>
            <w:tcW w:w="633" w:type="dxa"/>
            <w:gridSpan w:val="6"/>
            <w:tcBorders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</w:pPr>
          </w:p>
        </w:tc>
        <w:tc>
          <w:tcPr>
            <w:tcW w:w="557" w:type="dxa"/>
            <w:gridSpan w:val="4"/>
            <w:tcBorders>
              <w:left w:val="nil"/>
              <w:right w:val="nil"/>
            </w:tcBorders>
            <w:vAlign w:val="center"/>
          </w:tcPr>
          <w:p w:rsidR="00506C40" w:rsidRPr="00F05A21" w:rsidRDefault="00421A0D" w:rsidP="00506C40">
            <w:pPr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128905</wp:posOffset>
                      </wp:positionV>
                      <wp:extent cx="63500" cy="0"/>
                      <wp:effectExtent l="10160" t="10795" r="12065" b="8255"/>
                      <wp:wrapNone/>
                      <wp:docPr id="7" name="Line 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CA84E" id="Line 40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05pt,10.15pt" to="13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HT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124460</wp:posOffset>
                      </wp:positionV>
                      <wp:extent cx="0" cy="172720"/>
                      <wp:effectExtent l="53340" t="6350" r="60960" b="20955"/>
                      <wp:wrapNone/>
                      <wp:docPr id="6" name="Line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2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7D74E" id="Line 40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45pt,9.8pt" to="8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nLKQIAAEsEAAAOAAAAZHJzL2Uyb0RvYy54bWysVE2P2jAQvVfqf7B8h3w0s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506C40" w:rsidRPr="00F05A21" w:rsidRDefault="00506C40" w:rsidP="00506C40">
            <w:pPr>
              <w:keepNext/>
              <w:rPr>
                <w:rStyle w:val="APA-PL8ptdolewej"/>
              </w:rPr>
            </w:pPr>
            <w:r w:rsidRPr="00F05A21">
              <w:rPr>
                <w:rStyle w:val="APA-PL8ptdolewej"/>
              </w:rPr>
              <w:t>Oznaczenie elementów dodatkowych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F05A21" w:rsidRDefault="00506C40" w:rsidP="00506C40">
            <w:pPr>
              <w:pStyle w:val="refright"/>
            </w:pPr>
          </w:p>
        </w:tc>
      </w:tr>
      <w:tr w:rsidR="00506C40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65" w:type="dxa"/>
            <w:gridSpan w:val="8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</w:pPr>
          </w:p>
        </w:tc>
        <w:tc>
          <w:tcPr>
            <w:tcW w:w="997" w:type="dxa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</w:pPr>
          </w:p>
        </w:tc>
        <w:tc>
          <w:tcPr>
            <w:tcW w:w="633" w:type="dxa"/>
            <w:gridSpan w:val="6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</w:pPr>
          </w:p>
        </w:tc>
        <w:tc>
          <w:tcPr>
            <w:tcW w:w="557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506C40" w:rsidRPr="00F05A21" w:rsidRDefault="00506C40" w:rsidP="00506C40">
            <w:pPr>
              <w:keepNext/>
              <w:rPr>
                <w:rStyle w:val="APA-PL8ptdolewej"/>
              </w:rPr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F05A21" w:rsidRDefault="00506C40" w:rsidP="00506C40">
            <w:pPr>
              <w:pStyle w:val="refright"/>
            </w:pPr>
          </w:p>
        </w:tc>
      </w:tr>
      <w:tr w:rsidR="00506C40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6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06C40" w:rsidRPr="00F05A21" w:rsidRDefault="00506C40" w:rsidP="00506C40">
            <w:pPr>
              <w:pStyle w:val="APA-PL8ptboldcentr"/>
              <w:keepNext/>
            </w:pPr>
            <w:r w:rsidRPr="00F05A21">
              <w:t>U</w:t>
            </w:r>
          </w:p>
        </w:tc>
        <w:tc>
          <w:tcPr>
            <w:tcW w:w="99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06C40" w:rsidRPr="00F05A21" w:rsidRDefault="00506C40" w:rsidP="00506C40">
            <w:pPr>
              <w:pStyle w:val="APA-PL8ptdoprawej"/>
            </w:pPr>
            <w:r w:rsidRPr="00F05A21">
              <w:t>WI</w:t>
            </w:r>
          </w:p>
        </w:tc>
        <w:tc>
          <w:tcPr>
            <w:tcW w:w="633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506C40" w:rsidRPr="00F05A21" w:rsidRDefault="00506C40" w:rsidP="00506C40">
            <w:pPr>
              <w:pStyle w:val="APA-PL8ptdoprawej"/>
            </w:pPr>
            <w:r w:rsidRPr="00F05A21">
              <w:t>T</w:t>
            </w:r>
          </w:p>
        </w:tc>
        <w:tc>
          <w:tcPr>
            <w:tcW w:w="557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506C40" w:rsidRPr="00F05A21" w:rsidRDefault="00506C40" w:rsidP="00506C40">
            <w:pPr>
              <w:keepNext/>
              <w:rPr>
                <w:rStyle w:val="APA-PL8ptdolewej"/>
              </w:rPr>
            </w:pPr>
            <w:r w:rsidRPr="00F05A21">
              <w:rPr>
                <w:rStyle w:val="APA-PL8ptdolewej"/>
              </w:rPr>
              <w:t>E</w:t>
            </w:r>
          </w:p>
        </w:tc>
        <w:tc>
          <w:tcPr>
            <w:tcW w:w="6057" w:type="dxa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06C40" w:rsidRPr="00F05A21" w:rsidRDefault="00506C40" w:rsidP="00506C40">
            <w:pPr>
              <w:keepNext/>
              <w:rPr>
                <w:rStyle w:val="APA-PL8ptdolewej"/>
              </w:rPr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F05A21" w:rsidRDefault="00506C40" w:rsidP="00506C40">
            <w:pPr>
              <w:pStyle w:val="refright"/>
            </w:pPr>
          </w:p>
        </w:tc>
      </w:tr>
      <w:tr w:rsidR="00506C40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465" w:type="dxa"/>
            <w:gridSpan w:val="8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pStyle w:val="APA-PL8ptboldcentr"/>
              <w:keepNext/>
            </w:pPr>
          </w:p>
        </w:tc>
        <w:tc>
          <w:tcPr>
            <w:tcW w:w="997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pStyle w:val="APA-PL8ptdoprawej"/>
            </w:pPr>
          </w:p>
        </w:tc>
        <w:tc>
          <w:tcPr>
            <w:tcW w:w="633" w:type="dxa"/>
            <w:gridSpan w:val="6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pStyle w:val="APA-PL8ptdoprawej"/>
            </w:pPr>
          </w:p>
        </w:tc>
        <w:tc>
          <w:tcPr>
            <w:tcW w:w="557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506C40" w:rsidRPr="00F05A21" w:rsidRDefault="00506C40" w:rsidP="00506C40">
            <w:pPr>
              <w:keepNext/>
              <w:rPr>
                <w:rStyle w:val="APA-PL8ptdolewej"/>
              </w:rPr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506C40" w:rsidRPr="00F05A21" w:rsidRDefault="00506C40" w:rsidP="00506C40">
            <w:pPr>
              <w:keepNext/>
              <w:rPr>
                <w:rStyle w:val="APA-PL8ptdolewej"/>
              </w:rPr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F05A21" w:rsidRDefault="00506C40" w:rsidP="00506C40">
            <w:pPr>
              <w:pStyle w:val="refright"/>
            </w:pPr>
          </w:p>
        </w:tc>
      </w:tr>
      <w:tr w:rsidR="00506C40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2B1F65" w:rsidRDefault="00506C40" w:rsidP="0056106F">
            <w:pPr>
              <w:pStyle w:val="N4PLAa"/>
            </w:pPr>
            <w:bookmarkStart w:id="177" w:name="_Toc370116445"/>
            <w:bookmarkStart w:id="178" w:name="_Toc438553852"/>
            <w:r w:rsidRPr="002B1F65">
              <w:t>│U│WI│T,E│- Izolacje pionowe z termoizolacją obwodową</w:t>
            </w:r>
            <w:bookmarkEnd w:id="177"/>
            <w:bookmarkEnd w:id="178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F05A21" w:rsidRDefault="00506C40" w:rsidP="00506C40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67E9B" w:rsidRPr="00F05A21" w:rsidRDefault="00167E9B" w:rsidP="0088227D"/>
        </w:tc>
        <w:tc>
          <w:tcPr>
            <w:tcW w:w="1038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67E9B" w:rsidRPr="00F05A21" w:rsidRDefault="00167E9B" w:rsidP="0088227D"/>
        </w:tc>
        <w:tc>
          <w:tcPr>
            <w:tcW w:w="659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67E9B" w:rsidRPr="00F05A21" w:rsidRDefault="00167E9B" w:rsidP="0088227D"/>
        </w:tc>
        <w:tc>
          <w:tcPr>
            <w:tcW w:w="557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67E9B" w:rsidRPr="00F05A21" w:rsidRDefault="00167E9B" w:rsidP="0088227D"/>
        </w:tc>
        <w:tc>
          <w:tcPr>
            <w:tcW w:w="6057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BA0F4E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9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7E9B" w:rsidRPr="00B361E1" w:rsidRDefault="00167E9B" w:rsidP="0088227D">
            <w:pPr>
              <w:pStyle w:val="APA-PL8ptcentrbold"/>
            </w:pPr>
            <w:r>
              <w:t>U</w:t>
            </w:r>
          </w:p>
        </w:tc>
        <w:tc>
          <w:tcPr>
            <w:tcW w:w="1038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7E9B" w:rsidRPr="00BA0F4E" w:rsidRDefault="00167E9B" w:rsidP="0088227D">
            <w:pPr>
              <w:pStyle w:val="APA-PL8ptcentr"/>
            </w:pPr>
            <w:r>
              <w:t>WI</w:t>
            </w:r>
          </w:p>
        </w:tc>
        <w:tc>
          <w:tcPr>
            <w:tcW w:w="659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167E9B" w:rsidRPr="00BA0F4E" w:rsidRDefault="00167E9B" w:rsidP="0088227D">
            <w:pPr>
              <w:pStyle w:val="APA-PL8ptright"/>
              <w:keepNext/>
            </w:pPr>
            <w:r>
              <w:t>T</w:t>
            </w:r>
          </w:p>
        </w:tc>
        <w:tc>
          <w:tcPr>
            <w:tcW w:w="557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  <w:r>
              <w:t>E</w:t>
            </w:r>
          </w:p>
        </w:tc>
        <w:tc>
          <w:tcPr>
            <w:tcW w:w="6057" w:type="dxa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  <w:r>
              <w:t>Dach w układzie odwróconym z warstwą żwirową (techniczną)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Część nośna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Ściana zewnętrzna, podziemna z betonu wodoszczelnego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  <w:r w:rsidRPr="00F05A21">
              <w:t>Wg projektu konstrukcji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Warstwy izolacyjne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</w:tcBorders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proofErr w:type="spellStart"/>
            <w:r w:rsidRPr="00F05A21">
              <w:t>Hydroizolacja</w:t>
            </w:r>
            <w:proofErr w:type="spellEnd"/>
            <w:r w:rsidRPr="00F05A21">
              <w:t>: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2B1F65" w:rsidRDefault="00421A0D" w:rsidP="0088227D">
            <w:pPr>
              <w:pStyle w:val="APA-PL8ptcent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172085</wp:posOffset>
                      </wp:positionV>
                      <wp:extent cx="152400" cy="713105"/>
                      <wp:effectExtent l="5715" t="6985" r="13335" b="13335"/>
                      <wp:wrapNone/>
                      <wp:docPr id="5" name="AutoShape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713105"/>
                              </a:xfrm>
                              <a:prstGeom prst="leftBrace">
                                <a:avLst>
                                  <a:gd name="adj1" fmla="val 3899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C8977" id="AutoShape 438" o:spid="_x0000_s1026" type="#_x0000_t87" style="position:absolute;margin-left:46.05pt;margin-top:13.55pt;width:12pt;height:56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"/>
                  </w:pict>
                </mc:Fallback>
              </mc:AlternateContent>
            </w: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- EPDM zgrzewalny </w:t>
            </w:r>
            <w:proofErr w:type="spellStart"/>
            <w:r w:rsidRPr="00F05A21">
              <w:t>Resitrix</w:t>
            </w:r>
            <w:proofErr w:type="spellEnd"/>
            <w:r w:rsidRPr="00F05A21">
              <w:t xml:space="preserve"> SK W </w:t>
            </w:r>
            <w:smartTag w:uri="urn:schemas-microsoft-com:office:smarttags" w:element="PlaceName">
              <w:smartTagPr>
                <w:attr w:name="ProductID" w:val="2,5 mm"/>
              </w:smartTagPr>
              <w:r w:rsidRPr="00F05A21">
                <w:t>2,5 mm</w:t>
              </w:r>
            </w:smartTag>
            <w:r w:rsidRPr="00F05A21">
              <w:t xml:space="preserve">, na gruncie systemowym </w:t>
            </w:r>
            <w:proofErr w:type="spellStart"/>
            <w:r w:rsidRPr="00F05A21">
              <w:t>Fg</w:t>
            </w:r>
            <w:proofErr w:type="spellEnd"/>
            <w:r w:rsidRPr="00F05A21">
              <w:t xml:space="preserve"> 35 łączony (zgrzewany) z </w:t>
            </w:r>
            <w:proofErr w:type="spellStart"/>
            <w:r w:rsidRPr="00F05A21">
              <w:t>hydroizolacją</w:t>
            </w:r>
            <w:proofErr w:type="spellEnd"/>
            <w:r w:rsidRPr="00F05A21">
              <w:t xml:space="preserve"> tarasu na płycie nad garażem podziemnym oraz z izolacją pod płytą denną.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J.3.2.a.2)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  <w:vAlign w:val="center"/>
          </w:tcPr>
          <w:p w:rsidR="00167E9B" w:rsidRPr="000726A9" w:rsidRDefault="00167E9B" w:rsidP="0088227D">
            <w:pPr>
              <w:pStyle w:val="APA-PL8ptleft"/>
              <w:keepNext/>
              <w:rPr>
                <w:u w:val="single"/>
              </w:rPr>
            </w:pPr>
            <w:r w:rsidRPr="000726A9">
              <w:rPr>
                <w:u w:val="single"/>
              </w:rPr>
              <w:t>Lub zamiennie: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B2482C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2B1F65" w:rsidRDefault="00167E9B" w:rsidP="0088227D">
            <w:pPr>
              <w:pStyle w:val="APA-PL8ptcentr"/>
            </w:pPr>
            <w:r w:rsidRPr="002B1F65">
              <w:t>WI</w:t>
            </w: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- </w:t>
            </w:r>
            <w:r w:rsidRPr="003615C0">
              <w:t xml:space="preserve">1 x papa </w:t>
            </w:r>
            <w:proofErr w:type="spellStart"/>
            <w:r w:rsidRPr="003615C0">
              <w:t>Supermost</w:t>
            </w:r>
            <w:proofErr w:type="spellEnd"/>
            <w:r w:rsidRPr="003615C0">
              <w:t xml:space="preserve"> </w:t>
            </w:r>
            <w:r w:rsidRPr="00F05A21">
              <w:t>na gruncie systemowym</w:t>
            </w:r>
            <w:r>
              <w:t xml:space="preserve"> </w:t>
            </w:r>
            <w:proofErr w:type="spellStart"/>
            <w:r w:rsidRPr="003615C0">
              <w:t>Siplast</w:t>
            </w:r>
            <w:proofErr w:type="spellEnd"/>
            <w:r w:rsidRPr="003615C0">
              <w:t xml:space="preserve"> </w:t>
            </w:r>
            <w:proofErr w:type="spellStart"/>
            <w:r w:rsidRPr="003615C0">
              <w:t>Primer</w:t>
            </w:r>
            <w:proofErr w:type="spellEnd"/>
            <w:r w:rsidRPr="003615C0">
              <w:t xml:space="preserve"> Szybki Grunt SBS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  <w:r>
              <w:t>§ J.3.2.b.5)</w:t>
            </w:r>
            <w:r w:rsidRPr="00F05A21">
              <w:t xml:space="preserve"> 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  <w:vAlign w:val="center"/>
          </w:tcPr>
          <w:p w:rsidR="00167E9B" w:rsidRPr="000726A9" w:rsidRDefault="00167E9B" w:rsidP="0088227D">
            <w:pPr>
              <w:pStyle w:val="APA-PL8ptleft"/>
              <w:keepNext/>
              <w:rPr>
                <w:u w:val="single"/>
              </w:rPr>
            </w:pPr>
            <w:r w:rsidRPr="000726A9">
              <w:rPr>
                <w:u w:val="single"/>
              </w:rPr>
              <w:t>Lub zamiennie: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B2482C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- </w:t>
            </w:r>
            <w:r>
              <w:t>2</w:t>
            </w:r>
            <w:r w:rsidRPr="003615C0">
              <w:t xml:space="preserve"> x papa </w:t>
            </w:r>
            <w:proofErr w:type="spellStart"/>
            <w:r>
              <w:t>Izolmat</w:t>
            </w:r>
            <w:proofErr w:type="spellEnd"/>
            <w:r>
              <w:t xml:space="preserve"> Plan G200 S4,0 na gruncie systemowym Penetrator G7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Default="00167E9B" w:rsidP="0088227D">
            <w:pPr>
              <w:pStyle w:val="APA-PL8ptleft"/>
              <w:keepNext/>
            </w:pPr>
            <w:r>
              <w:t>Warstwy zabezpieczające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  <w:bottom w:val="single" w:sz="4" w:space="0" w:color="808080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  <w:r w:rsidRPr="00F05A21">
              <w:t>T</w:t>
            </w:r>
          </w:p>
        </w:tc>
        <w:tc>
          <w:tcPr>
            <w:tcW w:w="557" w:type="dxa"/>
            <w:gridSpan w:val="4"/>
            <w:tcBorders>
              <w:top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Pas obwodowej termoizolacji XPS </w:t>
            </w:r>
            <w:r>
              <w:t>3</w:t>
            </w:r>
            <w:r w:rsidRPr="00F05A21">
              <w:t>00 do głębokości 120cm poniżej poziomu gruntu.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J.3.3.d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shd w:val="clear" w:color="auto" w:fill="auto"/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>E</w:t>
            </w:r>
          </w:p>
        </w:tc>
        <w:tc>
          <w:tcPr>
            <w:tcW w:w="6057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 w:rsidRPr="00F05A21">
              <w:t xml:space="preserve">0,8cm - Warstwa </w:t>
            </w:r>
            <w:proofErr w:type="spellStart"/>
            <w:r w:rsidRPr="00F05A21">
              <w:t>ochronno</w:t>
            </w:r>
            <w:proofErr w:type="spellEnd"/>
            <w:r w:rsidRPr="00F05A21">
              <w:t xml:space="preserve"> - drenażowa z folii kubełkowej zespolonej z warstwą filtrującą z </w:t>
            </w:r>
            <w:proofErr w:type="spellStart"/>
            <w:r w:rsidRPr="00F05A21">
              <w:t>geowłókniny</w:t>
            </w:r>
            <w:proofErr w:type="spellEnd"/>
            <w:r w:rsidRPr="00F05A21">
              <w:t xml:space="preserve"> 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>§ J.3.4.d.1)</w:t>
            </w:r>
          </w:p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left w:val="nil"/>
            </w:tcBorders>
            <w:vAlign w:val="center"/>
          </w:tcPr>
          <w:p w:rsidR="00167E9B" w:rsidRPr="00F05A21" w:rsidRDefault="00167E9B" w:rsidP="0088227D"/>
        </w:tc>
        <w:tc>
          <w:tcPr>
            <w:tcW w:w="1038" w:type="dxa"/>
            <w:gridSpan w:val="5"/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67E9B" w:rsidRPr="002838EC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/>
        </w:tc>
        <w:tc>
          <w:tcPr>
            <w:tcW w:w="1038" w:type="dxa"/>
            <w:gridSpan w:val="5"/>
            <w:tcBorders>
              <w:left w:val="nil"/>
              <w:right w:val="nil"/>
            </w:tcBorders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E9B" w:rsidRPr="002838EC" w:rsidRDefault="00167E9B" w:rsidP="0088227D">
            <w:pPr>
              <w:pStyle w:val="refright"/>
            </w:pPr>
          </w:p>
        </w:tc>
      </w:tr>
      <w:tr w:rsidR="00506C40" w:rsidRPr="00F05A21" w:rsidTr="00D27733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8709" w:type="dxa"/>
            <w:gridSpan w:val="2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F05A21" w:rsidRDefault="00506C40" w:rsidP="0056106F">
            <w:pPr>
              <w:pStyle w:val="N4PLAa"/>
            </w:pPr>
            <w:bookmarkStart w:id="179" w:name="_Ref368997167"/>
            <w:bookmarkStart w:id="180" w:name="_Ref368997170"/>
            <w:bookmarkStart w:id="181" w:name="_Toc370116446"/>
            <w:bookmarkStart w:id="182" w:name="_Toc438553853"/>
            <w:r w:rsidRPr="00F05A21">
              <w:t>│U│FSI│-│- Izolacja pod płytą denną</w:t>
            </w:r>
            <w:bookmarkEnd w:id="179"/>
            <w:bookmarkEnd w:id="180"/>
            <w:bookmarkEnd w:id="181"/>
            <w:bookmarkEnd w:id="182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2838EC" w:rsidRDefault="00506C40" w:rsidP="00506C40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67E9B" w:rsidRPr="00F05A21" w:rsidRDefault="00167E9B" w:rsidP="0088227D"/>
        </w:tc>
        <w:tc>
          <w:tcPr>
            <w:tcW w:w="1038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67E9B" w:rsidRPr="00F05A21" w:rsidRDefault="00167E9B" w:rsidP="0088227D"/>
        </w:tc>
        <w:tc>
          <w:tcPr>
            <w:tcW w:w="659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67E9B" w:rsidRPr="00F05A21" w:rsidRDefault="00167E9B" w:rsidP="0088227D"/>
        </w:tc>
        <w:tc>
          <w:tcPr>
            <w:tcW w:w="557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67E9B" w:rsidRPr="00F05A21" w:rsidRDefault="00167E9B" w:rsidP="0088227D"/>
        </w:tc>
        <w:tc>
          <w:tcPr>
            <w:tcW w:w="6057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167E9B" w:rsidRPr="00F05A21" w:rsidRDefault="00167E9B" w:rsidP="0088227D"/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67E9B" w:rsidRPr="002838EC" w:rsidRDefault="00167E9B" w:rsidP="0088227D">
            <w:pPr>
              <w:pStyle w:val="refright"/>
            </w:pPr>
          </w:p>
        </w:tc>
      </w:tr>
      <w:tr w:rsidR="00167E9B" w:rsidRPr="00BA0F4E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3"/>
        </w:trPr>
        <w:tc>
          <w:tcPr>
            <w:tcW w:w="39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7E9B" w:rsidRPr="00B361E1" w:rsidRDefault="00167E9B" w:rsidP="0088227D">
            <w:pPr>
              <w:pStyle w:val="APA-PL8ptcentrbold"/>
            </w:pPr>
            <w:r>
              <w:t>U</w:t>
            </w:r>
          </w:p>
        </w:tc>
        <w:tc>
          <w:tcPr>
            <w:tcW w:w="1038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7E9B" w:rsidRPr="00BA0F4E" w:rsidRDefault="00167E9B" w:rsidP="0088227D">
            <w:pPr>
              <w:pStyle w:val="APA-PL8ptcentr"/>
            </w:pPr>
            <w:r>
              <w:t>FSI</w:t>
            </w:r>
          </w:p>
        </w:tc>
        <w:tc>
          <w:tcPr>
            <w:tcW w:w="659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167E9B" w:rsidRPr="00BA0F4E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  <w:r>
              <w:t>Izolacja pod płytą denną budynku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BA0F4E" w:rsidRDefault="00167E9B" w:rsidP="0088227D">
            <w:pPr>
              <w:pStyle w:val="APA-PL8ptleft"/>
              <w:keepNext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2B1F65" w:rsidRDefault="00167E9B" w:rsidP="0088227D">
            <w:pPr>
              <w:pStyle w:val="APA-PL8ptleft"/>
              <w:keepNext/>
            </w:pPr>
            <w:r w:rsidRPr="002B1F65">
              <w:t>Podbudowa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7E9B" w:rsidRPr="002B1F65" w:rsidRDefault="00167E9B" w:rsidP="0088227D">
            <w:pPr>
              <w:pStyle w:val="APA-PL8ptleft"/>
              <w:keepNext/>
            </w:pPr>
            <w:r w:rsidRPr="002B1F65">
              <w:t>- Grunt stabilizowany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  <w:r w:rsidRPr="00F05A21">
              <w:t>Wg projektu konstrukcji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bottom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2B1F65" w:rsidRDefault="00167E9B" w:rsidP="0088227D">
            <w:pPr>
              <w:pStyle w:val="APA-PL8ptleft"/>
              <w:keepNext/>
            </w:pPr>
            <w:r w:rsidRPr="002B1F65">
              <w:t>- 10cm Warstwa chudego betonu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2B1F65" w:rsidRDefault="00167E9B" w:rsidP="0088227D">
            <w:pPr>
              <w:pStyle w:val="APA-PL8ptleft"/>
              <w:keepNext/>
            </w:pPr>
            <w:r w:rsidRPr="002B1F65">
              <w:t>Warstwy izolacyjne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2B1F65" w:rsidRDefault="00167E9B" w:rsidP="0088227D">
            <w:pPr>
              <w:pStyle w:val="APA-PL8ptleft"/>
              <w:keepNext/>
            </w:pPr>
            <w:proofErr w:type="spellStart"/>
            <w:r w:rsidRPr="002B1F65">
              <w:t>Hydroizolacja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8E437E" w:rsidRDefault="00167E9B" w:rsidP="0088227D">
            <w:pPr>
              <w:pStyle w:val="APA-PL8ptcentr"/>
              <w:rPr>
                <w:b/>
              </w:rPr>
            </w:pPr>
            <w:r w:rsidRPr="008E437E">
              <w:rPr>
                <w:b/>
              </w:rPr>
              <w:t>FSI</w:t>
            </w:r>
          </w:p>
        </w:tc>
        <w:tc>
          <w:tcPr>
            <w:tcW w:w="659" w:type="dxa"/>
            <w:gridSpan w:val="7"/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dashed" w:sz="4" w:space="0" w:color="999999"/>
              <w:left w:val="single" w:sz="4" w:space="0" w:color="auto"/>
              <w:bottom w:val="dashed" w:sz="4" w:space="0" w:color="999999"/>
              <w:right w:val="single" w:sz="4" w:space="0" w:color="auto"/>
            </w:tcBorders>
            <w:vAlign w:val="center"/>
          </w:tcPr>
          <w:p w:rsidR="00167E9B" w:rsidRPr="002B1F65" w:rsidRDefault="00167E9B" w:rsidP="0088227D">
            <w:pPr>
              <w:pStyle w:val="APA-PL8ptleft"/>
              <w:keepNext/>
            </w:pPr>
            <w:r w:rsidRPr="002B1F65">
              <w:t xml:space="preserve">- warstwa ochronna z </w:t>
            </w:r>
            <w:proofErr w:type="spellStart"/>
            <w:r w:rsidRPr="002B1F65">
              <w:t>geowłókniny</w:t>
            </w:r>
            <w:proofErr w:type="spellEnd"/>
            <w:r w:rsidRPr="002B1F65">
              <w:t>, o gramaturze 500g/m2</w:t>
            </w:r>
          </w:p>
        </w:tc>
        <w:tc>
          <w:tcPr>
            <w:tcW w:w="1096" w:type="dxa"/>
            <w:tcBorders>
              <w:top w:val="dashed" w:sz="4" w:space="0" w:color="999999"/>
              <w:left w:val="single" w:sz="4" w:space="0" w:color="auto"/>
              <w:bottom w:val="dashed" w:sz="4" w:space="0" w:color="999999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  <w:r>
              <w:t>§ J.3.2.c</w:t>
            </w:r>
          </w:p>
        </w:tc>
      </w:tr>
      <w:tr w:rsidR="00167E9B" w:rsidRPr="0024416D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dashed" w:sz="4" w:space="0" w:color="999999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:rsidR="00167E9B" w:rsidRPr="0024416D" w:rsidRDefault="00167E9B" w:rsidP="0088227D">
            <w:pPr>
              <w:pStyle w:val="APA-PL8ptleft"/>
              <w:keepNext/>
            </w:pPr>
            <w:r w:rsidRPr="0024416D">
              <w:t xml:space="preserve">- 1x membrana GRACE </w:t>
            </w:r>
            <w:proofErr w:type="spellStart"/>
            <w:r>
              <w:t>Preprufe</w:t>
            </w:r>
            <w:proofErr w:type="spellEnd"/>
            <w:r>
              <w:t xml:space="preserve"> 300R </w:t>
            </w:r>
            <w:r w:rsidRPr="002B1F65">
              <w:t>w technologii wiążącej ją z betonem,</w:t>
            </w:r>
          </w:p>
        </w:tc>
        <w:tc>
          <w:tcPr>
            <w:tcW w:w="1096" w:type="dxa"/>
            <w:tcBorders>
              <w:top w:val="dashed" w:sz="4" w:space="0" w:color="999999"/>
              <w:left w:val="single" w:sz="4" w:space="0" w:color="auto"/>
              <w:bottom w:val="single" w:sz="4" w:space="0" w:color="808080"/>
            </w:tcBorders>
            <w:shd w:val="clear" w:color="auto" w:fill="auto"/>
            <w:vAlign w:val="center"/>
          </w:tcPr>
          <w:p w:rsidR="00167E9B" w:rsidRPr="0024416D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67E9B" w:rsidRPr="002B1F65" w:rsidRDefault="00167E9B" w:rsidP="0088227D">
            <w:pPr>
              <w:pStyle w:val="APA-PL8ptleft"/>
              <w:keepNext/>
            </w:pPr>
            <w:r w:rsidRPr="002B1F65">
              <w:t>Element konstrukcji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  <w:r w:rsidRPr="00F05A21">
              <w:t>-</w:t>
            </w:r>
          </w:p>
        </w:tc>
        <w:tc>
          <w:tcPr>
            <w:tcW w:w="5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9B" w:rsidRPr="002B1F65" w:rsidRDefault="00167E9B" w:rsidP="0088227D">
            <w:pPr>
              <w:pStyle w:val="APA-PL8ptleft"/>
              <w:keepNext/>
            </w:pPr>
            <w:r w:rsidRPr="002B1F65">
              <w:t>Płyta denna budynku z betonu wodoszczelnego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  <w:r w:rsidRPr="00F05A21">
              <w:t>Wg projektu konstrukcji</w:t>
            </w: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167E9B" w:rsidRPr="002B1F65" w:rsidRDefault="00167E9B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/>
        </w:tc>
        <w:tc>
          <w:tcPr>
            <w:tcW w:w="1038" w:type="dxa"/>
            <w:gridSpan w:val="5"/>
            <w:tcBorders>
              <w:left w:val="nil"/>
              <w:right w:val="nil"/>
            </w:tcBorders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E9B" w:rsidRPr="002838EC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/>
        </w:tc>
        <w:tc>
          <w:tcPr>
            <w:tcW w:w="1038" w:type="dxa"/>
            <w:gridSpan w:val="5"/>
            <w:tcBorders>
              <w:left w:val="nil"/>
              <w:right w:val="nil"/>
            </w:tcBorders>
            <w:vAlign w:val="center"/>
          </w:tcPr>
          <w:p w:rsidR="00167E9B" w:rsidRPr="002B1F65" w:rsidRDefault="00167E9B" w:rsidP="0088227D">
            <w:pPr>
              <w:pStyle w:val="APA-PL8ptcentr"/>
            </w:pPr>
            <w:r>
              <w:t>UWAGA</w:t>
            </w:r>
          </w:p>
        </w:tc>
        <w:tc>
          <w:tcPr>
            <w:tcW w:w="659" w:type="dxa"/>
            <w:gridSpan w:val="7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  <w:r>
              <w:t xml:space="preserve">Dodatkowe uszczelnienia zamków w ścianie szczelinowej (na połączeniach z płytami stropowymi) zostały opisane w oddzielnym punkcie </w:t>
            </w:r>
            <w:r w:rsidRPr="00A564CE">
              <w:t>(</w:t>
            </w:r>
            <w:r w:rsidRPr="00A564CE">
              <w:rPr>
                <w:b/>
                <w:u w:val="single"/>
              </w:rPr>
              <w:t>Patrz ref.</w:t>
            </w:r>
            <w:r w:rsidRPr="00A564CE">
              <w:t>)</w:t>
            </w:r>
            <w:r>
              <w:t xml:space="preserve"> 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E9B" w:rsidRDefault="00167E9B" w:rsidP="0088227D">
            <w:pPr>
              <w:pStyle w:val="refright"/>
            </w:pPr>
            <w:r>
              <w:t xml:space="preserve">§ J.3.2.c.2) </w:t>
            </w:r>
          </w:p>
          <w:p w:rsidR="00167E9B" w:rsidRPr="002838EC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398" w:type="dxa"/>
            <w:gridSpan w:val="4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/>
        </w:tc>
        <w:tc>
          <w:tcPr>
            <w:tcW w:w="1038" w:type="dxa"/>
            <w:gridSpan w:val="5"/>
            <w:tcBorders>
              <w:left w:val="nil"/>
              <w:right w:val="nil"/>
            </w:tcBorders>
            <w:vAlign w:val="center"/>
          </w:tcPr>
          <w:p w:rsidR="00167E9B" w:rsidRPr="002B1F65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E9B" w:rsidRPr="002838EC" w:rsidRDefault="00167E9B" w:rsidP="0088227D">
            <w:pPr>
              <w:pStyle w:val="refright"/>
            </w:pPr>
          </w:p>
        </w:tc>
      </w:tr>
      <w:tr w:rsidR="00167E9B" w:rsidRPr="00F05A21" w:rsidTr="00DD492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141"/>
        </w:trPr>
        <w:tc>
          <w:tcPr>
            <w:tcW w:w="398" w:type="dxa"/>
            <w:gridSpan w:val="4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centrbold"/>
            </w:pPr>
          </w:p>
        </w:tc>
        <w:tc>
          <w:tcPr>
            <w:tcW w:w="1038" w:type="dxa"/>
            <w:gridSpan w:val="5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centr"/>
            </w:pPr>
          </w:p>
        </w:tc>
        <w:tc>
          <w:tcPr>
            <w:tcW w:w="659" w:type="dxa"/>
            <w:gridSpan w:val="7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right"/>
              <w:keepNext/>
            </w:pPr>
          </w:p>
        </w:tc>
        <w:tc>
          <w:tcPr>
            <w:tcW w:w="557" w:type="dxa"/>
            <w:gridSpan w:val="4"/>
            <w:tcBorders>
              <w:left w:val="nil"/>
              <w:right w:val="nil"/>
            </w:tcBorders>
            <w:vAlign w:val="center"/>
          </w:tcPr>
          <w:p w:rsidR="00167E9B" w:rsidRPr="00F05A21" w:rsidRDefault="00167E9B" w:rsidP="0088227D">
            <w:pPr>
              <w:pStyle w:val="APA-PL8ptleft"/>
              <w:keepNext/>
            </w:pPr>
          </w:p>
        </w:tc>
        <w:tc>
          <w:tcPr>
            <w:tcW w:w="6057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167E9B" w:rsidRPr="002B1F65" w:rsidRDefault="00167E9B" w:rsidP="0088227D">
            <w:pPr>
              <w:pStyle w:val="APA-PL8ptleft"/>
              <w:keepNext/>
            </w:pP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E9B" w:rsidRPr="00F05A21" w:rsidRDefault="00167E9B" w:rsidP="0088227D">
            <w:pPr>
              <w:pStyle w:val="refright"/>
            </w:pPr>
          </w:p>
        </w:tc>
      </w:tr>
    </w:tbl>
    <w:p w:rsidR="003A2F90" w:rsidRDefault="003A2F90" w:rsidP="00955EA0">
      <w:pPr>
        <w:pStyle w:val="APA-PL5ptleft"/>
      </w:pPr>
    </w:p>
    <w:tbl>
      <w:tblPr>
        <w:tblW w:w="9800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337"/>
        <w:gridCol w:w="162"/>
        <w:gridCol w:w="507"/>
        <w:gridCol w:w="62"/>
        <w:gridCol w:w="362"/>
        <w:gridCol w:w="70"/>
        <w:gridCol w:w="18"/>
        <w:gridCol w:w="282"/>
        <w:gridCol w:w="340"/>
        <w:gridCol w:w="512"/>
        <w:gridCol w:w="6056"/>
        <w:gridCol w:w="1092"/>
      </w:tblGrid>
      <w:tr w:rsidR="00450381" w:rsidRPr="008972D3" w:rsidTr="00506C40">
        <w:tc>
          <w:tcPr>
            <w:tcW w:w="8708" w:type="dxa"/>
            <w:gridSpan w:val="1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0381" w:rsidRPr="008972D3" w:rsidRDefault="00313874" w:rsidP="0056106F">
            <w:pPr>
              <w:pStyle w:val="N2PLAa"/>
              <w:ind w:left="1321" w:hanging="1321"/>
            </w:pPr>
            <w:bookmarkStart w:id="183" w:name="_Ref309026148"/>
            <w:bookmarkStart w:id="184" w:name="_Toc357762628"/>
            <w:bookmarkStart w:id="185" w:name="_Toc438553854"/>
            <w:r>
              <w:lastRenderedPageBreak/>
              <w:t>Oznaczenia drzwi, bram, krat</w:t>
            </w:r>
            <w:bookmarkEnd w:id="183"/>
            <w:bookmarkEnd w:id="184"/>
            <w:bookmarkEnd w:id="185"/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0381" w:rsidRPr="008972D3" w:rsidRDefault="00450381" w:rsidP="00450381">
            <w:pPr>
              <w:suppressAutoHyphens/>
              <w:ind w:left="-44"/>
              <w:jc w:val="right"/>
            </w:pPr>
          </w:p>
        </w:tc>
      </w:tr>
      <w:tr w:rsidR="00506C40" w:rsidRPr="008972D3" w:rsidTr="00DD4922">
        <w:trPr>
          <w:trHeight w:val="227"/>
        </w:trPr>
        <w:tc>
          <w:tcPr>
            <w:tcW w:w="33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1463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34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337" w:type="dxa"/>
            <w:tcBorders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1463" w:type="dxa"/>
            <w:gridSpan w:val="7"/>
            <w:tcBorders>
              <w:left w:val="nil"/>
              <w:right w:val="nil"/>
            </w:tcBorders>
            <w:vAlign w:val="center"/>
          </w:tcPr>
          <w:p w:rsidR="00506C40" w:rsidRPr="00672AA4" w:rsidRDefault="00506C40" w:rsidP="00506C40">
            <w:pPr>
              <w:pStyle w:val="APA-PL8ptcentrbold"/>
            </w:pPr>
          </w:p>
        </w:tc>
        <w:tc>
          <w:tcPr>
            <w:tcW w:w="340" w:type="dxa"/>
            <w:tcBorders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left w:val="nil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337" w:type="dxa"/>
            <w:tcBorders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1463" w:type="dxa"/>
            <w:gridSpan w:val="7"/>
            <w:tcBorders>
              <w:left w:val="nil"/>
              <w:right w:val="nil"/>
            </w:tcBorders>
            <w:vAlign w:val="center"/>
          </w:tcPr>
          <w:p w:rsidR="00506C40" w:rsidRPr="008972D3" w:rsidRDefault="00421A0D" w:rsidP="00506C40">
            <w:pPr>
              <w:pStyle w:val="APA-PL8ptcentrbol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92710</wp:posOffset>
                      </wp:positionV>
                      <wp:extent cx="1186815" cy="0"/>
                      <wp:effectExtent l="12700" t="10795" r="10160" b="8255"/>
                      <wp:wrapNone/>
                      <wp:docPr id="4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6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57D2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11" o:spid="_x0000_s1026" type="#_x0000_t32" style="position:absolute;margin-left:7.65pt;margin-top:7.3pt;width:93.4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92710</wp:posOffset>
                      </wp:positionV>
                      <wp:extent cx="6985" cy="200660"/>
                      <wp:effectExtent l="50800" t="10795" r="56515" b="17145"/>
                      <wp:wrapNone/>
                      <wp:docPr id="3" name="AutoShape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85" cy="2006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D4CA3" id="AutoShape 410" o:spid="_x0000_s1026" type="#_x0000_t32" style="position:absolute;margin-left:7.65pt;margin-top:7.3pt;width:.55pt;height:15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left w:val="nil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nr pomieszczenia </w:t>
            </w:r>
            <w:r>
              <w:t>.</w:t>
            </w:r>
            <w:r w:rsidRPr="008972D3">
              <w:t xml:space="preserve"> </w:t>
            </w:r>
            <w:r>
              <w:t>k</w:t>
            </w:r>
            <w:r w:rsidRPr="008972D3">
              <w:t>olejny numer drzwi</w:t>
            </w:r>
            <w:r>
              <w:t xml:space="preserve"> w pom.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337" w:type="dxa"/>
            <w:tcBorders>
              <w:left w:val="nil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1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centrbold"/>
            </w:pPr>
            <w:proofErr w:type="spellStart"/>
            <w:r>
              <w:t>DeS</w:t>
            </w:r>
            <w:proofErr w:type="spellEnd"/>
          </w:p>
        </w:tc>
        <w:tc>
          <w:tcPr>
            <w:tcW w:w="340" w:type="dxa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left w:val="nil"/>
              <w:right w:val="nil"/>
            </w:tcBorders>
            <w:vAlign w:val="center"/>
          </w:tcPr>
          <w:p w:rsidR="00506C40" w:rsidRPr="008972D3" w:rsidRDefault="00506C40" w:rsidP="00506C40">
            <w:r>
              <w:t>←</w:t>
            </w:r>
          </w:p>
        </w:tc>
        <w:tc>
          <w:tcPr>
            <w:tcW w:w="6056" w:type="dxa"/>
            <w:tcBorders>
              <w:left w:val="nil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bold"/>
              <w:keepNext/>
            </w:pPr>
            <w:r w:rsidRPr="008972D3">
              <w:t>Symbole typ</w:t>
            </w:r>
            <w:r>
              <w:t>u</w:t>
            </w:r>
            <w:r w:rsidRPr="008972D3">
              <w:t xml:space="preserve"> drzwi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337" w:type="dxa"/>
            <w:tcBorders>
              <w:left w:val="nil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>
              <w:t>02.1</w:t>
            </w: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centr"/>
            </w:pPr>
            <w:r>
              <w:t>EI 120</w:t>
            </w:r>
          </w:p>
        </w:tc>
        <w:tc>
          <w:tcPr>
            <w:tcW w:w="340" w:type="dxa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left w:val="nil"/>
              <w:right w:val="nil"/>
            </w:tcBorders>
            <w:vAlign w:val="center"/>
          </w:tcPr>
          <w:p w:rsidR="00506C40" w:rsidRPr="008972D3" w:rsidRDefault="00506C40" w:rsidP="00506C40">
            <w:r>
              <w:t>←</w:t>
            </w:r>
          </w:p>
        </w:tc>
        <w:tc>
          <w:tcPr>
            <w:tcW w:w="6056" w:type="dxa"/>
            <w:tcBorders>
              <w:left w:val="nil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Odporność ogniowa / dymoszczelność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337" w:type="dxa"/>
            <w:tcBorders>
              <w:left w:val="nil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centr"/>
            </w:pPr>
            <w:r>
              <w:t>157/210</w:t>
            </w: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centr"/>
            </w:pPr>
            <w:r>
              <w:t>P</w:t>
            </w:r>
          </w:p>
        </w:tc>
        <w:tc>
          <w:tcPr>
            <w:tcW w:w="340" w:type="dxa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left w:val="nil"/>
              <w:right w:val="nil"/>
            </w:tcBorders>
            <w:vAlign w:val="center"/>
          </w:tcPr>
          <w:p w:rsidR="00506C40" w:rsidRPr="008972D3" w:rsidRDefault="00506C40" w:rsidP="00506C40">
            <w:r>
              <w:t>←</w:t>
            </w:r>
          </w:p>
        </w:tc>
        <w:tc>
          <w:tcPr>
            <w:tcW w:w="6056" w:type="dxa"/>
            <w:tcBorders>
              <w:left w:val="nil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Kierunek otwierania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337" w:type="dxa"/>
            <w:tcBorders>
              <w:left w:val="nil"/>
            </w:tcBorders>
            <w:vAlign w:val="center"/>
          </w:tcPr>
          <w:p w:rsidR="00506C40" w:rsidRPr="008972D3" w:rsidRDefault="00506C40" w:rsidP="00506C40"/>
        </w:tc>
        <w:tc>
          <w:tcPr>
            <w:tcW w:w="731" w:type="dxa"/>
            <w:gridSpan w:val="3"/>
            <w:tcBorders>
              <w:top w:val="single" w:sz="4" w:space="0" w:color="auto"/>
            </w:tcBorders>
            <w:vAlign w:val="center"/>
          </w:tcPr>
          <w:p w:rsidR="00506C40" w:rsidRDefault="00421A0D" w:rsidP="00506C40">
            <w:pPr>
              <w:pStyle w:val="APA-PL5ptright"/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126365</wp:posOffset>
                      </wp:positionV>
                      <wp:extent cx="1179830" cy="0"/>
                      <wp:effectExtent l="10160" t="12700" r="10160" b="6350"/>
                      <wp:wrapNone/>
                      <wp:docPr id="2" name="AutoShap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98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BE980" id="AutoShape 413" o:spid="_x0000_s1026" type="#_x0000_t32" style="position:absolute;margin-left:8.2pt;margin-top:9.95pt;width:92.9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mL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14605</wp:posOffset>
                      </wp:positionV>
                      <wp:extent cx="0" cy="97155"/>
                      <wp:effectExtent l="57785" t="15240" r="56515" b="11430"/>
                      <wp:wrapNone/>
                      <wp:docPr id="1" name="AutoShape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7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0FB61" id="AutoShape 412" o:spid="_x0000_s1026" type="#_x0000_t32" style="position:absolute;margin-left:8.2pt;margin-top:1.15pt;width:0;height:7.6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32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506C40" w:rsidRDefault="00506C40" w:rsidP="00506C40">
            <w:pPr>
              <w:pStyle w:val="APA-PL5ptleft"/>
              <w:keepNext/>
            </w:pPr>
          </w:p>
        </w:tc>
        <w:tc>
          <w:tcPr>
            <w:tcW w:w="340" w:type="dxa"/>
            <w:tcBorders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left w:val="nil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>
              <w:t xml:space="preserve">Wymiary drzwi (Dwuskrzydłowe 90 +; dwuskrzydłowe do pom. technicznych - </w:t>
            </w:r>
            <w:proofErr w:type="spellStart"/>
            <w:r>
              <w:t>równodzielne</w:t>
            </w:r>
            <w:proofErr w:type="spellEnd"/>
            <w:r>
              <w:t>)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33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1463" w:type="dxa"/>
            <w:gridSpan w:val="7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34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1092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2652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0C0C0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Symbol</w:t>
            </w:r>
          </w:p>
        </w:tc>
        <w:tc>
          <w:tcPr>
            <w:tcW w:w="605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Opis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506C40" w:rsidRPr="008972D3" w:rsidRDefault="00506C40" w:rsidP="00506C40">
            <w:pPr>
              <w:pStyle w:val="refright"/>
            </w:pPr>
            <w:r w:rsidRPr="008972D3">
              <w:t>Referencje: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71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Drzwi stalowe 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>
            <w:pPr>
              <w:pStyle w:val="APA-PL8ptcentr"/>
            </w:pPr>
            <w:r w:rsidRPr="008972D3">
              <w:t>DS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bookmarkStart w:id="186" w:name="_Toc190813000"/>
            <w:r w:rsidRPr="008972D3">
              <w:t>Drzwi stalowe, standardowe</w:t>
            </w:r>
            <w:bookmarkEnd w:id="186"/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635777" w:rsidP="00F8394D">
            <w:pPr>
              <w:pStyle w:val="refright"/>
            </w:pPr>
            <w:r w:rsidRPr="008972D3">
              <w:t xml:space="preserve">§ </w:t>
            </w:r>
            <w:r>
              <w:t>H.3.3.b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>
            <w:pPr>
              <w:pStyle w:val="APA-PL8ptcentr"/>
            </w:pPr>
            <w:proofErr w:type="spellStart"/>
            <w:r w:rsidRPr="008972D3">
              <w:t>DeS</w:t>
            </w:r>
            <w:proofErr w:type="spellEnd"/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Drzwi stalowe termoizolowane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Drzwi drewniane wewnętrzne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>
            <w:pPr>
              <w:pStyle w:val="APA-PL8ptcentr"/>
            </w:pPr>
            <w:r w:rsidRPr="008972D3">
              <w:t>DV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Drzwi drewniane fornirowane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635777" w:rsidP="00F8394D">
            <w:pPr>
              <w:pStyle w:val="refright"/>
            </w:pPr>
            <w:r w:rsidRPr="008972D3">
              <w:t xml:space="preserve">§ </w:t>
            </w:r>
            <w:r>
              <w:t>H.3.4.b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C5763A" w:rsidRDefault="00506C40" w:rsidP="00506C40">
            <w:pPr>
              <w:pStyle w:val="APA-PL8ptcentr"/>
            </w:pPr>
            <w:r w:rsidRPr="00C5763A">
              <w:t>DL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C5763A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C5763A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C5763A" w:rsidRDefault="00506C40" w:rsidP="00506C40">
            <w:pPr>
              <w:pStyle w:val="APA-PL8ptleft"/>
              <w:keepNext/>
            </w:pPr>
            <w:r w:rsidRPr="00C5763A">
              <w:t>Drzwi drewniane laminowane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C5763A" w:rsidRDefault="00506C40" w:rsidP="00506C40">
            <w:pPr>
              <w:pStyle w:val="APA-PL8ptcentr"/>
            </w:pPr>
            <w:r>
              <w:t>DOP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C5763A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C5763A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C5763A" w:rsidRDefault="00506C40" w:rsidP="00506C40">
            <w:pPr>
              <w:pStyle w:val="APA-PL8ptleft"/>
              <w:keepNext/>
            </w:pPr>
            <w:r>
              <w:t>Drzwi drewniane lakierowane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Drzwi przeszklone, aluminiowe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057293" w:rsidRDefault="00506C40" w:rsidP="00506C40">
            <w:pPr>
              <w:pStyle w:val="APA-PL8ptcentr"/>
            </w:pPr>
            <w:r w:rsidRPr="00057293">
              <w:t>DA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Drzwi przeszklone aluminiowe, wewnętrzne montowane oddzielnie lub w zestawie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635777" w:rsidP="00506C40">
            <w:pPr>
              <w:pStyle w:val="refright"/>
            </w:pPr>
            <w:r>
              <w:t>§ H.3.5.b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057293" w:rsidRDefault="00506C40" w:rsidP="00506C40">
            <w:pPr>
              <w:pStyle w:val="APA-PL8ptcentr"/>
            </w:pPr>
            <w:proofErr w:type="spellStart"/>
            <w:r w:rsidRPr="00057293">
              <w:t>DeA</w:t>
            </w:r>
            <w:proofErr w:type="spellEnd"/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F65F6C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F65F6C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F65F6C" w:rsidRDefault="00506C40" w:rsidP="00506C40">
            <w:pPr>
              <w:pStyle w:val="APA-PL8ptleft"/>
              <w:keepNext/>
            </w:pPr>
            <w:r w:rsidRPr="00F65F6C">
              <w:t xml:space="preserve">Drzwi przeszklone aluminiowe, </w:t>
            </w:r>
            <w:r>
              <w:t>wewnętrzne, termoizolowane,</w:t>
            </w:r>
            <w:r w:rsidRPr="00F65F6C">
              <w:t xml:space="preserve"> montowane oddzielnie lub w zestawie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  <w:r>
              <w:t xml:space="preserve">Rozdział E 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057293" w:rsidRDefault="00506C40" w:rsidP="00506C40">
            <w:pPr>
              <w:pStyle w:val="APA-PL8ptcentr"/>
            </w:pPr>
            <w:r>
              <w:t>DTL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>
              <w:t>Drzwi techniczne żaluzjowe, w obudowie żaluzjowej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Default="00506C40" w:rsidP="00506C40">
            <w:pPr>
              <w:pStyle w:val="refright"/>
            </w:pPr>
            <w:r>
              <w:t>Rozdział E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06C40" w:rsidRPr="00057293" w:rsidRDefault="00506C40" w:rsidP="00506C40">
            <w:pPr>
              <w:pStyle w:val="APA-PL8ptcentr"/>
            </w:pPr>
            <w:r w:rsidRPr="00057293">
              <w:t>DR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3B5627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3B5627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B53616" w:rsidRDefault="00506C40" w:rsidP="00506C40">
            <w:pPr>
              <w:pStyle w:val="APA-PL8ptleft"/>
              <w:keepNext/>
            </w:pPr>
            <w:r w:rsidRPr="00B53616">
              <w:t>Drzwi automatyczne, kręcone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635777" w:rsidP="00506C40">
            <w:pPr>
              <w:pStyle w:val="refright"/>
            </w:pPr>
            <w:r>
              <w:t>Rozdział E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:rsidR="00506C40" w:rsidRPr="008972D3" w:rsidRDefault="00506C40" w:rsidP="00506C40"/>
        </w:tc>
        <w:tc>
          <w:tcPr>
            <w:tcW w:w="71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Bramy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Bramy pożarowe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Default="00635777" w:rsidP="00506C40">
            <w:pPr>
              <w:pStyle w:val="refright"/>
            </w:pPr>
            <w:r w:rsidRPr="008972D3">
              <w:t xml:space="preserve">§ </w:t>
            </w:r>
            <w:r>
              <w:t>H.4.2</w:t>
            </w:r>
            <w:r w:rsidR="00506C40" w:rsidRPr="008972D3">
              <w:t xml:space="preserve"> 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C5763A" w:rsidRDefault="00506C40" w:rsidP="00506C40">
            <w:pPr>
              <w:pStyle w:val="APA-PL8ptcentr"/>
            </w:pPr>
            <w:r w:rsidRPr="00C5763A">
              <w:t>GFS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C5763A" w:rsidRDefault="00506C40" w:rsidP="0014192D">
            <w:pPr>
              <w:pStyle w:val="APA-PL8ptcentr"/>
            </w:pPr>
            <w:r>
              <w:t xml:space="preserve">EI </w:t>
            </w:r>
            <w:r w:rsidR="0014192D">
              <w:t>6</w:t>
            </w:r>
            <w:r>
              <w:t>0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C5763A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C5763A" w:rsidRDefault="00506C40" w:rsidP="00506C40">
            <w:pPr>
              <w:pStyle w:val="APA-PL8ptleft"/>
              <w:keepNext/>
            </w:pPr>
            <w:r w:rsidRPr="00C5763A">
              <w:t>Bramy pożarowe przesuwne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35777" w:rsidRDefault="00635777" w:rsidP="00635777">
            <w:pPr>
              <w:pStyle w:val="refright"/>
            </w:pPr>
            <w:r>
              <w:t>§ H.4.2.a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B919A2" w:rsidRDefault="00506C40" w:rsidP="0014192D">
            <w:pPr>
              <w:pStyle w:val="APA-PL8ptcentr"/>
            </w:pPr>
            <w:r w:rsidRPr="00B919A2">
              <w:t>GF</w:t>
            </w:r>
            <w:r w:rsidR="0014192D">
              <w:t>R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B919A2" w:rsidRDefault="00506C40" w:rsidP="0014192D">
            <w:pPr>
              <w:pStyle w:val="APA-PL8ptcentr"/>
            </w:pPr>
            <w:r>
              <w:t xml:space="preserve">EI </w:t>
            </w:r>
            <w:r w:rsidR="0014192D">
              <w:t>6</w:t>
            </w:r>
            <w:r>
              <w:t>0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B919A2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B53616" w:rsidRDefault="00506C40" w:rsidP="0014192D">
            <w:pPr>
              <w:pStyle w:val="APA-PL8ptleft"/>
              <w:keepNext/>
            </w:pPr>
            <w:r w:rsidRPr="00B53616">
              <w:t xml:space="preserve">Bramy pożarowe </w:t>
            </w:r>
            <w:r w:rsidR="0014192D">
              <w:t>rolowane, materiałowe, dwupłaszczowe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5777" w:rsidRDefault="00635777" w:rsidP="00635777">
            <w:pPr>
              <w:pStyle w:val="refright"/>
            </w:pPr>
            <w:r>
              <w:t>§ H.4.2.b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4130C6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4130C6" w:rsidRDefault="00506C40" w:rsidP="00506C40">
            <w:pPr>
              <w:pStyle w:val="APA-PL8ptcentr"/>
            </w:pP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4130C6" w:rsidRDefault="00506C40" w:rsidP="00506C40">
            <w:pPr>
              <w:pStyle w:val="APA-PL8ptcentr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6C40" w:rsidRPr="004130C6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4130C6" w:rsidRDefault="00506C40" w:rsidP="00506C40">
            <w:pPr>
              <w:pStyle w:val="APA-PL8ptleft"/>
              <w:keepNext/>
            </w:pPr>
            <w:r w:rsidRPr="004130C6">
              <w:t>Bramy zewnętrzne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3B5627" w:rsidRDefault="00506C40" w:rsidP="00506C40">
            <w:pPr>
              <w:pStyle w:val="APA-PL8ptcentr"/>
            </w:pPr>
            <w:r w:rsidRPr="003B5627">
              <w:t>GO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3B5627" w:rsidRDefault="00506C40" w:rsidP="00506C40">
            <w:pPr>
              <w:pStyle w:val="APA-PL8ptcentr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3B5627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3B5627" w:rsidRDefault="00506C40" w:rsidP="00506C40">
            <w:pPr>
              <w:pStyle w:val="APA-PL8ptleft"/>
              <w:keepNext/>
            </w:pPr>
            <w:r w:rsidRPr="003B5627">
              <w:t>Bramy bezklasowe, segmentowe - wykładane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4224" w:rsidRPr="008972D3" w:rsidRDefault="00ED4224" w:rsidP="00ED4224">
            <w:pPr>
              <w:pStyle w:val="refright"/>
            </w:pPr>
            <w:r w:rsidRPr="008972D3">
              <w:t xml:space="preserve">§ </w:t>
            </w:r>
            <w:r>
              <w:t>H.4.3.a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>
              <w:t>K</w:t>
            </w:r>
            <w:r w:rsidRPr="008972D3">
              <w:t>raty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>
            <w:pPr>
              <w:pStyle w:val="APA-PL8ptcentr"/>
            </w:pPr>
            <w:r>
              <w:t>K</w:t>
            </w:r>
            <w:r w:rsidRPr="008972D3">
              <w:t>R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Kraty rolowane.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4224" w:rsidRPr="008972D3" w:rsidRDefault="00ED4224" w:rsidP="00ED4224">
            <w:pPr>
              <w:pStyle w:val="refright"/>
            </w:pPr>
            <w:r w:rsidRPr="008972D3">
              <w:t xml:space="preserve">§ </w:t>
            </w:r>
            <w:r>
              <w:t>H.4.4.a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71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Inne elementy ślusarki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>
            <w:pPr>
              <w:pStyle w:val="APA-PL8ptcentr"/>
            </w:pPr>
            <w:r w:rsidRPr="008972D3">
              <w:t>-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Szlabany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4224" w:rsidRPr="008972D3" w:rsidRDefault="00ED4224" w:rsidP="00ED4224">
            <w:pPr>
              <w:pStyle w:val="refright"/>
            </w:pPr>
            <w:r w:rsidRPr="008972D3">
              <w:t xml:space="preserve">§ </w:t>
            </w:r>
            <w:r>
              <w:t>H.5.1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>
            <w:pPr>
              <w:pStyle w:val="APA-PL8ptcentr"/>
            </w:pPr>
            <w:r w:rsidRPr="008972D3">
              <w:t>-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Bramki uchylne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4224" w:rsidRPr="008972D3" w:rsidRDefault="00ED4224" w:rsidP="00ED4224">
            <w:pPr>
              <w:pStyle w:val="refright"/>
            </w:pPr>
            <w:r w:rsidRPr="008972D3">
              <w:t xml:space="preserve">§ </w:t>
            </w:r>
            <w:r>
              <w:t>H.5.2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>
            <w:pPr>
              <w:pStyle w:val="APA-PL8ptcentr"/>
            </w:pPr>
            <w:r>
              <w:t>TNT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>
              <w:t>Drzwi w zakresie najemcy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710" w:type="dxa"/>
            <w:gridSpan w:val="4"/>
            <w:tcBorders>
              <w:top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vAlign w:val="center"/>
          </w:tcPr>
          <w:p w:rsidR="00506C40" w:rsidRPr="008972D3" w:rsidRDefault="00506C40" w:rsidP="00506C40"/>
        </w:tc>
        <w:tc>
          <w:tcPr>
            <w:tcW w:w="710" w:type="dxa"/>
            <w:gridSpan w:val="4"/>
            <w:vAlign w:val="center"/>
          </w:tcPr>
          <w:p w:rsidR="00506C40" w:rsidRPr="008972D3" w:rsidRDefault="00506C40" w:rsidP="00506C40"/>
        </w:tc>
        <w:tc>
          <w:tcPr>
            <w:tcW w:w="512" w:type="dxa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3578"/>
        </w:trPr>
        <w:tc>
          <w:tcPr>
            <w:tcW w:w="499" w:type="dxa"/>
            <w:gridSpan w:val="2"/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vAlign w:val="center"/>
          </w:tcPr>
          <w:p w:rsidR="00506C40" w:rsidRPr="008972D3" w:rsidRDefault="00506C40" w:rsidP="00506C40"/>
        </w:tc>
        <w:tc>
          <w:tcPr>
            <w:tcW w:w="710" w:type="dxa"/>
            <w:gridSpan w:val="4"/>
            <w:vAlign w:val="center"/>
          </w:tcPr>
          <w:p w:rsidR="00506C40" w:rsidRPr="008972D3" w:rsidRDefault="00506C40" w:rsidP="00506C40"/>
        </w:tc>
        <w:tc>
          <w:tcPr>
            <w:tcW w:w="512" w:type="dxa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854410" w:rsidRPr="008972D3" w:rsidTr="00506C40">
        <w:trPr>
          <w:trHeight w:val="227"/>
        </w:trPr>
        <w:tc>
          <w:tcPr>
            <w:tcW w:w="8708" w:type="dxa"/>
            <w:gridSpan w:val="1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4410" w:rsidRPr="008972D3" w:rsidRDefault="00854410" w:rsidP="0056106F">
            <w:pPr>
              <w:pStyle w:val="N3PLAa"/>
              <w:pageBreakBefore/>
              <w:ind w:left="1321" w:hanging="1321"/>
            </w:pPr>
            <w:bookmarkStart w:id="187" w:name="_Toc304993310"/>
            <w:bookmarkStart w:id="188" w:name="_Toc364425140"/>
            <w:bookmarkStart w:id="189" w:name="_Toc438553855"/>
            <w:r w:rsidRPr="008972D3">
              <w:lastRenderedPageBreak/>
              <w:t>Symbole okuć i wyposażenia drzwi</w:t>
            </w:r>
            <w:bookmarkEnd w:id="187"/>
            <w:bookmarkEnd w:id="188"/>
            <w:bookmarkEnd w:id="189"/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54410" w:rsidRPr="008972D3" w:rsidRDefault="00854410" w:rsidP="0085441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nil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931" w:type="dxa"/>
            <w:gridSpan w:val="3"/>
            <w:tcBorders>
              <w:left w:val="nil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710" w:type="dxa"/>
            <w:gridSpan w:val="4"/>
            <w:tcBorders>
              <w:left w:val="nil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left w:val="nil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left w:val="nil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Symbole okuć i wyposażenia nie są widoczne na rysunkach. Zestawienie wszystkich elementów znajduje się w załączniku do specyfikacji: „Zestawienie drzwi i wyposażenia”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21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Symbol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Elementy - Opis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506C40" w:rsidRPr="008972D3" w:rsidRDefault="00506C40" w:rsidP="00506C40">
            <w:pPr>
              <w:pStyle w:val="refright"/>
            </w:pPr>
            <w:r w:rsidRPr="008972D3">
              <w:t>Referencje: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S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512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Systemowe ościeżnice stalowe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  <w:r>
              <w:t>Wg opisu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1</w:t>
            </w:r>
          </w:p>
        </w:tc>
        <w:tc>
          <w:tcPr>
            <w:tcW w:w="512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zewnętrzna blokowa 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  <w:r>
              <w:t>drzwi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2</w:t>
            </w:r>
          </w:p>
        </w:tc>
        <w:tc>
          <w:tcPr>
            <w:tcW w:w="512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wewnętrzna, blokowa 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3</w:t>
            </w:r>
          </w:p>
        </w:tc>
        <w:tc>
          <w:tcPr>
            <w:tcW w:w="512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obejmująca, jednoczęściowa w pomieszczeniach technicznych i magazynowych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4</w:t>
            </w:r>
          </w:p>
        </w:tc>
        <w:tc>
          <w:tcPr>
            <w:tcW w:w="512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obejmująca, dwuczęściowa dostosowana do grubości ściany 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5</w:t>
            </w:r>
          </w:p>
        </w:tc>
        <w:tc>
          <w:tcPr>
            <w:tcW w:w="512" w:type="dxa"/>
            <w:gridSpan w:val="4"/>
            <w:tcBorders>
              <w:top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Kątowa (narożna) z </w:t>
            </w:r>
            <w:proofErr w:type="spellStart"/>
            <w:r w:rsidRPr="008972D3">
              <w:t>ew</w:t>
            </w:r>
            <w:proofErr w:type="spellEnd"/>
            <w:r w:rsidRPr="008972D3">
              <w:t xml:space="preserve"> maskownicą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EF4974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EF4974" w:rsidRPr="00B53616" w:rsidRDefault="00EF4974" w:rsidP="00E037F7">
            <w:pPr>
              <w:pStyle w:val="APA-PL8ptright"/>
              <w:keepNext/>
            </w:pPr>
            <w:r>
              <w:t>T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F4974" w:rsidRPr="008972D3" w:rsidRDefault="00EF4974" w:rsidP="00E037F7"/>
        </w:tc>
        <w:tc>
          <w:tcPr>
            <w:tcW w:w="512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4974" w:rsidRPr="008972D3" w:rsidRDefault="00EF4974" w:rsidP="00E037F7"/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4974" w:rsidRPr="008972D3" w:rsidRDefault="00EF4974" w:rsidP="00E037F7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F4974" w:rsidRPr="008972D3" w:rsidRDefault="00EF4974" w:rsidP="00E037F7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4974" w:rsidRPr="008972D3" w:rsidRDefault="00EF4974" w:rsidP="00EF4974">
            <w:pPr>
              <w:pStyle w:val="APA-PL8ptleft"/>
              <w:keepNext/>
            </w:pPr>
            <w:r w:rsidRPr="008972D3">
              <w:t xml:space="preserve">Systemowe ościeżnice </w:t>
            </w:r>
            <w:r>
              <w:t>drewniane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4974" w:rsidRPr="008972D3" w:rsidRDefault="00EF4974" w:rsidP="00E037F7">
            <w:pPr>
              <w:pStyle w:val="refright"/>
            </w:pPr>
            <w:r>
              <w:t>Wg opisu</w:t>
            </w:r>
          </w:p>
        </w:tc>
      </w:tr>
      <w:tr w:rsidR="00EF4974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EF4974" w:rsidRPr="008972D3" w:rsidRDefault="00EF4974" w:rsidP="00E037F7"/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F4974" w:rsidRPr="008972D3" w:rsidRDefault="00EF4974" w:rsidP="00E037F7">
            <w:pPr>
              <w:pStyle w:val="APA-PL8ptleft"/>
              <w:keepNext/>
            </w:pPr>
            <w:r w:rsidRPr="008972D3">
              <w:t>2</w:t>
            </w:r>
          </w:p>
        </w:tc>
        <w:tc>
          <w:tcPr>
            <w:tcW w:w="512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4974" w:rsidRPr="008972D3" w:rsidRDefault="00EF4974" w:rsidP="00E037F7"/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4974" w:rsidRPr="008972D3" w:rsidRDefault="00EF4974" w:rsidP="00E037F7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F4974" w:rsidRPr="008972D3" w:rsidRDefault="00EF4974" w:rsidP="00E037F7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4974" w:rsidRPr="008972D3" w:rsidRDefault="00EF4974" w:rsidP="00E037F7">
            <w:pPr>
              <w:pStyle w:val="APA-PL8ptleft"/>
              <w:keepNext/>
            </w:pPr>
            <w:r w:rsidRPr="008972D3">
              <w:t xml:space="preserve">wewnętrzna, blokowa 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4974" w:rsidRPr="008972D3" w:rsidRDefault="00EF4974" w:rsidP="00E037F7">
            <w:pPr>
              <w:pStyle w:val="refright"/>
            </w:pPr>
          </w:p>
        </w:tc>
      </w:tr>
      <w:tr w:rsidR="00E037F7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E037F7" w:rsidRPr="008972D3" w:rsidRDefault="00E037F7" w:rsidP="00E037F7"/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037F7" w:rsidRPr="008972D3" w:rsidRDefault="00E037F7" w:rsidP="00E037F7">
            <w:pPr>
              <w:pStyle w:val="APA-PL8ptleft"/>
              <w:keepNext/>
            </w:pPr>
            <w:r w:rsidRPr="008972D3">
              <w:t>3</w:t>
            </w:r>
          </w:p>
        </w:tc>
        <w:tc>
          <w:tcPr>
            <w:tcW w:w="512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37F7" w:rsidRPr="008972D3" w:rsidRDefault="00E037F7" w:rsidP="00E037F7"/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7F7" w:rsidRPr="008972D3" w:rsidRDefault="00E037F7" w:rsidP="00E037F7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37F7" w:rsidRPr="008972D3" w:rsidRDefault="00E037F7" w:rsidP="00E037F7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7F7" w:rsidRPr="008972D3" w:rsidRDefault="00E037F7" w:rsidP="00E037F7">
            <w:pPr>
              <w:pStyle w:val="APA-PL8ptleft"/>
              <w:keepNext/>
            </w:pPr>
            <w:r w:rsidRPr="008972D3">
              <w:t>obejmująca, jednoczęściowa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7F7" w:rsidRPr="008972D3" w:rsidRDefault="00E037F7" w:rsidP="00E037F7">
            <w:pPr>
              <w:pStyle w:val="refright"/>
            </w:pPr>
          </w:p>
        </w:tc>
      </w:tr>
      <w:tr w:rsidR="00EF4974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F4974" w:rsidRPr="008972D3" w:rsidRDefault="00EF4974" w:rsidP="00E037F7"/>
        </w:tc>
        <w:tc>
          <w:tcPr>
            <w:tcW w:w="507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EF4974" w:rsidRPr="008972D3" w:rsidRDefault="00EF4974" w:rsidP="00E037F7">
            <w:pPr>
              <w:pStyle w:val="APA-PL8ptleft"/>
              <w:keepNext/>
            </w:pPr>
            <w:r w:rsidRPr="008972D3">
              <w:t>4</w:t>
            </w:r>
          </w:p>
        </w:tc>
        <w:tc>
          <w:tcPr>
            <w:tcW w:w="512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4974" w:rsidRPr="008972D3" w:rsidRDefault="00EF4974" w:rsidP="00E037F7"/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4974" w:rsidRPr="008972D3" w:rsidRDefault="00EF4974" w:rsidP="00E037F7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F4974" w:rsidRPr="008972D3" w:rsidRDefault="00EF4974" w:rsidP="00E037F7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4974" w:rsidRPr="008972D3" w:rsidRDefault="00EF4974" w:rsidP="00E037F7">
            <w:pPr>
              <w:pStyle w:val="APA-PL8ptleft"/>
              <w:keepNext/>
            </w:pPr>
            <w:r w:rsidRPr="008972D3">
              <w:t xml:space="preserve">obejmująca, dwuczęściowa dostosowana do grubości ściany 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4974" w:rsidRPr="008972D3" w:rsidRDefault="00EF4974" w:rsidP="00E037F7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51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62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Oznaczenia rodzajów </w:t>
            </w:r>
            <w:proofErr w:type="spellStart"/>
            <w:r w:rsidRPr="008972D3">
              <w:t>wykończeń</w:t>
            </w:r>
            <w:proofErr w:type="spellEnd"/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999999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512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proofErr w:type="spellStart"/>
            <w:r>
              <w:t>StS</w:t>
            </w:r>
            <w:proofErr w:type="spellEnd"/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>
              <w:t>Wykończenie ze stali nierdzewnej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999999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512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M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proofErr w:type="spellStart"/>
            <w:r w:rsidRPr="008972D3">
              <w:t>xxxx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Malowane proszkowo w kolorze </w:t>
            </w:r>
            <w:proofErr w:type="spellStart"/>
            <w:r w:rsidRPr="008972D3">
              <w:t>xxxx</w:t>
            </w:r>
            <w:proofErr w:type="spellEnd"/>
            <w:r w:rsidRPr="008972D3">
              <w:t xml:space="preserve"> wg palety RAL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999999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512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M</w:t>
            </w:r>
            <w:r>
              <w:t>1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proofErr w:type="spellStart"/>
            <w:r w:rsidRPr="008972D3">
              <w:t>xxxx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>
              <w:t xml:space="preserve">Jednostronne malowanie skrzydła (w kierunku ewakuacji) </w:t>
            </w:r>
            <w:r w:rsidRPr="008972D3">
              <w:t xml:space="preserve">w kolorze </w:t>
            </w:r>
            <w:proofErr w:type="spellStart"/>
            <w:r w:rsidRPr="008972D3">
              <w:t>xxxx</w:t>
            </w:r>
            <w:proofErr w:type="spellEnd"/>
            <w:r w:rsidRPr="008972D3">
              <w:t xml:space="preserve"> wg palety RAL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999999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512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L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proofErr w:type="spellStart"/>
            <w:r w:rsidRPr="008972D3">
              <w:t>xxxx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Laminowane w kolorze </w:t>
            </w:r>
            <w:proofErr w:type="spellStart"/>
            <w:r w:rsidRPr="008972D3">
              <w:t>xxxx</w:t>
            </w:r>
            <w:proofErr w:type="spellEnd"/>
            <w:r w:rsidRPr="008972D3">
              <w:t xml:space="preserve"> wg palety RAL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999999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512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V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Fornirowane – x - Rodzaj drewna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999999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21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Symbol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Okucia i wyposażenie – Opis: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C</w:t>
            </w:r>
          </w:p>
        </w:tc>
        <w:tc>
          <w:tcPr>
            <w:tcW w:w="494" w:type="dxa"/>
            <w:gridSpan w:val="3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4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Samozamykacze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ED4224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.b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1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W wyższym standardzie – na szynie poślizgowej, ze stali nierdzewnej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2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W niższym standardzie – ramieniowe z obudową malowaną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O</w:t>
            </w:r>
          </w:p>
        </w:tc>
        <w:tc>
          <w:tcPr>
            <w:tcW w:w="494" w:type="dxa"/>
            <w:gridSpan w:val="3"/>
            <w:tcBorders>
              <w:top w:val="sing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Drzwi wyposażone w okucia pozwalające na wykładanie drzwi ≈170º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808080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double" w:sz="4" w:space="0" w:color="auto"/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R</w:t>
            </w:r>
          </w:p>
        </w:tc>
        <w:tc>
          <w:tcPr>
            <w:tcW w:w="494" w:type="dxa"/>
            <w:gridSpan w:val="3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40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Klamki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ED4224" w:rsidP="00506C40">
            <w:pPr>
              <w:pStyle w:val="refright"/>
            </w:pPr>
            <w:r w:rsidRPr="008972D3">
              <w:t xml:space="preserve">§ </w:t>
            </w:r>
            <w:r>
              <w:t>H.3.6.c.1)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1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W wyższym standardzie – ze stali nierdzewnej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2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W niższym standardzie – ze stali ocynkowanej, powlekanej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N</w:t>
            </w:r>
          </w:p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Gałka (rodzaj kontroli dostępu)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ED4224" w:rsidP="00506C40">
            <w:pPr>
              <w:pStyle w:val="refright"/>
            </w:pPr>
            <w:r w:rsidRPr="008972D3">
              <w:t xml:space="preserve">§ </w:t>
            </w:r>
            <w:r>
              <w:t>H.3.6.c.2)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1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W wyższym standardzie – ze stali nierdzewnej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2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W niższym standardzie – ze stali ocynkowanej, powlekanej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PL</w:t>
            </w:r>
          </w:p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1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Pochwyt w wyższym standardzie – ze stali nierdzewnej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4224" w:rsidRPr="008972D3" w:rsidRDefault="00ED4224" w:rsidP="00ED4224">
            <w:pPr>
              <w:pStyle w:val="refright"/>
            </w:pPr>
            <w:r w:rsidRPr="008972D3">
              <w:t xml:space="preserve">§ </w:t>
            </w:r>
            <w:r>
              <w:t>H.3.6.c.3)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PH</w:t>
            </w:r>
          </w:p>
        </w:tc>
        <w:tc>
          <w:tcPr>
            <w:tcW w:w="494" w:type="dxa"/>
            <w:gridSpan w:val="3"/>
            <w:tcBorders>
              <w:top w:val="sing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Panel („</w:t>
            </w:r>
            <w:proofErr w:type="spellStart"/>
            <w:r w:rsidRPr="008972D3">
              <w:t>pushplate</w:t>
            </w:r>
            <w:proofErr w:type="spellEnd"/>
            <w:r w:rsidRPr="008972D3">
              <w:t>”) w wyższym standardzie – ze stali nierdzewnej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4224" w:rsidRPr="008972D3" w:rsidRDefault="00ED4224" w:rsidP="00ED4224">
            <w:pPr>
              <w:pStyle w:val="refright"/>
            </w:pPr>
            <w:r w:rsidRPr="008972D3">
              <w:t xml:space="preserve">§ </w:t>
            </w:r>
            <w:r>
              <w:t>H.3.6.c.4)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double" w:sz="4" w:space="0" w:color="auto"/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P</w:t>
            </w:r>
          </w:p>
        </w:tc>
        <w:tc>
          <w:tcPr>
            <w:tcW w:w="494" w:type="dxa"/>
            <w:gridSpan w:val="3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40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Dźwignia </w:t>
            </w:r>
            <w:proofErr w:type="spellStart"/>
            <w:r w:rsidRPr="008972D3">
              <w:t>antypaniczna</w:t>
            </w:r>
            <w:proofErr w:type="spellEnd"/>
            <w:r>
              <w:t xml:space="preserve"> z zamkiem panicznym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ED4224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.d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1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W wyższym standardzie – ze stali nierdzewnej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2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W niższym standardzie – ze stali ocynkowanej, powlekanej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D</w:t>
            </w:r>
          </w:p>
        </w:tc>
        <w:tc>
          <w:tcPr>
            <w:tcW w:w="494" w:type="dxa"/>
            <w:gridSpan w:val="3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640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Zamek w standardzie DIN, przystosowany do montażu wkładki typu euro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.e.1)</w:t>
            </w:r>
            <w:r w:rsidRPr="008972D3">
              <w:t xml:space="preserve"> 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E</w:t>
            </w:r>
          </w:p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centr"/>
            </w:pP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Zamknięcie awaryjne w standardzie DIN, przystosowany do wkładki typu euro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.e.2)</w:t>
            </w:r>
            <w:r w:rsidRPr="008972D3">
              <w:t xml:space="preserve"> 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T</w:t>
            </w:r>
          </w:p>
        </w:tc>
        <w:tc>
          <w:tcPr>
            <w:tcW w:w="494" w:type="dxa"/>
            <w:gridSpan w:val="3"/>
            <w:tcBorders>
              <w:top w:val="sing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Zamek toalet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.e.3)</w:t>
            </w:r>
            <w:r w:rsidRPr="008972D3">
              <w:t xml:space="preserve"> 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double" w:sz="4" w:space="0" w:color="auto"/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-</w:t>
            </w:r>
          </w:p>
        </w:tc>
        <w:tc>
          <w:tcPr>
            <w:tcW w:w="494" w:type="dxa"/>
            <w:gridSpan w:val="3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40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Zawiasy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double" w:sz="4" w:space="0" w:color="auto"/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proofErr w:type="spellStart"/>
            <w:r w:rsidRPr="00B53616">
              <w:t>Tr</w:t>
            </w:r>
            <w:proofErr w:type="spellEnd"/>
          </w:p>
        </w:tc>
        <w:tc>
          <w:tcPr>
            <w:tcW w:w="494" w:type="dxa"/>
            <w:gridSpan w:val="3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40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Progi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ED4224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.g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1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Automatyczna listwa opadająca montowana fabrycznie w skrzydle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2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Próg stalowy, systemowy z uszczelką </w:t>
            </w:r>
            <w:proofErr w:type="spellStart"/>
            <w:r w:rsidRPr="008972D3">
              <w:t>przymykową</w:t>
            </w:r>
            <w:proofErr w:type="spellEnd"/>
            <w:r w:rsidRPr="008972D3">
              <w:t>, z EPDM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3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Próg drewniany z uszczelką </w:t>
            </w:r>
            <w:proofErr w:type="spellStart"/>
            <w:r w:rsidRPr="008972D3">
              <w:t>przymykową</w:t>
            </w:r>
            <w:proofErr w:type="spellEnd"/>
            <w:r w:rsidRPr="008972D3">
              <w:t>, z EPDM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>
              <w:t>4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06C40" w:rsidRPr="003B5627" w:rsidRDefault="00506C40" w:rsidP="00506C40">
            <w:pPr>
              <w:pStyle w:val="APA-PL8ptleft"/>
              <w:keepNext/>
            </w:pPr>
            <w:r w:rsidRPr="003B5627">
              <w:t xml:space="preserve">Próg aluminiowy z uszczelką </w:t>
            </w:r>
            <w:proofErr w:type="spellStart"/>
            <w:r w:rsidRPr="003B5627">
              <w:t>przymykową</w:t>
            </w:r>
            <w:proofErr w:type="spellEnd"/>
            <w:r w:rsidRPr="003B5627">
              <w:t xml:space="preserve"> z EPDM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KP</w:t>
            </w:r>
          </w:p>
        </w:tc>
        <w:tc>
          <w:tcPr>
            <w:tcW w:w="494" w:type="dxa"/>
            <w:gridSpan w:val="3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40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Panel ochronny spodu skrzydła „</w:t>
            </w:r>
            <w:proofErr w:type="spellStart"/>
            <w:r w:rsidRPr="008972D3">
              <w:t>kickplate</w:t>
            </w:r>
            <w:proofErr w:type="spellEnd"/>
            <w:r w:rsidRPr="008972D3">
              <w:t>”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ED4224">
            <w:pPr>
              <w:pStyle w:val="refright"/>
            </w:pPr>
            <w:r>
              <w:t>§ H.3.</w:t>
            </w:r>
            <w:r w:rsidR="00ED4224">
              <w:t>6</w:t>
            </w:r>
            <w:r>
              <w:t>.h.1)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V</w:t>
            </w:r>
          </w:p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centr"/>
            </w:pPr>
            <w:r>
              <w:t>i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>
              <w:t>PV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>
              <w:t xml:space="preserve">|V| </w:t>
            </w:r>
            <w:r w:rsidRPr="008972D3">
              <w:t>Kratka/otwory wentylacyjne</w:t>
            </w:r>
            <w:r>
              <w:t xml:space="preserve"> lub |PV| - podcięcie skrzydła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ED4224">
            <w:pPr>
              <w:pStyle w:val="refright"/>
            </w:pPr>
            <w:r>
              <w:t>§ H.3.</w:t>
            </w:r>
            <w:r w:rsidR="00ED4224">
              <w:t>6</w:t>
            </w:r>
            <w:r>
              <w:t>.h.2)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H</w:t>
            </w:r>
          </w:p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Blokada utrzymująca skrzydło w pozycji otwartej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ED4224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.h.4)</w:t>
            </w:r>
            <w:r w:rsidRPr="008972D3">
              <w:t xml:space="preserve"> 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>
              <w:t>1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>
              <w:t>Trzymacz elektromagnetyczny</w:t>
            </w:r>
          </w:p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2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Nóżka składana, sprężynowa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G</w:t>
            </w:r>
          </w:p>
        </w:tc>
        <w:tc>
          <w:tcPr>
            <w:tcW w:w="49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>
              <w:t>1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Okna / bulaje drzwiowe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.h.3)</w:t>
            </w:r>
            <w:r w:rsidRPr="008972D3">
              <w:t xml:space="preserve"> 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bottom w:val="single" w:sz="12" w:space="0" w:color="auto"/>
              <w:right w:val="nil"/>
            </w:tcBorders>
            <w:vAlign w:val="center"/>
          </w:tcPr>
          <w:p w:rsidR="00506C40" w:rsidRPr="008972D3" w:rsidRDefault="00506C40" w:rsidP="00506C40">
            <w:pPr>
              <w:pageBreakBefore/>
            </w:pPr>
          </w:p>
        </w:tc>
        <w:tc>
          <w:tcPr>
            <w:tcW w:w="507" w:type="dxa"/>
            <w:tcBorders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24" w:type="dxa"/>
            <w:gridSpan w:val="2"/>
            <w:tcBorders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710" w:type="dxa"/>
            <w:gridSpan w:val="4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1092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424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71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Kontrola dostępu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6C40" w:rsidRPr="008972D3" w:rsidRDefault="00506C40" w:rsidP="00506C40">
            <w:pPr>
              <w:pStyle w:val="refright"/>
            </w:pPr>
            <w:r w:rsidRPr="008972D3">
              <w:t>Referencje:</w:t>
            </w: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06C40" w:rsidRPr="00B53616" w:rsidRDefault="00506C40" w:rsidP="00506C40">
            <w:pPr>
              <w:pStyle w:val="APA-PL8ptright"/>
              <w:keepNext/>
            </w:pPr>
            <w:r w:rsidRPr="00B53616">
              <w:t>AC</w:t>
            </w:r>
          </w:p>
        </w:tc>
        <w:tc>
          <w:tcPr>
            <w:tcW w:w="424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Kontrola dostępu wymagająca prowadzenia instalacji słaboprądowych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.i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24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K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Kontakt (kontaktron) chowany w ościeżnicy, sygnalizujący stan drzwi – otwarte/zamknięte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.i.1)</w:t>
            </w:r>
            <w:r w:rsidRPr="008972D3">
              <w:t xml:space="preserve"> 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24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L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proofErr w:type="spellStart"/>
            <w:r w:rsidRPr="008972D3">
              <w:t>Elektrozaczep</w:t>
            </w:r>
            <w:proofErr w:type="spellEnd"/>
            <w:r w:rsidRPr="008972D3">
              <w:t xml:space="preserve"> w ościeżnicy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.i.2)</w:t>
            </w:r>
            <w:r w:rsidRPr="008972D3">
              <w:t xml:space="preserve"> 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24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F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 xml:space="preserve">Zamek z </w:t>
            </w:r>
            <w:proofErr w:type="spellStart"/>
            <w:r w:rsidRPr="008972D3">
              <w:t>elektroryglem</w:t>
            </w:r>
            <w:proofErr w:type="spellEnd"/>
            <w:r w:rsidRPr="008972D3">
              <w:t xml:space="preserve"> (wymagane prowadzenie instalacji w skrzydle)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.i.3)</w:t>
            </w:r>
            <w:r w:rsidRPr="008972D3">
              <w:t xml:space="preserve"> 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24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Z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Zwora elektromagnetyczna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.i.4)</w:t>
            </w:r>
            <w:r w:rsidRPr="008972D3">
              <w:t xml:space="preserve"> 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left w:val="nil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24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i</w:t>
            </w:r>
          </w:p>
        </w:tc>
        <w:tc>
          <w:tcPr>
            <w:tcW w:w="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>
            <w:pPr>
              <w:pStyle w:val="APA-PL8ptleft"/>
              <w:keepNext/>
            </w:pPr>
            <w:r w:rsidRPr="008972D3">
              <w:t>Domofon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  <w:r w:rsidRPr="008972D3">
              <w:t xml:space="preserve">§ </w:t>
            </w:r>
            <w:r>
              <w:t>H.3.</w:t>
            </w:r>
            <w:r w:rsidR="00ED4224">
              <w:t>6</w:t>
            </w:r>
            <w:r>
              <w:t>.i.5)</w:t>
            </w:r>
            <w:r w:rsidRPr="008972D3">
              <w:t xml:space="preserve"> </w:t>
            </w:r>
          </w:p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tcBorders>
              <w:top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2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710" w:type="dxa"/>
            <w:gridSpan w:val="4"/>
            <w:tcBorders>
              <w:top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512" w:type="dxa"/>
            <w:tcBorders>
              <w:top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227"/>
        </w:trPr>
        <w:tc>
          <w:tcPr>
            <w:tcW w:w="499" w:type="dxa"/>
            <w:gridSpan w:val="2"/>
            <w:vAlign w:val="center"/>
          </w:tcPr>
          <w:p w:rsidR="00506C40" w:rsidRPr="008972D3" w:rsidRDefault="00506C40" w:rsidP="00506C40"/>
        </w:tc>
        <w:tc>
          <w:tcPr>
            <w:tcW w:w="507" w:type="dxa"/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24" w:type="dxa"/>
            <w:gridSpan w:val="2"/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710" w:type="dxa"/>
            <w:gridSpan w:val="4"/>
            <w:vAlign w:val="center"/>
          </w:tcPr>
          <w:p w:rsidR="00506C40" w:rsidRPr="008972D3" w:rsidRDefault="00506C40" w:rsidP="00506C40"/>
        </w:tc>
        <w:tc>
          <w:tcPr>
            <w:tcW w:w="512" w:type="dxa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  <w:tr w:rsidR="00506C40" w:rsidRPr="008972D3" w:rsidTr="00DD4922">
        <w:trPr>
          <w:trHeight w:val="10146"/>
        </w:trPr>
        <w:tc>
          <w:tcPr>
            <w:tcW w:w="499" w:type="dxa"/>
            <w:gridSpan w:val="2"/>
            <w:vAlign w:val="center"/>
          </w:tcPr>
          <w:p w:rsidR="00506C40" w:rsidRPr="008972D3" w:rsidRDefault="00506C40" w:rsidP="00506C40"/>
        </w:tc>
        <w:tc>
          <w:tcPr>
            <w:tcW w:w="507" w:type="dxa"/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424" w:type="dxa"/>
            <w:gridSpan w:val="2"/>
            <w:shd w:val="clear" w:color="auto" w:fill="auto"/>
            <w:vAlign w:val="center"/>
          </w:tcPr>
          <w:p w:rsidR="00506C40" w:rsidRPr="008972D3" w:rsidRDefault="00506C40" w:rsidP="00506C40"/>
        </w:tc>
        <w:tc>
          <w:tcPr>
            <w:tcW w:w="710" w:type="dxa"/>
            <w:gridSpan w:val="4"/>
            <w:vAlign w:val="center"/>
          </w:tcPr>
          <w:p w:rsidR="00506C40" w:rsidRPr="008972D3" w:rsidRDefault="00506C40" w:rsidP="00506C40"/>
        </w:tc>
        <w:tc>
          <w:tcPr>
            <w:tcW w:w="512" w:type="dxa"/>
            <w:vAlign w:val="center"/>
          </w:tcPr>
          <w:p w:rsidR="00506C40" w:rsidRPr="008972D3" w:rsidRDefault="00506C40" w:rsidP="00506C40"/>
        </w:tc>
        <w:tc>
          <w:tcPr>
            <w:tcW w:w="6056" w:type="dxa"/>
            <w:tcBorders>
              <w:right w:val="single" w:sz="4" w:space="0" w:color="auto"/>
            </w:tcBorders>
            <w:vAlign w:val="center"/>
          </w:tcPr>
          <w:p w:rsidR="00506C40" w:rsidRPr="008972D3" w:rsidRDefault="00506C40" w:rsidP="00506C40"/>
        </w:tc>
        <w:tc>
          <w:tcPr>
            <w:tcW w:w="10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6C40" w:rsidRPr="008972D3" w:rsidRDefault="00506C40" w:rsidP="00506C40">
            <w:pPr>
              <w:pStyle w:val="refright"/>
            </w:pPr>
          </w:p>
        </w:tc>
      </w:tr>
    </w:tbl>
    <w:p w:rsidR="006C40BB" w:rsidRPr="00BA0F4E" w:rsidRDefault="006C40BB" w:rsidP="00576685">
      <w:pPr>
        <w:pStyle w:val="APA-PL5ptleft"/>
      </w:pPr>
    </w:p>
    <w:sectPr w:rsidR="006C40BB" w:rsidRPr="00BA0F4E" w:rsidSect="000420F6">
      <w:headerReference w:type="default" r:id="rId8"/>
      <w:footerReference w:type="default" r:id="rId9"/>
      <w:footerReference w:type="first" r:id="rId10"/>
      <w:type w:val="continuous"/>
      <w:pgSz w:w="11907" w:h="16840" w:code="9"/>
      <w:pgMar w:top="964" w:right="1106" w:bottom="851" w:left="680" w:header="680" w:footer="567" w:gutter="567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893" w:rsidRDefault="00265893">
      <w:r>
        <w:separator/>
      </w:r>
    </w:p>
  </w:endnote>
  <w:endnote w:type="continuationSeparator" w:id="0">
    <w:p w:rsidR="00265893" w:rsidRDefault="0026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0" w:type="dxa"/>
      <w:tblInd w:w="8" w:type="dxa"/>
      <w:tblBorders>
        <w:top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30"/>
      <w:gridCol w:w="1222"/>
      <w:gridCol w:w="6057"/>
      <w:gridCol w:w="1091"/>
    </w:tblGrid>
    <w:tr w:rsidR="00265893" w:rsidTr="00412D29">
      <w:tc>
        <w:tcPr>
          <w:tcW w:w="1430" w:type="dxa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265893" w:rsidRDefault="00265893" w:rsidP="00137388">
          <w:pPr>
            <w:pStyle w:val="APA-PL5ptleft"/>
          </w:pPr>
        </w:p>
      </w:tc>
      <w:tc>
        <w:tcPr>
          <w:tcW w:w="1222" w:type="dxa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265893" w:rsidRDefault="00265893" w:rsidP="00137388">
          <w:pPr>
            <w:pStyle w:val="APA-PL5ptcentr"/>
          </w:pPr>
        </w:p>
      </w:tc>
      <w:tc>
        <w:tcPr>
          <w:tcW w:w="6057" w:type="dxa"/>
          <w:tcBorders>
            <w:top w:val="nil"/>
            <w:bottom w:val="single" w:sz="4" w:space="0" w:color="auto"/>
          </w:tcBorders>
          <w:shd w:val="clear" w:color="auto" w:fill="auto"/>
        </w:tcPr>
        <w:p w:rsidR="00265893" w:rsidRPr="007D2F7F" w:rsidRDefault="00265893" w:rsidP="00137388">
          <w:pPr>
            <w:pStyle w:val="APA-PL5ptleft"/>
          </w:pPr>
        </w:p>
      </w:tc>
      <w:tc>
        <w:tcPr>
          <w:tcW w:w="1091" w:type="dxa"/>
          <w:tcBorders>
            <w:top w:val="nil"/>
            <w:bottom w:val="single" w:sz="4" w:space="0" w:color="auto"/>
          </w:tcBorders>
          <w:shd w:val="clear" w:color="auto" w:fill="auto"/>
        </w:tcPr>
        <w:p w:rsidR="00265893" w:rsidRPr="00105613" w:rsidRDefault="00265893" w:rsidP="00137388">
          <w:pPr>
            <w:pStyle w:val="APA-PL5ptcentr"/>
          </w:pPr>
        </w:p>
      </w:tc>
    </w:tr>
    <w:tr w:rsidR="00265893" w:rsidTr="00412D29">
      <w:tc>
        <w:tcPr>
          <w:tcW w:w="1430" w:type="dxa"/>
          <w:vMerge w:val="restart"/>
          <w:tcBorders>
            <w:top w:val="single" w:sz="4" w:space="0" w:color="auto"/>
          </w:tcBorders>
          <w:shd w:val="clear" w:color="auto" w:fill="auto"/>
          <w:vAlign w:val="center"/>
        </w:tcPr>
        <w:p w:rsidR="00265893" w:rsidRPr="00577547" w:rsidRDefault="00265893" w:rsidP="00577547">
          <w:pPr>
            <w:pStyle w:val="APA-PL8ptcentr"/>
          </w:pPr>
          <w:r w:rsidRPr="00577547">
            <w:t>ARCHITEKTURA</w:t>
          </w:r>
        </w:p>
      </w:tc>
      <w:tc>
        <w:tcPr>
          <w:tcW w:w="1222" w:type="dxa"/>
          <w:tcBorders>
            <w:top w:val="single" w:sz="4" w:space="0" w:color="auto"/>
          </w:tcBorders>
          <w:shd w:val="clear" w:color="auto" w:fill="auto"/>
          <w:vAlign w:val="center"/>
        </w:tcPr>
        <w:p w:rsidR="00265893" w:rsidRPr="007D2F7F" w:rsidRDefault="00265893" w:rsidP="00137388">
          <w:pPr>
            <w:pStyle w:val="APA-PL5ptcentr"/>
          </w:pPr>
          <w:r>
            <w:t>Biuro Projektowe:</w:t>
          </w:r>
        </w:p>
      </w:tc>
      <w:tc>
        <w:tcPr>
          <w:tcW w:w="6057" w:type="dxa"/>
          <w:tcBorders>
            <w:top w:val="single" w:sz="4" w:space="0" w:color="auto"/>
          </w:tcBorders>
          <w:shd w:val="clear" w:color="auto" w:fill="auto"/>
        </w:tcPr>
        <w:p w:rsidR="00265893" w:rsidRPr="007D2F7F" w:rsidRDefault="00265893" w:rsidP="000F2232">
          <w:pPr>
            <w:pStyle w:val="APA-PL8ptleft"/>
          </w:pPr>
          <w:smartTag w:uri="urn:schemas-microsoft-com:office:smarttags" w:element="PersonName">
            <w:smartTag w:uri="urn:schemas-microsoft-com:office:smarttags" w:element="address">
              <w:r w:rsidRPr="007D2F7F">
                <w:t xml:space="preserve">APA </w:t>
              </w:r>
            </w:smartTag>
          </w:smartTag>
          <w:r w:rsidRPr="007D2F7F">
            <w:t xml:space="preserve">Wojciechowski Sp. </w:t>
          </w:r>
          <w:r>
            <w:t>z o.o. ul. Domeyki 5, 04-146 Warszawa</w:t>
          </w:r>
        </w:p>
      </w:tc>
      <w:tc>
        <w:tcPr>
          <w:tcW w:w="1091" w:type="dxa"/>
          <w:tcBorders>
            <w:top w:val="single" w:sz="4" w:space="0" w:color="auto"/>
          </w:tcBorders>
          <w:shd w:val="clear" w:color="auto" w:fill="auto"/>
        </w:tcPr>
        <w:p w:rsidR="00265893" w:rsidRPr="00105613" w:rsidRDefault="00265893" w:rsidP="00577547">
          <w:pPr>
            <w:pStyle w:val="APA-PL8ptcentr"/>
          </w:pPr>
          <w:r>
            <w:t>STRONA</w:t>
          </w:r>
        </w:p>
      </w:tc>
    </w:tr>
    <w:tr w:rsidR="00265893" w:rsidTr="00412D29">
      <w:tc>
        <w:tcPr>
          <w:tcW w:w="1430" w:type="dxa"/>
          <w:vMerge/>
          <w:tcBorders>
            <w:bottom w:val="single" w:sz="4" w:space="0" w:color="auto"/>
          </w:tcBorders>
          <w:shd w:val="clear" w:color="auto" w:fill="auto"/>
        </w:tcPr>
        <w:p w:rsidR="00265893" w:rsidRDefault="00265893" w:rsidP="008C7815">
          <w:pPr>
            <w:pStyle w:val="Nagwek"/>
          </w:pPr>
        </w:p>
      </w:tc>
      <w:tc>
        <w:tcPr>
          <w:tcW w:w="1222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65893" w:rsidRPr="007D2F7F" w:rsidRDefault="00265893" w:rsidP="00137388">
          <w:pPr>
            <w:pStyle w:val="APA-PL5ptcentr"/>
          </w:pPr>
          <w:r w:rsidRPr="007D2F7F">
            <w:t>DOC Symbol</w:t>
          </w:r>
        </w:p>
      </w:tc>
      <w:tc>
        <w:tcPr>
          <w:tcW w:w="6057" w:type="dxa"/>
          <w:tcBorders>
            <w:bottom w:val="single" w:sz="4" w:space="0" w:color="auto"/>
          </w:tcBorders>
          <w:shd w:val="clear" w:color="auto" w:fill="auto"/>
        </w:tcPr>
        <w:p w:rsidR="00265893" w:rsidRPr="00A00EA9" w:rsidRDefault="00265893" w:rsidP="000F2232">
          <w:pPr>
            <w:pStyle w:val="APA-PL8ptleft"/>
          </w:pPr>
          <w:r w:rsidRPr="007D2F7F">
            <w:fldChar w:fldCharType="begin"/>
          </w:r>
          <w:r w:rsidRPr="00A00EA9">
            <w:instrText xml:space="preserve"> FILENAME </w:instrText>
          </w:r>
          <w:r w:rsidRPr="007D2F7F">
            <w:fldChar w:fldCharType="separate"/>
          </w:r>
          <w:r>
            <w:rPr>
              <w:noProof/>
            </w:rPr>
            <w:t>TOR-GR3-P</w:t>
          </w:r>
          <w:r w:rsidR="00892F24">
            <w:rPr>
              <w:noProof/>
            </w:rPr>
            <w:t>W</w:t>
          </w:r>
          <w:r>
            <w:rPr>
              <w:noProof/>
            </w:rPr>
            <w:t>-SPC-Aa-0</w:t>
          </w:r>
          <w:r w:rsidR="00892F24">
            <w:rPr>
              <w:noProof/>
            </w:rPr>
            <w:t>0</w:t>
          </w:r>
          <w:r>
            <w:rPr>
              <w:noProof/>
            </w:rPr>
            <w:t>_Symbole.docx</w:t>
          </w:r>
          <w:r w:rsidRPr="007D2F7F">
            <w:fldChar w:fldCharType="end"/>
          </w:r>
        </w:p>
      </w:tc>
      <w:tc>
        <w:tcPr>
          <w:tcW w:w="1091" w:type="dxa"/>
          <w:tcBorders>
            <w:bottom w:val="single" w:sz="4" w:space="0" w:color="auto"/>
          </w:tcBorders>
          <w:shd w:val="clear" w:color="auto" w:fill="auto"/>
        </w:tcPr>
        <w:p w:rsidR="00265893" w:rsidRPr="00105613" w:rsidRDefault="00265893" w:rsidP="00577547">
          <w:pPr>
            <w:pStyle w:val="APA-PL8ptcent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92F24">
            <w:rPr>
              <w:noProof/>
            </w:rPr>
            <w:t>30</w:t>
          </w:r>
          <w:r>
            <w:rPr>
              <w:noProof/>
            </w:rPr>
            <w:fldChar w:fldCharType="end"/>
          </w:r>
          <w:r w:rsidRPr="00105613">
            <w:t xml:space="preserve"> of </w:t>
          </w:r>
          <w:fldSimple w:instr=" NUMPAGES ">
            <w:r w:rsidR="00892F24">
              <w:rPr>
                <w:noProof/>
              </w:rPr>
              <w:t>30</w:t>
            </w:r>
          </w:fldSimple>
        </w:p>
      </w:tc>
    </w:tr>
    <w:tr w:rsidR="00265893" w:rsidRPr="00A00EA9" w:rsidTr="00412D29">
      <w:tblPrEx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</w:tblPrEx>
      <w:tc>
        <w:tcPr>
          <w:tcW w:w="143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</w:tcPr>
        <w:p w:rsidR="00265893" w:rsidRDefault="00265893" w:rsidP="00137388"/>
      </w:tc>
      <w:tc>
        <w:tcPr>
          <w:tcW w:w="122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265893" w:rsidRDefault="00265893" w:rsidP="00137388">
          <w:pPr>
            <w:pStyle w:val="APA-PL5ptcentr"/>
          </w:pPr>
          <w:r>
            <w:t>ROZDZIAŁY:</w:t>
          </w:r>
        </w:p>
      </w:tc>
      <w:tc>
        <w:tcPr>
          <w:tcW w:w="605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265893" w:rsidRPr="00137388" w:rsidRDefault="00265893" w:rsidP="00BC5B2F">
          <w:pPr>
            <w:pStyle w:val="APA-PL5ptleft"/>
          </w:pPr>
          <w:r w:rsidRPr="00D441EA">
            <w:t xml:space="preserve">A – </w:t>
          </w:r>
          <w:r w:rsidRPr="00137388">
            <w:t>Informacje podstawowe. Charakterystyka Inwestycji</w:t>
          </w:r>
          <w:r w:rsidRPr="00D441EA">
            <w:t xml:space="preserve">. B – </w:t>
          </w:r>
          <w:r w:rsidRPr="00137388">
            <w:t>Podstawowe wymagania projektowe</w:t>
          </w:r>
          <w:r w:rsidRPr="00D441EA">
            <w:t xml:space="preserve">. C – </w:t>
          </w:r>
          <w:r w:rsidRPr="00137388">
            <w:t>Ściany wewnętrzne</w:t>
          </w:r>
          <w:r w:rsidRPr="00D441EA">
            <w:t xml:space="preserve">. </w:t>
          </w:r>
        </w:p>
        <w:p w:rsidR="00265893" w:rsidRPr="00D441EA" w:rsidRDefault="00265893" w:rsidP="008A3E4D">
          <w:pPr>
            <w:pStyle w:val="APA-PL5ptleft"/>
          </w:pPr>
          <w:r w:rsidRPr="00D441EA">
            <w:t xml:space="preserve">D – </w:t>
          </w:r>
          <w:r w:rsidRPr="00137388">
            <w:t>Wykończenia ścian wewnętrznych</w:t>
          </w:r>
          <w:r w:rsidRPr="00D441EA">
            <w:t xml:space="preserve">. E – </w:t>
          </w:r>
          <w:r w:rsidRPr="00137388">
            <w:t>Elewacje</w:t>
          </w:r>
          <w:r>
            <w:t>.</w:t>
          </w:r>
          <w:r w:rsidRPr="00D441EA">
            <w:t xml:space="preserve"> F – </w:t>
          </w:r>
          <w:r w:rsidRPr="00137388">
            <w:t>Posadzki</w:t>
          </w:r>
          <w:r w:rsidRPr="00D441EA">
            <w:t xml:space="preserve">. G – </w:t>
          </w:r>
          <w:r w:rsidRPr="00137388">
            <w:t>Sufity</w:t>
          </w:r>
          <w:r w:rsidRPr="00D441EA">
            <w:t xml:space="preserve">. H – </w:t>
          </w:r>
          <w:r w:rsidRPr="00137388">
            <w:t>Drzwi, bramy</w:t>
          </w:r>
          <w:r w:rsidRPr="00D441EA">
            <w:t>.</w:t>
          </w:r>
          <w:r w:rsidRPr="00137388">
            <w:t xml:space="preserve"> </w:t>
          </w:r>
          <w:r>
            <w:t xml:space="preserve">I – Windy. </w:t>
          </w:r>
          <w:r w:rsidRPr="00D441EA">
            <w:t xml:space="preserve">J – </w:t>
          </w:r>
          <w:r>
            <w:t>Dachy. Tarasy</w:t>
          </w:r>
          <w:r w:rsidRPr="00D441EA">
            <w:t>.</w:t>
          </w:r>
          <w:r>
            <w:t xml:space="preserve"> Izolacje podziemne. </w:t>
          </w:r>
          <w:r w:rsidRPr="00D441EA">
            <w:t xml:space="preserve"> K – </w:t>
          </w:r>
          <w:r>
            <w:t>Inne rozwiązania</w:t>
          </w:r>
          <w:r w:rsidRPr="00D441EA">
            <w:t>.</w:t>
          </w:r>
          <w:r>
            <w:t xml:space="preserve"> </w:t>
          </w:r>
        </w:p>
      </w:tc>
      <w:tc>
        <w:tcPr>
          <w:tcW w:w="1091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</w:tcPr>
        <w:p w:rsidR="00265893" w:rsidRPr="00105613" w:rsidRDefault="00265893" w:rsidP="00577547">
          <w:pPr>
            <w:pStyle w:val="APA-PL8ptcentr"/>
          </w:pPr>
        </w:p>
      </w:tc>
    </w:tr>
  </w:tbl>
  <w:p w:rsidR="00265893" w:rsidRPr="00566D5A" w:rsidRDefault="00265893" w:rsidP="0010561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2" w:type="dxa"/>
      <w:tblInd w:w="7" w:type="dxa"/>
      <w:tblBorders>
        <w:top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00"/>
      <w:gridCol w:w="1037"/>
      <w:gridCol w:w="6164"/>
      <w:gridCol w:w="1101"/>
    </w:tblGrid>
    <w:tr w:rsidR="00265893" w:rsidRPr="00A00EA9" w:rsidTr="008A3E4D">
      <w:tc>
        <w:tcPr>
          <w:tcW w:w="8701" w:type="dxa"/>
          <w:gridSpan w:val="3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265893" w:rsidRDefault="00265893" w:rsidP="00D65419">
          <w:pPr>
            <w:pStyle w:val="refright"/>
          </w:pPr>
        </w:p>
      </w:tc>
      <w:tc>
        <w:tcPr>
          <w:tcW w:w="1101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</w:tcPr>
        <w:p w:rsidR="00265893" w:rsidRDefault="00265893" w:rsidP="00D65419">
          <w:pPr>
            <w:pStyle w:val="refright"/>
          </w:pPr>
        </w:p>
      </w:tc>
    </w:tr>
    <w:tr w:rsidR="00265893" w:rsidRPr="009F1BF4" w:rsidTr="008A3E4D">
      <w:tc>
        <w:tcPr>
          <w:tcW w:w="9802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</w:tcPr>
        <w:p w:rsidR="00265893" w:rsidRDefault="00265893" w:rsidP="008A3E4D">
          <w:pPr>
            <w:pStyle w:val="APA-PL8ptcentr"/>
          </w:pPr>
          <w:r>
            <w:t xml:space="preserve">PEŁNA SPECYFIKACJA ARCHITEKTONICZNA SKŁADA SIĘ Z ROZDZIAŁÓW TEMATYCZNYCH: </w:t>
          </w:r>
          <w:r w:rsidRPr="001F4FA1">
            <w:rPr>
              <w:b/>
            </w:rPr>
            <w:t>A</w:t>
          </w:r>
          <w:r w:rsidRPr="00D441EA">
            <w:t xml:space="preserve"> – </w:t>
          </w:r>
          <w:r w:rsidRPr="00137388">
            <w:t>INFORMACJE PODSTAWOWE. CHARAKTERYSTYKA INWESTYCJI</w:t>
          </w:r>
          <w:r w:rsidRPr="00D441EA">
            <w:t xml:space="preserve">. </w:t>
          </w:r>
          <w:r w:rsidRPr="001F4FA1">
            <w:rPr>
              <w:b/>
            </w:rPr>
            <w:t>B</w:t>
          </w:r>
          <w:r w:rsidRPr="00D441EA">
            <w:t xml:space="preserve"> – </w:t>
          </w:r>
          <w:r w:rsidRPr="00137388">
            <w:t>PODSTAWOWE WYMAGANIA PROJEKTOWE</w:t>
          </w:r>
          <w:r w:rsidRPr="00D441EA">
            <w:t xml:space="preserve">. </w:t>
          </w:r>
          <w:r w:rsidRPr="001F4FA1">
            <w:rPr>
              <w:b/>
            </w:rPr>
            <w:t>C</w:t>
          </w:r>
          <w:r w:rsidRPr="00D441EA">
            <w:t xml:space="preserve"> – </w:t>
          </w:r>
          <w:r w:rsidRPr="00137388">
            <w:t>ŚCIANY WEWNĘTRZNE</w:t>
          </w:r>
          <w:r w:rsidRPr="00D441EA">
            <w:t xml:space="preserve">. </w:t>
          </w:r>
          <w:r w:rsidRPr="001F4FA1">
            <w:rPr>
              <w:b/>
            </w:rPr>
            <w:t>D</w:t>
          </w:r>
          <w:r w:rsidRPr="00D441EA">
            <w:t xml:space="preserve"> – </w:t>
          </w:r>
          <w:r w:rsidRPr="00137388">
            <w:t>WYKOŃCZENIA ŚCIAN WEWNĘTRZNYCH</w:t>
          </w:r>
          <w:r w:rsidRPr="00D441EA">
            <w:t xml:space="preserve">. </w:t>
          </w:r>
          <w:r w:rsidRPr="001F4FA1">
            <w:rPr>
              <w:b/>
            </w:rPr>
            <w:t>E</w:t>
          </w:r>
          <w:r w:rsidRPr="00D441EA">
            <w:t xml:space="preserve"> – </w:t>
          </w:r>
          <w:r w:rsidRPr="00137388">
            <w:t>ELEWACJE</w:t>
          </w:r>
          <w:r>
            <w:t>.</w:t>
          </w:r>
          <w:r w:rsidRPr="00D441EA">
            <w:t xml:space="preserve"> </w:t>
          </w:r>
          <w:r w:rsidRPr="001F4FA1">
            <w:rPr>
              <w:b/>
            </w:rPr>
            <w:t>F</w:t>
          </w:r>
          <w:r w:rsidRPr="00D441EA">
            <w:t xml:space="preserve"> – </w:t>
          </w:r>
          <w:r w:rsidRPr="00137388">
            <w:t>POSADZKI</w:t>
          </w:r>
          <w:r w:rsidRPr="00D441EA">
            <w:t xml:space="preserve">. </w:t>
          </w:r>
          <w:r w:rsidRPr="001F4FA1">
            <w:rPr>
              <w:b/>
            </w:rPr>
            <w:t>G</w:t>
          </w:r>
          <w:r w:rsidRPr="00D441EA">
            <w:t xml:space="preserve"> – </w:t>
          </w:r>
          <w:r w:rsidRPr="00137388">
            <w:t>SUFITY</w:t>
          </w:r>
          <w:r w:rsidRPr="00D441EA">
            <w:t xml:space="preserve">. </w:t>
          </w:r>
          <w:r w:rsidRPr="001F4FA1">
            <w:rPr>
              <w:b/>
            </w:rPr>
            <w:t>H</w:t>
          </w:r>
          <w:r w:rsidRPr="00D441EA">
            <w:t xml:space="preserve"> – </w:t>
          </w:r>
          <w:r w:rsidRPr="00137388">
            <w:t>DRZWI, BRAMY</w:t>
          </w:r>
          <w:r w:rsidRPr="00D441EA">
            <w:t>.</w:t>
          </w:r>
          <w:r w:rsidRPr="00137388">
            <w:t xml:space="preserve"> </w:t>
          </w:r>
          <w:r w:rsidRPr="001F4FA1">
            <w:rPr>
              <w:b/>
            </w:rPr>
            <w:t>I</w:t>
          </w:r>
          <w:r>
            <w:t xml:space="preserve"> – WINDY. </w:t>
          </w:r>
          <w:r w:rsidRPr="001F4FA1">
            <w:rPr>
              <w:b/>
            </w:rPr>
            <w:t>J</w:t>
          </w:r>
          <w:r w:rsidRPr="00D441EA">
            <w:t xml:space="preserve"> –</w:t>
          </w:r>
          <w:r>
            <w:t xml:space="preserve"> DACHY, TARASY</w:t>
          </w:r>
          <w:r w:rsidRPr="00D441EA">
            <w:t>.</w:t>
          </w:r>
          <w:r>
            <w:t xml:space="preserve"> IZOLACJE PODZIEMNE.</w:t>
          </w:r>
          <w:r w:rsidRPr="00D441EA">
            <w:t xml:space="preserve"> </w:t>
          </w:r>
          <w:r w:rsidRPr="001F4FA1">
            <w:rPr>
              <w:b/>
            </w:rPr>
            <w:t>K</w:t>
          </w:r>
          <w:r w:rsidRPr="00D441EA">
            <w:t xml:space="preserve"> – </w:t>
          </w:r>
          <w:r w:rsidRPr="00137388">
            <w:t>INNE</w:t>
          </w:r>
          <w:r>
            <w:t>.</w:t>
          </w:r>
        </w:p>
      </w:tc>
    </w:tr>
    <w:tr w:rsidR="00265893" w:rsidRPr="009F1BF4" w:rsidTr="008A3E4D">
      <w:tc>
        <w:tcPr>
          <w:tcW w:w="9802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265893" w:rsidRPr="00DD6A11" w:rsidRDefault="00265893" w:rsidP="00577547">
          <w:pPr>
            <w:pStyle w:val="APA-PL8ptcentr"/>
          </w:pPr>
          <w:r>
            <w:t xml:space="preserve">INFORMACJE PODSTAWOWE O INWESTYCJI I JEJ CHARAKTERYSTYKA SĄ ZAWARTE W ROZDZIALE </w:t>
          </w:r>
          <w:r w:rsidRPr="00BC5B2F">
            <w:rPr>
              <w:b/>
            </w:rPr>
            <w:t>A</w:t>
          </w:r>
          <w:r>
            <w:t xml:space="preserve"> SPECYFIKACJI</w:t>
          </w:r>
        </w:p>
      </w:tc>
    </w:tr>
    <w:tr w:rsidR="00265893" w:rsidRPr="009F1BF4" w:rsidTr="008A3E4D">
      <w:tc>
        <w:tcPr>
          <w:tcW w:w="9802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265893" w:rsidRPr="00DD6A11" w:rsidRDefault="00265893" w:rsidP="00577547">
          <w:pPr>
            <w:pStyle w:val="APA-PL8ptcentr"/>
          </w:pPr>
          <w:r>
            <w:t xml:space="preserve">KAŻDY Z ROZDZIAŁÓW SPECYFIKACJI ARCHITEKTONICZNEJ NALEŻY CZYTAĆ ŁĄCZNIE Z ROZDZIAŁEM </w:t>
          </w:r>
          <w:r w:rsidRPr="00BC5B2F">
            <w:rPr>
              <w:b/>
            </w:rPr>
            <w:t>B</w:t>
          </w:r>
          <w:r>
            <w:t xml:space="preserve"> – PODSTAWOWE WYMAGANIA PROJEKTOWE</w:t>
          </w:r>
        </w:p>
      </w:tc>
    </w:tr>
    <w:tr w:rsidR="00265893" w:rsidRPr="009F1BF4" w:rsidTr="008A3E4D">
      <w:tc>
        <w:tcPr>
          <w:tcW w:w="8701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</w:tcPr>
        <w:p w:rsidR="00265893" w:rsidRDefault="00265893" w:rsidP="00D65419">
          <w:pPr>
            <w:pStyle w:val="refright"/>
          </w:pPr>
        </w:p>
      </w:tc>
      <w:tc>
        <w:tcPr>
          <w:tcW w:w="1101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</w:tcPr>
        <w:p w:rsidR="00265893" w:rsidRDefault="00265893" w:rsidP="00D65419">
          <w:pPr>
            <w:pStyle w:val="refright"/>
          </w:pPr>
        </w:p>
      </w:tc>
    </w:tr>
    <w:tr w:rsidR="00265893" w:rsidRPr="009F1BF4" w:rsidTr="008A3E4D">
      <w:tc>
        <w:tcPr>
          <w:tcW w:w="8701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65893" w:rsidRDefault="00265893" w:rsidP="00D65419">
          <w:pPr>
            <w:pStyle w:val="refright"/>
          </w:pPr>
        </w:p>
      </w:tc>
      <w:tc>
        <w:tcPr>
          <w:tcW w:w="110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65893" w:rsidRDefault="00265893" w:rsidP="00D65419">
          <w:pPr>
            <w:pStyle w:val="refright"/>
          </w:pPr>
        </w:p>
      </w:tc>
    </w:tr>
    <w:tr w:rsidR="00265893" w:rsidRPr="0026779D" w:rsidTr="008A3E4D">
      <w:tblPrEx>
        <w:tblBorders>
          <w:insideH w:val="none" w:sz="0" w:space="0" w:color="auto"/>
          <w:insideV w:val="single" w:sz="4" w:space="0" w:color="auto"/>
        </w:tblBorders>
      </w:tblPrEx>
      <w:tc>
        <w:tcPr>
          <w:tcW w:w="1500" w:type="dxa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265893" w:rsidRDefault="00265893" w:rsidP="00137388">
          <w:pPr>
            <w:pStyle w:val="APA-PL5ptleft"/>
          </w:pPr>
        </w:p>
      </w:tc>
      <w:tc>
        <w:tcPr>
          <w:tcW w:w="1037" w:type="dxa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265893" w:rsidRDefault="00265893" w:rsidP="00137388">
          <w:pPr>
            <w:pStyle w:val="APA-PL5ptcentr"/>
          </w:pPr>
        </w:p>
      </w:tc>
      <w:tc>
        <w:tcPr>
          <w:tcW w:w="6164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265893" w:rsidRPr="0026779D" w:rsidRDefault="00265893" w:rsidP="00137388">
          <w:pPr>
            <w:pStyle w:val="APA-PL5ptleft"/>
          </w:pPr>
        </w:p>
      </w:tc>
      <w:tc>
        <w:tcPr>
          <w:tcW w:w="1101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</w:tcPr>
        <w:p w:rsidR="00265893" w:rsidRPr="007D2F7F" w:rsidRDefault="00265893" w:rsidP="00137388">
          <w:pPr>
            <w:pStyle w:val="APA-PL5ptcentr"/>
          </w:pPr>
        </w:p>
      </w:tc>
    </w:tr>
    <w:tr w:rsidR="00265893" w:rsidTr="008A3E4D">
      <w:tblPrEx>
        <w:tblBorders>
          <w:insideH w:val="none" w:sz="0" w:space="0" w:color="auto"/>
          <w:insideV w:val="single" w:sz="4" w:space="0" w:color="auto"/>
        </w:tblBorders>
      </w:tblPrEx>
      <w:tc>
        <w:tcPr>
          <w:tcW w:w="1500" w:type="dxa"/>
          <w:vMerge w:val="restart"/>
          <w:tcBorders>
            <w:top w:val="single" w:sz="4" w:space="0" w:color="auto"/>
          </w:tcBorders>
          <w:shd w:val="clear" w:color="auto" w:fill="auto"/>
          <w:vAlign w:val="center"/>
        </w:tcPr>
        <w:p w:rsidR="00265893" w:rsidRDefault="00265893" w:rsidP="001D5B9C">
          <w:pPr>
            <w:pStyle w:val="APA-PL8ptcentrbold"/>
          </w:pPr>
          <w:r>
            <w:t>ARCHITEKTURA</w:t>
          </w:r>
        </w:p>
      </w:tc>
      <w:tc>
        <w:tcPr>
          <w:tcW w:w="1037" w:type="dxa"/>
          <w:tcBorders>
            <w:top w:val="single" w:sz="4" w:space="0" w:color="auto"/>
          </w:tcBorders>
          <w:shd w:val="clear" w:color="auto" w:fill="auto"/>
          <w:vAlign w:val="center"/>
        </w:tcPr>
        <w:p w:rsidR="00265893" w:rsidRPr="007D2F7F" w:rsidRDefault="00265893" w:rsidP="00137388">
          <w:pPr>
            <w:pStyle w:val="APA-PL5ptcentr"/>
          </w:pPr>
          <w:r>
            <w:t>Biuro projektowe:</w:t>
          </w:r>
        </w:p>
      </w:tc>
      <w:tc>
        <w:tcPr>
          <w:tcW w:w="6164" w:type="dxa"/>
          <w:tcBorders>
            <w:top w:val="single" w:sz="4" w:space="0" w:color="auto"/>
            <w:right w:val="single" w:sz="4" w:space="0" w:color="auto"/>
          </w:tcBorders>
          <w:shd w:val="clear" w:color="auto" w:fill="auto"/>
        </w:tcPr>
        <w:p w:rsidR="00265893" w:rsidRPr="00F471CB" w:rsidRDefault="00265893" w:rsidP="001D5B9C">
          <w:pPr>
            <w:pStyle w:val="APA-PL8ptleft"/>
          </w:pPr>
          <w:smartTag w:uri="urn:schemas-microsoft-com:office:smarttags" w:element="PersonName">
            <w:smartTag w:uri="urn:schemas-microsoft-com:office:smarttags" w:element="address">
              <w:r w:rsidRPr="00F471CB">
                <w:t xml:space="preserve">APA </w:t>
              </w:r>
            </w:smartTag>
          </w:smartTag>
          <w:r w:rsidRPr="00F471CB">
            <w:t>Wojciechowski Sp. z o.o. ul. Domeyki 5, 04-146 Warszawa</w:t>
          </w:r>
        </w:p>
      </w:tc>
      <w:tc>
        <w:tcPr>
          <w:tcW w:w="1101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</w:tcPr>
        <w:p w:rsidR="00265893" w:rsidRPr="00105613" w:rsidRDefault="00265893" w:rsidP="001D5B9C">
          <w:pPr>
            <w:pStyle w:val="APA-PL8ptleft"/>
          </w:pPr>
          <w:r w:rsidRPr="007D2F7F">
            <w:t>Wars</w:t>
          </w:r>
          <w:r>
            <w:t>z</w:t>
          </w:r>
          <w:r w:rsidRPr="007D2F7F">
            <w:t>aw</w:t>
          </w:r>
          <w:r>
            <w:t>a</w:t>
          </w:r>
        </w:p>
      </w:tc>
    </w:tr>
    <w:tr w:rsidR="00265893" w:rsidTr="008A3E4D">
      <w:tblPrEx>
        <w:tblBorders>
          <w:insideH w:val="none" w:sz="0" w:space="0" w:color="auto"/>
          <w:insideV w:val="single" w:sz="4" w:space="0" w:color="auto"/>
        </w:tblBorders>
      </w:tblPrEx>
      <w:tc>
        <w:tcPr>
          <w:tcW w:w="1500" w:type="dxa"/>
          <w:vMerge/>
          <w:shd w:val="clear" w:color="auto" w:fill="auto"/>
        </w:tcPr>
        <w:p w:rsidR="00265893" w:rsidRDefault="00265893" w:rsidP="00E24E52">
          <w:pPr>
            <w:pStyle w:val="Nagwek"/>
          </w:pPr>
        </w:p>
      </w:tc>
      <w:tc>
        <w:tcPr>
          <w:tcW w:w="1037" w:type="dxa"/>
          <w:shd w:val="clear" w:color="auto" w:fill="auto"/>
          <w:vAlign w:val="center"/>
        </w:tcPr>
        <w:p w:rsidR="00265893" w:rsidRPr="007D2F7F" w:rsidRDefault="00265893" w:rsidP="00137388">
          <w:pPr>
            <w:pStyle w:val="APA-PL5ptcentr"/>
          </w:pPr>
          <w:r w:rsidRPr="007D2F7F">
            <w:t>DOC Symbol</w:t>
          </w:r>
        </w:p>
      </w:tc>
      <w:tc>
        <w:tcPr>
          <w:tcW w:w="6164" w:type="dxa"/>
          <w:tcBorders>
            <w:top w:val="nil"/>
            <w:right w:val="single" w:sz="4" w:space="0" w:color="auto"/>
          </w:tcBorders>
          <w:shd w:val="clear" w:color="auto" w:fill="auto"/>
        </w:tcPr>
        <w:p w:rsidR="00265893" w:rsidRPr="00F471CB" w:rsidRDefault="00265893" w:rsidP="001D5B9C">
          <w:pPr>
            <w:pStyle w:val="APA-PL8ptleft"/>
          </w:pPr>
          <w:fldSimple w:instr=" FILENAME ">
            <w:r>
              <w:rPr>
                <w:noProof/>
              </w:rPr>
              <w:t>TOR-GR3-PW-SPC-Aa-00_Symbole.docx</w:t>
            </w:r>
          </w:fldSimple>
        </w:p>
      </w:tc>
      <w:tc>
        <w:tcPr>
          <w:tcW w:w="1101" w:type="dxa"/>
          <w:tcBorders>
            <w:top w:val="nil"/>
            <w:left w:val="single" w:sz="4" w:space="0" w:color="auto"/>
          </w:tcBorders>
          <w:shd w:val="clear" w:color="auto" w:fill="auto"/>
        </w:tcPr>
        <w:p w:rsidR="00265893" w:rsidRPr="00FD48FD" w:rsidRDefault="00265893" w:rsidP="00265893">
          <w:pPr>
            <w:pStyle w:val="APA-PL8ptleft"/>
          </w:pPr>
          <w:r>
            <w:t>29.02.2016</w:t>
          </w:r>
        </w:p>
      </w:tc>
    </w:tr>
  </w:tbl>
  <w:p w:rsidR="00265893" w:rsidRPr="009F1BF4" w:rsidRDefault="00265893" w:rsidP="003E780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893" w:rsidRDefault="00265893">
      <w:r>
        <w:separator/>
      </w:r>
    </w:p>
  </w:footnote>
  <w:footnote w:type="continuationSeparator" w:id="0">
    <w:p w:rsidR="00265893" w:rsidRDefault="00265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1" w:type="dxa"/>
      <w:tblInd w:w="8" w:type="dxa"/>
      <w:tblLayout w:type="fixed"/>
      <w:tblLook w:val="01E0" w:firstRow="1" w:lastRow="1" w:firstColumn="1" w:lastColumn="1" w:noHBand="0" w:noVBand="0"/>
    </w:tblPr>
    <w:tblGrid>
      <w:gridCol w:w="1430"/>
      <w:gridCol w:w="1222"/>
      <w:gridCol w:w="6057"/>
      <w:gridCol w:w="1092"/>
    </w:tblGrid>
    <w:tr w:rsidR="00265893" w:rsidRPr="00A00EA9" w:rsidTr="007F364A">
      <w:tc>
        <w:tcPr>
          <w:tcW w:w="1430" w:type="dxa"/>
          <w:tcBorders>
            <w:right w:val="single" w:sz="4" w:space="0" w:color="auto"/>
          </w:tcBorders>
          <w:shd w:val="clear" w:color="auto" w:fill="auto"/>
          <w:vAlign w:val="center"/>
        </w:tcPr>
        <w:p w:rsidR="00265893" w:rsidRPr="00153490" w:rsidRDefault="00265893" w:rsidP="00137388">
          <w:pPr>
            <w:pStyle w:val="APA-PL5ptleft"/>
          </w:pPr>
          <w:r>
            <w:t>PROJEKT</w:t>
          </w:r>
        </w:p>
      </w:tc>
      <w:tc>
        <w:tcPr>
          <w:tcW w:w="1222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65893" w:rsidRPr="005442E2" w:rsidRDefault="00265893" w:rsidP="00137388">
          <w:pPr>
            <w:pStyle w:val="APA-PL5ptcentr"/>
          </w:pPr>
          <w:r>
            <w:t>ROZDZIAŁ</w:t>
          </w:r>
        </w:p>
      </w:tc>
      <w:tc>
        <w:tcPr>
          <w:tcW w:w="605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65893" w:rsidRPr="00153490" w:rsidRDefault="00265893" w:rsidP="00137388">
          <w:pPr>
            <w:pStyle w:val="APA-PL5ptleft"/>
          </w:pPr>
          <w:r>
            <w:t>PRZEZNACZENIE</w:t>
          </w:r>
        </w:p>
      </w:tc>
      <w:tc>
        <w:tcPr>
          <w:tcW w:w="1092" w:type="dxa"/>
          <w:tcBorders>
            <w:left w:val="single" w:sz="4" w:space="0" w:color="auto"/>
          </w:tcBorders>
          <w:shd w:val="clear" w:color="auto" w:fill="auto"/>
          <w:vAlign w:val="center"/>
        </w:tcPr>
        <w:p w:rsidR="00265893" w:rsidRPr="00A00EA9" w:rsidRDefault="00265893" w:rsidP="00137388">
          <w:pPr>
            <w:pStyle w:val="APA-PL5ptcentr"/>
            <w:rPr>
              <w:lang w:val="en-US"/>
            </w:rPr>
          </w:pPr>
          <w:r w:rsidRPr="00A00EA9">
            <w:rPr>
              <w:lang w:val="en-US"/>
            </w:rPr>
            <w:t>REWIZJA / DATA</w:t>
          </w:r>
        </w:p>
      </w:tc>
    </w:tr>
    <w:tr w:rsidR="00265893" w:rsidRPr="00A00EA9" w:rsidTr="007F364A">
      <w:trPr>
        <w:trHeight w:val="227"/>
      </w:trPr>
      <w:tc>
        <w:tcPr>
          <w:tcW w:w="1430" w:type="dxa"/>
          <w:vMerge w:val="restart"/>
          <w:tcBorders>
            <w:right w:val="single" w:sz="4" w:space="0" w:color="auto"/>
          </w:tcBorders>
          <w:shd w:val="clear" w:color="auto" w:fill="auto"/>
          <w:vAlign w:val="center"/>
        </w:tcPr>
        <w:p w:rsidR="00265893" w:rsidRDefault="00265893" w:rsidP="001D5B9C">
          <w:pPr>
            <w:pStyle w:val="APA-PL8ptcentrbold"/>
          </w:pPr>
          <w:r>
            <w:t>ALCHEMIA III</w:t>
          </w:r>
        </w:p>
        <w:p w:rsidR="00265893" w:rsidRDefault="00265893" w:rsidP="00236890">
          <w:pPr>
            <w:pStyle w:val="APA-PL8ptcentr"/>
          </w:pPr>
          <w:r>
            <w:t>Budynki biurowe</w:t>
          </w:r>
        </w:p>
      </w:tc>
      <w:tc>
        <w:tcPr>
          <w:tcW w:w="1222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65893" w:rsidRPr="007927D3" w:rsidRDefault="00265893" w:rsidP="00DD4922">
          <w:pPr>
            <w:pStyle w:val="APA-PL14ptcentr"/>
          </w:pPr>
          <w:proofErr w:type="spellStart"/>
          <w:r>
            <w:t>A.a</w:t>
          </w:r>
          <w:proofErr w:type="spellEnd"/>
        </w:p>
      </w:tc>
      <w:tc>
        <w:tcPr>
          <w:tcW w:w="605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65893" w:rsidRPr="00064770" w:rsidRDefault="00265893" w:rsidP="00483059">
          <w:pPr>
            <w:pStyle w:val="APA-PL8ptleft"/>
          </w:pPr>
          <w:r>
            <w:t>Architektura - Projekt Wykonawczy</w:t>
          </w:r>
        </w:p>
      </w:tc>
      <w:tc>
        <w:tcPr>
          <w:tcW w:w="109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:rsidR="00265893" w:rsidRPr="005C321F" w:rsidRDefault="00265893" w:rsidP="00137388">
          <w:pPr>
            <w:pStyle w:val="APA-PL10ptboldcentr"/>
          </w:pPr>
          <w:r>
            <w:t>00</w:t>
          </w:r>
        </w:p>
        <w:p w:rsidR="00265893" w:rsidRPr="00FD48FD" w:rsidRDefault="00265893" w:rsidP="00F811A7">
          <w:pPr>
            <w:pStyle w:val="APA-PL8ptcentr"/>
          </w:pPr>
          <w:r>
            <w:t>29.02.2016</w:t>
          </w:r>
        </w:p>
      </w:tc>
    </w:tr>
    <w:tr w:rsidR="00265893" w:rsidTr="007F364A">
      <w:tc>
        <w:tcPr>
          <w:tcW w:w="1430" w:type="dxa"/>
          <w:vMerge/>
          <w:tcBorders>
            <w:right w:val="single" w:sz="4" w:space="0" w:color="auto"/>
          </w:tcBorders>
          <w:shd w:val="clear" w:color="auto" w:fill="auto"/>
        </w:tcPr>
        <w:p w:rsidR="00265893" w:rsidRPr="00A00EA9" w:rsidRDefault="00265893" w:rsidP="008C7815">
          <w:pPr>
            <w:pStyle w:val="Nagwek"/>
            <w:rPr>
              <w:lang w:val="en-US"/>
            </w:rPr>
          </w:pPr>
        </w:p>
      </w:tc>
      <w:tc>
        <w:tcPr>
          <w:tcW w:w="122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65893" w:rsidRPr="007927D3" w:rsidRDefault="00265893" w:rsidP="004370C1"/>
      </w:tc>
      <w:tc>
        <w:tcPr>
          <w:tcW w:w="605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65893" w:rsidRPr="008C7815" w:rsidRDefault="00265893" w:rsidP="00137388">
          <w:pPr>
            <w:pStyle w:val="APA-PL5ptleft"/>
          </w:pPr>
          <w:r>
            <w:t>TEMAT</w:t>
          </w:r>
        </w:p>
      </w:tc>
      <w:tc>
        <w:tcPr>
          <w:tcW w:w="1092" w:type="dxa"/>
          <w:vMerge/>
          <w:tcBorders>
            <w:left w:val="single" w:sz="4" w:space="0" w:color="auto"/>
          </w:tcBorders>
          <w:shd w:val="clear" w:color="auto" w:fill="auto"/>
        </w:tcPr>
        <w:p w:rsidR="00265893" w:rsidRDefault="00265893" w:rsidP="008C7815">
          <w:pPr>
            <w:pStyle w:val="Nagwek"/>
          </w:pPr>
        </w:p>
      </w:tc>
    </w:tr>
    <w:tr w:rsidR="00265893" w:rsidTr="007F364A">
      <w:trPr>
        <w:trHeight w:val="227"/>
      </w:trPr>
      <w:tc>
        <w:tcPr>
          <w:tcW w:w="1430" w:type="dxa"/>
          <w:vMerge/>
          <w:tcBorders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265893" w:rsidRDefault="00265893" w:rsidP="008C7815">
          <w:pPr>
            <w:pStyle w:val="Nagwek"/>
          </w:pPr>
        </w:p>
      </w:tc>
      <w:tc>
        <w:tcPr>
          <w:tcW w:w="122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65893" w:rsidRPr="007927D3" w:rsidRDefault="00265893" w:rsidP="004370C1"/>
      </w:tc>
      <w:tc>
        <w:tcPr>
          <w:tcW w:w="605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65893" w:rsidRPr="008C7815" w:rsidRDefault="00265893" w:rsidP="0074770E">
          <w:pPr>
            <w:pStyle w:val="APA-PL8ptleft"/>
          </w:pPr>
          <w:r>
            <w:t>Załącznik a – Oznaczenia i symbole, używane na rysunkach i w specyfikacji.</w:t>
          </w:r>
        </w:p>
      </w:tc>
      <w:tc>
        <w:tcPr>
          <w:tcW w:w="1092" w:type="dxa"/>
          <w:vMerge/>
          <w:tcBorders>
            <w:left w:val="single" w:sz="4" w:space="0" w:color="auto"/>
            <w:bottom w:val="single" w:sz="4" w:space="0" w:color="auto"/>
          </w:tcBorders>
          <w:shd w:val="clear" w:color="auto" w:fill="auto"/>
        </w:tcPr>
        <w:p w:rsidR="00265893" w:rsidRDefault="00265893" w:rsidP="008C7815">
          <w:pPr>
            <w:pStyle w:val="Nagwek"/>
          </w:pPr>
        </w:p>
      </w:tc>
    </w:tr>
  </w:tbl>
  <w:p w:rsidR="00265893" w:rsidRPr="005442E2" w:rsidRDefault="00265893">
    <w:pPr>
      <w:pStyle w:val="Nagwek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B6E9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8B2E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AEA1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97266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FF6A8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7028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3CC5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9B6A4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A78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A9A0E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11">
    <w:nsid w:val="02290C01"/>
    <w:multiLevelType w:val="singleLevel"/>
    <w:tmpl w:val="7B1676B4"/>
    <w:lvl w:ilvl="0">
      <w:start w:val="1"/>
      <w:numFmt w:val="bullet"/>
      <w:pStyle w:val="TT11-E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9791C50"/>
    <w:multiLevelType w:val="hybridMultilevel"/>
    <w:tmpl w:val="25AA2CFC"/>
    <w:lvl w:ilvl="0" w:tplc="415E12A8">
      <w:start w:val="1"/>
      <w:numFmt w:val="bullet"/>
      <w:pStyle w:val="TT12-ENG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9B81064"/>
    <w:multiLevelType w:val="multilevel"/>
    <w:tmpl w:val="AF16600C"/>
    <w:styleLink w:val="ListaH"/>
    <w:lvl w:ilvl="0">
      <w:start w:val="8"/>
      <w:numFmt w:val="upperLetter"/>
      <w:lvlText w:val="ROZDZIAŁ: %1."/>
      <w:lvlJc w:val="left"/>
      <w:pPr>
        <w:ind w:left="0" w:firstLine="0"/>
      </w:pPr>
      <w:rPr>
        <w:rFonts w:ascii="Arial" w:hAnsi="Arial" w:hint="default"/>
        <w:b/>
        <w:i w:val="0"/>
        <w:color w:val="008000"/>
        <w:sz w:val="48"/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color w:val="00800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40" w:hanging="144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103323DF"/>
    <w:multiLevelType w:val="multilevel"/>
    <w:tmpl w:val="AA2C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2603294"/>
    <w:multiLevelType w:val="hybridMultilevel"/>
    <w:tmpl w:val="9476F9AA"/>
    <w:lvl w:ilvl="0" w:tplc="662AB7EE">
      <w:start w:val="1"/>
      <w:numFmt w:val="bullet"/>
      <w:pStyle w:val="TT21-ENG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hint="default"/>
      </w:rPr>
    </w:lvl>
    <w:lvl w:ilvl="1" w:tplc="04150019" w:tentative="1">
      <w:start w:val="1"/>
      <w:numFmt w:val="bullet"/>
      <w:lvlText w:val="o"/>
      <w:lvlJc w:val="left"/>
      <w:pPr>
        <w:tabs>
          <w:tab w:val="num" w:pos="2832"/>
        </w:tabs>
        <w:ind w:left="2832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4992"/>
        </w:tabs>
        <w:ind w:left="4992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6432"/>
        </w:tabs>
        <w:ind w:left="6432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7152"/>
        </w:tabs>
        <w:ind w:left="7152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7872"/>
        </w:tabs>
        <w:ind w:left="7872" w:hanging="360"/>
      </w:pPr>
      <w:rPr>
        <w:rFonts w:ascii="Wingdings" w:hAnsi="Wingdings" w:hint="default"/>
      </w:rPr>
    </w:lvl>
  </w:abstractNum>
  <w:abstractNum w:abstractNumId="16">
    <w:nsid w:val="13236676"/>
    <w:multiLevelType w:val="multilevel"/>
    <w:tmpl w:val="DC36A364"/>
    <w:styleLink w:val="ListaL"/>
    <w:lvl w:ilvl="0">
      <w:start w:val="12"/>
      <w:numFmt w:val="upperLetter"/>
      <w:lvlText w:val="ROZDZIAŁ: 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color w:val="008000"/>
        <w:sz w:val="48"/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color w:val="00800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7">
    <w:nsid w:val="1CC4394F"/>
    <w:multiLevelType w:val="multilevel"/>
    <w:tmpl w:val="1D549F0C"/>
    <w:styleLink w:val="ListaG"/>
    <w:lvl w:ilvl="0">
      <w:start w:val="7"/>
      <w:numFmt w:val="upperLetter"/>
      <w:lvlText w:val="ROZDZIAŁ: 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bCs w:val="0"/>
        <w:i w:val="0"/>
        <w:iCs w:val="0"/>
        <w:caps w:val="0"/>
        <w:strike w:val="0"/>
        <w:dstrike w:val="0"/>
        <w:vanish w:val="0"/>
        <w:color w:val="008000"/>
        <w:spacing w:val="0"/>
        <w:kern w:val="0"/>
        <w:position w:val="0"/>
        <w:sz w:val="4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8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)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 w:val="0"/>
        <w:i w:val="0"/>
        <w:color w:val="auto"/>
        <w:sz w:val="20"/>
      </w:rPr>
    </w:lvl>
    <w:lvl w:ilvl="6">
      <w:numFmt w:val="lowerRoman"/>
      <w:lvlText w:val="(%7)"/>
      <w:lvlJc w:val="left"/>
      <w:pPr>
        <w:tabs>
          <w:tab w:val="num" w:pos="2505"/>
        </w:tabs>
        <w:ind w:left="2145" w:firstLine="0"/>
      </w:pPr>
      <w:rPr>
        <w:rFonts w:hint="default"/>
      </w:rPr>
    </w:lvl>
    <w:lvl w:ilvl="7">
      <w:numFmt w:val="lowerLetter"/>
      <w:lvlText w:val="(%8)"/>
      <w:lvlJc w:val="left"/>
      <w:pPr>
        <w:tabs>
          <w:tab w:val="num" w:pos="3225"/>
        </w:tabs>
        <w:ind w:left="2865" w:firstLine="0"/>
      </w:pPr>
      <w:rPr>
        <w:rFonts w:hint="default"/>
      </w:rPr>
    </w:lvl>
    <w:lvl w:ilvl="8">
      <w:numFmt w:val="lowerRoman"/>
      <w:lvlText w:val="(%9)"/>
      <w:lvlJc w:val="left"/>
      <w:pPr>
        <w:tabs>
          <w:tab w:val="num" w:pos="3945"/>
        </w:tabs>
        <w:ind w:left="3585" w:firstLine="0"/>
      </w:pPr>
      <w:rPr>
        <w:rFonts w:hint="default"/>
      </w:rPr>
    </w:lvl>
  </w:abstractNum>
  <w:abstractNum w:abstractNumId="18">
    <w:nsid w:val="21BC5993"/>
    <w:multiLevelType w:val="multilevel"/>
    <w:tmpl w:val="893E7BE2"/>
    <w:styleLink w:val="ListaJ"/>
    <w:lvl w:ilvl="0">
      <w:start w:val="10"/>
      <w:numFmt w:val="upperLetter"/>
      <w:lvlText w:val="ROZDZIAŁ: %1"/>
      <w:lvlJc w:val="left"/>
      <w:pPr>
        <w:ind w:left="0" w:firstLine="0"/>
      </w:pPr>
      <w:rPr>
        <w:rFonts w:ascii="Arial" w:hAnsi="Arial" w:hint="default"/>
        <w:b/>
        <w:color w:val="008000"/>
        <w:sz w:val="48"/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color w:val="00800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9">
    <w:nsid w:val="28836F9E"/>
    <w:multiLevelType w:val="multilevel"/>
    <w:tmpl w:val="DCBE1432"/>
    <w:styleLink w:val="ListaE"/>
    <w:lvl w:ilvl="0">
      <w:start w:val="5"/>
      <w:numFmt w:val="upperLetter"/>
      <w:lvlText w:val="ROZDZIAŁ: %1."/>
      <w:lvlJc w:val="left"/>
      <w:pPr>
        <w:ind w:left="0" w:firstLine="0"/>
      </w:pPr>
      <w:rPr>
        <w:rFonts w:ascii="Arial" w:hAnsi="Arial" w:hint="default"/>
        <w:b/>
        <w:color w:val="008000"/>
        <w:sz w:val="48"/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color w:val="00800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color w:val="auto"/>
        <w:sz w:val="2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0">
    <w:nsid w:val="28A61F70"/>
    <w:multiLevelType w:val="multilevel"/>
    <w:tmpl w:val="18D4CD18"/>
    <w:styleLink w:val="ListaF"/>
    <w:lvl w:ilvl="0">
      <w:start w:val="6"/>
      <w:numFmt w:val="upperLetter"/>
      <w:lvlText w:val="ROZDZIAŁ: 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bCs w:val="0"/>
        <w:i w:val="0"/>
        <w:iCs w:val="0"/>
        <w:caps w:val="0"/>
        <w:strike w:val="0"/>
        <w:dstrike w:val="0"/>
        <w:vanish w:val="0"/>
        <w:color w:val="008000"/>
        <w:spacing w:val="0"/>
        <w:kern w:val="0"/>
        <w:position w:val="0"/>
        <w:sz w:val="4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8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)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 w:val="0"/>
        <w:i w:val="0"/>
        <w:color w:val="auto"/>
        <w:sz w:val="20"/>
      </w:rPr>
    </w:lvl>
    <w:lvl w:ilvl="6">
      <w:numFmt w:val="lowerRoman"/>
      <w:lvlText w:val="(%7)"/>
      <w:lvlJc w:val="left"/>
      <w:pPr>
        <w:tabs>
          <w:tab w:val="num" w:pos="2505"/>
        </w:tabs>
        <w:ind w:left="2145" w:firstLine="0"/>
      </w:pPr>
      <w:rPr>
        <w:rFonts w:hint="default"/>
      </w:rPr>
    </w:lvl>
    <w:lvl w:ilvl="7">
      <w:numFmt w:val="lowerLetter"/>
      <w:lvlText w:val="(%8)"/>
      <w:lvlJc w:val="left"/>
      <w:pPr>
        <w:tabs>
          <w:tab w:val="num" w:pos="3225"/>
        </w:tabs>
        <w:ind w:left="2865" w:firstLine="0"/>
      </w:pPr>
      <w:rPr>
        <w:rFonts w:hint="default"/>
      </w:rPr>
    </w:lvl>
    <w:lvl w:ilvl="8">
      <w:numFmt w:val="lowerRoman"/>
      <w:lvlText w:val="(%9)"/>
      <w:lvlJc w:val="left"/>
      <w:pPr>
        <w:tabs>
          <w:tab w:val="num" w:pos="3945"/>
        </w:tabs>
        <w:ind w:left="3585" w:firstLine="0"/>
      </w:pPr>
      <w:rPr>
        <w:rFonts w:hint="default"/>
      </w:rPr>
    </w:lvl>
  </w:abstractNum>
  <w:abstractNum w:abstractNumId="21">
    <w:nsid w:val="2E116D66"/>
    <w:multiLevelType w:val="hybridMultilevel"/>
    <w:tmpl w:val="1F848466"/>
    <w:lvl w:ilvl="0" w:tplc="3FD40280">
      <w:start w:val="1"/>
      <w:numFmt w:val="bullet"/>
      <w:pStyle w:val="TP22-PL"/>
      <w:lvlText w:val="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</w:rPr>
    </w:lvl>
    <w:lvl w:ilvl="1" w:tplc="04150019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2">
    <w:nsid w:val="31A00514"/>
    <w:multiLevelType w:val="multilevel"/>
    <w:tmpl w:val="64D2374C"/>
    <w:styleLink w:val="ListaA"/>
    <w:lvl w:ilvl="0">
      <w:start w:val="1"/>
      <w:numFmt w:val="upperLetter"/>
      <w:lvlText w:val="ROZDZIAŁ: %1."/>
      <w:lvlJc w:val="left"/>
      <w:pPr>
        <w:tabs>
          <w:tab w:val="num" w:pos="0"/>
        </w:tabs>
        <w:ind w:left="0" w:firstLine="0"/>
      </w:pPr>
      <w:rPr>
        <w:rFonts w:ascii="Arial" w:hAnsi="Arial"/>
        <w:b/>
        <w:bCs/>
        <w:dstrike w:val="0"/>
        <w:color w:val="008000"/>
        <w:spacing w:val="0"/>
        <w:kern w:val="0"/>
        <w:position w:val="0"/>
        <w:sz w:val="48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hint="default"/>
        <w:b/>
        <w:i w:val="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12" w:hanging="14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)"/>
      <w:lvlJc w:val="left"/>
      <w:pPr>
        <w:tabs>
          <w:tab w:val="num" w:pos="1412"/>
        </w:tabs>
        <w:ind w:left="1412" w:hanging="141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hint="default"/>
      </w:rPr>
    </w:lvl>
    <w:lvl w:ilvl="6">
      <w:numFmt w:val="lowerRoman"/>
      <w:lvlText w:val="(%7)"/>
      <w:lvlJc w:val="left"/>
      <w:pPr>
        <w:tabs>
          <w:tab w:val="num" w:pos="2505"/>
        </w:tabs>
        <w:ind w:left="2145" w:firstLine="0"/>
      </w:pPr>
      <w:rPr>
        <w:rFonts w:hint="default"/>
      </w:rPr>
    </w:lvl>
    <w:lvl w:ilvl="7">
      <w:numFmt w:val="lowerLetter"/>
      <w:lvlText w:val="(%8)"/>
      <w:lvlJc w:val="left"/>
      <w:pPr>
        <w:tabs>
          <w:tab w:val="num" w:pos="3225"/>
        </w:tabs>
        <w:ind w:left="2865" w:firstLine="0"/>
      </w:pPr>
      <w:rPr>
        <w:rFonts w:hint="default"/>
      </w:rPr>
    </w:lvl>
    <w:lvl w:ilvl="8">
      <w:numFmt w:val="lowerRoman"/>
      <w:lvlText w:val="(%9)"/>
      <w:lvlJc w:val="left"/>
      <w:pPr>
        <w:tabs>
          <w:tab w:val="num" w:pos="3945"/>
        </w:tabs>
        <w:ind w:left="3585" w:firstLine="0"/>
      </w:pPr>
      <w:rPr>
        <w:rFonts w:hint="default"/>
      </w:rPr>
    </w:lvl>
  </w:abstractNum>
  <w:abstractNum w:abstractNumId="23">
    <w:nsid w:val="364525A4"/>
    <w:multiLevelType w:val="hybridMultilevel"/>
    <w:tmpl w:val="7A7686BE"/>
    <w:lvl w:ilvl="0" w:tplc="BEFEC136">
      <w:start w:val="1"/>
      <w:numFmt w:val="bullet"/>
      <w:pStyle w:val="TT22-ENG"/>
      <w:lvlText w:val=""/>
      <w:lvlJc w:val="left"/>
      <w:pPr>
        <w:tabs>
          <w:tab w:val="num" w:pos="2112"/>
        </w:tabs>
        <w:ind w:left="21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832"/>
        </w:tabs>
        <w:ind w:left="28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992"/>
        </w:tabs>
        <w:ind w:left="49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432"/>
        </w:tabs>
        <w:ind w:left="64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152"/>
        </w:tabs>
        <w:ind w:left="71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872"/>
        </w:tabs>
        <w:ind w:left="7872" w:hanging="360"/>
      </w:pPr>
      <w:rPr>
        <w:rFonts w:ascii="Wingdings" w:hAnsi="Wingdings" w:hint="default"/>
      </w:rPr>
    </w:lvl>
  </w:abstractNum>
  <w:abstractNum w:abstractNumId="24">
    <w:nsid w:val="389B6182"/>
    <w:multiLevelType w:val="hybridMultilevel"/>
    <w:tmpl w:val="2A625EE0"/>
    <w:lvl w:ilvl="0" w:tplc="FFFFFFFF">
      <w:start w:val="1"/>
      <w:numFmt w:val="bullet"/>
      <w:pStyle w:val="pdpPl"/>
      <w:lvlText w:val=""/>
      <w:lvlJc w:val="left"/>
      <w:pPr>
        <w:tabs>
          <w:tab w:val="num" w:pos="4230"/>
        </w:tabs>
        <w:ind w:left="1179" w:hanging="567"/>
      </w:pPr>
      <w:rPr>
        <w:rFonts w:ascii="Symbol" w:hAnsi="Symbol" w:hint="default"/>
        <w:b/>
        <w:i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C5F5830"/>
    <w:multiLevelType w:val="multilevel"/>
    <w:tmpl w:val="FC34FF52"/>
    <w:styleLink w:val="ListaD"/>
    <w:lvl w:ilvl="0">
      <w:start w:val="4"/>
      <w:numFmt w:val="upperLetter"/>
      <w:lvlText w:val="ROZDZIAŁ: 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bCs w:val="0"/>
        <w:i w:val="0"/>
        <w:iCs w:val="0"/>
        <w:caps w:val="0"/>
        <w:strike w:val="0"/>
        <w:dstrike w:val="0"/>
        <w:vanish w:val="0"/>
        <w:color w:val="008000"/>
        <w:spacing w:val="0"/>
        <w:kern w:val="0"/>
        <w:position w:val="0"/>
        <w:sz w:val="4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8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12" w:hanging="14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)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 w:val="0"/>
        <w:i w:val="0"/>
        <w:color w:val="auto"/>
        <w:sz w:val="20"/>
      </w:rPr>
    </w:lvl>
    <w:lvl w:ilvl="6">
      <w:numFmt w:val="lowerRoman"/>
      <w:lvlText w:val="(%7)"/>
      <w:lvlJc w:val="left"/>
      <w:pPr>
        <w:tabs>
          <w:tab w:val="num" w:pos="2505"/>
        </w:tabs>
        <w:ind w:left="2145" w:firstLine="0"/>
      </w:pPr>
      <w:rPr>
        <w:rFonts w:hint="default"/>
      </w:rPr>
    </w:lvl>
    <w:lvl w:ilvl="7">
      <w:numFmt w:val="lowerLetter"/>
      <w:lvlText w:val="(%8)"/>
      <w:lvlJc w:val="left"/>
      <w:pPr>
        <w:tabs>
          <w:tab w:val="num" w:pos="3225"/>
        </w:tabs>
        <w:ind w:left="2865" w:firstLine="0"/>
      </w:pPr>
      <w:rPr>
        <w:rFonts w:hint="default"/>
      </w:rPr>
    </w:lvl>
    <w:lvl w:ilvl="8">
      <w:numFmt w:val="lowerRoman"/>
      <w:lvlText w:val="(%9)"/>
      <w:lvlJc w:val="left"/>
      <w:pPr>
        <w:tabs>
          <w:tab w:val="num" w:pos="3945"/>
        </w:tabs>
        <w:ind w:left="3585" w:firstLine="0"/>
      </w:pPr>
      <w:rPr>
        <w:rFonts w:hint="default"/>
      </w:rPr>
    </w:lvl>
  </w:abstractNum>
  <w:abstractNum w:abstractNumId="26">
    <w:nsid w:val="3EC72C0D"/>
    <w:multiLevelType w:val="multilevel"/>
    <w:tmpl w:val="8AB49732"/>
    <w:styleLink w:val="ListaK"/>
    <w:lvl w:ilvl="0">
      <w:start w:val="11"/>
      <w:numFmt w:val="upperLetter"/>
      <w:lvlText w:val="ROZDZIAŁ: %1"/>
      <w:lvlJc w:val="left"/>
      <w:pPr>
        <w:ind w:left="0" w:firstLine="0"/>
      </w:pPr>
      <w:rPr>
        <w:rFonts w:ascii="Arial" w:hAnsi="Arial" w:hint="default"/>
        <w:b/>
        <w:color w:val="008000"/>
        <w:sz w:val="48"/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7">
    <w:nsid w:val="3FF55FE4"/>
    <w:multiLevelType w:val="multilevel"/>
    <w:tmpl w:val="94DE7244"/>
    <w:styleLink w:val="ListaC"/>
    <w:lvl w:ilvl="0">
      <w:start w:val="3"/>
      <w:numFmt w:val="upperLetter"/>
      <w:lvlText w:val="ROZDZIAŁ: 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bCs w:val="0"/>
        <w:i w:val="0"/>
        <w:iCs w:val="0"/>
        <w:caps w:val="0"/>
        <w:strike w:val="0"/>
        <w:dstrike w:val="0"/>
        <w:vanish w:val="0"/>
        <w:color w:val="008000"/>
        <w:spacing w:val="0"/>
        <w:kern w:val="0"/>
        <w:position w:val="0"/>
        <w:sz w:val="4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8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12" w:hanging="14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)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 w:val="0"/>
        <w:i w:val="0"/>
        <w:color w:val="auto"/>
        <w:sz w:val="20"/>
      </w:rPr>
    </w:lvl>
    <w:lvl w:ilvl="6">
      <w:numFmt w:val="lowerRoman"/>
      <w:lvlText w:val="(%7)"/>
      <w:lvlJc w:val="left"/>
      <w:pPr>
        <w:tabs>
          <w:tab w:val="num" w:pos="2505"/>
        </w:tabs>
        <w:ind w:left="2145" w:firstLine="0"/>
      </w:pPr>
      <w:rPr>
        <w:rFonts w:hint="default"/>
      </w:rPr>
    </w:lvl>
    <w:lvl w:ilvl="7">
      <w:numFmt w:val="lowerLetter"/>
      <w:lvlText w:val="(%8)"/>
      <w:lvlJc w:val="left"/>
      <w:pPr>
        <w:tabs>
          <w:tab w:val="num" w:pos="3225"/>
        </w:tabs>
        <w:ind w:left="2865" w:firstLine="0"/>
      </w:pPr>
      <w:rPr>
        <w:rFonts w:hint="default"/>
      </w:rPr>
    </w:lvl>
    <w:lvl w:ilvl="8">
      <w:numFmt w:val="lowerRoman"/>
      <w:lvlText w:val="(%9)"/>
      <w:lvlJc w:val="left"/>
      <w:pPr>
        <w:tabs>
          <w:tab w:val="num" w:pos="3945"/>
        </w:tabs>
        <w:ind w:left="3585" w:firstLine="0"/>
      </w:pPr>
      <w:rPr>
        <w:rFonts w:hint="default"/>
      </w:rPr>
    </w:lvl>
  </w:abstractNum>
  <w:abstractNum w:abstractNumId="28">
    <w:nsid w:val="403A3AF7"/>
    <w:multiLevelType w:val="multilevel"/>
    <w:tmpl w:val="51A0DA7E"/>
    <w:lvl w:ilvl="0">
      <w:start w:val="1"/>
      <w:numFmt w:val="upperLetter"/>
      <w:pStyle w:val="Nagwek1"/>
      <w:lvlText w:val="ROZDZIAŁ: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lowerLetter"/>
      <w:pStyle w:val="Nagwek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)"/>
      <w:lvlJc w:val="left"/>
      <w:pPr>
        <w:tabs>
          <w:tab w:val="num" w:pos="76"/>
        </w:tabs>
        <w:ind w:left="2" w:firstLine="7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Nagwek6"/>
      <w:lvlText w:val="%1.%2.%3.%4.%5.%6.)"/>
      <w:lvlJc w:val="left"/>
      <w:pPr>
        <w:tabs>
          <w:tab w:val="num" w:pos="1785"/>
        </w:tabs>
        <w:ind w:left="1423" w:firstLine="2"/>
      </w:pPr>
      <w:rPr>
        <w:rFonts w:hint="default"/>
      </w:rPr>
    </w:lvl>
    <w:lvl w:ilvl="6">
      <w:numFmt w:val="lowerRoman"/>
      <w:lvlText w:val="(%7)"/>
      <w:lvlJc w:val="left"/>
      <w:pPr>
        <w:tabs>
          <w:tab w:val="num" w:pos="2505"/>
        </w:tabs>
        <w:ind w:left="2145" w:firstLine="0"/>
      </w:pPr>
      <w:rPr>
        <w:rFonts w:hint="default"/>
      </w:rPr>
    </w:lvl>
    <w:lvl w:ilvl="7">
      <w:numFmt w:val="lowerLetter"/>
      <w:lvlText w:val="(%8)"/>
      <w:lvlJc w:val="left"/>
      <w:pPr>
        <w:tabs>
          <w:tab w:val="num" w:pos="3225"/>
        </w:tabs>
        <w:ind w:left="2865" w:firstLine="0"/>
      </w:pPr>
      <w:rPr>
        <w:rFonts w:hint="default"/>
      </w:rPr>
    </w:lvl>
    <w:lvl w:ilvl="8">
      <w:numFmt w:val="lowerRoman"/>
      <w:lvlText w:val="(%9)"/>
      <w:lvlJc w:val="left"/>
      <w:pPr>
        <w:tabs>
          <w:tab w:val="num" w:pos="3945"/>
        </w:tabs>
        <w:ind w:left="3585" w:firstLine="0"/>
      </w:pPr>
      <w:rPr>
        <w:rFonts w:hint="default"/>
      </w:rPr>
    </w:lvl>
  </w:abstractNum>
  <w:abstractNum w:abstractNumId="29">
    <w:nsid w:val="4279636C"/>
    <w:multiLevelType w:val="multilevel"/>
    <w:tmpl w:val="B42214B0"/>
    <w:styleLink w:val="ListaB"/>
    <w:lvl w:ilvl="0">
      <w:start w:val="2"/>
      <w:numFmt w:val="upperLetter"/>
      <w:lvlText w:val="ROZDZIAŁ: 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bCs w:val="0"/>
        <w:i w:val="0"/>
        <w:iCs w:val="0"/>
        <w:caps w:val="0"/>
        <w:strike w:val="0"/>
        <w:dstrike w:val="0"/>
        <w:vanish w:val="0"/>
        <w:color w:val="008000"/>
        <w:spacing w:val="0"/>
        <w:kern w:val="0"/>
        <w:position w:val="0"/>
        <w:sz w:val="4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hint="default"/>
        <w:b/>
        <w:i w:val="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)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hint="default"/>
      </w:rPr>
    </w:lvl>
    <w:lvl w:ilvl="6">
      <w:numFmt w:val="lowerRoman"/>
      <w:lvlText w:val="(%7)"/>
      <w:lvlJc w:val="left"/>
      <w:pPr>
        <w:tabs>
          <w:tab w:val="num" w:pos="2505"/>
        </w:tabs>
        <w:ind w:left="2145" w:firstLine="0"/>
      </w:pPr>
      <w:rPr>
        <w:rFonts w:hint="default"/>
      </w:rPr>
    </w:lvl>
    <w:lvl w:ilvl="7">
      <w:numFmt w:val="lowerLetter"/>
      <w:lvlText w:val="(%8)"/>
      <w:lvlJc w:val="left"/>
      <w:pPr>
        <w:tabs>
          <w:tab w:val="num" w:pos="3225"/>
        </w:tabs>
        <w:ind w:left="2865" w:firstLine="0"/>
      </w:pPr>
      <w:rPr>
        <w:rFonts w:hint="default"/>
      </w:rPr>
    </w:lvl>
    <w:lvl w:ilvl="8">
      <w:numFmt w:val="lowerRoman"/>
      <w:lvlText w:val="(%9)"/>
      <w:lvlJc w:val="left"/>
      <w:pPr>
        <w:tabs>
          <w:tab w:val="num" w:pos="3945"/>
        </w:tabs>
        <w:ind w:left="3585" w:firstLine="0"/>
      </w:pPr>
      <w:rPr>
        <w:rFonts w:hint="default"/>
      </w:rPr>
    </w:lvl>
  </w:abstractNum>
  <w:abstractNum w:abstractNumId="30">
    <w:nsid w:val="483A1326"/>
    <w:multiLevelType w:val="hybridMultilevel"/>
    <w:tmpl w:val="47783ED8"/>
    <w:lvl w:ilvl="0" w:tplc="04150015">
      <w:start w:val="1"/>
      <w:numFmt w:val="upp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BC4969"/>
    <w:multiLevelType w:val="hybridMultilevel"/>
    <w:tmpl w:val="981C16C8"/>
    <w:lvl w:ilvl="0" w:tplc="F93AEBCA">
      <w:start w:val="1"/>
      <w:numFmt w:val="bullet"/>
      <w:pStyle w:val="TP12-PL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65A7DA6"/>
    <w:multiLevelType w:val="multilevel"/>
    <w:tmpl w:val="DB2CE170"/>
    <w:lvl w:ilvl="0">
      <w:start w:val="6"/>
      <w:numFmt w:val="upperLetter"/>
      <w:lvlText w:val="ROZDZIAŁ: 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bCs w:val="0"/>
        <w:i w:val="0"/>
        <w:iCs w:val="0"/>
        <w:caps w:val="0"/>
        <w:strike w:val="0"/>
        <w:dstrike w:val="0"/>
        <w:vanish w:val="0"/>
        <w:color w:val="008000"/>
        <w:spacing w:val="0"/>
        <w:kern w:val="0"/>
        <w:position w:val="0"/>
        <w:sz w:val="4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8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)"/>
      <w:lvlJc w:val="left"/>
      <w:pPr>
        <w:tabs>
          <w:tab w:val="num" w:pos="1412"/>
        </w:tabs>
        <w:ind w:left="1412" w:hanging="141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 w:val="0"/>
        <w:i w:val="0"/>
        <w:color w:val="auto"/>
        <w:sz w:val="20"/>
      </w:rPr>
    </w:lvl>
    <w:lvl w:ilvl="6">
      <w:numFmt w:val="lowerRoman"/>
      <w:lvlText w:val="(%7)"/>
      <w:lvlJc w:val="left"/>
      <w:pPr>
        <w:tabs>
          <w:tab w:val="num" w:pos="2505"/>
        </w:tabs>
        <w:ind w:left="2145" w:firstLine="0"/>
      </w:pPr>
      <w:rPr>
        <w:rFonts w:hint="default"/>
      </w:rPr>
    </w:lvl>
    <w:lvl w:ilvl="7">
      <w:numFmt w:val="lowerLetter"/>
      <w:lvlText w:val="(%8)"/>
      <w:lvlJc w:val="left"/>
      <w:pPr>
        <w:tabs>
          <w:tab w:val="num" w:pos="3225"/>
        </w:tabs>
        <w:ind w:left="2865" w:firstLine="0"/>
      </w:pPr>
      <w:rPr>
        <w:rFonts w:hint="default"/>
      </w:rPr>
    </w:lvl>
    <w:lvl w:ilvl="8">
      <w:numFmt w:val="lowerRoman"/>
      <w:lvlText w:val="(%9)"/>
      <w:lvlJc w:val="left"/>
      <w:pPr>
        <w:tabs>
          <w:tab w:val="num" w:pos="3945"/>
        </w:tabs>
        <w:ind w:left="3585" w:firstLine="0"/>
      </w:pPr>
      <w:rPr>
        <w:rFonts w:hint="default"/>
      </w:rPr>
    </w:lvl>
  </w:abstractNum>
  <w:abstractNum w:abstractNumId="33">
    <w:nsid w:val="5E721305"/>
    <w:multiLevelType w:val="hybridMultilevel"/>
    <w:tmpl w:val="96860A86"/>
    <w:lvl w:ilvl="0" w:tplc="34E21782">
      <w:start w:val="1"/>
      <w:numFmt w:val="bullet"/>
      <w:pStyle w:val="TP11-PL"/>
      <w:lvlText w:val=""/>
      <w:lvlJc w:val="left"/>
      <w:pPr>
        <w:tabs>
          <w:tab w:val="num" w:pos="1672"/>
        </w:tabs>
        <w:ind w:left="1672" w:hanging="360"/>
      </w:pPr>
      <w:rPr>
        <w:rFonts w:ascii="Symbol" w:hAnsi="Symbol" w:hint="default"/>
      </w:rPr>
    </w:lvl>
    <w:lvl w:ilvl="1" w:tplc="265AB794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4F421288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6EBEF3E8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B6706CCA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F8C2CFFE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EF8ED9A6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43AECCAA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1FD0B7C0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4">
    <w:nsid w:val="68FE2A15"/>
    <w:multiLevelType w:val="hybridMultilevel"/>
    <w:tmpl w:val="80D6EF70"/>
    <w:lvl w:ilvl="0" w:tplc="4A8C37D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50003" w:tentative="1">
      <w:start w:val="1"/>
      <w:numFmt w:val="lowerLetter"/>
      <w:lvlText w:val="%2."/>
      <w:lvlJc w:val="left"/>
      <w:pPr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EA0003"/>
    <w:multiLevelType w:val="hybridMultilevel"/>
    <w:tmpl w:val="218AF636"/>
    <w:lvl w:ilvl="0" w:tplc="44A4D9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FC78C5"/>
    <w:multiLevelType w:val="multilevel"/>
    <w:tmpl w:val="ED881936"/>
    <w:styleLink w:val="ListaI"/>
    <w:lvl w:ilvl="0">
      <w:start w:val="9"/>
      <w:numFmt w:val="upperLetter"/>
      <w:lvlText w:val="ROZDZIAŁ: %1."/>
      <w:lvlJc w:val="left"/>
      <w:pPr>
        <w:ind w:left="0" w:firstLine="0"/>
      </w:pPr>
      <w:rPr>
        <w:rFonts w:ascii="Arial" w:hAnsi="Arial" w:hint="default"/>
        <w:b/>
        <w:color w:val="008000"/>
        <w:sz w:val="48"/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color w:val="00800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7">
    <w:nsid w:val="739E3C0E"/>
    <w:multiLevelType w:val="multilevel"/>
    <w:tmpl w:val="C7B28520"/>
    <w:lvl w:ilvl="0">
      <w:start w:val="1"/>
      <w:numFmt w:val="upperLetter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lowerRoman"/>
      <w:pStyle w:val="Nagwek7"/>
      <w:lvlText w:val="(%7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7">
      <w:start w:val="1"/>
      <w:numFmt w:val="lowerLetter"/>
      <w:pStyle w:val="Nagwek8"/>
      <w:lvlText w:val="(%8)"/>
      <w:lvlJc w:val="left"/>
      <w:pPr>
        <w:tabs>
          <w:tab w:val="num" w:pos="5760"/>
        </w:tabs>
        <w:ind w:left="5400" w:firstLine="0"/>
      </w:pPr>
      <w:rPr>
        <w:rFonts w:hint="default"/>
      </w:rPr>
    </w:lvl>
    <w:lvl w:ilvl="8">
      <w:start w:val="1"/>
      <w:numFmt w:val="lowerRoman"/>
      <w:pStyle w:val="Nagwek9"/>
      <w:lvlText w:val="(%9)"/>
      <w:lvlJc w:val="left"/>
      <w:pPr>
        <w:tabs>
          <w:tab w:val="num" w:pos="6480"/>
        </w:tabs>
        <w:ind w:left="6120" w:firstLine="0"/>
      </w:pPr>
      <w:rPr>
        <w:rFonts w:hint="default"/>
      </w:rPr>
    </w:lvl>
  </w:abstractNum>
  <w:abstractNum w:abstractNumId="38">
    <w:nsid w:val="74F23AC6"/>
    <w:multiLevelType w:val="multilevel"/>
    <w:tmpl w:val="8D56B186"/>
    <w:lvl w:ilvl="0">
      <w:start w:val="10"/>
      <w:numFmt w:val="upperLetter"/>
      <w:lvlText w:val="ROZDZIAŁ: %1"/>
      <w:lvlJc w:val="left"/>
      <w:pPr>
        <w:ind w:left="0" w:firstLine="0"/>
      </w:pPr>
      <w:rPr>
        <w:rFonts w:ascii="Arial" w:hAnsi="Arial" w:hint="default"/>
        <w:b/>
        <w:color w:val="008000"/>
        <w:sz w:val="48"/>
      </w:rPr>
    </w:lvl>
    <w:lvl w:ilvl="1">
      <w:start w:val="1"/>
      <w:numFmt w:val="decimal"/>
      <w:lvlText w:val="%1.%2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color w:val="00800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3">
      <w:start w:val="1"/>
      <w:numFmt w:val="lowerLetter"/>
      <w:lvlText w:val="%1.%2.%3.%4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)"/>
      <w:lvlJc w:val="left"/>
      <w:pPr>
        <w:tabs>
          <w:tab w:val="num" w:pos="1412"/>
        </w:tabs>
        <w:ind w:left="1412" w:hanging="1412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9">
    <w:nsid w:val="76A85D3C"/>
    <w:multiLevelType w:val="multilevel"/>
    <w:tmpl w:val="51C80044"/>
    <w:lvl w:ilvl="0">
      <w:start w:val="1"/>
      <w:numFmt w:val="upperLetter"/>
      <w:lvlText w:val="ROZDZIAŁ: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%1.%2.%3.%4.%5)"/>
      <w:lvlJc w:val="left"/>
      <w:pPr>
        <w:tabs>
          <w:tab w:val="num" w:pos="76"/>
        </w:tabs>
        <w:ind w:left="2" w:firstLine="7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)"/>
      <w:lvlJc w:val="left"/>
      <w:pPr>
        <w:tabs>
          <w:tab w:val="num" w:pos="1785"/>
        </w:tabs>
        <w:ind w:left="1423" w:firstLine="2"/>
      </w:pPr>
      <w:rPr>
        <w:rFonts w:hint="default"/>
      </w:rPr>
    </w:lvl>
    <w:lvl w:ilvl="6">
      <w:numFmt w:val="lowerRoman"/>
      <w:lvlText w:val="(%7)"/>
      <w:lvlJc w:val="left"/>
      <w:pPr>
        <w:tabs>
          <w:tab w:val="num" w:pos="2505"/>
        </w:tabs>
        <w:ind w:left="2145" w:firstLine="0"/>
      </w:pPr>
      <w:rPr>
        <w:rFonts w:hint="default"/>
      </w:rPr>
    </w:lvl>
    <w:lvl w:ilvl="7">
      <w:numFmt w:val="lowerLetter"/>
      <w:lvlText w:val="(%8)"/>
      <w:lvlJc w:val="left"/>
      <w:pPr>
        <w:tabs>
          <w:tab w:val="num" w:pos="3225"/>
        </w:tabs>
        <w:ind w:left="2865" w:firstLine="0"/>
      </w:pPr>
      <w:rPr>
        <w:rFonts w:hint="default"/>
      </w:rPr>
    </w:lvl>
    <w:lvl w:ilvl="8">
      <w:numFmt w:val="lowerRoman"/>
      <w:lvlText w:val="(%9)"/>
      <w:lvlJc w:val="left"/>
      <w:pPr>
        <w:tabs>
          <w:tab w:val="num" w:pos="3945"/>
        </w:tabs>
        <w:ind w:left="3585" w:firstLine="0"/>
      </w:pPr>
      <w:rPr>
        <w:rFonts w:hint="default"/>
      </w:rPr>
    </w:lvl>
  </w:abstractNum>
  <w:abstractNum w:abstractNumId="40">
    <w:nsid w:val="7B500FF1"/>
    <w:multiLevelType w:val="hybridMultilevel"/>
    <w:tmpl w:val="90AC854A"/>
    <w:lvl w:ilvl="0" w:tplc="0415000D">
      <w:start w:val="1"/>
      <w:numFmt w:val="upperLetter"/>
      <w:lvlText w:val="%1.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C7329C"/>
    <w:multiLevelType w:val="hybridMultilevel"/>
    <w:tmpl w:val="BCA6BFF6"/>
    <w:lvl w:ilvl="0" w:tplc="CC78A832">
      <w:start w:val="1"/>
      <w:numFmt w:val="lowerLetter"/>
      <w:pStyle w:val="TT2a-ENG"/>
      <w:lvlText w:val="%1.)"/>
      <w:lvlJc w:val="left"/>
      <w:pPr>
        <w:tabs>
          <w:tab w:val="num" w:pos="1596"/>
        </w:tabs>
        <w:ind w:left="1596" w:hanging="284"/>
      </w:pPr>
      <w:rPr>
        <w:rFonts w:hint="default"/>
      </w:rPr>
    </w:lvl>
    <w:lvl w:ilvl="1" w:tplc="127098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BA59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9E4C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245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B843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60B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EF2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C6CE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9A7E90"/>
    <w:multiLevelType w:val="hybridMultilevel"/>
    <w:tmpl w:val="60DA042A"/>
    <w:lvl w:ilvl="0" w:tplc="76622B22">
      <w:start w:val="1"/>
      <w:numFmt w:val="lowerLetter"/>
      <w:pStyle w:val="TP1a-PL"/>
      <w:lvlText w:val="%1)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1" w:tplc="04150003">
      <w:start w:val="1"/>
      <w:numFmt w:val="bullet"/>
      <w:pStyle w:val="TP21-P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E6644B"/>
    <w:multiLevelType w:val="multilevel"/>
    <w:tmpl w:val="6B680EFA"/>
    <w:lvl w:ilvl="0">
      <w:start w:val="1"/>
      <w:numFmt w:val="none"/>
      <w:pStyle w:val="N1PLAa"/>
      <w:lvlText w:val=""/>
      <w:lvlJc w:val="left"/>
      <w:pPr>
        <w:tabs>
          <w:tab w:val="num" w:pos="284"/>
        </w:tabs>
        <w:ind w:left="284" w:hanging="284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N2PLAa"/>
      <w:lvlText w:val="(Aa) %2."/>
      <w:lvlJc w:val="left"/>
      <w:pPr>
        <w:tabs>
          <w:tab w:val="num" w:pos="284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N3PLAa"/>
      <w:lvlText w:val="%1(Aa) %2.%3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3">
      <w:start w:val="1"/>
      <w:numFmt w:val="lowerLetter"/>
      <w:pStyle w:val="N4PLAa"/>
      <w:lvlText w:val="%1(Aa) %2.%3.%4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N5PLAa"/>
      <w:lvlText w:val="%1(Aa) %2.%3.%4.%5)"/>
      <w:lvlJc w:val="left"/>
      <w:pPr>
        <w:tabs>
          <w:tab w:val="num" w:pos="76"/>
        </w:tabs>
        <w:ind w:left="2" w:firstLine="7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(Aa) %2.%3.%4.%5.%6)"/>
      <w:lvlJc w:val="left"/>
      <w:pPr>
        <w:tabs>
          <w:tab w:val="num" w:pos="1785"/>
        </w:tabs>
        <w:ind w:left="1423" w:firstLine="2"/>
      </w:pPr>
      <w:rPr>
        <w:rFonts w:hint="default"/>
      </w:rPr>
    </w:lvl>
    <w:lvl w:ilvl="6">
      <w:numFmt w:val="lowerRoman"/>
      <w:lvlText w:val="(%7)"/>
      <w:lvlJc w:val="left"/>
      <w:pPr>
        <w:tabs>
          <w:tab w:val="num" w:pos="2505"/>
        </w:tabs>
        <w:ind w:left="2145" w:firstLine="0"/>
      </w:pPr>
      <w:rPr>
        <w:rFonts w:hint="default"/>
      </w:rPr>
    </w:lvl>
    <w:lvl w:ilvl="7">
      <w:numFmt w:val="lowerLetter"/>
      <w:lvlText w:val="(%8)"/>
      <w:lvlJc w:val="left"/>
      <w:pPr>
        <w:tabs>
          <w:tab w:val="num" w:pos="3225"/>
        </w:tabs>
        <w:ind w:left="2865" w:firstLine="0"/>
      </w:pPr>
      <w:rPr>
        <w:rFonts w:hint="default"/>
      </w:rPr>
    </w:lvl>
    <w:lvl w:ilvl="8">
      <w:numFmt w:val="lowerRoman"/>
      <w:lvlText w:val="(%9)"/>
      <w:lvlJc w:val="left"/>
      <w:pPr>
        <w:tabs>
          <w:tab w:val="num" w:pos="3945"/>
        </w:tabs>
        <w:ind w:left="3585" w:firstLine="0"/>
      </w:pPr>
      <w:rPr>
        <w:rFonts w:hint="default"/>
      </w:rPr>
    </w:lvl>
  </w:abstractNum>
  <w:num w:numId="1">
    <w:abstractNumId w:val="43"/>
  </w:num>
  <w:num w:numId="2">
    <w:abstractNumId w:val="28"/>
  </w:num>
  <w:num w:numId="3">
    <w:abstractNumId w:val="37"/>
  </w:num>
  <w:num w:numId="4">
    <w:abstractNumId w:val="24"/>
  </w:num>
  <w:num w:numId="5">
    <w:abstractNumId w:val="33"/>
  </w:num>
  <w:num w:numId="6">
    <w:abstractNumId w:val="31"/>
  </w:num>
  <w:num w:numId="7">
    <w:abstractNumId w:val="42"/>
  </w:num>
  <w:num w:numId="8">
    <w:abstractNumId w:val="21"/>
  </w:num>
  <w:num w:numId="9">
    <w:abstractNumId w:val="32"/>
  </w:num>
  <w:num w:numId="10">
    <w:abstractNumId w:val="38"/>
  </w:num>
  <w:num w:numId="1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12">
    <w:abstractNumId w:val="4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13">
    <w:abstractNumId w:val="15"/>
  </w:num>
  <w:num w:numId="14">
    <w:abstractNumId w:val="22"/>
  </w:num>
  <w:num w:numId="15">
    <w:abstractNumId w:val="29"/>
  </w:num>
  <w:num w:numId="16">
    <w:abstractNumId w:val="27"/>
  </w:num>
  <w:num w:numId="17">
    <w:abstractNumId w:val="25"/>
  </w:num>
  <w:num w:numId="18">
    <w:abstractNumId w:val="20"/>
  </w:num>
  <w:num w:numId="19">
    <w:abstractNumId w:val="17"/>
  </w:num>
  <w:num w:numId="20">
    <w:abstractNumId w:val="13"/>
  </w:num>
  <w:num w:numId="21">
    <w:abstractNumId w:val="36"/>
  </w:num>
  <w:num w:numId="22">
    <w:abstractNumId w:val="18"/>
  </w:num>
  <w:num w:numId="23">
    <w:abstractNumId w:val="26"/>
  </w:num>
  <w:num w:numId="24">
    <w:abstractNumId w:val="16"/>
  </w:num>
  <w:num w:numId="25">
    <w:abstractNumId w:val="19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3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37">
    <w:abstractNumId w:val="11"/>
  </w:num>
  <w:num w:numId="38">
    <w:abstractNumId w:val="12"/>
  </w:num>
  <w:num w:numId="39">
    <w:abstractNumId w:val="40"/>
  </w:num>
  <w:num w:numId="40">
    <w:abstractNumId w:val="23"/>
  </w:num>
  <w:num w:numId="41">
    <w:abstractNumId w:val="41"/>
  </w:num>
  <w:num w:numId="42">
    <w:abstractNumId w:val="39"/>
  </w:num>
  <w:num w:numId="43">
    <w:abstractNumId w:val="34"/>
  </w:num>
  <w:num w:numId="44">
    <w:abstractNumId w:val="35"/>
  </w:num>
  <w:num w:numId="45">
    <w:abstractNumId w:val="14"/>
  </w:num>
  <w:num w:numId="46">
    <w:abstractNumId w:val="30"/>
  </w:num>
  <w:num w:numId="4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1832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92"/>
    <w:rsid w:val="00000FFA"/>
    <w:rsid w:val="0000101A"/>
    <w:rsid w:val="00001CE1"/>
    <w:rsid w:val="0000202F"/>
    <w:rsid w:val="00002271"/>
    <w:rsid w:val="0000449C"/>
    <w:rsid w:val="0000569A"/>
    <w:rsid w:val="00007D25"/>
    <w:rsid w:val="00007F25"/>
    <w:rsid w:val="00012504"/>
    <w:rsid w:val="00013125"/>
    <w:rsid w:val="00013185"/>
    <w:rsid w:val="00016E26"/>
    <w:rsid w:val="00020970"/>
    <w:rsid w:val="00025565"/>
    <w:rsid w:val="00025B5C"/>
    <w:rsid w:val="00030B9D"/>
    <w:rsid w:val="00032449"/>
    <w:rsid w:val="000339B1"/>
    <w:rsid w:val="00036B9D"/>
    <w:rsid w:val="000372BF"/>
    <w:rsid w:val="000372F6"/>
    <w:rsid w:val="00037623"/>
    <w:rsid w:val="000420A5"/>
    <w:rsid w:val="000420F6"/>
    <w:rsid w:val="000445E1"/>
    <w:rsid w:val="000463A1"/>
    <w:rsid w:val="000527E1"/>
    <w:rsid w:val="00052F2D"/>
    <w:rsid w:val="00053E0A"/>
    <w:rsid w:val="00054054"/>
    <w:rsid w:val="000549F9"/>
    <w:rsid w:val="000562B5"/>
    <w:rsid w:val="0005761D"/>
    <w:rsid w:val="00060BED"/>
    <w:rsid w:val="000613A2"/>
    <w:rsid w:val="00061C36"/>
    <w:rsid w:val="00064770"/>
    <w:rsid w:val="00064C94"/>
    <w:rsid w:val="00065A13"/>
    <w:rsid w:val="000719EC"/>
    <w:rsid w:val="00071CE7"/>
    <w:rsid w:val="000724AE"/>
    <w:rsid w:val="00073E22"/>
    <w:rsid w:val="000753B1"/>
    <w:rsid w:val="00080C7B"/>
    <w:rsid w:val="0008304B"/>
    <w:rsid w:val="000833CB"/>
    <w:rsid w:val="00083A4B"/>
    <w:rsid w:val="00085A57"/>
    <w:rsid w:val="00087C67"/>
    <w:rsid w:val="000906B2"/>
    <w:rsid w:val="00091109"/>
    <w:rsid w:val="00091FFD"/>
    <w:rsid w:val="000923A7"/>
    <w:rsid w:val="000927E5"/>
    <w:rsid w:val="0009315C"/>
    <w:rsid w:val="00093495"/>
    <w:rsid w:val="00095488"/>
    <w:rsid w:val="000A152E"/>
    <w:rsid w:val="000A16D0"/>
    <w:rsid w:val="000A2366"/>
    <w:rsid w:val="000A36F0"/>
    <w:rsid w:val="000A3A33"/>
    <w:rsid w:val="000A4AFB"/>
    <w:rsid w:val="000A53E3"/>
    <w:rsid w:val="000A674C"/>
    <w:rsid w:val="000A6BDE"/>
    <w:rsid w:val="000B11B4"/>
    <w:rsid w:val="000B181D"/>
    <w:rsid w:val="000B23D7"/>
    <w:rsid w:val="000B335C"/>
    <w:rsid w:val="000B5183"/>
    <w:rsid w:val="000B57E6"/>
    <w:rsid w:val="000B7289"/>
    <w:rsid w:val="000C0CA4"/>
    <w:rsid w:val="000C126B"/>
    <w:rsid w:val="000C20EC"/>
    <w:rsid w:val="000C2556"/>
    <w:rsid w:val="000C2934"/>
    <w:rsid w:val="000C4C7C"/>
    <w:rsid w:val="000C5C67"/>
    <w:rsid w:val="000C7036"/>
    <w:rsid w:val="000D0B52"/>
    <w:rsid w:val="000D3F3F"/>
    <w:rsid w:val="000D6ED8"/>
    <w:rsid w:val="000E1F95"/>
    <w:rsid w:val="000E20A9"/>
    <w:rsid w:val="000E242E"/>
    <w:rsid w:val="000E2831"/>
    <w:rsid w:val="000E3128"/>
    <w:rsid w:val="000E3216"/>
    <w:rsid w:val="000E40C6"/>
    <w:rsid w:val="000E4A74"/>
    <w:rsid w:val="000E5A4C"/>
    <w:rsid w:val="000E6E84"/>
    <w:rsid w:val="000F0303"/>
    <w:rsid w:val="000F2232"/>
    <w:rsid w:val="000F2FB3"/>
    <w:rsid w:val="000F3FA2"/>
    <w:rsid w:val="000F46D3"/>
    <w:rsid w:val="000F5FDB"/>
    <w:rsid w:val="000F76CE"/>
    <w:rsid w:val="0010224C"/>
    <w:rsid w:val="001022B7"/>
    <w:rsid w:val="00102F14"/>
    <w:rsid w:val="00103A2F"/>
    <w:rsid w:val="00105613"/>
    <w:rsid w:val="00105D89"/>
    <w:rsid w:val="00106195"/>
    <w:rsid w:val="00106EE6"/>
    <w:rsid w:val="001176A2"/>
    <w:rsid w:val="00122798"/>
    <w:rsid w:val="001305A3"/>
    <w:rsid w:val="00130793"/>
    <w:rsid w:val="00130DE6"/>
    <w:rsid w:val="00132F9D"/>
    <w:rsid w:val="0013533B"/>
    <w:rsid w:val="00135399"/>
    <w:rsid w:val="001357E5"/>
    <w:rsid w:val="00135AA5"/>
    <w:rsid w:val="00137388"/>
    <w:rsid w:val="001374A3"/>
    <w:rsid w:val="0014192D"/>
    <w:rsid w:val="001431BF"/>
    <w:rsid w:val="00144B9C"/>
    <w:rsid w:val="00145FD9"/>
    <w:rsid w:val="001460DF"/>
    <w:rsid w:val="001471F7"/>
    <w:rsid w:val="001478AC"/>
    <w:rsid w:val="0015051A"/>
    <w:rsid w:val="00151689"/>
    <w:rsid w:val="00151EE9"/>
    <w:rsid w:val="00153490"/>
    <w:rsid w:val="00166190"/>
    <w:rsid w:val="001665DE"/>
    <w:rsid w:val="001672BD"/>
    <w:rsid w:val="00167E9B"/>
    <w:rsid w:val="001713D9"/>
    <w:rsid w:val="001714E5"/>
    <w:rsid w:val="00172629"/>
    <w:rsid w:val="001729B2"/>
    <w:rsid w:val="00172CEE"/>
    <w:rsid w:val="00175A43"/>
    <w:rsid w:val="00177CA0"/>
    <w:rsid w:val="001847C6"/>
    <w:rsid w:val="0018736C"/>
    <w:rsid w:val="00190286"/>
    <w:rsid w:val="001934A5"/>
    <w:rsid w:val="001937D6"/>
    <w:rsid w:val="00197EB3"/>
    <w:rsid w:val="001A06BE"/>
    <w:rsid w:val="001A0E46"/>
    <w:rsid w:val="001A155D"/>
    <w:rsid w:val="001A3296"/>
    <w:rsid w:val="001B2D5A"/>
    <w:rsid w:val="001B35FF"/>
    <w:rsid w:val="001B6B1C"/>
    <w:rsid w:val="001C13DD"/>
    <w:rsid w:val="001C5CCB"/>
    <w:rsid w:val="001C67ED"/>
    <w:rsid w:val="001D0A5D"/>
    <w:rsid w:val="001D0B8B"/>
    <w:rsid w:val="001D376A"/>
    <w:rsid w:val="001D53C0"/>
    <w:rsid w:val="001D5B9C"/>
    <w:rsid w:val="001D67AB"/>
    <w:rsid w:val="001D6B74"/>
    <w:rsid w:val="001D6BF9"/>
    <w:rsid w:val="001E0C73"/>
    <w:rsid w:val="001E1B66"/>
    <w:rsid w:val="001E2265"/>
    <w:rsid w:val="001E2E90"/>
    <w:rsid w:val="001E3ACC"/>
    <w:rsid w:val="001E55B9"/>
    <w:rsid w:val="001F07DA"/>
    <w:rsid w:val="001F1758"/>
    <w:rsid w:val="001F3F03"/>
    <w:rsid w:val="00207907"/>
    <w:rsid w:val="002117CE"/>
    <w:rsid w:val="00215DEB"/>
    <w:rsid w:val="002161AC"/>
    <w:rsid w:val="00217DDB"/>
    <w:rsid w:val="00217F8D"/>
    <w:rsid w:val="00221C78"/>
    <w:rsid w:val="00223834"/>
    <w:rsid w:val="00224481"/>
    <w:rsid w:val="00224AF8"/>
    <w:rsid w:val="00224F21"/>
    <w:rsid w:val="002306C8"/>
    <w:rsid w:val="00231F42"/>
    <w:rsid w:val="002327A9"/>
    <w:rsid w:val="00233A46"/>
    <w:rsid w:val="00233B1B"/>
    <w:rsid w:val="00233DDB"/>
    <w:rsid w:val="00234DD5"/>
    <w:rsid w:val="002367DE"/>
    <w:rsid w:val="00236890"/>
    <w:rsid w:val="0023770B"/>
    <w:rsid w:val="00237B6A"/>
    <w:rsid w:val="00241051"/>
    <w:rsid w:val="002410A8"/>
    <w:rsid w:val="00243BBE"/>
    <w:rsid w:val="0024416D"/>
    <w:rsid w:val="002447CF"/>
    <w:rsid w:val="00247AA7"/>
    <w:rsid w:val="00253E31"/>
    <w:rsid w:val="0025511C"/>
    <w:rsid w:val="0025520A"/>
    <w:rsid w:val="0026204C"/>
    <w:rsid w:val="00262311"/>
    <w:rsid w:val="00265893"/>
    <w:rsid w:val="0026779D"/>
    <w:rsid w:val="00267D10"/>
    <w:rsid w:val="00267E3C"/>
    <w:rsid w:val="00270F5D"/>
    <w:rsid w:val="002738A6"/>
    <w:rsid w:val="0027405E"/>
    <w:rsid w:val="00274256"/>
    <w:rsid w:val="002771CB"/>
    <w:rsid w:val="00277BE6"/>
    <w:rsid w:val="0028123C"/>
    <w:rsid w:val="00281EF5"/>
    <w:rsid w:val="00282026"/>
    <w:rsid w:val="002838A5"/>
    <w:rsid w:val="00286F33"/>
    <w:rsid w:val="00292D30"/>
    <w:rsid w:val="002937B6"/>
    <w:rsid w:val="00296055"/>
    <w:rsid w:val="00296F25"/>
    <w:rsid w:val="00297E7D"/>
    <w:rsid w:val="002A2A21"/>
    <w:rsid w:val="002A341A"/>
    <w:rsid w:val="002A4054"/>
    <w:rsid w:val="002A48EF"/>
    <w:rsid w:val="002A678C"/>
    <w:rsid w:val="002A70A0"/>
    <w:rsid w:val="002A75B1"/>
    <w:rsid w:val="002B014C"/>
    <w:rsid w:val="002B08CC"/>
    <w:rsid w:val="002B126C"/>
    <w:rsid w:val="002B1DCC"/>
    <w:rsid w:val="002B1E98"/>
    <w:rsid w:val="002B1F65"/>
    <w:rsid w:val="002B2AC1"/>
    <w:rsid w:val="002B2E56"/>
    <w:rsid w:val="002B4726"/>
    <w:rsid w:val="002B6648"/>
    <w:rsid w:val="002B6754"/>
    <w:rsid w:val="002C484D"/>
    <w:rsid w:val="002C5CC7"/>
    <w:rsid w:val="002C648A"/>
    <w:rsid w:val="002D113B"/>
    <w:rsid w:val="002D304B"/>
    <w:rsid w:val="002D30D0"/>
    <w:rsid w:val="002D55FE"/>
    <w:rsid w:val="002E0F4F"/>
    <w:rsid w:val="002E2071"/>
    <w:rsid w:val="002E4341"/>
    <w:rsid w:val="002E467B"/>
    <w:rsid w:val="002E7D0E"/>
    <w:rsid w:val="002F04A6"/>
    <w:rsid w:val="002F0D9E"/>
    <w:rsid w:val="002F1B70"/>
    <w:rsid w:val="002F2527"/>
    <w:rsid w:val="002F3D47"/>
    <w:rsid w:val="002F4B0D"/>
    <w:rsid w:val="002F685E"/>
    <w:rsid w:val="002F768B"/>
    <w:rsid w:val="003002A2"/>
    <w:rsid w:val="00304BF4"/>
    <w:rsid w:val="00305584"/>
    <w:rsid w:val="00305694"/>
    <w:rsid w:val="00310278"/>
    <w:rsid w:val="003103C2"/>
    <w:rsid w:val="003104BE"/>
    <w:rsid w:val="0031055B"/>
    <w:rsid w:val="00310C39"/>
    <w:rsid w:val="00313874"/>
    <w:rsid w:val="00313908"/>
    <w:rsid w:val="00313E37"/>
    <w:rsid w:val="003167E3"/>
    <w:rsid w:val="00317776"/>
    <w:rsid w:val="00320732"/>
    <w:rsid w:val="00320B27"/>
    <w:rsid w:val="00322DAF"/>
    <w:rsid w:val="00323B22"/>
    <w:rsid w:val="00323C3E"/>
    <w:rsid w:val="00324270"/>
    <w:rsid w:val="00325762"/>
    <w:rsid w:val="00327396"/>
    <w:rsid w:val="00327E48"/>
    <w:rsid w:val="0033170B"/>
    <w:rsid w:val="0033326A"/>
    <w:rsid w:val="00333D17"/>
    <w:rsid w:val="00340294"/>
    <w:rsid w:val="00343024"/>
    <w:rsid w:val="00343B93"/>
    <w:rsid w:val="00343C96"/>
    <w:rsid w:val="00344D82"/>
    <w:rsid w:val="003469E0"/>
    <w:rsid w:val="00347BF6"/>
    <w:rsid w:val="003548A5"/>
    <w:rsid w:val="0035521D"/>
    <w:rsid w:val="00360081"/>
    <w:rsid w:val="003615C0"/>
    <w:rsid w:val="003620F5"/>
    <w:rsid w:val="00365045"/>
    <w:rsid w:val="003651BC"/>
    <w:rsid w:val="00370F9B"/>
    <w:rsid w:val="00372036"/>
    <w:rsid w:val="00374428"/>
    <w:rsid w:val="0037530C"/>
    <w:rsid w:val="00375757"/>
    <w:rsid w:val="003820D3"/>
    <w:rsid w:val="0038317F"/>
    <w:rsid w:val="0038415A"/>
    <w:rsid w:val="0038509D"/>
    <w:rsid w:val="00385ADE"/>
    <w:rsid w:val="00386CD1"/>
    <w:rsid w:val="00391FAE"/>
    <w:rsid w:val="0039386A"/>
    <w:rsid w:val="00393E0F"/>
    <w:rsid w:val="0039604E"/>
    <w:rsid w:val="00397023"/>
    <w:rsid w:val="0039789C"/>
    <w:rsid w:val="00397E6A"/>
    <w:rsid w:val="003A2F90"/>
    <w:rsid w:val="003A7E7C"/>
    <w:rsid w:val="003B064F"/>
    <w:rsid w:val="003B0773"/>
    <w:rsid w:val="003B2679"/>
    <w:rsid w:val="003B3DFA"/>
    <w:rsid w:val="003B440A"/>
    <w:rsid w:val="003B5287"/>
    <w:rsid w:val="003B7A20"/>
    <w:rsid w:val="003C1076"/>
    <w:rsid w:val="003C488E"/>
    <w:rsid w:val="003C5BBB"/>
    <w:rsid w:val="003C624A"/>
    <w:rsid w:val="003C67F8"/>
    <w:rsid w:val="003D0A1A"/>
    <w:rsid w:val="003D0C32"/>
    <w:rsid w:val="003D380F"/>
    <w:rsid w:val="003D43C4"/>
    <w:rsid w:val="003D5E14"/>
    <w:rsid w:val="003D68C3"/>
    <w:rsid w:val="003D7C8F"/>
    <w:rsid w:val="003E03A9"/>
    <w:rsid w:val="003E03CA"/>
    <w:rsid w:val="003E0645"/>
    <w:rsid w:val="003E0E2B"/>
    <w:rsid w:val="003E6892"/>
    <w:rsid w:val="003E780E"/>
    <w:rsid w:val="003F0239"/>
    <w:rsid w:val="003F16FB"/>
    <w:rsid w:val="003F2AFE"/>
    <w:rsid w:val="003F312F"/>
    <w:rsid w:val="003F33FB"/>
    <w:rsid w:val="003F3D0B"/>
    <w:rsid w:val="003F5D59"/>
    <w:rsid w:val="00401A25"/>
    <w:rsid w:val="004032BC"/>
    <w:rsid w:val="00404571"/>
    <w:rsid w:val="00406A01"/>
    <w:rsid w:val="004070D6"/>
    <w:rsid w:val="00412D29"/>
    <w:rsid w:val="00417E9B"/>
    <w:rsid w:val="00420061"/>
    <w:rsid w:val="00421A0D"/>
    <w:rsid w:val="004221BA"/>
    <w:rsid w:val="00423736"/>
    <w:rsid w:val="00431CA9"/>
    <w:rsid w:val="004338B9"/>
    <w:rsid w:val="004366FA"/>
    <w:rsid w:val="004370C1"/>
    <w:rsid w:val="004419EF"/>
    <w:rsid w:val="00441F6D"/>
    <w:rsid w:val="00442266"/>
    <w:rsid w:val="00444D38"/>
    <w:rsid w:val="004471A6"/>
    <w:rsid w:val="00450131"/>
    <w:rsid w:val="00450381"/>
    <w:rsid w:val="00450DE5"/>
    <w:rsid w:val="00451B65"/>
    <w:rsid w:val="00454A2C"/>
    <w:rsid w:val="00455BB6"/>
    <w:rsid w:val="00455F08"/>
    <w:rsid w:val="00457818"/>
    <w:rsid w:val="004609CA"/>
    <w:rsid w:val="00463ECA"/>
    <w:rsid w:val="00464D16"/>
    <w:rsid w:val="00465C45"/>
    <w:rsid w:val="00467132"/>
    <w:rsid w:val="004679C7"/>
    <w:rsid w:val="0047233D"/>
    <w:rsid w:val="00472589"/>
    <w:rsid w:val="00475EE8"/>
    <w:rsid w:val="0047769B"/>
    <w:rsid w:val="004809B6"/>
    <w:rsid w:val="00482775"/>
    <w:rsid w:val="00483059"/>
    <w:rsid w:val="004843A8"/>
    <w:rsid w:val="004847AA"/>
    <w:rsid w:val="00487494"/>
    <w:rsid w:val="004902DE"/>
    <w:rsid w:val="004923C2"/>
    <w:rsid w:val="004970F3"/>
    <w:rsid w:val="004A0E39"/>
    <w:rsid w:val="004A2135"/>
    <w:rsid w:val="004A2473"/>
    <w:rsid w:val="004A2A0B"/>
    <w:rsid w:val="004A31E3"/>
    <w:rsid w:val="004A4784"/>
    <w:rsid w:val="004A73CE"/>
    <w:rsid w:val="004A7F41"/>
    <w:rsid w:val="004B0C5B"/>
    <w:rsid w:val="004B0F73"/>
    <w:rsid w:val="004B149F"/>
    <w:rsid w:val="004B4CC0"/>
    <w:rsid w:val="004B510E"/>
    <w:rsid w:val="004B61D0"/>
    <w:rsid w:val="004B6990"/>
    <w:rsid w:val="004B77EC"/>
    <w:rsid w:val="004C002C"/>
    <w:rsid w:val="004C186E"/>
    <w:rsid w:val="004C2B37"/>
    <w:rsid w:val="004C35E1"/>
    <w:rsid w:val="004C5BD9"/>
    <w:rsid w:val="004C5E0C"/>
    <w:rsid w:val="004C64E6"/>
    <w:rsid w:val="004C78E6"/>
    <w:rsid w:val="004D13AC"/>
    <w:rsid w:val="004D27F5"/>
    <w:rsid w:val="004D2B36"/>
    <w:rsid w:val="004D5E62"/>
    <w:rsid w:val="004E0520"/>
    <w:rsid w:val="004E1A44"/>
    <w:rsid w:val="004E4AE4"/>
    <w:rsid w:val="004E6F17"/>
    <w:rsid w:val="004F0016"/>
    <w:rsid w:val="004F0627"/>
    <w:rsid w:val="004F6C79"/>
    <w:rsid w:val="00503B5F"/>
    <w:rsid w:val="005044BF"/>
    <w:rsid w:val="00506C40"/>
    <w:rsid w:val="0051132B"/>
    <w:rsid w:val="00512996"/>
    <w:rsid w:val="005142FA"/>
    <w:rsid w:val="00515400"/>
    <w:rsid w:val="005179E8"/>
    <w:rsid w:val="00523DA3"/>
    <w:rsid w:val="005249BB"/>
    <w:rsid w:val="00530608"/>
    <w:rsid w:val="0053310B"/>
    <w:rsid w:val="00533370"/>
    <w:rsid w:val="00535871"/>
    <w:rsid w:val="00537575"/>
    <w:rsid w:val="005442E2"/>
    <w:rsid w:val="0055067E"/>
    <w:rsid w:val="00552AF4"/>
    <w:rsid w:val="00555ADD"/>
    <w:rsid w:val="00556A93"/>
    <w:rsid w:val="0056106F"/>
    <w:rsid w:val="005613C6"/>
    <w:rsid w:val="005617E7"/>
    <w:rsid w:val="005637EA"/>
    <w:rsid w:val="00563A1C"/>
    <w:rsid w:val="00564867"/>
    <w:rsid w:val="00564E1B"/>
    <w:rsid w:val="00565981"/>
    <w:rsid w:val="00566D5A"/>
    <w:rsid w:val="00567900"/>
    <w:rsid w:val="00576685"/>
    <w:rsid w:val="00576EB9"/>
    <w:rsid w:val="00577547"/>
    <w:rsid w:val="00577C4B"/>
    <w:rsid w:val="005804F1"/>
    <w:rsid w:val="00580FA5"/>
    <w:rsid w:val="00581680"/>
    <w:rsid w:val="00583ABB"/>
    <w:rsid w:val="00583C1B"/>
    <w:rsid w:val="00584891"/>
    <w:rsid w:val="005851A0"/>
    <w:rsid w:val="00585E56"/>
    <w:rsid w:val="005864D3"/>
    <w:rsid w:val="00586C8D"/>
    <w:rsid w:val="0059565A"/>
    <w:rsid w:val="00597E42"/>
    <w:rsid w:val="005A7C21"/>
    <w:rsid w:val="005A7EBE"/>
    <w:rsid w:val="005B12C2"/>
    <w:rsid w:val="005B1464"/>
    <w:rsid w:val="005B2413"/>
    <w:rsid w:val="005B2B27"/>
    <w:rsid w:val="005B3E3C"/>
    <w:rsid w:val="005B3F6D"/>
    <w:rsid w:val="005C12D7"/>
    <w:rsid w:val="005C1CEE"/>
    <w:rsid w:val="005C2AF6"/>
    <w:rsid w:val="005C321F"/>
    <w:rsid w:val="005C4F38"/>
    <w:rsid w:val="005C5563"/>
    <w:rsid w:val="005C73FC"/>
    <w:rsid w:val="005C7BBC"/>
    <w:rsid w:val="005D421B"/>
    <w:rsid w:val="005D5CDD"/>
    <w:rsid w:val="005D6312"/>
    <w:rsid w:val="005D77EF"/>
    <w:rsid w:val="005D7B83"/>
    <w:rsid w:val="005E017B"/>
    <w:rsid w:val="005E0B7B"/>
    <w:rsid w:val="005E1695"/>
    <w:rsid w:val="005E1870"/>
    <w:rsid w:val="005E1F0A"/>
    <w:rsid w:val="005E6E87"/>
    <w:rsid w:val="005F1A86"/>
    <w:rsid w:val="005F4DBD"/>
    <w:rsid w:val="005F731B"/>
    <w:rsid w:val="005F7688"/>
    <w:rsid w:val="00601301"/>
    <w:rsid w:val="0060275D"/>
    <w:rsid w:val="006044C0"/>
    <w:rsid w:val="00605F7F"/>
    <w:rsid w:val="006072F3"/>
    <w:rsid w:val="006104B8"/>
    <w:rsid w:val="0061072D"/>
    <w:rsid w:val="006114E6"/>
    <w:rsid w:val="00611C52"/>
    <w:rsid w:val="00613922"/>
    <w:rsid w:val="00614BDF"/>
    <w:rsid w:val="00616D06"/>
    <w:rsid w:val="0061706F"/>
    <w:rsid w:val="006205EA"/>
    <w:rsid w:val="00620DA0"/>
    <w:rsid w:val="00621ED0"/>
    <w:rsid w:val="00623C0A"/>
    <w:rsid w:val="00624BEE"/>
    <w:rsid w:val="00625C9C"/>
    <w:rsid w:val="006263F5"/>
    <w:rsid w:val="00626F52"/>
    <w:rsid w:val="00631434"/>
    <w:rsid w:val="00632160"/>
    <w:rsid w:val="006355F1"/>
    <w:rsid w:val="00635777"/>
    <w:rsid w:val="00636123"/>
    <w:rsid w:val="0063778C"/>
    <w:rsid w:val="00640442"/>
    <w:rsid w:val="00641027"/>
    <w:rsid w:val="00642DB4"/>
    <w:rsid w:val="0064334C"/>
    <w:rsid w:val="0064525F"/>
    <w:rsid w:val="0064541C"/>
    <w:rsid w:val="0064605B"/>
    <w:rsid w:val="00650BAC"/>
    <w:rsid w:val="00651EC5"/>
    <w:rsid w:val="00652E84"/>
    <w:rsid w:val="00654100"/>
    <w:rsid w:val="00654923"/>
    <w:rsid w:val="00655778"/>
    <w:rsid w:val="00661660"/>
    <w:rsid w:val="00661848"/>
    <w:rsid w:val="0066233C"/>
    <w:rsid w:val="00662A2D"/>
    <w:rsid w:val="00663613"/>
    <w:rsid w:val="00664E5C"/>
    <w:rsid w:val="00667CF4"/>
    <w:rsid w:val="00670775"/>
    <w:rsid w:val="006708D4"/>
    <w:rsid w:val="00671CC6"/>
    <w:rsid w:val="0067262E"/>
    <w:rsid w:val="00675403"/>
    <w:rsid w:val="00676C17"/>
    <w:rsid w:val="00677E8E"/>
    <w:rsid w:val="006800A1"/>
    <w:rsid w:val="0068042C"/>
    <w:rsid w:val="006810A0"/>
    <w:rsid w:val="006813C2"/>
    <w:rsid w:val="00683C86"/>
    <w:rsid w:val="00690385"/>
    <w:rsid w:val="006904E5"/>
    <w:rsid w:val="006909BF"/>
    <w:rsid w:val="006915A4"/>
    <w:rsid w:val="00693345"/>
    <w:rsid w:val="00693CE8"/>
    <w:rsid w:val="00694B39"/>
    <w:rsid w:val="00696C8B"/>
    <w:rsid w:val="00697741"/>
    <w:rsid w:val="006A0FBC"/>
    <w:rsid w:val="006A19E6"/>
    <w:rsid w:val="006A2B34"/>
    <w:rsid w:val="006A3596"/>
    <w:rsid w:val="006A6681"/>
    <w:rsid w:val="006A729C"/>
    <w:rsid w:val="006B394F"/>
    <w:rsid w:val="006B4B59"/>
    <w:rsid w:val="006B581F"/>
    <w:rsid w:val="006B6255"/>
    <w:rsid w:val="006C0727"/>
    <w:rsid w:val="006C0AC3"/>
    <w:rsid w:val="006C13D6"/>
    <w:rsid w:val="006C1BF2"/>
    <w:rsid w:val="006C2821"/>
    <w:rsid w:val="006C2A23"/>
    <w:rsid w:val="006C2BCC"/>
    <w:rsid w:val="006C3B60"/>
    <w:rsid w:val="006C40BB"/>
    <w:rsid w:val="006C4E94"/>
    <w:rsid w:val="006C6AA9"/>
    <w:rsid w:val="006C7DF7"/>
    <w:rsid w:val="006D0F0A"/>
    <w:rsid w:val="006D0F99"/>
    <w:rsid w:val="006D425E"/>
    <w:rsid w:val="006D5E5B"/>
    <w:rsid w:val="006D6A62"/>
    <w:rsid w:val="006E484E"/>
    <w:rsid w:val="006E5288"/>
    <w:rsid w:val="006E6578"/>
    <w:rsid w:val="006F0755"/>
    <w:rsid w:val="006F156F"/>
    <w:rsid w:val="006F173E"/>
    <w:rsid w:val="006F54D1"/>
    <w:rsid w:val="006F5597"/>
    <w:rsid w:val="0070150D"/>
    <w:rsid w:val="00701524"/>
    <w:rsid w:val="0070348C"/>
    <w:rsid w:val="00710627"/>
    <w:rsid w:val="007117E0"/>
    <w:rsid w:val="007134AA"/>
    <w:rsid w:val="00713D39"/>
    <w:rsid w:val="00714EC0"/>
    <w:rsid w:val="0071583A"/>
    <w:rsid w:val="007230CD"/>
    <w:rsid w:val="00723802"/>
    <w:rsid w:val="0072529B"/>
    <w:rsid w:val="0072662B"/>
    <w:rsid w:val="0072683F"/>
    <w:rsid w:val="007272B8"/>
    <w:rsid w:val="00730089"/>
    <w:rsid w:val="0073216E"/>
    <w:rsid w:val="0073596B"/>
    <w:rsid w:val="00741285"/>
    <w:rsid w:val="0074770E"/>
    <w:rsid w:val="00754DDD"/>
    <w:rsid w:val="00755178"/>
    <w:rsid w:val="007619D4"/>
    <w:rsid w:val="00762639"/>
    <w:rsid w:val="007642D2"/>
    <w:rsid w:val="007652F1"/>
    <w:rsid w:val="0076595A"/>
    <w:rsid w:val="007661AF"/>
    <w:rsid w:val="00766C7A"/>
    <w:rsid w:val="00767D36"/>
    <w:rsid w:val="00771623"/>
    <w:rsid w:val="00771A87"/>
    <w:rsid w:val="007726FD"/>
    <w:rsid w:val="007733F0"/>
    <w:rsid w:val="00773FD0"/>
    <w:rsid w:val="007743A7"/>
    <w:rsid w:val="007765E9"/>
    <w:rsid w:val="007770F3"/>
    <w:rsid w:val="0077770C"/>
    <w:rsid w:val="007824AF"/>
    <w:rsid w:val="00784BE6"/>
    <w:rsid w:val="00784E96"/>
    <w:rsid w:val="007865E4"/>
    <w:rsid w:val="0078781C"/>
    <w:rsid w:val="00790A2D"/>
    <w:rsid w:val="00791A52"/>
    <w:rsid w:val="0079269C"/>
    <w:rsid w:val="007927D3"/>
    <w:rsid w:val="00792BE1"/>
    <w:rsid w:val="00794847"/>
    <w:rsid w:val="007952EE"/>
    <w:rsid w:val="0079544E"/>
    <w:rsid w:val="007957C2"/>
    <w:rsid w:val="007961DD"/>
    <w:rsid w:val="007963E1"/>
    <w:rsid w:val="00797A02"/>
    <w:rsid w:val="00797A2D"/>
    <w:rsid w:val="007A1C27"/>
    <w:rsid w:val="007A2C8F"/>
    <w:rsid w:val="007A396B"/>
    <w:rsid w:val="007A5932"/>
    <w:rsid w:val="007A7E79"/>
    <w:rsid w:val="007B3106"/>
    <w:rsid w:val="007B33BB"/>
    <w:rsid w:val="007B42BC"/>
    <w:rsid w:val="007B473B"/>
    <w:rsid w:val="007B5EE9"/>
    <w:rsid w:val="007C0C84"/>
    <w:rsid w:val="007C0F38"/>
    <w:rsid w:val="007C4751"/>
    <w:rsid w:val="007C59A9"/>
    <w:rsid w:val="007D2F7F"/>
    <w:rsid w:val="007D33D6"/>
    <w:rsid w:val="007D4F0E"/>
    <w:rsid w:val="007D5068"/>
    <w:rsid w:val="007D59CE"/>
    <w:rsid w:val="007D6372"/>
    <w:rsid w:val="007E1344"/>
    <w:rsid w:val="007E4859"/>
    <w:rsid w:val="007E4885"/>
    <w:rsid w:val="007E49CD"/>
    <w:rsid w:val="007F364A"/>
    <w:rsid w:val="007F5AC0"/>
    <w:rsid w:val="007F5C44"/>
    <w:rsid w:val="007F5EA1"/>
    <w:rsid w:val="007F64F3"/>
    <w:rsid w:val="00804733"/>
    <w:rsid w:val="0080619A"/>
    <w:rsid w:val="00806924"/>
    <w:rsid w:val="00807693"/>
    <w:rsid w:val="00807D9B"/>
    <w:rsid w:val="00811FA1"/>
    <w:rsid w:val="00812188"/>
    <w:rsid w:val="00812450"/>
    <w:rsid w:val="00813929"/>
    <w:rsid w:val="00817BC9"/>
    <w:rsid w:val="00822223"/>
    <w:rsid w:val="00822675"/>
    <w:rsid w:val="00822BDA"/>
    <w:rsid w:val="00822FF8"/>
    <w:rsid w:val="00823A13"/>
    <w:rsid w:val="0082524B"/>
    <w:rsid w:val="00825F63"/>
    <w:rsid w:val="00830526"/>
    <w:rsid w:val="00830E47"/>
    <w:rsid w:val="00830FFA"/>
    <w:rsid w:val="00832310"/>
    <w:rsid w:val="00835131"/>
    <w:rsid w:val="008358E0"/>
    <w:rsid w:val="00837038"/>
    <w:rsid w:val="008411C6"/>
    <w:rsid w:val="00847233"/>
    <w:rsid w:val="00853B32"/>
    <w:rsid w:val="00854410"/>
    <w:rsid w:val="008563C3"/>
    <w:rsid w:val="008570B5"/>
    <w:rsid w:val="008572CC"/>
    <w:rsid w:val="008602B2"/>
    <w:rsid w:val="00860DC8"/>
    <w:rsid w:val="00865130"/>
    <w:rsid w:val="008670C4"/>
    <w:rsid w:val="00867822"/>
    <w:rsid w:val="00872ECB"/>
    <w:rsid w:val="00873447"/>
    <w:rsid w:val="00874C9B"/>
    <w:rsid w:val="008753A5"/>
    <w:rsid w:val="00876157"/>
    <w:rsid w:val="00876865"/>
    <w:rsid w:val="00876D01"/>
    <w:rsid w:val="00877A25"/>
    <w:rsid w:val="008814C5"/>
    <w:rsid w:val="0088227D"/>
    <w:rsid w:val="00885AEC"/>
    <w:rsid w:val="00885B9B"/>
    <w:rsid w:val="00886710"/>
    <w:rsid w:val="0088714E"/>
    <w:rsid w:val="00891792"/>
    <w:rsid w:val="00891B62"/>
    <w:rsid w:val="00892835"/>
    <w:rsid w:val="00892F24"/>
    <w:rsid w:val="00893A5A"/>
    <w:rsid w:val="008942C2"/>
    <w:rsid w:val="008A0483"/>
    <w:rsid w:val="008A223E"/>
    <w:rsid w:val="008A2269"/>
    <w:rsid w:val="008A25E4"/>
    <w:rsid w:val="008A3E4D"/>
    <w:rsid w:val="008A469B"/>
    <w:rsid w:val="008A535F"/>
    <w:rsid w:val="008A556B"/>
    <w:rsid w:val="008A664E"/>
    <w:rsid w:val="008A7117"/>
    <w:rsid w:val="008B61C3"/>
    <w:rsid w:val="008B6956"/>
    <w:rsid w:val="008C1175"/>
    <w:rsid w:val="008C1302"/>
    <w:rsid w:val="008C4DC9"/>
    <w:rsid w:val="008C62D3"/>
    <w:rsid w:val="008C6D5F"/>
    <w:rsid w:val="008C7815"/>
    <w:rsid w:val="008C7C96"/>
    <w:rsid w:val="008D0FC6"/>
    <w:rsid w:val="008D1B7D"/>
    <w:rsid w:val="008D622B"/>
    <w:rsid w:val="008D63A4"/>
    <w:rsid w:val="008D7543"/>
    <w:rsid w:val="008D7CD4"/>
    <w:rsid w:val="008E0770"/>
    <w:rsid w:val="008E1702"/>
    <w:rsid w:val="008E1F0F"/>
    <w:rsid w:val="008E3071"/>
    <w:rsid w:val="008E4A12"/>
    <w:rsid w:val="008E50EB"/>
    <w:rsid w:val="008E672F"/>
    <w:rsid w:val="008E6CD0"/>
    <w:rsid w:val="008E788E"/>
    <w:rsid w:val="008E79BA"/>
    <w:rsid w:val="008F1168"/>
    <w:rsid w:val="008F24FB"/>
    <w:rsid w:val="008F3103"/>
    <w:rsid w:val="008F630B"/>
    <w:rsid w:val="008F7FB4"/>
    <w:rsid w:val="00901217"/>
    <w:rsid w:val="00907E2E"/>
    <w:rsid w:val="00910905"/>
    <w:rsid w:val="00911580"/>
    <w:rsid w:val="009141BC"/>
    <w:rsid w:val="00914866"/>
    <w:rsid w:val="009156AB"/>
    <w:rsid w:val="00917753"/>
    <w:rsid w:val="00922809"/>
    <w:rsid w:val="009231F4"/>
    <w:rsid w:val="00924308"/>
    <w:rsid w:val="00927387"/>
    <w:rsid w:val="0093018B"/>
    <w:rsid w:val="00931C25"/>
    <w:rsid w:val="009346E8"/>
    <w:rsid w:val="009411D0"/>
    <w:rsid w:val="009444C0"/>
    <w:rsid w:val="009446A9"/>
    <w:rsid w:val="00945B33"/>
    <w:rsid w:val="00946CEE"/>
    <w:rsid w:val="009504AE"/>
    <w:rsid w:val="00952DA1"/>
    <w:rsid w:val="00954477"/>
    <w:rsid w:val="00955EA0"/>
    <w:rsid w:val="00956B04"/>
    <w:rsid w:val="00960800"/>
    <w:rsid w:val="009617F5"/>
    <w:rsid w:val="00962B75"/>
    <w:rsid w:val="00963E0D"/>
    <w:rsid w:val="0096483A"/>
    <w:rsid w:val="00965476"/>
    <w:rsid w:val="0096787F"/>
    <w:rsid w:val="00971104"/>
    <w:rsid w:val="009715A1"/>
    <w:rsid w:val="00973F15"/>
    <w:rsid w:val="009753B1"/>
    <w:rsid w:val="00976042"/>
    <w:rsid w:val="009762A8"/>
    <w:rsid w:val="00977D42"/>
    <w:rsid w:val="00980240"/>
    <w:rsid w:val="00980A46"/>
    <w:rsid w:val="00982C0E"/>
    <w:rsid w:val="00982C28"/>
    <w:rsid w:val="0098784F"/>
    <w:rsid w:val="00991411"/>
    <w:rsid w:val="009927E9"/>
    <w:rsid w:val="00994CE7"/>
    <w:rsid w:val="00995344"/>
    <w:rsid w:val="00995C49"/>
    <w:rsid w:val="00997CCE"/>
    <w:rsid w:val="009A054F"/>
    <w:rsid w:val="009A1FD6"/>
    <w:rsid w:val="009A200F"/>
    <w:rsid w:val="009A2994"/>
    <w:rsid w:val="009A3AB6"/>
    <w:rsid w:val="009A5415"/>
    <w:rsid w:val="009A63C1"/>
    <w:rsid w:val="009B05EE"/>
    <w:rsid w:val="009B54C6"/>
    <w:rsid w:val="009C40AB"/>
    <w:rsid w:val="009C7A1B"/>
    <w:rsid w:val="009D21C3"/>
    <w:rsid w:val="009D26D5"/>
    <w:rsid w:val="009D439D"/>
    <w:rsid w:val="009D481B"/>
    <w:rsid w:val="009D5D55"/>
    <w:rsid w:val="009D626C"/>
    <w:rsid w:val="009E0F10"/>
    <w:rsid w:val="009E16B8"/>
    <w:rsid w:val="009E1862"/>
    <w:rsid w:val="009E1EF5"/>
    <w:rsid w:val="009E5041"/>
    <w:rsid w:val="009E70D2"/>
    <w:rsid w:val="009F1BF4"/>
    <w:rsid w:val="009F5F27"/>
    <w:rsid w:val="009F7F4A"/>
    <w:rsid w:val="00A00AF5"/>
    <w:rsid w:val="00A00EA9"/>
    <w:rsid w:val="00A01C53"/>
    <w:rsid w:val="00A032FB"/>
    <w:rsid w:val="00A040A7"/>
    <w:rsid w:val="00A0519C"/>
    <w:rsid w:val="00A13A0C"/>
    <w:rsid w:val="00A15ACF"/>
    <w:rsid w:val="00A16C5B"/>
    <w:rsid w:val="00A17CA0"/>
    <w:rsid w:val="00A202C6"/>
    <w:rsid w:val="00A223BD"/>
    <w:rsid w:val="00A23915"/>
    <w:rsid w:val="00A2638B"/>
    <w:rsid w:val="00A27FAF"/>
    <w:rsid w:val="00A309A8"/>
    <w:rsid w:val="00A311D9"/>
    <w:rsid w:val="00A31E61"/>
    <w:rsid w:val="00A3380E"/>
    <w:rsid w:val="00A37227"/>
    <w:rsid w:val="00A37CB9"/>
    <w:rsid w:val="00A41984"/>
    <w:rsid w:val="00A43519"/>
    <w:rsid w:val="00A438E9"/>
    <w:rsid w:val="00A502D9"/>
    <w:rsid w:val="00A52384"/>
    <w:rsid w:val="00A53A08"/>
    <w:rsid w:val="00A54C90"/>
    <w:rsid w:val="00A55C5E"/>
    <w:rsid w:val="00A60A6E"/>
    <w:rsid w:val="00A675AB"/>
    <w:rsid w:val="00A727A5"/>
    <w:rsid w:val="00A75677"/>
    <w:rsid w:val="00A801C0"/>
    <w:rsid w:val="00A82389"/>
    <w:rsid w:val="00A83932"/>
    <w:rsid w:val="00A84177"/>
    <w:rsid w:val="00A8481C"/>
    <w:rsid w:val="00A84E27"/>
    <w:rsid w:val="00A85098"/>
    <w:rsid w:val="00A900A9"/>
    <w:rsid w:val="00A9339B"/>
    <w:rsid w:val="00A94991"/>
    <w:rsid w:val="00A94ECB"/>
    <w:rsid w:val="00A97096"/>
    <w:rsid w:val="00A97688"/>
    <w:rsid w:val="00AA12E8"/>
    <w:rsid w:val="00AA2FE1"/>
    <w:rsid w:val="00AA3103"/>
    <w:rsid w:val="00AA328D"/>
    <w:rsid w:val="00AA4B67"/>
    <w:rsid w:val="00AA5861"/>
    <w:rsid w:val="00AA5BEB"/>
    <w:rsid w:val="00AA6EB5"/>
    <w:rsid w:val="00AA729A"/>
    <w:rsid w:val="00AB07A9"/>
    <w:rsid w:val="00AB133A"/>
    <w:rsid w:val="00AB1715"/>
    <w:rsid w:val="00AB3A4E"/>
    <w:rsid w:val="00AB4066"/>
    <w:rsid w:val="00AB4428"/>
    <w:rsid w:val="00AB7670"/>
    <w:rsid w:val="00AC00D4"/>
    <w:rsid w:val="00AC08D2"/>
    <w:rsid w:val="00AC2EF6"/>
    <w:rsid w:val="00AC7718"/>
    <w:rsid w:val="00AC79DD"/>
    <w:rsid w:val="00AC7F5D"/>
    <w:rsid w:val="00AD042E"/>
    <w:rsid w:val="00AD2533"/>
    <w:rsid w:val="00AD5448"/>
    <w:rsid w:val="00AD5AD7"/>
    <w:rsid w:val="00AE05B7"/>
    <w:rsid w:val="00AE0BCD"/>
    <w:rsid w:val="00AE560F"/>
    <w:rsid w:val="00AF4A74"/>
    <w:rsid w:val="00AF5C0C"/>
    <w:rsid w:val="00AF5FB7"/>
    <w:rsid w:val="00AF64FF"/>
    <w:rsid w:val="00B026ED"/>
    <w:rsid w:val="00B03016"/>
    <w:rsid w:val="00B039DA"/>
    <w:rsid w:val="00B05DDF"/>
    <w:rsid w:val="00B06386"/>
    <w:rsid w:val="00B07C58"/>
    <w:rsid w:val="00B1315F"/>
    <w:rsid w:val="00B13CFF"/>
    <w:rsid w:val="00B14532"/>
    <w:rsid w:val="00B14F37"/>
    <w:rsid w:val="00B16D14"/>
    <w:rsid w:val="00B1765C"/>
    <w:rsid w:val="00B21171"/>
    <w:rsid w:val="00B214DA"/>
    <w:rsid w:val="00B23188"/>
    <w:rsid w:val="00B2482C"/>
    <w:rsid w:val="00B251CB"/>
    <w:rsid w:val="00B269C3"/>
    <w:rsid w:val="00B27186"/>
    <w:rsid w:val="00B276E0"/>
    <w:rsid w:val="00B3038A"/>
    <w:rsid w:val="00B33F00"/>
    <w:rsid w:val="00B33FA2"/>
    <w:rsid w:val="00B3419A"/>
    <w:rsid w:val="00B342C0"/>
    <w:rsid w:val="00B345F9"/>
    <w:rsid w:val="00B3593F"/>
    <w:rsid w:val="00B361E1"/>
    <w:rsid w:val="00B36397"/>
    <w:rsid w:val="00B41989"/>
    <w:rsid w:val="00B42992"/>
    <w:rsid w:val="00B43FAA"/>
    <w:rsid w:val="00B50935"/>
    <w:rsid w:val="00B52CC6"/>
    <w:rsid w:val="00B54F07"/>
    <w:rsid w:val="00B553EC"/>
    <w:rsid w:val="00B55454"/>
    <w:rsid w:val="00B55C75"/>
    <w:rsid w:val="00B67CE1"/>
    <w:rsid w:val="00B712AD"/>
    <w:rsid w:val="00B7777D"/>
    <w:rsid w:val="00B8019F"/>
    <w:rsid w:val="00B80670"/>
    <w:rsid w:val="00B80BBE"/>
    <w:rsid w:val="00B80D99"/>
    <w:rsid w:val="00B856DC"/>
    <w:rsid w:val="00B86F57"/>
    <w:rsid w:val="00B90D15"/>
    <w:rsid w:val="00B91E6A"/>
    <w:rsid w:val="00B92C8D"/>
    <w:rsid w:val="00B92F1D"/>
    <w:rsid w:val="00B939EE"/>
    <w:rsid w:val="00B94504"/>
    <w:rsid w:val="00B94F35"/>
    <w:rsid w:val="00B96E30"/>
    <w:rsid w:val="00BA0F4E"/>
    <w:rsid w:val="00BA145E"/>
    <w:rsid w:val="00BA3B00"/>
    <w:rsid w:val="00BA4B49"/>
    <w:rsid w:val="00BA6B0D"/>
    <w:rsid w:val="00BA73B4"/>
    <w:rsid w:val="00BA7D63"/>
    <w:rsid w:val="00BB0DAC"/>
    <w:rsid w:val="00BB1CE3"/>
    <w:rsid w:val="00BB2F4C"/>
    <w:rsid w:val="00BB3799"/>
    <w:rsid w:val="00BB3867"/>
    <w:rsid w:val="00BB6FB0"/>
    <w:rsid w:val="00BC075B"/>
    <w:rsid w:val="00BC1AF4"/>
    <w:rsid w:val="00BC2466"/>
    <w:rsid w:val="00BC3736"/>
    <w:rsid w:val="00BC5B2F"/>
    <w:rsid w:val="00BC6814"/>
    <w:rsid w:val="00BC779F"/>
    <w:rsid w:val="00BD3A0A"/>
    <w:rsid w:val="00BD50AD"/>
    <w:rsid w:val="00BE2C02"/>
    <w:rsid w:val="00BE2E65"/>
    <w:rsid w:val="00BE599A"/>
    <w:rsid w:val="00BE5B7D"/>
    <w:rsid w:val="00BE649D"/>
    <w:rsid w:val="00BE64B5"/>
    <w:rsid w:val="00BE7858"/>
    <w:rsid w:val="00BF1569"/>
    <w:rsid w:val="00BF1D63"/>
    <w:rsid w:val="00BF2B82"/>
    <w:rsid w:val="00BF30FB"/>
    <w:rsid w:val="00BF588F"/>
    <w:rsid w:val="00C00C9B"/>
    <w:rsid w:val="00C01C26"/>
    <w:rsid w:val="00C02F7E"/>
    <w:rsid w:val="00C044DB"/>
    <w:rsid w:val="00C04E3E"/>
    <w:rsid w:val="00C10BC8"/>
    <w:rsid w:val="00C11D0D"/>
    <w:rsid w:val="00C14711"/>
    <w:rsid w:val="00C149E3"/>
    <w:rsid w:val="00C158C3"/>
    <w:rsid w:val="00C16DD8"/>
    <w:rsid w:val="00C22014"/>
    <w:rsid w:val="00C22392"/>
    <w:rsid w:val="00C22D0B"/>
    <w:rsid w:val="00C240E5"/>
    <w:rsid w:val="00C2445B"/>
    <w:rsid w:val="00C25B54"/>
    <w:rsid w:val="00C3170F"/>
    <w:rsid w:val="00C32992"/>
    <w:rsid w:val="00C32F21"/>
    <w:rsid w:val="00C332D4"/>
    <w:rsid w:val="00C33342"/>
    <w:rsid w:val="00C34CD7"/>
    <w:rsid w:val="00C411C2"/>
    <w:rsid w:val="00C42010"/>
    <w:rsid w:val="00C43653"/>
    <w:rsid w:val="00C43985"/>
    <w:rsid w:val="00C44222"/>
    <w:rsid w:val="00C4746B"/>
    <w:rsid w:val="00C47D00"/>
    <w:rsid w:val="00C52A19"/>
    <w:rsid w:val="00C52CBD"/>
    <w:rsid w:val="00C56186"/>
    <w:rsid w:val="00C6080D"/>
    <w:rsid w:val="00C612E6"/>
    <w:rsid w:val="00C6260A"/>
    <w:rsid w:val="00C66528"/>
    <w:rsid w:val="00C66D32"/>
    <w:rsid w:val="00C70603"/>
    <w:rsid w:val="00C708B4"/>
    <w:rsid w:val="00C73639"/>
    <w:rsid w:val="00C77A13"/>
    <w:rsid w:val="00C81B3F"/>
    <w:rsid w:val="00C8539E"/>
    <w:rsid w:val="00C85D29"/>
    <w:rsid w:val="00C8650E"/>
    <w:rsid w:val="00C87B91"/>
    <w:rsid w:val="00C908D9"/>
    <w:rsid w:val="00C95077"/>
    <w:rsid w:val="00C95338"/>
    <w:rsid w:val="00C958EC"/>
    <w:rsid w:val="00C96C77"/>
    <w:rsid w:val="00CA18B1"/>
    <w:rsid w:val="00CA2E9D"/>
    <w:rsid w:val="00CA4030"/>
    <w:rsid w:val="00CA5D4A"/>
    <w:rsid w:val="00CA68B2"/>
    <w:rsid w:val="00CA75A0"/>
    <w:rsid w:val="00CA76AF"/>
    <w:rsid w:val="00CB25C4"/>
    <w:rsid w:val="00CB388A"/>
    <w:rsid w:val="00CB3C1D"/>
    <w:rsid w:val="00CB7CDB"/>
    <w:rsid w:val="00CC0DFC"/>
    <w:rsid w:val="00CC182F"/>
    <w:rsid w:val="00CC3423"/>
    <w:rsid w:val="00CC42EA"/>
    <w:rsid w:val="00CC486C"/>
    <w:rsid w:val="00CC5042"/>
    <w:rsid w:val="00CC68B1"/>
    <w:rsid w:val="00CC6900"/>
    <w:rsid w:val="00CD0918"/>
    <w:rsid w:val="00CD37E5"/>
    <w:rsid w:val="00CD4EF9"/>
    <w:rsid w:val="00CD5289"/>
    <w:rsid w:val="00CD62FB"/>
    <w:rsid w:val="00CD6BD7"/>
    <w:rsid w:val="00CD7986"/>
    <w:rsid w:val="00CE1B43"/>
    <w:rsid w:val="00CE23BA"/>
    <w:rsid w:val="00CE258F"/>
    <w:rsid w:val="00CE50A4"/>
    <w:rsid w:val="00CE63D3"/>
    <w:rsid w:val="00CE78F7"/>
    <w:rsid w:val="00CF0C2D"/>
    <w:rsid w:val="00CF1AA2"/>
    <w:rsid w:val="00CF2220"/>
    <w:rsid w:val="00CF3055"/>
    <w:rsid w:val="00CF4E2D"/>
    <w:rsid w:val="00CF6E58"/>
    <w:rsid w:val="00D0114C"/>
    <w:rsid w:val="00D01395"/>
    <w:rsid w:val="00D03112"/>
    <w:rsid w:val="00D043D3"/>
    <w:rsid w:val="00D05105"/>
    <w:rsid w:val="00D1028D"/>
    <w:rsid w:val="00D103BA"/>
    <w:rsid w:val="00D1264A"/>
    <w:rsid w:val="00D153AB"/>
    <w:rsid w:val="00D17811"/>
    <w:rsid w:val="00D221E1"/>
    <w:rsid w:val="00D24C19"/>
    <w:rsid w:val="00D25B27"/>
    <w:rsid w:val="00D27733"/>
    <w:rsid w:val="00D277D1"/>
    <w:rsid w:val="00D3087E"/>
    <w:rsid w:val="00D31F16"/>
    <w:rsid w:val="00D34735"/>
    <w:rsid w:val="00D348EC"/>
    <w:rsid w:val="00D359E6"/>
    <w:rsid w:val="00D362DD"/>
    <w:rsid w:val="00D3645A"/>
    <w:rsid w:val="00D42A56"/>
    <w:rsid w:val="00D441EA"/>
    <w:rsid w:val="00D443E0"/>
    <w:rsid w:val="00D47526"/>
    <w:rsid w:val="00D53872"/>
    <w:rsid w:val="00D53ADC"/>
    <w:rsid w:val="00D556DA"/>
    <w:rsid w:val="00D55752"/>
    <w:rsid w:val="00D55E28"/>
    <w:rsid w:val="00D65419"/>
    <w:rsid w:val="00D65C76"/>
    <w:rsid w:val="00D71720"/>
    <w:rsid w:val="00D74430"/>
    <w:rsid w:val="00D74F4E"/>
    <w:rsid w:val="00D80A50"/>
    <w:rsid w:val="00D82B2C"/>
    <w:rsid w:val="00D832D3"/>
    <w:rsid w:val="00D83DEA"/>
    <w:rsid w:val="00D86722"/>
    <w:rsid w:val="00D8759F"/>
    <w:rsid w:val="00D875AD"/>
    <w:rsid w:val="00D904E4"/>
    <w:rsid w:val="00D91030"/>
    <w:rsid w:val="00D95197"/>
    <w:rsid w:val="00D955FE"/>
    <w:rsid w:val="00D95D90"/>
    <w:rsid w:val="00D97D9B"/>
    <w:rsid w:val="00D97E0C"/>
    <w:rsid w:val="00DA22C7"/>
    <w:rsid w:val="00DA24AD"/>
    <w:rsid w:val="00DA4098"/>
    <w:rsid w:val="00DA730A"/>
    <w:rsid w:val="00DB345D"/>
    <w:rsid w:val="00DB6FE8"/>
    <w:rsid w:val="00DC0FAB"/>
    <w:rsid w:val="00DC1727"/>
    <w:rsid w:val="00DC21F0"/>
    <w:rsid w:val="00DC6E09"/>
    <w:rsid w:val="00DD1B11"/>
    <w:rsid w:val="00DD4922"/>
    <w:rsid w:val="00DD5076"/>
    <w:rsid w:val="00DD6A11"/>
    <w:rsid w:val="00DE0AAB"/>
    <w:rsid w:val="00DE0EA1"/>
    <w:rsid w:val="00DE339A"/>
    <w:rsid w:val="00DE51AD"/>
    <w:rsid w:val="00DE51D6"/>
    <w:rsid w:val="00DE5714"/>
    <w:rsid w:val="00DE693C"/>
    <w:rsid w:val="00DE76BB"/>
    <w:rsid w:val="00DE7C33"/>
    <w:rsid w:val="00DF22EA"/>
    <w:rsid w:val="00DF4D56"/>
    <w:rsid w:val="00DF4DE7"/>
    <w:rsid w:val="00E00635"/>
    <w:rsid w:val="00E00824"/>
    <w:rsid w:val="00E037F7"/>
    <w:rsid w:val="00E03A73"/>
    <w:rsid w:val="00E0489B"/>
    <w:rsid w:val="00E04B7D"/>
    <w:rsid w:val="00E063E9"/>
    <w:rsid w:val="00E11D05"/>
    <w:rsid w:val="00E13C7D"/>
    <w:rsid w:val="00E13FAF"/>
    <w:rsid w:val="00E159C8"/>
    <w:rsid w:val="00E16481"/>
    <w:rsid w:val="00E22A4C"/>
    <w:rsid w:val="00E24E52"/>
    <w:rsid w:val="00E26E13"/>
    <w:rsid w:val="00E272AA"/>
    <w:rsid w:val="00E3215E"/>
    <w:rsid w:val="00E3361C"/>
    <w:rsid w:val="00E37645"/>
    <w:rsid w:val="00E40770"/>
    <w:rsid w:val="00E437C5"/>
    <w:rsid w:val="00E467C3"/>
    <w:rsid w:val="00E46B89"/>
    <w:rsid w:val="00E46CCA"/>
    <w:rsid w:val="00E509EB"/>
    <w:rsid w:val="00E52842"/>
    <w:rsid w:val="00E529BF"/>
    <w:rsid w:val="00E55BA4"/>
    <w:rsid w:val="00E60779"/>
    <w:rsid w:val="00E65A26"/>
    <w:rsid w:val="00E6672B"/>
    <w:rsid w:val="00E66A57"/>
    <w:rsid w:val="00E6772B"/>
    <w:rsid w:val="00E679AA"/>
    <w:rsid w:val="00E72885"/>
    <w:rsid w:val="00E72D55"/>
    <w:rsid w:val="00E7305B"/>
    <w:rsid w:val="00E73E3A"/>
    <w:rsid w:val="00E77772"/>
    <w:rsid w:val="00E81EC2"/>
    <w:rsid w:val="00E85A01"/>
    <w:rsid w:val="00E908C4"/>
    <w:rsid w:val="00E91235"/>
    <w:rsid w:val="00E914C3"/>
    <w:rsid w:val="00E943D2"/>
    <w:rsid w:val="00E968F0"/>
    <w:rsid w:val="00E97381"/>
    <w:rsid w:val="00E974FA"/>
    <w:rsid w:val="00EA0234"/>
    <w:rsid w:val="00EA09C9"/>
    <w:rsid w:val="00EA2450"/>
    <w:rsid w:val="00EA3E3C"/>
    <w:rsid w:val="00EA7A4F"/>
    <w:rsid w:val="00EB2EEA"/>
    <w:rsid w:val="00EB45E0"/>
    <w:rsid w:val="00EB6411"/>
    <w:rsid w:val="00EB6731"/>
    <w:rsid w:val="00EB730E"/>
    <w:rsid w:val="00EC05A1"/>
    <w:rsid w:val="00EC0CE9"/>
    <w:rsid w:val="00EC3EEA"/>
    <w:rsid w:val="00ED1246"/>
    <w:rsid w:val="00ED30DB"/>
    <w:rsid w:val="00ED4224"/>
    <w:rsid w:val="00ED4C44"/>
    <w:rsid w:val="00ED60F1"/>
    <w:rsid w:val="00EE0153"/>
    <w:rsid w:val="00EE1009"/>
    <w:rsid w:val="00EE21A0"/>
    <w:rsid w:val="00EE3450"/>
    <w:rsid w:val="00EE3969"/>
    <w:rsid w:val="00EE479D"/>
    <w:rsid w:val="00EE6668"/>
    <w:rsid w:val="00EE735E"/>
    <w:rsid w:val="00EE7833"/>
    <w:rsid w:val="00EF1221"/>
    <w:rsid w:val="00EF17D0"/>
    <w:rsid w:val="00EF3D2D"/>
    <w:rsid w:val="00EF4974"/>
    <w:rsid w:val="00EF4BC8"/>
    <w:rsid w:val="00EF756C"/>
    <w:rsid w:val="00F00B2A"/>
    <w:rsid w:val="00F02B60"/>
    <w:rsid w:val="00F03C97"/>
    <w:rsid w:val="00F049A0"/>
    <w:rsid w:val="00F05681"/>
    <w:rsid w:val="00F060F5"/>
    <w:rsid w:val="00F10FAD"/>
    <w:rsid w:val="00F126FF"/>
    <w:rsid w:val="00F14456"/>
    <w:rsid w:val="00F15419"/>
    <w:rsid w:val="00F17D2D"/>
    <w:rsid w:val="00F20494"/>
    <w:rsid w:val="00F23B5F"/>
    <w:rsid w:val="00F23F5C"/>
    <w:rsid w:val="00F2414D"/>
    <w:rsid w:val="00F24547"/>
    <w:rsid w:val="00F30245"/>
    <w:rsid w:val="00F3306D"/>
    <w:rsid w:val="00F331EE"/>
    <w:rsid w:val="00F372D4"/>
    <w:rsid w:val="00F4037F"/>
    <w:rsid w:val="00F403A8"/>
    <w:rsid w:val="00F4100A"/>
    <w:rsid w:val="00F44119"/>
    <w:rsid w:val="00F446B1"/>
    <w:rsid w:val="00F453E7"/>
    <w:rsid w:val="00F457D3"/>
    <w:rsid w:val="00F46A1F"/>
    <w:rsid w:val="00F471CB"/>
    <w:rsid w:val="00F47BEC"/>
    <w:rsid w:val="00F5016C"/>
    <w:rsid w:val="00F50CDB"/>
    <w:rsid w:val="00F51653"/>
    <w:rsid w:val="00F52697"/>
    <w:rsid w:val="00F536BA"/>
    <w:rsid w:val="00F543F2"/>
    <w:rsid w:val="00F55FB4"/>
    <w:rsid w:val="00F61825"/>
    <w:rsid w:val="00F61B7E"/>
    <w:rsid w:val="00F630C0"/>
    <w:rsid w:val="00F64024"/>
    <w:rsid w:val="00F6414F"/>
    <w:rsid w:val="00F6460A"/>
    <w:rsid w:val="00F65450"/>
    <w:rsid w:val="00F66268"/>
    <w:rsid w:val="00F672F1"/>
    <w:rsid w:val="00F73AC4"/>
    <w:rsid w:val="00F762DE"/>
    <w:rsid w:val="00F76693"/>
    <w:rsid w:val="00F80B04"/>
    <w:rsid w:val="00F811A7"/>
    <w:rsid w:val="00F81357"/>
    <w:rsid w:val="00F82811"/>
    <w:rsid w:val="00F8394D"/>
    <w:rsid w:val="00F8491C"/>
    <w:rsid w:val="00F85048"/>
    <w:rsid w:val="00F85BAC"/>
    <w:rsid w:val="00F85CF1"/>
    <w:rsid w:val="00F85DEE"/>
    <w:rsid w:val="00F861C5"/>
    <w:rsid w:val="00F87322"/>
    <w:rsid w:val="00F87D70"/>
    <w:rsid w:val="00F87EA0"/>
    <w:rsid w:val="00F91D8D"/>
    <w:rsid w:val="00F93C8B"/>
    <w:rsid w:val="00F941A0"/>
    <w:rsid w:val="00F948D7"/>
    <w:rsid w:val="00F9503A"/>
    <w:rsid w:val="00F9566A"/>
    <w:rsid w:val="00F95871"/>
    <w:rsid w:val="00F9731D"/>
    <w:rsid w:val="00F977FB"/>
    <w:rsid w:val="00FA29B5"/>
    <w:rsid w:val="00FA3099"/>
    <w:rsid w:val="00FA6D99"/>
    <w:rsid w:val="00FA7567"/>
    <w:rsid w:val="00FB2333"/>
    <w:rsid w:val="00FB6464"/>
    <w:rsid w:val="00FC178B"/>
    <w:rsid w:val="00FC232B"/>
    <w:rsid w:val="00FC25A8"/>
    <w:rsid w:val="00FC343A"/>
    <w:rsid w:val="00FC5201"/>
    <w:rsid w:val="00FC5863"/>
    <w:rsid w:val="00FC58DA"/>
    <w:rsid w:val="00FC7F18"/>
    <w:rsid w:val="00FD12BD"/>
    <w:rsid w:val="00FD391B"/>
    <w:rsid w:val="00FD448C"/>
    <w:rsid w:val="00FD48FD"/>
    <w:rsid w:val="00FD7A81"/>
    <w:rsid w:val="00FE22CA"/>
    <w:rsid w:val="00FE3716"/>
    <w:rsid w:val="00FE51B2"/>
    <w:rsid w:val="00FE692F"/>
    <w:rsid w:val="00FF2188"/>
    <w:rsid w:val="00FF5012"/>
    <w:rsid w:val="00FF6FBA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address"/>
  <w:smartTagType w:namespaceuri="urn:schemas-microsoft-com:office:smarttags" w:name="metricconverter"/>
  <w:smartTagType w:namespaceuri="urn:schemas-microsoft-com:office:smarttags" w:name="PlaceName"/>
  <w:shapeDefaults>
    <o:shapedefaults v:ext="edit" spidmax="183297"/>
    <o:shapelayout v:ext="edit">
      <o:idmap v:ext="edit" data="1"/>
      <o:rules v:ext="edit">
        <o:r id="V:Rule5" type="connector" idref="#_x0000_s1437"/>
        <o:r id="V:Rule6" type="connector" idref="#_x0000_s1434"/>
        <o:r id="V:Rule7" type="connector" idref="#_x0000_s1436"/>
        <o:r id="V:Rule8" type="connector" idref="#_x0000_s1435"/>
      </o:rules>
    </o:shapelayout>
  </w:shapeDefaults>
  <w:decimalSymbol w:val=","/>
  <w:listSeparator w:val=";"/>
  <w15:docId w15:val="{67484642-9A47-4382-A991-84E51C11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032BC"/>
    <w:rPr>
      <w:rFonts w:ascii="Arial" w:hAnsi="Arial"/>
      <w:szCs w:val="24"/>
    </w:rPr>
  </w:style>
  <w:style w:type="paragraph" w:styleId="Nagwek1">
    <w:name w:val="heading 1"/>
    <w:basedOn w:val="Nagwek"/>
    <w:next w:val="Normalny"/>
    <w:link w:val="Nagwek1Znak"/>
    <w:qFormat/>
    <w:rsid w:val="00A37CB9"/>
    <w:pPr>
      <w:keepNext/>
      <w:numPr>
        <w:numId w:val="2"/>
      </w:numPr>
      <w:spacing w:before="600" w:after="480"/>
      <w:jc w:val="center"/>
      <w:outlineLvl w:val="0"/>
    </w:pPr>
    <w:rPr>
      <w:rFonts w:cs="Arial"/>
      <w:b/>
      <w:bCs/>
      <w:kern w:val="32"/>
      <w:sz w:val="48"/>
      <w:szCs w:val="32"/>
    </w:rPr>
  </w:style>
  <w:style w:type="paragraph" w:styleId="Nagwek2">
    <w:name w:val="heading 2"/>
    <w:basedOn w:val="Normalny"/>
    <w:next w:val="Normalny"/>
    <w:qFormat/>
    <w:rsid w:val="00CD5289"/>
    <w:pPr>
      <w:keepNext/>
      <w:pageBreakBefore/>
      <w:numPr>
        <w:ilvl w:val="1"/>
        <w:numId w:val="2"/>
      </w:numPr>
      <w:tabs>
        <w:tab w:val="clear" w:pos="0"/>
        <w:tab w:val="num" w:pos="1392"/>
        <w:tab w:val="left" w:pos="7892"/>
      </w:tabs>
      <w:spacing w:before="120" w:after="60"/>
      <w:ind w:left="1392" w:right="992" w:hanging="1392"/>
      <w:outlineLvl w:val="1"/>
    </w:pPr>
    <w:rPr>
      <w:rFonts w:cs="Arial"/>
      <w:b/>
      <w:bCs/>
      <w:iCs/>
      <w:sz w:val="24"/>
    </w:rPr>
  </w:style>
  <w:style w:type="paragraph" w:styleId="Nagwek3">
    <w:name w:val="heading 3"/>
    <w:basedOn w:val="Normalny"/>
    <w:next w:val="Normalny"/>
    <w:qFormat/>
    <w:rsid w:val="00CD5289"/>
    <w:pPr>
      <w:keepNext/>
      <w:numPr>
        <w:ilvl w:val="2"/>
        <w:numId w:val="2"/>
      </w:numPr>
      <w:tabs>
        <w:tab w:val="clear" w:pos="0"/>
        <w:tab w:val="num" w:pos="1392"/>
        <w:tab w:val="left" w:pos="7926"/>
      </w:tabs>
      <w:spacing w:before="120" w:after="60"/>
      <w:ind w:left="1392" w:right="992" w:hanging="1392"/>
      <w:outlineLvl w:val="2"/>
    </w:pPr>
    <w:rPr>
      <w:rFonts w:cs="Arial"/>
      <w:b/>
      <w:bCs/>
      <w:szCs w:val="22"/>
    </w:rPr>
  </w:style>
  <w:style w:type="paragraph" w:styleId="Nagwek4">
    <w:name w:val="heading 4"/>
    <w:basedOn w:val="Normalny"/>
    <w:next w:val="Normalny"/>
    <w:qFormat/>
    <w:rsid w:val="00CD5289"/>
    <w:pPr>
      <w:keepNext/>
      <w:numPr>
        <w:ilvl w:val="3"/>
        <w:numId w:val="2"/>
      </w:numPr>
      <w:tabs>
        <w:tab w:val="clear" w:pos="0"/>
        <w:tab w:val="num" w:pos="1392"/>
      </w:tabs>
      <w:spacing w:before="60" w:after="60"/>
      <w:ind w:left="1392" w:hanging="1392"/>
      <w:outlineLvl w:val="3"/>
    </w:pPr>
    <w:rPr>
      <w:b/>
      <w:bCs/>
      <w:szCs w:val="20"/>
    </w:rPr>
  </w:style>
  <w:style w:type="paragraph" w:styleId="Nagwek5">
    <w:name w:val="heading 5"/>
    <w:basedOn w:val="Normalny"/>
    <w:next w:val="Normalny"/>
    <w:qFormat/>
    <w:rsid w:val="00CD5289"/>
    <w:pPr>
      <w:numPr>
        <w:ilvl w:val="4"/>
        <w:numId w:val="2"/>
      </w:numPr>
      <w:tabs>
        <w:tab w:val="clear" w:pos="76"/>
        <w:tab w:val="num" w:pos="1392"/>
      </w:tabs>
      <w:spacing w:before="60" w:after="60"/>
      <w:ind w:left="1392" w:hanging="1392"/>
      <w:outlineLvl w:val="4"/>
    </w:pPr>
    <w:rPr>
      <w:szCs w:val="26"/>
    </w:rPr>
  </w:style>
  <w:style w:type="paragraph" w:styleId="Nagwek6">
    <w:name w:val="heading 6"/>
    <w:basedOn w:val="Normalny"/>
    <w:next w:val="Normalny"/>
    <w:qFormat/>
    <w:rsid w:val="00CD5289"/>
    <w:pPr>
      <w:numPr>
        <w:ilvl w:val="5"/>
        <w:numId w:val="2"/>
      </w:numPr>
      <w:tabs>
        <w:tab w:val="clear" w:pos="1785"/>
        <w:tab w:val="num" w:pos="1392"/>
      </w:tabs>
      <w:ind w:left="1389" w:hanging="1389"/>
      <w:outlineLvl w:val="5"/>
    </w:pPr>
    <w:rPr>
      <w:bCs/>
      <w:szCs w:val="22"/>
    </w:rPr>
  </w:style>
  <w:style w:type="paragraph" w:styleId="Nagwek7">
    <w:name w:val="heading 7"/>
    <w:basedOn w:val="Normalny"/>
    <w:next w:val="Normalny"/>
    <w:link w:val="Nagwek7Znak"/>
    <w:qFormat/>
    <w:rsid w:val="00ED60F1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Nagwek8">
    <w:name w:val="heading 8"/>
    <w:basedOn w:val="Normalny"/>
    <w:next w:val="Normalny"/>
    <w:link w:val="Nagwek8Znak"/>
    <w:qFormat/>
    <w:rsid w:val="00ED60F1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Nagwek9">
    <w:name w:val="heading 9"/>
    <w:basedOn w:val="Normalny"/>
    <w:next w:val="Normalny"/>
    <w:link w:val="Nagwek9Znak"/>
    <w:qFormat/>
    <w:rsid w:val="00ED60F1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7C475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908C4"/>
    <w:rPr>
      <w:rFonts w:ascii="Arial" w:hAnsi="Arial"/>
      <w:szCs w:val="24"/>
      <w:lang w:val="pl-PL" w:eastAsia="pl-PL" w:bidi="ar-SA"/>
    </w:rPr>
  </w:style>
  <w:style w:type="character" w:customStyle="1" w:styleId="Nagwek1Znak">
    <w:name w:val="Nagłówek 1 Znak"/>
    <w:basedOn w:val="NagwekZnak"/>
    <w:link w:val="Nagwek1"/>
    <w:rsid w:val="00E908C4"/>
    <w:rPr>
      <w:rFonts w:ascii="Arial" w:hAnsi="Arial" w:cs="Arial"/>
      <w:b/>
      <w:bCs/>
      <w:kern w:val="32"/>
      <w:sz w:val="48"/>
      <w:szCs w:val="32"/>
      <w:lang w:val="pl-PL" w:eastAsia="pl-PL" w:bidi="ar-SA"/>
    </w:rPr>
  </w:style>
  <w:style w:type="paragraph" w:customStyle="1" w:styleId="N1PLAa">
    <w:name w:val="N 1 PL Aa"/>
    <w:basedOn w:val="Nagwek1"/>
    <w:link w:val="N1PLAaZnak"/>
    <w:rsid w:val="000420A5"/>
    <w:pPr>
      <w:numPr>
        <w:numId w:val="1"/>
      </w:numPr>
      <w:tabs>
        <w:tab w:val="clear" w:pos="4536"/>
        <w:tab w:val="clear" w:pos="9072"/>
      </w:tabs>
      <w:ind w:right="51"/>
    </w:pPr>
    <w:rPr>
      <w:color w:val="008000"/>
    </w:rPr>
  </w:style>
  <w:style w:type="character" w:customStyle="1" w:styleId="N1PLAaZnak">
    <w:name w:val="N 1 PL Aa Znak"/>
    <w:basedOn w:val="Nagwek1Znak"/>
    <w:link w:val="N1PLAa"/>
    <w:rsid w:val="000420A5"/>
    <w:rPr>
      <w:rFonts w:ascii="Arial" w:hAnsi="Arial" w:cs="Arial"/>
      <w:b/>
      <w:bCs/>
      <w:color w:val="008000"/>
      <w:kern w:val="32"/>
      <w:sz w:val="48"/>
      <w:szCs w:val="32"/>
      <w:lang w:val="pl-PL" w:eastAsia="pl-PL" w:bidi="ar-SA"/>
    </w:rPr>
  </w:style>
  <w:style w:type="paragraph" w:customStyle="1" w:styleId="N2PLAa">
    <w:name w:val="N 2 PL Aa"/>
    <w:basedOn w:val="Nagwek2"/>
    <w:rsid w:val="0056106F"/>
    <w:pPr>
      <w:numPr>
        <w:numId w:val="48"/>
      </w:numPr>
      <w:tabs>
        <w:tab w:val="clear" w:pos="284"/>
        <w:tab w:val="clear" w:pos="7892"/>
        <w:tab w:val="num" w:pos="1322"/>
      </w:tabs>
      <w:ind w:left="1322" w:right="0" w:hanging="1322"/>
    </w:pPr>
    <w:rPr>
      <w:color w:val="008000"/>
    </w:rPr>
  </w:style>
  <w:style w:type="paragraph" w:customStyle="1" w:styleId="N3PLAa">
    <w:name w:val="N 3 PL Aa"/>
    <w:basedOn w:val="Nagwek3"/>
    <w:rsid w:val="0056106F"/>
    <w:pPr>
      <w:numPr>
        <w:numId w:val="1"/>
      </w:numPr>
      <w:tabs>
        <w:tab w:val="clear" w:pos="0"/>
        <w:tab w:val="clear" w:pos="7926"/>
        <w:tab w:val="num" w:pos="1322"/>
      </w:tabs>
      <w:ind w:left="1322" w:right="0" w:hanging="1322"/>
    </w:pPr>
  </w:style>
  <w:style w:type="paragraph" w:customStyle="1" w:styleId="N4PLAa">
    <w:name w:val="N 4 PL Aa"/>
    <w:basedOn w:val="Nagwek4"/>
    <w:rsid w:val="0056106F"/>
    <w:pPr>
      <w:numPr>
        <w:numId w:val="1"/>
      </w:numPr>
      <w:tabs>
        <w:tab w:val="clear" w:pos="0"/>
        <w:tab w:val="num" w:pos="1322"/>
      </w:tabs>
      <w:ind w:left="1322" w:hanging="1322"/>
    </w:pPr>
  </w:style>
  <w:style w:type="paragraph" w:customStyle="1" w:styleId="N5PLAa">
    <w:name w:val="N 5 PL Aa"/>
    <w:basedOn w:val="Nagwek5"/>
    <w:rsid w:val="000420A5"/>
    <w:pPr>
      <w:keepNext/>
      <w:numPr>
        <w:numId w:val="1"/>
      </w:numPr>
      <w:tabs>
        <w:tab w:val="clear" w:pos="76"/>
        <w:tab w:val="left" w:pos="1322"/>
      </w:tabs>
      <w:ind w:left="1322" w:hanging="1322"/>
    </w:pPr>
    <w:rPr>
      <w:b/>
      <w:szCs w:val="20"/>
    </w:rPr>
  </w:style>
  <w:style w:type="paragraph" w:customStyle="1" w:styleId="APA-PL8ptright">
    <w:name w:val="APA-PL 8pt right"/>
    <w:basedOn w:val="APA-PL8ptleft"/>
    <w:qFormat/>
    <w:rsid w:val="001D5B9C"/>
    <w:pPr>
      <w:jc w:val="right"/>
    </w:pPr>
  </w:style>
  <w:style w:type="paragraph" w:customStyle="1" w:styleId="APA-PL8ptleft">
    <w:name w:val="APA-PL 8pt left"/>
    <w:basedOn w:val="Normalny"/>
    <w:link w:val="APA-PL8ptleftZnak"/>
    <w:qFormat/>
    <w:rsid w:val="001D5B9C"/>
    <w:rPr>
      <w:rFonts w:ascii="Arial Narrow" w:hAnsi="Arial Narrow"/>
      <w:sz w:val="16"/>
    </w:rPr>
  </w:style>
  <w:style w:type="character" w:customStyle="1" w:styleId="APA-PL8ptleftZnak">
    <w:name w:val="APA-PL 8pt left Znak"/>
    <w:basedOn w:val="Domylnaczcionkaakapitu"/>
    <w:link w:val="APA-PL8ptleft"/>
    <w:rsid w:val="000F2232"/>
    <w:rPr>
      <w:rFonts w:ascii="Arial Narrow" w:hAnsi="Arial Narrow"/>
      <w:sz w:val="16"/>
      <w:szCs w:val="24"/>
    </w:rPr>
  </w:style>
  <w:style w:type="paragraph" w:styleId="Stopka">
    <w:name w:val="footer"/>
    <w:basedOn w:val="Normalny"/>
    <w:rsid w:val="007C4751"/>
    <w:pPr>
      <w:tabs>
        <w:tab w:val="center" w:pos="4536"/>
        <w:tab w:val="right" w:pos="9072"/>
      </w:tabs>
    </w:pPr>
  </w:style>
  <w:style w:type="paragraph" w:customStyle="1" w:styleId="ref">
    <w:name w:val="ref"/>
    <w:basedOn w:val="Normalny"/>
    <w:link w:val="refZnak"/>
    <w:rsid w:val="007C4751"/>
    <w:pPr>
      <w:keepNext/>
      <w:suppressAutoHyphens/>
      <w:ind w:left="-44"/>
    </w:pPr>
    <w:rPr>
      <w:rFonts w:ascii="Arial Narrow" w:hAnsi="Arial Narrow"/>
      <w:sz w:val="16"/>
      <w:szCs w:val="16"/>
      <w:lang w:val="en-US"/>
    </w:rPr>
  </w:style>
  <w:style w:type="character" w:customStyle="1" w:styleId="refZnak">
    <w:name w:val="ref Znak"/>
    <w:basedOn w:val="Domylnaczcionkaakapitu"/>
    <w:link w:val="ref"/>
    <w:rsid w:val="00FD391B"/>
    <w:rPr>
      <w:rFonts w:ascii="Arial Narrow" w:hAnsi="Arial Narrow"/>
      <w:sz w:val="16"/>
      <w:szCs w:val="16"/>
      <w:lang w:val="en-US" w:eastAsia="pl-PL" w:bidi="ar-SA"/>
    </w:rPr>
  </w:style>
  <w:style w:type="table" w:styleId="Tabela-Siatka">
    <w:name w:val="Table Grid"/>
    <w:basedOn w:val="Standardowy"/>
    <w:rsid w:val="007C47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1">
    <w:name w:val="toc 1"/>
    <w:basedOn w:val="Normalny"/>
    <w:next w:val="Normalny"/>
    <w:link w:val="Spistreci1Znak"/>
    <w:autoRedefine/>
    <w:uiPriority w:val="39"/>
    <w:rsid w:val="00914866"/>
    <w:pPr>
      <w:tabs>
        <w:tab w:val="left" w:pos="1592"/>
        <w:tab w:val="right" w:leader="dot" w:pos="9492"/>
      </w:tabs>
      <w:spacing w:before="120" w:after="120"/>
      <w:ind w:left="1592" w:right="992" w:hanging="1600"/>
    </w:pPr>
    <w:rPr>
      <w:noProof/>
    </w:rPr>
  </w:style>
  <w:style w:type="character" w:customStyle="1" w:styleId="Spistreci1Znak">
    <w:name w:val="Spis treści 1 Znak"/>
    <w:link w:val="Spistreci1"/>
    <w:rsid w:val="00914866"/>
    <w:rPr>
      <w:rFonts w:ascii="Arial" w:hAnsi="Arial"/>
      <w:noProof/>
      <w:szCs w:val="24"/>
      <w:lang w:val="pl-PL" w:eastAsia="pl-PL" w:bidi="ar-SA"/>
    </w:rPr>
  </w:style>
  <w:style w:type="paragraph" w:styleId="Spistreci2">
    <w:name w:val="toc 2"/>
    <w:basedOn w:val="Normalny"/>
    <w:next w:val="Normalny"/>
    <w:autoRedefine/>
    <w:uiPriority w:val="39"/>
    <w:rsid w:val="00F060F5"/>
    <w:pPr>
      <w:tabs>
        <w:tab w:val="left" w:pos="1392"/>
        <w:tab w:val="right" w:leader="dot" w:pos="9492"/>
      </w:tabs>
      <w:spacing w:before="60" w:after="60"/>
      <w:ind w:left="1389" w:right="992" w:hanging="1389"/>
    </w:pPr>
  </w:style>
  <w:style w:type="character" w:styleId="Hipercze">
    <w:name w:val="Hyperlink"/>
    <w:uiPriority w:val="99"/>
    <w:rsid w:val="007C4751"/>
    <w:rPr>
      <w:color w:val="0000FF"/>
      <w:u w:val="single"/>
    </w:rPr>
  </w:style>
  <w:style w:type="paragraph" w:styleId="Indeks1">
    <w:name w:val="index 1"/>
    <w:basedOn w:val="Normalny"/>
    <w:next w:val="Normalny"/>
    <w:autoRedefine/>
    <w:rsid w:val="007C4751"/>
    <w:pPr>
      <w:ind w:left="200" w:hanging="200"/>
    </w:pPr>
  </w:style>
  <w:style w:type="paragraph" w:styleId="Indeks2">
    <w:name w:val="index 2"/>
    <w:basedOn w:val="Normalny"/>
    <w:next w:val="Normalny"/>
    <w:autoRedefine/>
    <w:rsid w:val="007C4751"/>
    <w:pPr>
      <w:ind w:left="400" w:hanging="200"/>
    </w:pPr>
  </w:style>
  <w:style w:type="paragraph" w:styleId="Indeks3">
    <w:name w:val="index 3"/>
    <w:basedOn w:val="Normalny"/>
    <w:next w:val="Normalny"/>
    <w:autoRedefine/>
    <w:rsid w:val="007C4751"/>
    <w:pPr>
      <w:ind w:left="600" w:hanging="200"/>
    </w:pPr>
  </w:style>
  <w:style w:type="paragraph" w:styleId="Indeks4">
    <w:name w:val="index 4"/>
    <w:basedOn w:val="Normalny"/>
    <w:next w:val="Normalny"/>
    <w:autoRedefine/>
    <w:rsid w:val="007C4751"/>
    <w:pPr>
      <w:ind w:left="800" w:hanging="200"/>
    </w:pPr>
  </w:style>
  <w:style w:type="paragraph" w:styleId="Indeks5">
    <w:name w:val="index 5"/>
    <w:basedOn w:val="Normalny"/>
    <w:next w:val="Normalny"/>
    <w:autoRedefine/>
    <w:rsid w:val="007C4751"/>
    <w:pPr>
      <w:ind w:left="1000" w:hanging="200"/>
    </w:pPr>
  </w:style>
  <w:style w:type="paragraph" w:styleId="Indeks6">
    <w:name w:val="index 6"/>
    <w:basedOn w:val="Normalny"/>
    <w:next w:val="Normalny"/>
    <w:autoRedefine/>
    <w:rsid w:val="007C4751"/>
    <w:pPr>
      <w:ind w:left="1200" w:hanging="200"/>
    </w:pPr>
  </w:style>
  <w:style w:type="paragraph" w:styleId="Indeks7">
    <w:name w:val="index 7"/>
    <w:basedOn w:val="Normalny"/>
    <w:next w:val="Normalny"/>
    <w:autoRedefine/>
    <w:rsid w:val="007C4751"/>
    <w:pPr>
      <w:ind w:left="1400" w:hanging="200"/>
    </w:pPr>
  </w:style>
  <w:style w:type="paragraph" w:styleId="Indeks8">
    <w:name w:val="index 8"/>
    <w:basedOn w:val="Normalny"/>
    <w:next w:val="Normalny"/>
    <w:autoRedefine/>
    <w:rsid w:val="007C4751"/>
    <w:pPr>
      <w:ind w:left="1600" w:hanging="200"/>
    </w:pPr>
  </w:style>
  <w:style w:type="paragraph" w:styleId="Indeks9">
    <w:name w:val="index 9"/>
    <w:basedOn w:val="Normalny"/>
    <w:next w:val="Normalny"/>
    <w:autoRedefine/>
    <w:rsid w:val="007C4751"/>
    <w:pPr>
      <w:ind w:left="1800" w:hanging="200"/>
    </w:pPr>
  </w:style>
  <w:style w:type="paragraph" w:styleId="Legenda">
    <w:name w:val="caption"/>
    <w:basedOn w:val="Normalny"/>
    <w:next w:val="Normalny"/>
    <w:qFormat/>
    <w:rsid w:val="007C4751"/>
    <w:pPr>
      <w:spacing w:before="120" w:after="120"/>
    </w:pPr>
    <w:rPr>
      <w:b/>
      <w:bCs/>
      <w:szCs w:val="20"/>
    </w:rPr>
  </w:style>
  <w:style w:type="paragraph" w:styleId="Nagwekindeksu">
    <w:name w:val="index heading"/>
    <w:basedOn w:val="Normalny"/>
    <w:next w:val="Indeks1"/>
    <w:rsid w:val="007C4751"/>
    <w:rPr>
      <w:rFonts w:cs="Arial"/>
      <w:b/>
      <w:bCs/>
    </w:rPr>
  </w:style>
  <w:style w:type="paragraph" w:styleId="Nagwekwykazurde">
    <w:name w:val="toa heading"/>
    <w:basedOn w:val="Normalny"/>
    <w:next w:val="Normalny"/>
    <w:rsid w:val="007C4751"/>
    <w:pPr>
      <w:spacing w:before="120"/>
    </w:pPr>
    <w:rPr>
      <w:rFonts w:cs="Arial"/>
      <w:b/>
      <w:bCs/>
      <w:sz w:val="24"/>
    </w:rPr>
  </w:style>
  <w:style w:type="character" w:styleId="Odwoaniedokomentarza">
    <w:name w:val="annotation reference"/>
    <w:rsid w:val="007C4751"/>
    <w:rPr>
      <w:sz w:val="16"/>
      <w:szCs w:val="16"/>
    </w:rPr>
  </w:style>
  <w:style w:type="character" w:styleId="Odwoanieprzypisudolnego">
    <w:name w:val="footnote reference"/>
    <w:rsid w:val="007C4751"/>
    <w:rPr>
      <w:vertAlign w:val="superscript"/>
    </w:rPr>
  </w:style>
  <w:style w:type="character" w:styleId="Odwoanieprzypisukocowego">
    <w:name w:val="endnote reference"/>
    <w:rsid w:val="007C4751"/>
    <w:rPr>
      <w:vertAlign w:val="superscript"/>
    </w:rPr>
  </w:style>
  <w:style w:type="paragraph" w:styleId="Mapadokumentu">
    <w:name w:val="Document Map"/>
    <w:basedOn w:val="Normalny"/>
    <w:rsid w:val="007C4751"/>
    <w:pPr>
      <w:shd w:val="clear" w:color="auto" w:fill="000080"/>
    </w:pPr>
    <w:rPr>
      <w:rFonts w:ascii="Tahoma" w:hAnsi="Tahoma" w:cs="Tahoma"/>
    </w:rPr>
  </w:style>
  <w:style w:type="paragraph" w:styleId="Spisilustracji">
    <w:name w:val="table of figures"/>
    <w:basedOn w:val="Normalny"/>
    <w:next w:val="Normalny"/>
    <w:rsid w:val="007C4751"/>
    <w:pPr>
      <w:ind w:left="400" w:hanging="400"/>
    </w:pPr>
  </w:style>
  <w:style w:type="paragraph" w:styleId="Spistreci3">
    <w:name w:val="toc 3"/>
    <w:basedOn w:val="Normalny"/>
    <w:next w:val="Normalny"/>
    <w:autoRedefine/>
    <w:uiPriority w:val="39"/>
    <w:rsid w:val="00F060F5"/>
    <w:pPr>
      <w:tabs>
        <w:tab w:val="left" w:pos="1392"/>
        <w:tab w:val="right" w:leader="dot" w:pos="9492"/>
      </w:tabs>
      <w:spacing w:before="60" w:after="60"/>
      <w:ind w:left="1395" w:right="992" w:hanging="1202"/>
    </w:pPr>
  </w:style>
  <w:style w:type="paragraph" w:styleId="Spistreci4">
    <w:name w:val="toc 4"/>
    <w:basedOn w:val="Normalny"/>
    <w:next w:val="Normalny"/>
    <w:autoRedefine/>
    <w:uiPriority w:val="39"/>
    <w:rsid w:val="00914866"/>
    <w:pPr>
      <w:tabs>
        <w:tab w:val="left" w:pos="1392"/>
        <w:tab w:val="right" w:leader="dot" w:pos="9492"/>
      </w:tabs>
      <w:ind w:left="1392" w:right="992" w:hanging="1200"/>
    </w:pPr>
  </w:style>
  <w:style w:type="paragraph" w:styleId="Spistreci5">
    <w:name w:val="toc 5"/>
    <w:basedOn w:val="Normalny"/>
    <w:next w:val="Normalny"/>
    <w:autoRedefine/>
    <w:uiPriority w:val="39"/>
    <w:rsid w:val="00914866"/>
    <w:pPr>
      <w:tabs>
        <w:tab w:val="left" w:pos="1392"/>
        <w:tab w:val="right" w:leader="dot" w:pos="9492"/>
      </w:tabs>
      <w:ind w:left="1392" w:right="992" w:hanging="1200"/>
    </w:pPr>
  </w:style>
  <w:style w:type="paragraph" w:styleId="Spistreci6">
    <w:name w:val="toc 6"/>
    <w:basedOn w:val="Normalny"/>
    <w:next w:val="Normalny"/>
    <w:autoRedefine/>
    <w:uiPriority w:val="39"/>
    <w:rsid w:val="00F060F5"/>
    <w:pPr>
      <w:tabs>
        <w:tab w:val="left" w:leader="dot" w:pos="1392"/>
        <w:tab w:val="right" w:leader="dot" w:pos="9492"/>
      </w:tabs>
      <w:ind w:left="1392" w:right="992" w:hanging="1200"/>
    </w:pPr>
  </w:style>
  <w:style w:type="paragraph" w:styleId="Spistreci7">
    <w:name w:val="toc 7"/>
    <w:basedOn w:val="Normalny"/>
    <w:next w:val="Normalny"/>
    <w:autoRedefine/>
    <w:uiPriority w:val="39"/>
    <w:rsid w:val="007C4751"/>
    <w:pPr>
      <w:ind w:left="1200"/>
    </w:pPr>
  </w:style>
  <w:style w:type="paragraph" w:styleId="Spistreci8">
    <w:name w:val="toc 8"/>
    <w:basedOn w:val="Normalny"/>
    <w:next w:val="Normalny"/>
    <w:autoRedefine/>
    <w:uiPriority w:val="39"/>
    <w:rsid w:val="007C4751"/>
    <w:pPr>
      <w:ind w:left="1400"/>
    </w:pPr>
  </w:style>
  <w:style w:type="paragraph" w:styleId="Spistreci9">
    <w:name w:val="toc 9"/>
    <w:basedOn w:val="Normalny"/>
    <w:next w:val="Normalny"/>
    <w:autoRedefine/>
    <w:uiPriority w:val="39"/>
    <w:rsid w:val="007C4751"/>
    <w:pPr>
      <w:ind w:left="1600"/>
    </w:pPr>
  </w:style>
  <w:style w:type="paragraph" w:styleId="Tekstdymka">
    <w:name w:val="Balloon Text"/>
    <w:basedOn w:val="Normalny"/>
    <w:rsid w:val="007C4751"/>
    <w:rPr>
      <w:rFonts w:ascii="Tahoma" w:hAnsi="Tahoma" w:cs="Tahoma"/>
      <w:sz w:val="16"/>
      <w:szCs w:val="16"/>
    </w:rPr>
  </w:style>
  <w:style w:type="paragraph" w:styleId="Tekstkomentarza">
    <w:name w:val="annotation text"/>
    <w:basedOn w:val="Normalny"/>
    <w:rsid w:val="007C4751"/>
    <w:rPr>
      <w:szCs w:val="20"/>
    </w:rPr>
  </w:style>
  <w:style w:type="paragraph" w:styleId="Tekstmakra">
    <w:name w:val="macro"/>
    <w:rsid w:val="007C47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kstprzypisudolnego">
    <w:name w:val="footnote text"/>
    <w:basedOn w:val="Normalny"/>
    <w:rsid w:val="007C4751"/>
    <w:rPr>
      <w:szCs w:val="20"/>
    </w:rPr>
  </w:style>
  <w:style w:type="paragraph" w:styleId="Tekstprzypisukocowego">
    <w:name w:val="endnote text"/>
    <w:basedOn w:val="Normalny"/>
    <w:rsid w:val="007C4751"/>
    <w:rPr>
      <w:szCs w:val="20"/>
    </w:rPr>
  </w:style>
  <w:style w:type="paragraph" w:styleId="Tematkomentarza">
    <w:name w:val="annotation subject"/>
    <w:basedOn w:val="Tekstkomentarza"/>
    <w:next w:val="Tekstkomentarza"/>
    <w:rsid w:val="007C4751"/>
    <w:rPr>
      <w:b/>
      <w:bCs/>
    </w:rPr>
  </w:style>
  <w:style w:type="paragraph" w:styleId="Wykazrde">
    <w:name w:val="table of authorities"/>
    <w:basedOn w:val="Normalny"/>
    <w:next w:val="Normalny"/>
    <w:rsid w:val="007C4751"/>
    <w:pPr>
      <w:ind w:left="200" w:hanging="200"/>
    </w:pPr>
  </w:style>
  <w:style w:type="character" w:customStyle="1" w:styleId="H1">
    <w:name w:val="H1"/>
    <w:basedOn w:val="Hipercze"/>
    <w:rsid w:val="007C4751"/>
    <w:rPr>
      <w:color w:val="0000FF"/>
      <w:u w:val="single"/>
    </w:rPr>
  </w:style>
  <w:style w:type="character" w:styleId="UyteHipercze">
    <w:name w:val="FollowedHyperlink"/>
    <w:rsid w:val="007C4751"/>
    <w:rPr>
      <w:color w:val="800080"/>
      <w:u w:val="single"/>
    </w:rPr>
  </w:style>
  <w:style w:type="paragraph" w:customStyle="1" w:styleId="TPPL">
    <w:name w:val="TP PL"/>
    <w:basedOn w:val="Normalny"/>
    <w:link w:val="TPPLZnak"/>
    <w:rsid w:val="004F0016"/>
    <w:pPr>
      <w:keepNext/>
      <w:spacing w:before="60" w:after="60"/>
    </w:pPr>
  </w:style>
  <w:style w:type="character" w:customStyle="1" w:styleId="TPPLZnak">
    <w:name w:val="TP PL Znak"/>
    <w:link w:val="TPPL"/>
    <w:rsid w:val="00ED60F1"/>
    <w:rPr>
      <w:rFonts w:ascii="Arial" w:hAnsi="Arial"/>
      <w:szCs w:val="24"/>
    </w:rPr>
  </w:style>
  <w:style w:type="paragraph" w:customStyle="1" w:styleId="TP11-PL">
    <w:name w:val="TP 1.1-PL"/>
    <w:basedOn w:val="TPPL"/>
    <w:link w:val="TP11-PLZnak"/>
    <w:rsid w:val="004F0016"/>
    <w:pPr>
      <w:numPr>
        <w:numId w:val="5"/>
      </w:numPr>
      <w:tabs>
        <w:tab w:val="clear" w:pos="1672"/>
        <w:tab w:val="num" w:pos="1410"/>
      </w:tabs>
      <w:ind w:left="1410"/>
    </w:pPr>
  </w:style>
  <w:style w:type="character" w:customStyle="1" w:styleId="TP11-PLZnak">
    <w:name w:val="TP 1.1-PL Znak"/>
    <w:link w:val="TP11-PL"/>
    <w:rsid w:val="004F0016"/>
    <w:rPr>
      <w:rFonts w:ascii="Arial" w:hAnsi="Arial"/>
      <w:szCs w:val="24"/>
    </w:rPr>
  </w:style>
  <w:style w:type="paragraph" w:customStyle="1" w:styleId="TP12-PL">
    <w:name w:val="TP 1.2-PL"/>
    <w:basedOn w:val="Normalny"/>
    <w:link w:val="TP12-PLZnak1"/>
    <w:rsid w:val="004F0016"/>
    <w:pPr>
      <w:keepNext/>
      <w:numPr>
        <w:numId w:val="6"/>
      </w:numPr>
      <w:tabs>
        <w:tab w:val="clear" w:pos="720"/>
        <w:tab w:val="num" w:pos="1410"/>
      </w:tabs>
      <w:spacing w:after="60"/>
      <w:ind w:left="1410"/>
    </w:pPr>
  </w:style>
  <w:style w:type="character" w:customStyle="1" w:styleId="TP12-PLZnak1">
    <w:name w:val="TP 1.2-PL Znak1"/>
    <w:link w:val="TP12-PL"/>
    <w:rsid w:val="004F0016"/>
    <w:rPr>
      <w:rFonts w:ascii="Arial" w:hAnsi="Arial"/>
      <w:szCs w:val="24"/>
    </w:rPr>
  </w:style>
  <w:style w:type="paragraph" w:customStyle="1" w:styleId="TP1A-PL0">
    <w:name w:val="TP 1A-PL"/>
    <w:basedOn w:val="Normalny"/>
    <w:rsid w:val="00EA7A4F"/>
    <w:pPr>
      <w:tabs>
        <w:tab w:val="num" w:pos="1392"/>
      </w:tabs>
      <w:spacing w:after="60"/>
      <w:ind w:left="1392" w:hanging="400"/>
    </w:pPr>
  </w:style>
  <w:style w:type="paragraph" w:customStyle="1" w:styleId="TP1-PL">
    <w:name w:val="TP 1-PL"/>
    <w:basedOn w:val="TPPL"/>
    <w:rsid w:val="004F0016"/>
    <w:pPr>
      <w:tabs>
        <w:tab w:val="left" w:pos="1410"/>
      </w:tabs>
      <w:ind w:left="1410"/>
    </w:pPr>
  </w:style>
  <w:style w:type="paragraph" w:customStyle="1" w:styleId="TP21-PL">
    <w:name w:val="TP 2.1-PL"/>
    <w:basedOn w:val="Normalny"/>
    <w:link w:val="TP21-PLZnak"/>
    <w:rsid w:val="004F0016"/>
    <w:pPr>
      <w:numPr>
        <w:ilvl w:val="1"/>
        <w:numId w:val="7"/>
      </w:numPr>
      <w:spacing w:after="60"/>
    </w:pPr>
  </w:style>
  <w:style w:type="paragraph" w:customStyle="1" w:styleId="TP22-PL">
    <w:name w:val="TP 2.2-PL"/>
    <w:basedOn w:val="Normalny"/>
    <w:link w:val="TP22-PLZnak"/>
    <w:rsid w:val="004F0016"/>
    <w:pPr>
      <w:numPr>
        <w:numId w:val="8"/>
      </w:numPr>
      <w:spacing w:after="60"/>
    </w:pPr>
    <w:rPr>
      <w:szCs w:val="20"/>
    </w:rPr>
  </w:style>
  <w:style w:type="character" w:customStyle="1" w:styleId="TP22-PLZnak">
    <w:name w:val="TP 2.2-PL Znak"/>
    <w:link w:val="TP22-PL"/>
    <w:rsid w:val="00813929"/>
    <w:rPr>
      <w:rFonts w:ascii="Arial" w:hAnsi="Arial"/>
    </w:rPr>
  </w:style>
  <w:style w:type="paragraph" w:customStyle="1" w:styleId="TP2a-PL">
    <w:name w:val="TP 2a-PL"/>
    <w:basedOn w:val="TP2-PL"/>
    <w:rsid w:val="003104BE"/>
    <w:pPr>
      <w:tabs>
        <w:tab w:val="num" w:pos="1792"/>
      </w:tabs>
      <w:ind w:hanging="400"/>
    </w:pPr>
  </w:style>
  <w:style w:type="paragraph" w:customStyle="1" w:styleId="TP2-PL">
    <w:name w:val="TP 2-PL"/>
    <w:basedOn w:val="Normalny"/>
    <w:rsid w:val="004F0016"/>
    <w:pPr>
      <w:keepNext/>
      <w:spacing w:after="60"/>
      <w:ind w:left="1792"/>
    </w:pPr>
    <w:rPr>
      <w:szCs w:val="20"/>
    </w:rPr>
  </w:style>
  <w:style w:type="paragraph" w:customStyle="1" w:styleId="N1PLAaPodkrelenie">
    <w:name w:val="N 1 PL Aa + Podkreślenie"/>
    <w:basedOn w:val="N1PLAa"/>
    <w:link w:val="N1PLAaPodkrelenieZnak"/>
    <w:rsid w:val="00E908C4"/>
    <w:rPr>
      <w:u w:val="single"/>
    </w:rPr>
  </w:style>
  <w:style w:type="character" w:customStyle="1" w:styleId="N1PLAaPodkrelenieZnak">
    <w:name w:val="N 1 PL Aa + Podkreślenie Znak"/>
    <w:basedOn w:val="N1PLAaZnak"/>
    <w:link w:val="N1PLAaPodkrelenie"/>
    <w:rsid w:val="00E908C4"/>
    <w:rPr>
      <w:rFonts w:ascii="Arial" w:hAnsi="Arial" w:cs="Arial"/>
      <w:b/>
      <w:bCs/>
      <w:color w:val="008000"/>
      <w:kern w:val="32"/>
      <w:sz w:val="48"/>
      <w:szCs w:val="32"/>
      <w:u w:val="single"/>
      <w:lang w:val="pl-PL" w:eastAsia="pl-PL" w:bidi="ar-SA"/>
    </w:rPr>
  </w:style>
  <w:style w:type="character" w:customStyle="1" w:styleId="APA-PL8ptcentrZnak">
    <w:name w:val="APA-PL 8pt centr Znak"/>
    <w:basedOn w:val="Domylnaczcionkaakapitu"/>
    <w:link w:val="APA-PL8ptcentr"/>
    <w:rsid w:val="00577547"/>
    <w:rPr>
      <w:rFonts w:ascii="Arial Narrow" w:hAnsi="Arial Narrow"/>
      <w:sz w:val="16"/>
    </w:rPr>
  </w:style>
  <w:style w:type="paragraph" w:customStyle="1" w:styleId="APA-PL8ptcentr">
    <w:name w:val="APA-PL 8pt centr"/>
    <w:basedOn w:val="Normalny"/>
    <w:link w:val="APA-PL8ptcentrZnak"/>
    <w:rsid w:val="001D5B9C"/>
    <w:pPr>
      <w:keepNext/>
      <w:keepLines/>
      <w:suppressAutoHyphens/>
      <w:jc w:val="center"/>
    </w:pPr>
    <w:rPr>
      <w:rFonts w:ascii="Arial Narrow" w:hAnsi="Arial Narrow"/>
      <w:sz w:val="16"/>
      <w:szCs w:val="20"/>
    </w:rPr>
  </w:style>
  <w:style w:type="paragraph" w:styleId="Tekstpodstawowywcity3">
    <w:name w:val="Body Text Indent 3"/>
    <w:basedOn w:val="Normalny"/>
    <w:rsid w:val="007C4751"/>
    <w:pPr>
      <w:spacing w:after="120"/>
      <w:ind w:left="283"/>
    </w:pPr>
    <w:rPr>
      <w:sz w:val="16"/>
      <w:szCs w:val="16"/>
    </w:rPr>
  </w:style>
  <w:style w:type="paragraph" w:customStyle="1" w:styleId="pdp">
    <w:name w:val="pdp"/>
    <w:basedOn w:val="Normalny"/>
    <w:rsid w:val="00DA22C7"/>
    <w:pPr>
      <w:keepNext/>
      <w:suppressAutoHyphens/>
      <w:spacing w:before="120" w:after="60"/>
    </w:pPr>
    <w:rPr>
      <w:b/>
      <w:szCs w:val="20"/>
      <w:lang w:val="en-US"/>
    </w:rPr>
  </w:style>
  <w:style w:type="paragraph" w:customStyle="1" w:styleId="pdpENG">
    <w:name w:val="pdp ENG"/>
    <w:basedOn w:val="Normalny"/>
    <w:rsid w:val="00797A02"/>
    <w:pPr>
      <w:keepNext/>
      <w:tabs>
        <w:tab w:val="num" w:pos="1392"/>
      </w:tabs>
      <w:suppressAutoHyphens/>
      <w:spacing w:before="120" w:after="60"/>
      <w:ind w:left="1392" w:hanging="900"/>
    </w:pPr>
    <w:rPr>
      <w:b/>
      <w:szCs w:val="20"/>
      <w:lang w:val="en-GB"/>
    </w:rPr>
  </w:style>
  <w:style w:type="paragraph" w:customStyle="1" w:styleId="pdpPl">
    <w:name w:val="pdp Pl"/>
    <w:basedOn w:val="Normalny"/>
    <w:link w:val="pdpPlZnak"/>
    <w:rsid w:val="004F0016"/>
    <w:pPr>
      <w:keepNext/>
      <w:numPr>
        <w:numId w:val="4"/>
      </w:numPr>
      <w:suppressAutoHyphens/>
      <w:spacing w:before="60" w:after="60"/>
      <w:ind w:left="1410"/>
    </w:pPr>
    <w:rPr>
      <w:b/>
      <w:szCs w:val="20"/>
    </w:rPr>
  </w:style>
  <w:style w:type="paragraph" w:customStyle="1" w:styleId="refright">
    <w:name w:val="ref right"/>
    <w:basedOn w:val="ref"/>
    <w:link w:val="refrightZnak"/>
    <w:rsid w:val="00D65419"/>
    <w:pPr>
      <w:jc w:val="right"/>
    </w:pPr>
    <w:rPr>
      <w:lang w:val="pl-PL"/>
    </w:rPr>
  </w:style>
  <w:style w:type="character" w:customStyle="1" w:styleId="refrightZnak">
    <w:name w:val="ref right Znak"/>
    <w:basedOn w:val="Domylnaczcionkaakapitu"/>
    <w:link w:val="refright"/>
    <w:rsid w:val="00F61825"/>
    <w:rPr>
      <w:rFonts w:ascii="Arial Narrow" w:hAnsi="Arial Narrow"/>
      <w:sz w:val="16"/>
      <w:szCs w:val="16"/>
      <w:lang w:val="pl-PL" w:eastAsia="pl-PL" w:bidi="ar-SA"/>
    </w:rPr>
  </w:style>
  <w:style w:type="paragraph" w:customStyle="1" w:styleId="N6PLAa">
    <w:name w:val="N6 PL Aa"/>
    <w:basedOn w:val="Nagwek6"/>
    <w:rsid w:val="00E908C4"/>
    <w:pPr>
      <w:numPr>
        <w:ilvl w:val="0"/>
        <w:numId w:val="0"/>
      </w:numPr>
      <w:tabs>
        <w:tab w:val="left" w:pos="1389"/>
        <w:tab w:val="num" w:pos="1785"/>
      </w:tabs>
      <w:spacing w:before="60" w:after="60"/>
      <w:ind w:left="1423" w:firstLine="2"/>
    </w:pPr>
  </w:style>
  <w:style w:type="paragraph" w:customStyle="1" w:styleId="TP1a-PL">
    <w:name w:val="TP 1a-PL"/>
    <w:basedOn w:val="TP1A-PL0"/>
    <w:rsid w:val="003104BE"/>
    <w:pPr>
      <w:numPr>
        <w:numId w:val="7"/>
      </w:numPr>
    </w:pPr>
  </w:style>
  <w:style w:type="paragraph" w:customStyle="1" w:styleId="APA-PL16ptcentr">
    <w:name w:val="APA-PL 16pt centr"/>
    <w:basedOn w:val="Normalny"/>
    <w:link w:val="APA-PL16ptcentrZnak"/>
    <w:rsid w:val="00D65419"/>
    <w:pPr>
      <w:spacing w:before="120" w:after="120"/>
      <w:jc w:val="center"/>
    </w:pPr>
    <w:rPr>
      <w:b/>
      <w:sz w:val="32"/>
    </w:rPr>
  </w:style>
  <w:style w:type="character" w:customStyle="1" w:styleId="APA-PL16ptcentrZnak">
    <w:name w:val="APA-PL 16pt centr Znak"/>
    <w:link w:val="APA-PL16ptcentr"/>
    <w:rsid w:val="009D21C3"/>
    <w:rPr>
      <w:rFonts w:ascii="Arial" w:hAnsi="Arial"/>
      <w:b/>
      <w:sz w:val="32"/>
      <w:szCs w:val="24"/>
      <w:lang w:val="pl-PL" w:eastAsia="pl-PL" w:bidi="ar-SA"/>
    </w:rPr>
  </w:style>
  <w:style w:type="paragraph" w:customStyle="1" w:styleId="APA-PL14ptcentr">
    <w:name w:val="APA-PL 14pt centr"/>
    <w:basedOn w:val="Normalny"/>
    <w:rsid w:val="00931C25"/>
    <w:pPr>
      <w:tabs>
        <w:tab w:val="left" w:pos="8292"/>
      </w:tabs>
      <w:spacing w:before="120" w:after="120"/>
      <w:ind w:right="-46"/>
      <w:jc w:val="center"/>
      <w:outlineLvl w:val="1"/>
    </w:pPr>
    <w:rPr>
      <w:sz w:val="28"/>
    </w:rPr>
  </w:style>
  <w:style w:type="paragraph" w:customStyle="1" w:styleId="APA-PL5ptleft">
    <w:name w:val="APA-PL 5pt left"/>
    <w:basedOn w:val="Normalny"/>
    <w:link w:val="APA-PL5ptleftZnak"/>
    <w:rsid w:val="00931C25"/>
    <w:rPr>
      <w:sz w:val="10"/>
      <w:szCs w:val="10"/>
    </w:rPr>
  </w:style>
  <w:style w:type="character" w:customStyle="1" w:styleId="APA-PL5ptleftZnak">
    <w:name w:val="APA-PL 5pt left Znak"/>
    <w:basedOn w:val="Domylnaczcionkaakapitu"/>
    <w:link w:val="APA-PL5ptleft"/>
    <w:rsid w:val="00E7305B"/>
    <w:rPr>
      <w:rFonts w:ascii="Arial" w:hAnsi="Arial"/>
      <w:sz w:val="10"/>
      <w:szCs w:val="10"/>
      <w:lang w:val="pl-PL" w:eastAsia="pl-PL" w:bidi="ar-SA"/>
    </w:rPr>
  </w:style>
  <w:style w:type="paragraph" w:customStyle="1" w:styleId="APA-PL5ptcentr">
    <w:name w:val="APA-PL 5pt centr"/>
    <w:basedOn w:val="APA-PL5ptleft"/>
    <w:rsid w:val="00B712AD"/>
    <w:pPr>
      <w:jc w:val="center"/>
    </w:pPr>
  </w:style>
  <w:style w:type="paragraph" w:customStyle="1" w:styleId="APA-PL10ptboldcentr">
    <w:name w:val="APA-PL 10pt bold centr"/>
    <w:basedOn w:val="Normalny"/>
    <w:rsid w:val="00137388"/>
    <w:pPr>
      <w:jc w:val="center"/>
    </w:pPr>
    <w:rPr>
      <w:b/>
      <w:szCs w:val="20"/>
    </w:rPr>
  </w:style>
  <w:style w:type="paragraph" w:customStyle="1" w:styleId="APA-PL16ptframecentr">
    <w:name w:val="APA-PL 16pt frame centr"/>
    <w:basedOn w:val="APA-PL16ptcentr"/>
    <w:link w:val="APA-PL16ptframecentrZnak"/>
    <w:rsid w:val="00DE7C33"/>
    <w:rPr>
      <w:bdr w:val="single" w:sz="4" w:space="0" w:color="auto"/>
    </w:rPr>
  </w:style>
  <w:style w:type="character" w:customStyle="1" w:styleId="APA-PL16ptframecentrZnak">
    <w:name w:val="APA-PL 16pt frame centr Znak"/>
    <w:link w:val="APA-PL16ptframecentr"/>
    <w:rsid w:val="00DE7C33"/>
    <w:rPr>
      <w:rFonts w:ascii="Arial" w:hAnsi="Arial"/>
      <w:b/>
      <w:sz w:val="32"/>
      <w:szCs w:val="24"/>
      <w:bdr w:val="single" w:sz="4" w:space="0" w:color="auto"/>
      <w:lang w:val="pl-PL" w:eastAsia="pl-PL" w:bidi="ar-SA"/>
    </w:rPr>
  </w:style>
  <w:style w:type="paragraph" w:customStyle="1" w:styleId="APA-PL16ptboldcentr">
    <w:name w:val="APA-PL 16pt bold centr"/>
    <w:basedOn w:val="APA-PL16ptcentr"/>
    <w:rsid w:val="009D21C3"/>
    <w:rPr>
      <w:b w:val="0"/>
    </w:rPr>
  </w:style>
  <w:style w:type="paragraph" w:customStyle="1" w:styleId="TP2A-PL0">
    <w:name w:val="TP 2A-PL"/>
    <w:basedOn w:val="TP2a-PL"/>
    <w:rsid w:val="003104BE"/>
  </w:style>
  <w:style w:type="paragraph" w:customStyle="1" w:styleId="TP0-PL">
    <w:name w:val="TP 0-PL"/>
    <w:basedOn w:val="TPPL"/>
    <w:rsid w:val="003104BE"/>
    <w:pPr>
      <w:ind w:left="992"/>
    </w:pPr>
  </w:style>
  <w:style w:type="paragraph" w:customStyle="1" w:styleId="APA-PL10pt">
    <w:name w:val="APA-PL 10pt"/>
    <w:basedOn w:val="APA-PL10ptboldcentr"/>
    <w:rsid w:val="00F060F5"/>
    <w:pPr>
      <w:jc w:val="left"/>
    </w:pPr>
    <w:rPr>
      <w:rFonts w:cs="Arial"/>
      <w:b w:val="0"/>
    </w:rPr>
  </w:style>
  <w:style w:type="paragraph" w:customStyle="1" w:styleId="APA-PL10ptcentr">
    <w:name w:val="APA-PL 10pt centr"/>
    <w:basedOn w:val="APA-PL10pt"/>
    <w:rsid w:val="00F060F5"/>
    <w:pPr>
      <w:jc w:val="center"/>
    </w:pPr>
  </w:style>
  <w:style w:type="paragraph" w:customStyle="1" w:styleId="APA-PL14pt">
    <w:name w:val="APA-PL 14pt"/>
    <w:basedOn w:val="APA-PL10pt"/>
    <w:rsid w:val="009F1BF4"/>
    <w:rPr>
      <w:sz w:val="28"/>
    </w:rPr>
  </w:style>
  <w:style w:type="paragraph" w:customStyle="1" w:styleId="APA-PL12pt">
    <w:name w:val="APA-PL 12pt"/>
    <w:basedOn w:val="APA-PL14pt"/>
    <w:rsid w:val="009F1BF4"/>
    <w:rPr>
      <w:sz w:val="24"/>
    </w:rPr>
  </w:style>
  <w:style w:type="paragraph" w:customStyle="1" w:styleId="TP21-PLbold">
    <w:name w:val="TP 2.1-PL bold"/>
    <w:basedOn w:val="TP21-PL"/>
    <w:rsid w:val="00F55FB4"/>
    <w:pPr>
      <w:tabs>
        <w:tab w:val="num" w:pos="842"/>
      </w:tabs>
      <w:ind w:left="842"/>
    </w:pPr>
    <w:rPr>
      <w:b/>
    </w:rPr>
  </w:style>
  <w:style w:type="paragraph" w:customStyle="1" w:styleId="APA-PL5ptright">
    <w:name w:val="APA-PL 5pt right"/>
    <w:basedOn w:val="APA-PL5ptleft"/>
    <w:rsid w:val="00B92C8D"/>
    <w:pPr>
      <w:jc w:val="right"/>
    </w:pPr>
  </w:style>
  <w:style w:type="paragraph" w:customStyle="1" w:styleId="TP11-PLbold">
    <w:name w:val="TP 1.1-PL bold"/>
    <w:basedOn w:val="TP11-PL"/>
    <w:link w:val="TP11-PLboldZnak"/>
    <w:rsid w:val="00C85D29"/>
    <w:pPr>
      <w:tabs>
        <w:tab w:val="clear" w:pos="1410"/>
        <w:tab w:val="num" w:pos="442"/>
      </w:tabs>
      <w:spacing w:before="0"/>
      <w:ind w:left="443" w:hanging="403"/>
    </w:pPr>
    <w:rPr>
      <w:b/>
    </w:rPr>
  </w:style>
  <w:style w:type="character" w:customStyle="1" w:styleId="TP11-PLboldZnak">
    <w:name w:val="TP 1.1-PL bold Znak"/>
    <w:link w:val="TP11-PLbold"/>
    <w:rsid w:val="00C85D29"/>
    <w:rPr>
      <w:rFonts w:ascii="Arial" w:hAnsi="Arial"/>
      <w:b/>
      <w:szCs w:val="24"/>
    </w:rPr>
  </w:style>
  <w:style w:type="paragraph" w:customStyle="1" w:styleId="TP12-PLbold">
    <w:name w:val="TP 1.2-PL bold"/>
    <w:basedOn w:val="TP12-PL"/>
    <w:link w:val="TP12-PLboldZnak"/>
    <w:rsid w:val="00C85D29"/>
    <w:pPr>
      <w:tabs>
        <w:tab w:val="clear" w:pos="1410"/>
        <w:tab w:val="num" w:pos="442"/>
      </w:tabs>
      <w:ind w:left="442"/>
    </w:pPr>
    <w:rPr>
      <w:b/>
    </w:rPr>
  </w:style>
  <w:style w:type="character" w:customStyle="1" w:styleId="TP12-PLboldZnak">
    <w:name w:val="TP 1.2-PL bold Znak"/>
    <w:link w:val="TP12-PLbold"/>
    <w:rsid w:val="00C85D29"/>
    <w:rPr>
      <w:rFonts w:ascii="Arial" w:hAnsi="Arial"/>
      <w:b/>
      <w:szCs w:val="24"/>
    </w:rPr>
  </w:style>
  <w:style w:type="paragraph" w:styleId="NormalnyWeb">
    <w:name w:val="Normal (Web)"/>
    <w:basedOn w:val="Normalny"/>
    <w:rsid w:val="00C85D29"/>
    <w:pPr>
      <w:keepNext/>
    </w:pPr>
    <w:rPr>
      <w:rFonts w:ascii="Times New Roman" w:hAnsi="Times New Roman"/>
      <w:sz w:val="24"/>
    </w:rPr>
  </w:style>
  <w:style w:type="paragraph" w:customStyle="1" w:styleId="TP22-PLbold">
    <w:name w:val="TP 2.2-PL bold"/>
    <w:basedOn w:val="TP22-PL"/>
    <w:link w:val="TP22-PLboldZnak"/>
    <w:rsid w:val="00C85D29"/>
    <w:pPr>
      <w:keepNext/>
      <w:tabs>
        <w:tab w:val="num" w:pos="842"/>
      </w:tabs>
      <w:ind w:left="845" w:hanging="403"/>
    </w:pPr>
    <w:rPr>
      <w:b/>
    </w:rPr>
  </w:style>
  <w:style w:type="character" w:customStyle="1" w:styleId="TP22-PLboldZnak">
    <w:name w:val="TP 2.2-PL bold Znak"/>
    <w:link w:val="TP22-PLbold"/>
    <w:rsid w:val="00C85D29"/>
    <w:rPr>
      <w:rFonts w:ascii="Arial" w:hAnsi="Arial"/>
      <w:b/>
    </w:rPr>
  </w:style>
  <w:style w:type="character" w:styleId="Pogrubienie">
    <w:name w:val="Strong"/>
    <w:qFormat/>
    <w:rsid w:val="00ED60F1"/>
    <w:rPr>
      <w:b/>
      <w:bCs/>
    </w:rPr>
  </w:style>
  <w:style w:type="paragraph" w:customStyle="1" w:styleId="TP12-PL-s">
    <w:name w:val="TP 1.2-PL-s"/>
    <w:basedOn w:val="Normalny"/>
    <w:rsid w:val="00ED60F1"/>
    <w:pPr>
      <w:keepNext/>
      <w:tabs>
        <w:tab w:val="num" w:pos="1092"/>
        <w:tab w:val="left" w:pos="7492"/>
      </w:tabs>
      <w:spacing w:after="60"/>
      <w:ind w:left="1092" w:right="1092" w:hanging="400"/>
    </w:pPr>
  </w:style>
  <w:style w:type="paragraph" w:customStyle="1" w:styleId="TP1pkt">
    <w:name w:val="TP 1 pkt"/>
    <w:basedOn w:val="Normalny"/>
    <w:link w:val="TP1pktZnak"/>
    <w:rsid w:val="00ED60F1"/>
    <w:pPr>
      <w:keepNext/>
      <w:keepLines/>
      <w:widowControl w:val="0"/>
      <w:tabs>
        <w:tab w:val="num" w:pos="284"/>
        <w:tab w:val="num" w:pos="1174"/>
      </w:tabs>
      <w:suppressAutoHyphens/>
      <w:ind w:left="1173" w:hanging="561"/>
    </w:pPr>
  </w:style>
  <w:style w:type="character" w:customStyle="1" w:styleId="TP1pktZnak">
    <w:name w:val="TP 1 pkt Znak"/>
    <w:link w:val="TP1pkt"/>
    <w:rsid w:val="00ED60F1"/>
    <w:rPr>
      <w:rFonts w:ascii="Arial" w:hAnsi="Arial"/>
      <w:szCs w:val="24"/>
    </w:rPr>
  </w:style>
  <w:style w:type="paragraph" w:customStyle="1" w:styleId="refcen">
    <w:name w:val="ref cen"/>
    <w:basedOn w:val="refright"/>
    <w:rsid w:val="0051132B"/>
    <w:pPr>
      <w:jc w:val="center"/>
    </w:pPr>
    <w:rPr>
      <w:lang w:val="en-US"/>
    </w:rPr>
  </w:style>
  <w:style w:type="paragraph" w:customStyle="1" w:styleId="punkt">
    <w:name w:val="punkt"/>
    <w:basedOn w:val="Normalny"/>
    <w:link w:val="punktZnak"/>
    <w:rsid w:val="003651BC"/>
    <w:pPr>
      <w:tabs>
        <w:tab w:val="num" w:pos="252"/>
        <w:tab w:val="num" w:pos="720"/>
      </w:tabs>
      <w:ind w:left="252" w:hanging="252"/>
    </w:pPr>
  </w:style>
  <w:style w:type="character" w:customStyle="1" w:styleId="punktZnak">
    <w:name w:val="punkt Znak"/>
    <w:basedOn w:val="Domylnaczcionkaakapitu"/>
    <w:link w:val="punkt"/>
    <w:rsid w:val="003651BC"/>
    <w:rPr>
      <w:rFonts w:ascii="Arial" w:hAnsi="Arial"/>
      <w:szCs w:val="24"/>
    </w:rPr>
  </w:style>
  <w:style w:type="paragraph" w:customStyle="1" w:styleId="APA-PL12ptboldcetr">
    <w:name w:val="APA-PL 12pt bold cetr"/>
    <w:basedOn w:val="APA-PL12pt"/>
    <w:rsid w:val="00FD391B"/>
    <w:pPr>
      <w:keepNext/>
      <w:jc w:val="center"/>
    </w:pPr>
    <w:rPr>
      <w:b/>
    </w:rPr>
  </w:style>
  <w:style w:type="paragraph" w:customStyle="1" w:styleId="APA-PL8ptcentrbold">
    <w:name w:val="APA-PL 8pt centr bold"/>
    <w:basedOn w:val="APA-PL8ptcentr"/>
    <w:qFormat/>
    <w:rsid w:val="001D5B9C"/>
    <w:rPr>
      <w:b/>
    </w:rPr>
  </w:style>
  <w:style w:type="paragraph" w:customStyle="1" w:styleId="APA-PL8ptleftbold">
    <w:name w:val="APA-PL 8pt left bold"/>
    <w:basedOn w:val="APA-PL8ptleft"/>
    <w:qFormat/>
    <w:rsid w:val="001D5B9C"/>
    <w:rPr>
      <w:b/>
    </w:rPr>
  </w:style>
  <w:style w:type="paragraph" w:customStyle="1" w:styleId="APA-PL8ptrightbold">
    <w:name w:val="APA-PL 8pt right bold"/>
    <w:basedOn w:val="APA-PL8ptleft"/>
    <w:qFormat/>
    <w:rsid w:val="001D5B9C"/>
    <w:pPr>
      <w:jc w:val="right"/>
    </w:pPr>
    <w:rPr>
      <w:b/>
    </w:rPr>
  </w:style>
  <w:style w:type="paragraph" w:customStyle="1" w:styleId="APA-PL8ptdoprawej">
    <w:name w:val="APA-PL 8pt do prawej"/>
    <w:basedOn w:val="Normalny"/>
    <w:rsid w:val="00441F6D"/>
    <w:pPr>
      <w:keepNext/>
      <w:keepLines/>
      <w:suppressAutoHyphens/>
      <w:jc w:val="right"/>
    </w:pPr>
    <w:rPr>
      <w:rFonts w:ascii="Arial Narrow" w:hAnsi="Arial Narrow"/>
      <w:sz w:val="16"/>
      <w:szCs w:val="20"/>
    </w:rPr>
  </w:style>
  <w:style w:type="paragraph" w:customStyle="1" w:styleId="APA-PL8ptboldcentr">
    <w:name w:val="APA-PL 8pt bold centr"/>
    <w:basedOn w:val="Normalny"/>
    <w:rsid w:val="00441F6D"/>
    <w:pPr>
      <w:jc w:val="center"/>
    </w:pPr>
    <w:rPr>
      <w:rFonts w:ascii="Arial Narrow" w:hAnsi="Arial Narrow"/>
      <w:b/>
      <w:sz w:val="16"/>
    </w:rPr>
  </w:style>
  <w:style w:type="character" w:customStyle="1" w:styleId="APA-PL8ptdolewej">
    <w:name w:val="APA-PL 8pt do lewej"/>
    <w:rsid w:val="00441F6D"/>
    <w:rPr>
      <w:rFonts w:ascii="Arial Narrow" w:hAnsi="Arial Narrow"/>
      <w:sz w:val="16"/>
    </w:rPr>
  </w:style>
  <w:style w:type="paragraph" w:customStyle="1" w:styleId="TT21-ENG">
    <w:name w:val="TT 2.1-ENG"/>
    <w:basedOn w:val="TP21-PL"/>
    <w:rsid w:val="00417E9B"/>
    <w:pPr>
      <w:keepNext/>
      <w:numPr>
        <w:ilvl w:val="0"/>
        <w:numId w:val="13"/>
      </w:numPr>
      <w:tabs>
        <w:tab w:val="clear" w:pos="2112"/>
        <w:tab w:val="num" w:pos="1792"/>
      </w:tabs>
      <w:ind w:left="1792" w:hanging="400"/>
    </w:pPr>
    <w:rPr>
      <w:lang w:val="en-GB"/>
    </w:rPr>
  </w:style>
  <w:style w:type="paragraph" w:customStyle="1" w:styleId="TT1A-ENG">
    <w:name w:val="TT 1A-ENG"/>
    <w:basedOn w:val="TP1A-PL0"/>
    <w:link w:val="TT1A-ENGZnakZnak"/>
    <w:rsid w:val="00EE479D"/>
    <w:pPr>
      <w:keepNext/>
    </w:pPr>
    <w:rPr>
      <w:lang w:val="en-GB"/>
    </w:rPr>
  </w:style>
  <w:style w:type="character" w:customStyle="1" w:styleId="TP12-PLZnak">
    <w:name w:val="TP 1.2-PL Znak"/>
    <w:basedOn w:val="Domylnaczcionkaakapitu"/>
    <w:rsid w:val="00EE479D"/>
    <w:rPr>
      <w:rFonts w:ascii="Arial" w:hAnsi="Arial"/>
      <w:szCs w:val="24"/>
      <w:lang w:val="pl-PL" w:eastAsia="pl-PL" w:bidi="ar-SA"/>
    </w:rPr>
  </w:style>
  <w:style w:type="numbering" w:customStyle="1" w:styleId="ListaA">
    <w:name w:val="Lista A"/>
    <w:rsid w:val="00EE479D"/>
    <w:pPr>
      <w:numPr>
        <w:numId w:val="14"/>
      </w:numPr>
    </w:pPr>
  </w:style>
  <w:style w:type="numbering" w:customStyle="1" w:styleId="ListaB">
    <w:name w:val="Lista B"/>
    <w:rsid w:val="00EE479D"/>
    <w:pPr>
      <w:numPr>
        <w:numId w:val="15"/>
      </w:numPr>
    </w:pPr>
  </w:style>
  <w:style w:type="numbering" w:customStyle="1" w:styleId="ListaC">
    <w:name w:val="Lista C"/>
    <w:rsid w:val="00EE479D"/>
    <w:pPr>
      <w:numPr>
        <w:numId w:val="16"/>
      </w:numPr>
    </w:pPr>
  </w:style>
  <w:style w:type="numbering" w:customStyle="1" w:styleId="ListaD">
    <w:name w:val="Lista D"/>
    <w:rsid w:val="00EE479D"/>
    <w:pPr>
      <w:numPr>
        <w:numId w:val="17"/>
      </w:numPr>
    </w:pPr>
  </w:style>
  <w:style w:type="numbering" w:customStyle="1" w:styleId="ListaF">
    <w:name w:val="Lista F"/>
    <w:rsid w:val="00EE479D"/>
    <w:pPr>
      <w:numPr>
        <w:numId w:val="18"/>
      </w:numPr>
    </w:pPr>
  </w:style>
  <w:style w:type="numbering" w:customStyle="1" w:styleId="ListaE">
    <w:name w:val="Lista E"/>
    <w:rsid w:val="00EE479D"/>
    <w:pPr>
      <w:numPr>
        <w:numId w:val="25"/>
      </w:numPr>
    </w:pPr>
  </w:style>
  <w:style w:type="numbering" w:customStyle="1" w:styleId="ListaG">
    <w:name w:val="Lista G"/>
    <w:rsid w:val="00EE479D"/>
    <w:pPr>
      <w:numPr>
        <w:numId w:val="19"/>
      </w:numPr>
    </w:pPr>
  </w:style>
  <w:style w:type="numbering" w:customStyle="1" w:styleId="ListaH">
    <w:name w:val="Lista H"/>
    <w:rsid w:val="00EE479D"/>
    <w:pPr>
      <w:numPr>
        <w:numId w:val="20"/>
      </w:numPr>
    </w:pPr>
  </w:style>
  <w:style w:type="numbering" w:customStyle="1" w:styleId="ListaI">
    <w:name w:val="Lista I"/>
    <w:rsid w:val="00EE479D"/>
    <w:pPr>
      <w:numPr>
        <w:numId w:val="21"/>
      </w:numPr>
    </w:pPr>
  </w:style>
  <w:style w:type="numbering" w:customStyle="1" w:styleId="ListaJ">
    <w:name w:val="Lista J"/>
    <w:rsid w:val="00EE479D"/>
    <w:pPr>
      <w:numPr>
        <w:numId w:val="22"/>
      </w:numPr>
    </w:pPr>
  </w:style>
  <w:style w:type="numbering" w:customStyle="1" w:styleId="ListaK">
    <w:name w:val="Lista K"/>
    <w:rsid w:val="00EE479D"/>
    <w:pPr>
      <w:numPr>
        <w:numId w:val="23"/>
      </w:numPr>
    </w:pPr>
  </w:style>
  <w:style w:type="numbering" w:customStyle="1" w:styleId="ListaL">
    <w:name w:val="Lista L"/>
    <w:rsid w:val="00EE479D"/>
    <w:pPr>
      <w:numPr>
        <w:numId w:val="24"/>
      </w:numPr>
    </w:pPr>
  </w:style>
  <w:style w:type="character" w:customStyle="1" w:styleId="Nagwek7Znak">
    <w:name w:val="Nagłówek 7 Znak"/>
    <w:basedOn w:val="Domylnaczcionkaakapitu"/>
    <w:link w:val="Nagwek7"/>
    <w:rsid w:val="00EE479D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rsid w:val="00EE479D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rsid w:val="00EE479D"/>
    <w:rPr>
      <w:rFonts w:ascii="Arial" w:hAnsi="Arial" w:cs="Arial"/>
      <w:sz w:val="22"/>
      <w:szCs w:val="22"/>
    </w:rPr>
  </w:style>
  <w:style w:type="paragraph" w:customStyle="1" w:styleId="TT1-ENGbold">
    <w:name w:val="TT 1-ENG bold"/>
    <w:basedOn w:val="TT1-ENG"/>
    <w:rsid w:val="00EE479D"/>
    <w:rPr>
      <w:b/>
    </w:rPr>
  </w:style>
  <w:style w:type="paragraph" w:customStyle="1" w:styleId="TT1-ENG">
    <w:name w:val="TT 1-ENG"/>
    <w:basedOn w:val="Normalny"/>
    <w:rsid w:val="00EE479D"/>
    <w:pPr>
      <w:keepNext/>
      <w:spacing w:before="60" w:after="60"/>
      <w:ind w:left="1389"/>
    </w:pPr>
    <w:rPr>
      <w:lang w:val="en-GB"/>
    </w:rPr>
  </w:style>
  <w:style w:type="paragraph" w:customStyle="1" w:styleId="TT11-ENG">
    <w:name w:val="TT 1.1-ENG"/>
    <w:basedOn w:val="Normalny"/>
    <w:rsid w:val="00EE479D"/>
    <w:pPr>
      <w:keepNext/>
      <w:keepLines/>
      <w:numPr>
        <w:numId w:val="37"/>
      </w:numPr>
      <w:tabs>
        <w:tab w:val="clear" w:pos="360"/>
        <w:tab w:val="num" w:pos="1392"/>
        <w:tab w:val="left" w:pos="7592"/>
      </w:tabs>
      <w:suppressAutoHyphens/>
      <w:spacing w:after="60"/>
      <w:ind w:left="1395" w:right="992" w:hanging="403"/>
    </w:pPr>
    <w:rPr>
      <w:lang w:val="en-GB"/>
    </w:rPr>
  </w:style>
  <w:style w:type="paragraph" w:customStyle="1" w:styleId="APA-ENG8ptright">
    <w:name w:val="APA-ENG 8pt right"/>
    <w:basedOn w:val="APA-ENG8ptleft"/>
    <w:link w:val="APA-ENG8ptrightZnak"/>
    <w:rsid w:val="00EE479D"/>
    <w:pPr>
      <w:jc w:val="right"/>
    </w:pPr>
  </w:style>
  <w:style w:type="paragraph" w:customStyle="1" w:styleId="APA-ENG8ptleft">
    <w:name w:val="APA-ENG 8pt left"/>
    <w:basedOn w:val="Normalny"/>
    <w:link w:val="APA-ENG8ptleftZnak"/>
    <w:rsid w:val="00EE479D"/>
    <w:pPr>
      <w:keepNext/>
      <w:keepLines/>
      <w:suppressAutoHyphens/>
    </w:pPr>
    <w:rPr>
      <w:sz w:val="16"/>
      <w:szCs w:val="20"/>
      <w:lang w:val="en-US"/>
    </w:rPr>
  </w:style>
  <w:style w:type="paragraph" w:customStyle="1" w:styleId="APA-ENG16right">
    <w:name w:val="APA-ENG 16 right"/>
    <w:basedOn w:val="Normalny"/>
    <w:rsid w:val="00EE479D"/>
    <w:pPr>
      <w:keepNext/>
      <w:tabs>
        <w:tab w:val="left" w:pos="692"/>
        <w:tab w:val="left" w:pos="8292"/>
      </w:tabs>
      <w:spacing w:before="120" w:after="120"/>
      <w:ind w:left="692" w:right="1589" w:hanging="600"/>
      <w:jc w:val="right"/>
      <w:outlineLvl w:val="1"/>
    </w:pPr>
    <w:rPr>
      <w:sz w:val="32"/>
    </w:rPr>
  </w:style>
  <w:style w:type="paragraph" w:customStyle="1" w:styleId="APA-ENG16ptcent">
    <w:name w:val="APA-ENG 16pt cent"/>
    <w:basedOn w:val="APA-ENG16ptleft"/>
    <w:rsid w:val="00EE479D"/>
    <w:pPr>
      <w:jc w:val="center"/>
    </w:pPr>
  </w:style>
  <w:style w:type="paragraph" w:customStyle="1" w:styleId="APA-ENG16ptleft">
    <w:name w:val="APA-ENG 16pt left"/>
    <w:basedOn w:val="APA-ENG14ptdolewej"/>
    <w:rsid w:val="00EE479D"/>
    <w:pPr>
      <w:spacing w:before="120" w:after="120"/>
    </w:pPr>
    <w:rPr>
      <w:sz w:val="32"/>
    </w:rPr>
  </w:style>
  <w:style w:type="paragraph" w:customStyle="1" w:styleId="APA-ENG14ptdolewej">
    <w:name w:val="APA-ENG 14pt do lewej"/>
    <w:basedOn w:val="Normalny"/>
    <w:rsid w:val="00EE479D"/>
    <w:pPr>
      <w:keepNext/>
    </w:pPr>
    <w:rPr>
      <w:sz w:val="28"/>
      <w:szCs w:val="20"/>
      <w:lang w:val="en-GB"/>
    </w:rPr>
  </w:style>
  <w:style w:type="paragraph" w:customStyle="1" w:styleId="TT0-ENG">
    <w:name w:val="TT 0-ENG"/>
    <w:basedOn w:val="Normalny"/>
    <w:rsid w:val="00EE479D"/>
    <w:pPr>
      <w:keepNext/>
      <w:spacing w:before="60" w:after="60"/>
      <w:ind w:left="992"/>
    </w:pPr>
    <w:rPr>
      <w:lang w:val="en-GB"/>
    </w:rPr>
  </w:style>
  <w:style w:type="paragraph" w:customStyle="1" w:styleId="APA-ENG12ptleft">
    <w:name w:val="APA-ENG 12pt left"/>
    <w:basedOn w:val="Normalny"/>
    <w:rsid w:val="00EE479D"/>
    <w:pPr>
      <w:keepNext/>
    </w:pPr>
    <w:rPr>
      <w:sz w:val="24"/>
      <w:lang w:val="en-GB"/>
    </w:rPr>
  </w:style>
  <w:style w:type="paragraph" w:customStyle="1" w:styleId="APA-ENG12ptright">
    <w:name w:val="APA-ENG 12pt right"/>
    <w:basedOn w:val="APA-ENG12ptleft"/>
    <w:rsid w:val="00EE479D"/>
    <w:pPr>
      <w:suppressAutoHyphens/>
      <w:ind w:left="-44"/>
      <w:jc w:val="right"/>
    </w:pPr>
    <w:rPr>
      <w:szCs w:val="16"/>
    </w:rPr>
  </w:style>
  <w:style w:type="paragraph" w:customStyle="1" w:styleId="APA-ENG5ptleft">
    <w:name w:val="APA-ENG 5pt left"/>
    <w:basedOn w:val="Normalny"/>
    <w:link w:val="APA-ENG5ptleftZnak"/>
    <w:rsid w:val="00EE479D"/>
    <w:pPr>
      <w:keepNext/>
    </w:pPr>
    <w:rPr>
      <w:sz w:val="10"/>
      <w:szCs w:val="10"/>
      <w:lang w:val="en-GB"/>
    </w:rPr>
  </w:style>
  <w:style w:type="paragraph" w:customStyle="1" w:styleId="APA-ENG5ptright">
    <w:name w:val="APA-ENG 5pt right"/>
    <w:basedOn w:val="APA-ENG5ptleft"/>
    <w:rsid w:val="00EE479D"/>
    <w:pPr>
      <w:suppressAutoHyphens/>
      <w:ind w:left="-44"/>
      <w:jc w:val="right"/>
    </w:pPr>
  </w:style>
  <w:style w:type="paragraph" w:customStyle="1" w:styleId="APA-ENG5ptcentr">
    <w:name w:val="APA-ENG 5pt centr"/>
    <w:basedOn w:val="APA-ENG5ptleft"/>
    <w:rsid w:val="00EE479D"/>
    <w:pPr>
      <w:suppressAutoHyphens/>
      <w:ind w:left="-44"/>
      <w:jc w:val="center"/>
    </w:pPr>
  </w:style>
  <w:style w:type="paragraph" w:customStyle="1" w:styleId="TT12-ENG">
    <w:name w:val="TT 1.2-ENG"/>
    <w:basedOn w:val="TP12-PL"/>
    <w:rsid w:val="00EE479D"/>
    <w:pPr>
      <w:numPr>
        <w:numId w:val="38"/>
      </w:numPr>
      <w:tabs>
        <w:tab w:val="clear" w:pos="720"/>
        <w:tab w:val="num" w:pos="1392"/>
      </w:tabs>
      <w:ind w:left="1392" w:hanging="400"/>
    </w:pPr>
    <w:rPr>
      <w:lang w:val="en-GB"/>
    </w:rPr>
  </w:style>
  <w:style w:type="character" w:customStyle="1" w:styleId="TT1A-ENGZnakZnak">
    <w:name w:val="TT 1A-ENG Znak Znak"/>
    <w:basedOn w:val="Domylnaczcionkaakapitu"/>
    <w:link w:val="TT1A-ENG"/>
    <w:rsid w:val="00EE479D"/>
    <w:rPr>
      <w:rFonts w:ascii="Arial" w:hAnsi="Arial"/>
      <w:szCs w:val="24"/>
      <w:lang w:val="en-GB"/>
    </w:rPr>
  </w:style>
  <w:style w:type="paragraph" w:customStyle="1" w:styleId="TT22-ENG">
    <w:name w:val="TT 2.2-ENG"/>
    <w:basedOn w:val="TP22-PL"/>
    <w:rsid w:val="00EE479D"/>
    <w:pPr>
      <w:keepNext/>
      <w:numPr>
        <w:numId w:val="40"/>
      </w:numPr>
      <w:tabs>
        <w:tab w:val="clear" w:pos="2112"/>
        <w:tab w:val="num" w:pos="1792"/>
      </w:tabs>
      <w:ind w:left="1792" w:hanging="400"/>
    </w:pPr>
    <w:rPr>
      <w:lang w:val="en-GB"/>
    </w:rPr>
  </w:style>
  <w:style w:type="paragraph" w:customStyle="1" w:styleId="TT2a-ENG">
    <w:name w:val="TT 2a-ENG"/>
    <w:basedOn w:val="TP2a-PL"/>
    <w:rsid w:val="00EE479D"/>
    <w:pPr>
      <w:numPr>
        <w:numId w:val="41"/>
      </w:numPr>
      <w:tabs>
        <w:tab w:val="clear" w:pos="1596"/>
        <w:tab w:val="num" w:pos="1792"/>
      </w:tabs>
      <w:ind w:left="1792" w:hanging="400"/>
    </w:pPr>
    <w:rPr>
      <w:lang w:val="en-GB"/>
    </w:rPr>
  </w:style>
  <w:style w:type="paragraph" w:customStyle="1" w:styleId="TT2-ENG">
    <w:name w:val="TT 2-ENG"/>
    <w:basedOn w:val="TP2-PL"/>
    <w:rsid w:val="00EE479D"/>
    <w:rPr>
      <w:lang w:val="en-GB"/>
    </w:rPr>
  </w:style>
  <w:style w:type="paragraph" w:customStyle="1" w:styleId="APA-ENG8ptcentr">
    <w:name w:val="APA-ENG 8pt centr"/>
    <w:basedOn w:val="APA-ENG8ptleft"/>
    <w:rsid w:val="00EE479D"/>
    <w:pPr>
      <w:jc w:val="center"/>
    </w:pPr>
  </w:style>
  <w:style w:type="paragraph" w:customStyle="1" w:styleId="APA-ENG12ptboldcentr">
    <w:name w:val="APA-ENG 12pt bold centr"/>
    <w:basedOn w:val="APA-ENG8ptcentr"/>
    <w:rsid w:val="00EE479D"/>
    <w:rPr>
      <w:b/>
      <w:sz w:val="24"/>
    </w:rPr>
  </w:style>
  <w:style w:type="paragraph" w:customStyle="1" w:styleId="APA-ENG10ptboldcentr">
    <w:name w:val="APA-ENG 10pt bold centr"/>
    <w:basedOn w:val="Normalny"/>
    <w:rsid w:val="00EE479D"/>
    <w:pPr>
      <w:keepNext/>
      <w:jc w:val="center"/>
    </w:pPr>
    <w:rPr>
      <w:b/>
    </w:rPr>
  </w:style>
  <w:style w:type="paragraph" w:customStyle="1" w:styleId="APA-ENG8ptbold">
    <w:name w:val="APA-ENG 8pt bold"/>
    <w:basedOn w:val="APA-ENG8ptleft"/>
    <w:rsid w:val="00EE479D"/>
    <w:rPr>
      <w:b/>
    </w:rPr>
  </w:style>
  <w:style w:type="paragraph" w:customStyle="1" w:styleId="APA-ENG10ptright">
    <w:name w:val="APA-ENG 10pt right"/>
    <w:basedOn w:val="Normalny"/>
    <w:rsid w:val="00EE479D"/>
    <w:pPr>
      <w:keepNext/>
      <w:pBdr>
        <w:top w:val="single" w:sz="4" w:space="1" w:color="808080"/>
      </w:pBdr>
      <w:jc w:val="right"/>
    </w:pPr>
    <w:rPr>
      <w:szCs w:val="20"/>
      <w:lang w:val="en-US"/>
    </w:rPr>
  </w:style>
  <w:style w:type="paragraph" w:customStyle="1" w:styleId="APA-ENG14ptcentr">
    <w:name w:val="APA-ENG 14pt centr"/>
    <w:basedOn w:val="APA-ENG16right"/>
    <w:rsid w:val="00EE479D"/>
    <w:pPr>
      <w:tabs>
        <w:tab w:val="clear" w:pos="692"/>
      </w:tabs>
      <w:ind w:left="0" w:right="-46" w:firstLine="0"/>
      <w:jc w:val="center"/>
    </w:pPr>
    <w:rPr>
      <w:sz w:val="28"/>
    </w:rPr>
  </w:style>
  <w:style w:type="paragraph" w:customStyle="1" w:styleId="APA-ENG16ptcentr">
    <w:name w:val="APA-ENG 16pt centr"/>
    <w:basedOn w:val="Normalny"/>
    <w:link w:val="APA-ENG16ptcentrZnakZnak"/>
    <w:rsid w:val="00EE479D"/>
    <w:pPr>
      <w:keepNext/>
      <w:spacing w:before="120" w:after="120"/>
      <w:jc w:val="center"/>
    </w:pPr>
    <w:rPr>
      <w:b/>
      <w:sz w:val="32"/>
      <w:lang w:val="en-US"/>
    </w:rPr>
  </w:style>
  <w:style w:type="character" w:customStyle="1" w:styleId="APA-ENG16ptcentrZnakZnak">
    <w:name w:val="APA-ENG 16pt centr Znak Znak"/>
    <w:link w:val="APA-ENG16ptcentr"/>
    <w:rsid w:val="00EE479D"/>
    <w:rPr>
      <w:rFonts w:ascii="Arial" w:hAnsi="Arial"/>
      <w:b/>
      <w:sz w:val="32"/>
      <w:szCs w:val="24"/>
      <w:lang w:val="en-US"/>
    </w:rPr>
  </w:style>
  <w:style w:type="paragraph" w:customStyle="1" w:styleId="APA-ENG10pt">
    <w:name w:val="APA-ENG 10pt"/>
    <w:basedOn w:val="APA-ENG10ptright"/>
    <w:rsid w:val="00EE479D"/>
    <w:pPr>
      <w:pBdr>
        <w:top w:val="none" w:sz="0" w:space="0" w:color="auto"/>
      </w:pBdr>
      <w:jc w:val="left"/>
    </w:pPr>
  </w:style>
  <w:style w:type="paragraph" w:customStyle="1" w:styleId="APA-ENG16ptframecentr">
    <w:name w:val="APA-ENG 16pt frame centr"/>
    <w:basedOn w:val="APA-ENG16ptcentr"/>
    <w:link w:val="APA-ENG16ptframecentrZnak"/>
    <w:rsid w:val="00EE479D"/>
    <w:rPr>
      <w:bCs/>
      <w:bdr w:val="single" w:sz="4" w:space="0" w:color="808080"/>
    </w:rPr>
  </w:style>
  <w:style w:type="paragraph" w:customStyle="1" w:styleId="TT0-ENGbold">
    <w:name w:val="TT 0-ENG bold"/>
    <w:basedOn w:val="TT0-ENG"/>
    <w:rsid w:val="00EE479D"/>
    <w:rPr>
      <w:b/>
    </w:rPr>
  </w:style>
  <w:style w:type="paragraph" w:customStyle="1" w:styleId="TT11-ENGbold">
    <w:name w:val="TT 1.1-ENG bold"/>
    <w:basedOn w:val="TT11-ENG"/>
    <w:rsid w:val="00EE479D"/>
    <w:rPr>
      <w:b/>
    </w:rPr>
  </w:style>
  <w:style w:type="paragraph" w:customStyle="1" w:styleId="APA-ENG10ptcetr">
    <w:name w:val="APA-ENG 10pt cetr"/>
    <w:basedOn w:val="APA-ENG10pt"/>
    <w:rsid w:val="00EE479D"/>
    <w:pPr>
      <w:suppressAutoHyphens/>
      <w:ind w:left="-44"/>
      <w:jc w:val="center"/>
    </w:pPr>
  </w:style>
  <w:style w:type="character" w:customStyle="1" w:styleId="APA-ENG8ptleftZnak">
    <w:name w:val="APA-ENG 8pt left Znak"/>
    <w:basedOn w:val="Domylnaczcionkaakapitu"/>
    <w:link w:val="APA-ENG8ptleft"/>
    <w:rsid w:val="00EE479D"/>
    <w:rPr>
      <w:rFonts w:ascii="Arial" w:hAnsi="Arial"/>
      <w:sz w:val="16"/>
      <w:lang w:val="en-US"/>
    </w:rPr>
  </w:style>
  <w:style w:type="character" w:customStyle="1" w:styleId="APA-ENG8ptrightZnak">
    <w:name w:val="APA-ENG 8pt right Znak"/>
    <w:basedOn w:val="APA-ENG8ptleftZnak"/>
    <w:link w:val="APA-ENG8ptright"/>
    <w:rsid w:val="00EE479D"/>
    <w:rPr>
      <w:rFonts w:ascii="Arial" w:hAnsi="Arial"/>
      <w:sz w:val="16"/>
      <w:lang w:val="en-US"/>
    </w:rPr>
  </w:style>
  <w:style w:type="paragraph" w:customStyle="1" w:styleId="TT2-ENGbold">
    <w:name w:val="TT 2-ENG bold"/>
    <w:basedOn w:val="TT2-ENG"/>
    <w:rsid w:val="00EE479D"/>
    <w:rPr>
      <w:b/>
    </w:rPr>
  </w:style>
  <w:style w:type="paragraph" w:customStyle="1" w:styleId="TT21-ENGbold">
    <w:name w:val="TT 2.1-ENG bold"/>
    <w:basedOn w:val="TT21-ENG"/>
    <w:rsid w:val="00EE479D"/>
    <w:pPr>
      <w:numPr>
        <w:numId w:val="0"/>
      </w:numPr>
      <w:tabs>
        <w:tab w:val="num" w:pos="284"/>
        <w:tab w:val="num" w:pos="1792"/>
      </w:tabs>
      <w:ind w:left="1792" w:hanging="400"/>
    </w:pPr>
    <w:rPr>
      <w:b/>
    </w:rPr>
  </w:style>
  <w:style w:type="paragraph" w:customStyle="1" w:styleId="TT22-ENGbold">
    <w:name w:val="TT 2.2-ENG bold"/>
    <w:basedOn w:val="TT22-ENG"/>
    <w:rsid w:val="00EE479D"/>
    <w:rPr>
      <w:b/>
    </w:rPr>
  </w:style>
  <w:style w:type="paragraph" w:customStyle="1" w:styleId="TTENGbold">
    <w:name w:val="TT ENG bold"/>
    <w:basedOn w:val="Normalny"/>
    <w:rsid w:val="00EE479D"/>
    <w:pPr>
      <w:keepNext/>
    </w:pPr>
    <w:rPr>
      <w:b/>
      <w:lang w:val="en-GB"/>
    </w:rPr>
  </w:style>
  <w:style w:type="character" w:customStyle="1" w:styleId="APA-ENG16ptframecentrZnak">
    <w:name w:val="APA-ENG 16pt frame centr Znak"/>
    <w:basedOn w:val="APA-ENG16ptcentrZnakZnak"/>
    <w:link w:val="APA-ENG16ptframecentr"/>
    <w:rsid w:val="00EE479D"/>
    <w:rPr>
      <w:rFonts w:ascii="Arial" w:hAnsi="Arial"/>
      <w:b/>
      <w:bCs/>
      <w:sz w:val="32"/>
      <w:szCs w:val="24"/>
      <w:bdr w:val="single" w:sz="4" w:space="0" w:color="808080"/>
      <w:lang w:val="en-US"/>
    </w:rPr>
  </w:style>
  <w:style w:type="paragraph" w:customStyle="1" w:styleId="APA-ENG5ptalign">
    <w:name w:val="APA-ENG 5pt align"/>
    <w:basedOn w:val="APA-ENG5ptleft"/>
    <w:rsid w:val="00EE479D"/>
    <w:pPr>
      <w:jc w:val="both"/>
    </w:pPr>
    <w:rPr>
      <w:lang w:val="en-US"/>
    </w:rPr>
  </w:style>
  <w:style w:type="paragraph" w:customStyle="1" w:styleId="APA-PL8ptbold">
    <w:name w:val="APA-PL 8pt bold"/>
    <w:basedOn w:val="APA-PL8ptleft"/>
    <w:link w:val="APA-PL8ptboldZnak"/>
    <w:rsid w:val="00EE479D"/>
    <w:pPr>
      <w:keepNext/>
      <w:keepLines/>
      <w:suppressAutoHyphens/>
    </w:pPr>
    <w:rPr>
      <w:rFonts w:ascii="Arial" w:hAnsi="Arial"/>
      <w:b/>
      <w:szCs w:val="20"/>
    </w:rPr>
  </w:style>
  <w:style w:type="paragraph" w:customStyle="1" w:styleId="TTPLbold">
    <w:name w:val="TT PL bold"/>
    <w:basedOn w:val="Normalny"/>
    <w:rsid w:val="00EE479D"/>
    <w:pPr>
      <w:keepNext/>
    </w:pPr>
    <w:rPr>
      <w:b/>
    </w:rPr>
  </w:style>
  <w:style w:type="character" w:customStyle="1" w:styleId="APA-PL8ptboldZnak">
    <w:name w:val="APA-PL 8pt bold Znak"/>
    <w:link w:val="APA-PL8ptbold"/>
    <w:rsid w:val="00EE479D"/>
    <w:rPr>
      <w:rFonts w:ascii="Arial" w:hAnsi="Arial"/>
      <w:b/>
      <w:sz w:val="16"/>
    </w:rPr>
  </w:style>
  <w:style w:type="paragraph" w:customStyle="1" w:styleId="Nagwek1ENG">
    <w:name w:val="Nagłówek 1 ENG"/>
    <w:basedOn w:val="Nagwek1"/>
    <w:rsid w:val="00EE479D"/>
    <w:pPr>
      <w:numPr>
        <w:numId w:val="0"/>
      </w:numPr>
      <w:tabs>
        <w:tab w:val="num" w:pos="360"/>
        <w:tab w:val="left" w:pos="3600"/>
      </w:tabs>
      <w:ind w:right="51"/>
    </w:pPr>
    <w:rPr>
      <w:lang w:val="en-US"/>
    </w:rPr>
  </w:style>
  <w:style w:type="paragraph" w:customStyle="1" w:styleId="Nagwek2ENG">
    <w:name w:val="Nagłówek 2 ENG"/>
    <w:basedOn w:val="Nagwek2"/>
    <w:rsid w:val="00EE479D"/>
    <w:pPr>
      <w:numPr>
        <w:ilvl w:val="0"/>
        <w:numId w:val="0"/>
      </w:numPr>
      <w:tabs>
        <w:tab w:val="num" w:pos="1092"/>
      </w:tabs>
      <w:ind w:left="1092" w:hanging="1100"/>
    </w:pPr>
    <w:rPr>
      <w:lang w:val="en-US"/>
    </w:rPr>
  </w:style>
  <w:style w:type="paragraph" w:customStyle="1" w:styleId="Nagwek3ENG">
    <w:name w:val="Nagłówek 3 ENG"/>
    <w:basedOn w:val="Nagwek3"/>
    <w:rsid w:val="00EE479D"/>
    <w:pPr>
      <w:numPr>
        <w:ilvl w:val="0"/>
        <w:numId w:val="0"/>
      </w:numPr>
      <w:tabs>
        <w:tab w:val="num" w:pos="1092"/>
        <w:tab w:val="left" w:pos="7873"/>
      </w:tabs>
      <w:ind w:left="1092" w:hanging="1100"/>
    </w:pPr>
    <w:rPr>
      <w:lang w:val="en-US"/>
    </w:rPr>
  </w:style>
  <w:style w:type="paragraph" w:customStyle="1" w:styleId="Nagwek4ENG">
    <w:name w:val="Nagłówek 4 ENG"/>
    <w:basedOn w:val="Nagwek4"/>
    <w:rsid w:val="00EE479D"/>
    <w:pPr>
      <w:numPr>
        <w:ilvl w:val="0"/>
        <w:numId w:val="0"/>
      </w:numPr>
      <w:tabs>
        <w:tab w:val="num" w:pos="1092"/>
        <w:tab w:val="left" w:pos="7592"/>
        <w:tab w:val="left" w:pos="7992"/>
      </w:tabs>
      <w:ind w:left="1092" w:right="892" w:hanging="1100"/>
    </w:pPr>
    <w:rPr>
      <w:lang w:val="en-US"/>
    </w:rPr>
  </w:style>
  <w:style w:type="paragraph" w:customStyle="1" w:styleId="TP12-PLZnakZnak">
    <w:name w:val="TP 1.2-PL Znak Znak"/>
    <w:basedOn w:val="Normalny"/>
    <w:link w:val="TP12-PLZnakZnakZnak"/>
    <w:rsid w:val="00EE479D"/>
    <w:pPr>
      <w:keepNext/>
      <w:tabs>
        <w:tab w:val="num" w:pos="1092"/>
      </w:tabs>
      <w:spacing w:after="60"/>
      <w:ind w:left="1092" w:hanging="400"/>
    </w:pPr>
  </w:style>
  <w:style w:type="character" w:customStyle="1" w:styleId="TP12-PLZnakZnakZnak">
    <w:name w:val="TP 1.2-PL Znak Znak Znak"/>
    <w:basedOn w:val="Domylnaczcionkaakapitu"/>
    <w:link w:val="TP12-PLZnakZnak"/>
    <w:rsid w:val="00EE479D"/>
    <w:rPr>
      <w:rFonts w:ascii="Arial" w:hAnsi="Arial"/>
      <w:szCs w:val="24"/>
    </w:rPr>
  </w:style>
  <w:style w:type="character" w:customStyle="1" w:styleId="APA-ENG5ptleftZnak">
    <w:name w:val="APA-ENG 5pt left Znak"/>
    <w:basedOn w:val="Domylnaczcionkaakapitu"/>
    <w:link w:val="APA-ENG5ptleft"/>
    <w:rsid w:val="00EE479D"/>
    <w:rPr>
      <w:rFonts w:ascii="Arial" w:hAnsi="Arial"/>
      <w:sz w:val="10"/>
      <w:szCs w:val="10"/>
      <w:lang w:val="en-GB"/>
    </w:rPr>
  </w:style>
  <w:style w:type="character" w:customStyle="1" w:styleId="TP21-PLZnak">
    <w:name w:val="TP 2.1-PL Znak"/>
    <w:link w:val="TP21-PL"/>
    <w:rsid w:val="00EE479D"/>
    <w:rPr>
      <w:rFonts w:ascii="Arial" w:hAnsi="Arial"/>
      <w:szCs w:val="24"/>
    </w:rPr>
  </w:style>
  <w:style w:type="character" w:customStyle="1" w:styleId="pdpPlZnak">
    <w:name w:val="pdp Pl Znak"/>
    <w:link w:val="pdpPl"/>
    <w:rsid w:val="00EE479D"/>
    <w:rPr>
      <w:rFonts w:ascii="Arial" w:hAnsi="Arial"/>
      <w:b/>
    </w:rPr>
  </w:style>
  <w:style w:type="paragraph" w:customStyle="1" w:styleId="Default">
    <w:name w:val="Default"/>
    <w:rsid w:val="00EE47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oprawka">
    <w:name w:val="Revision"/>
    <w:hidden/>
    <w:uiPriority w:val="99"/>
    <w:semiHidden/>
    <w:rsid w:val="00421A0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wosielskim\AppData\Roaming\Microsoft\Szablony\PL-standard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75E7E-90ED-4A4C-BB42-D8E66E49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PL-standard.dot</Template>
  <TotalTime>6</TotalTime>
  <Pages>30</Pages>
  <Words>9179</Words>
  <Characters>61728</Characters>
  <Application>Microsoft Office Word</Application>
  <DocSecurity>0</DocSecurity>
  <Lines>514</Lines>
  <Paragraphs>141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</vt:lpstr>
    </vt:vector>
  </TitlesOfParts>
  <Company>APA Wojciechowski Sp. z o.o.</Company>
  <LinksUpToDate>false</LinksUpToDate>
  <CharactersWithSpaces>70766</CharactersWithSpaces>
  <SharedDoc>false</SharedDoc>
  <HLinks>
    <vt:vector size="138" baseType="variant"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_Toc370916893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_Toc370916892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_Toc370916891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_Toc370916890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_Toc370916889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_Toc370916888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_Toc370916887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_Toc370916886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_Toc370916885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_Toc370916884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_Toc370916883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_Toc370916882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_Toc370916881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_Toc370916880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_Toc370916879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_Toc370916878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_Toc370916877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_Toc370916876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_Toc370916875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_Toc370916874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_Toc370916873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_Toc370916872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_Toc370916871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nowosielskim</dc:creator>
  <cp:lastModifiedBy>Joanna Zoleska</cp:lastModifiedBy>
  <cp:revision>3</cp:revision>
  <cp:lastPrinted>2015-12-22T12:46:00Z</cp:lastPrinted>
  <dcterms:created xsi:type="dcterms:W3CDTF">2016-03-02T08:14:00Z</dcterms:created>
  <dcterms:modified xsi:type="dcterms:W3CDTF">2016-03-02T08:19:00Z</dcterms:modified>
</cp:coreProperties>
</file>